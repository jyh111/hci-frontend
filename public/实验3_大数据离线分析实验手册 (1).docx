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5A1349" w14:textId="77777777" w:rsidR="00F23E6D" w:rsidRPr="00C970C2" w:rsidRDefault="00F23E6D" w:rsidP="00F23E6D">
      <w:pPr>
        <w:pStyle w:val="5a"/>
      </w:pPr>
    </w:p>
    <w:p w14:paraId="3AA29290" w14:textId="77777777" w:rsidR="00F23E6D" w:rsidRPr="00C970C2" w:rsidRDefault="00F23E6D" w:rsidP="00F23E6D">
      <w:pPr>
        <w:ind w:left="0"/>
        <w:rPr>
          <w:rFonts w:ascii="Huawei Sans" w:eastAsia="方正兰亭黑简体" w:hAnsi="Huawei Sans"/>
        </w:rPr>
      </w:pPr>
    </w:p>
    <w:p w14:paraId="09DD7D40" w14:textId="77777777" w:rsidR="00F23E6D" w:rsidRPr="00C970C2" w:rsidRDefault="00F23E6D" w:rsidP="00F23E6D">
      <w:pPr>
        <w:topLinePunct w:val="0"/>
        <w:adjustRightInd/>
        <w:snapToGrid/>
        <w:spacing w:before="0" w:after="0" w:line="240" w:lineRule="auto"/>
        <w:ind w:left="0"/>
        <w:rPr>
          <w:rFonts w:ascii="Huawei Sans" w:eastAsia="方正兰亭黑简体" w:hAnsi="Huawei Sans"/>
        </w:rPr>
      </w:pPr>
    </w:p>
    <w:p w14:paraId="49C95A26" w14:textId="77777777" w:rsidR="00F23E6D" w:rsidRPr="00C970C2" w:rsidRDefault="00F23E6D" w:rsidP="00F23E6D">
      <w:pPr>
        <w:topLinePunct w:val="0"/>
        <w:adjustRightInd/>
        <w:snapToGrid/>
        <w:spacing w:before="0" w:after="0" w:line="240" w:lineRule="auto"/>
        <w:ind w:left="0"/>
        <w:rPr>
          <w:rFonts w:ascii="Huawei Sans" w:eastAsia="方正兰亭黑简体" w:hAnsi="Huawei Sans"/>
        </w:rPr>
      </w:pPr>
    </w:p>
    <w:p w14:paraId="4C944CA1" w14:textId="77777777" w:rsidR="00F23E6D" w:rsidRPr="00C970C2" w:rsidRDefault="00F23E6D" w:rsidP="00F23E6D">
      <w:pPr>
        <w:ind w:left="0"/>
        <w:rPr>
          <w:rFonts w:ascii="Huawei Sans" w:eastAsia="方正兰亭黑简体" w:hAnsi="Huawei Sans"/>
        </w:rPr>
      </w:pPr>
    </w:p>
    <w:p w14:paraId="704C9ABF" w14:textId="77777777" w:rsidR="00F23E6D" w:rsidRPr="00C970C2" w:rsidRDefault="00F23E6D" w:rsidP="00F23E6D">
      <w:pPr>
        <w:pStyle w:val="Cover2"/>
        <w:rPr>
          <w:rFonts w:ascii="Huawei Sans" w:eastAsia="方正兰亭黑简体" w:hAnsi="Huawei Sans"/>
          <w:lang w:eastAsia="zh-CN"/>
        </w:rPr>
      </w:pPr>
    </w:p>
    <w:p w14:paraId="45D97E8F" w14:textId="77777777" w:rsidR="00F23E6D" w:rsidRPr="00C970C2" w:rsidRDefault="00F23E6D" w:rsidP="00F23E6D">
      <w:pPr>
        <w:pStyle w:val="Cover2"/>
        <w:rPr>
          <w:rFonts w:ascii="Huawei Sans" w:eastAsia="方正兰亭黑简体" w:hAnsi="Huawei Sans"/>
          <w:sz w:val="72"/>
          <w:szCs w:val="72"/>
          <w:lang w:eastAsia="zh-CN"/>
        </w:rPr>
      </w:pPr>
      <w:r w:rsidRPr="00C970C2">
        <w:rPr>
          <w:rFonts w:ascii="Huawei Sans" w:eastAsia="方正兰亭黑简体" w:hAnsi="Huawei Sans" w:hint="eastAsia"/>
          <w:sz w:val="72"/>
          <w:szCs w:val="72"/>
          <w:lang w:eastAsia="zh-CN"/>
        </w:rPr>
        <w:t>大数据离线分析</w:t>
      </w:r>
    </w:p>
    <w:p w14:paraId="43D90073" w14:textId="77777777" w:rsidR="00F23E6D" w:rsidRPr="00C970C2" w:rsidRDefault="00F23E6D" w:rsidP="00F23E6D">
      <w:pPr>
        <w:pStyle w:val="Cover2"/>
        <w:rPr>
          <w:rFonts w:ascii="Huawei Sans" w:eastAsia="方正兰亭黑简体" w:hAnsi="Huawei Sans"/>
          <w:sz w:val="72"/>
          <w:szCs w:val="72"/>
          <w:lang w:eastAsia="zh-CN"/>
        </w:rPr>
      </w:pPr>
      <w:r w:rsidRPr="00C970C2">
        <w:rPr>
          <w:rFonts w:ascii="Huawei Sans" w:eastAsia="方正兰亭黑简体" w:hAnsi="Huawei Sans" w:hint="eastAsia"/>
          <w:sz w:val="72"/>
          <w:szCs w:val="72"/>
          <w:lang w:eastAsia="zh-CN"/>
        </w:rPr>
        <w:t>实验手册</w:t>
      </w:r>
    </w:p>
    <w:p w14:paraId="76F32712" w14:textId="379BE646" w:rsidR="00F23E6D" w:rsidRPr="00C970C2" w:rsidRDefault="00F23E6D" w:rsidP="00F23E6D">
      <w:pPr>
        <w:pStyle w:val="Cover2"/>
        <w:rPr>
          <w:rFonts w:ascii="Huawei Sans" w:eastAsia="方正兰亭黑简体" w:hAnsi="Huawei Sans"/>
          <w:lang w:eastAsia="zh-CN"/>
        </w:rPr>
      </w:pPr>
    </w:p>
    <w:p w14:paraId="4B81F6CD" w14:textId="77777777" w:rsidR="00F23E6D" w:rsidRPr="00C970C2" w:rsidRDefault="00F23E6D" w:rsidP="00F23E6D">
      <w:pPr>
        <w:pStyle w:val="Cover2"/>
        <w:rPr>
          <w:rFonts w:ascii="Huawei Sans" w:eastAsia="方正兰亭黑简体" w:hAnsi="Huawei Sans"/>
          <w:lang w:eastAsia="zh-CN"/>
        </w:rPr>
      </w:pPr>
    </w:p>
    <w:p w14:paraId="7231277D" w14:textId="77777777" w:rsidR="00A21F06" w:rsidRPr="00C970C2" w:rsidRDefault="00A21F06" w:rsidP="00F23E6D">
      <w:pPr>
        <w:pStyle w:val="Cover2"/>
        <w:rPr>
          <w:rFonts w:ascii="Huawei Sans" w:eastAsia="方正兰亭黑简体" w:hAnsi="Huawei Sans"/>
          <w:lang w:eastAsia="zh-CN"/>
        </w:rPr>
      </w:pPr>
    </w:p>
    <w:p w14:paraId="53E5F58E" w14:textId="77777777" w:rsidR="00F23E6D" w:rsidRPr="00C970C2" w:rsidRDefault="00F23E6D" w:rsidP="00F23E6D">
      <w:pPr>
        <w:pStyle w:val="Cover2"/>
        <w:rPr>
          <w:rFonts w:ascii="Huawei Sans" w:eastAsia="方正兰亭黑简体" w:hAnsi="Huawei Sans"/>
          <w:lang w:eastAsia="zh-CN"/>
        </w:rPr>
      </w:pPr>
    </w:p>
    <w:p w14:paraId="380A35AF" w14:textId="77777777" w:rsidR="00F23E6D" w:rsidRPr="00C970C2" w:rsidRDefault="00F23E6D" w:rsidP="00F23E6D">
      <w:pPr>
        <w:pStyle w:val="Cover2"/>
        <w:rPr>
          <w:rFonts w:ascii="Huawei Sans" w:eastAsia="方正兰亭黑简体" w:hAnsi="Huawei Sans"/>
          <w:lang w:eastAsia="zh-CN"/>
        </w:rPr>
      </w:pPr>
    </w:p>
    <w:p w14:paraId="7ABA4008" w14:textId="77777777" w:rsidR="00F23E6D" w:rsidRPr="00C970C2" w:rsidRDefault="00F23E6D" w:rsidP="00F23E6D">
      <w:pPr>
        <w:pStyle w:val="Cover2"/>
        <w:rPr>
          <w:rFonts w:ascii="Huawei Sans" w:eastAsia="方正兰亭黑简体" w:hAnsi="Huawei Sans"/>
          <w:lang w:eastAsia="zh-CN"/>
        </w:rPr>
      </w:pPr>
    </w:p>
    <w:p w14:paraId="56375B5B" w14:textId="77777777" w:rsidR="00F23E6D" w:rsidRPr="00C970C2" w:rsidRDefault="00F23E6D" w:rsidP="00F23E6D">
      <w:pPr>
        <w:pStyle w:val="Cover2"/>
        <w:rPr>
          <w:rFonts w:ascii="Huawei Sans" w:eastAsia="方正兰亭黑简体" w:hAnsi="Huawei Sans"/>
          <w:lang w:eastAsia="zh-CN"/>
        </w:rPr>
      </w:pPr>
    </w:p>
    <w:p w14:paraId="24B893FE" w14:textId="77777777" w:rsidR="00F23E6D" w:rsidRPr="00C970C2" w:rsidRDefault="00F23E6D" w:rsidP="00F23E6D">
      <w:pPr>
        <w:pStyle w:val="Cover2"/>
        <w:rPr>
          <w:rFonts w:ascii="Huawei Sans" w:eastAsia="方正兰亭黑简体" w:hAnsi="Huawei Sans"/>
          <w:lang w:eastAsia="zh-CN"/>
        </w:rPr>
      </w:pPr>
    </w:p>
    <w:p w14:paraId="58123A42" w14:textId="77777777" w:rsidR="00F23E6D" w:rsidRPr="00C970C2" w:rsidRDefault="00F23E6D" w:rsidP="00F23E6D">
      <w:pPr>
        <w:pStyle w:val="Cover2"/>
        <w:rPr>
          <w:rFonts w:ascii="Huawei Sans" w:eastAsia="方正兰亭黑简体" w:hAnsi="Huawei Sans"/>
          <w:lang w:eastAsia="zh-CN"/>
        </w:rPr>
      </w:pPr>
    </w:p>
    <w:p w14:paraId="4E51DEA7" w14:textId="77777777" w:rsidR="00F23E6D" w:rsidRPr="00C970C2" w:rsidRDefault="00F23E6D" w:rsidP="00F23E6D">
      <w:pPr>
        <w:pStyle w:val="Cover2"/>
        <w:jc w:val="left"/>
        <w:rPr>
          <w:rFonts w:ascii="Huawei Sans" w:eastAsia="方正兰亭黑简体" w:hAnsi="Huawei Sans"/>
          <w:lang w:eastAsia="zh-CN"/>
        </w:rPr>
      </w:pPr>
    </w:p>
    <w:p w14:paraId="35D77CFE" w14:textId="77777777" w:rsidR="00F23E6D" w:rsidRPr="00C970C2" w:rsidRDefault="00F23E6D" w:rsidP="00F23E6D">
      <w:pPr>
        <w:pStyle w:val="cover--"/>
        <w:rPr>
          <w:rFonts w:ascii="Huawei Sans" w:eastAsia="方正兰亭黑简体" w:hAnsi="Huawei Sans"/>
          <w:noProof/>
        </w:rPr>
      </w:pPr>
      <w:r w:rsidRPr="00C970C2">
        <w:rPr>
          <w:rFonts w:ascii="Huawei Sans" w:eastAsia="方正兰亭黑简体" w:hAnsi="Huawei Sans"/>
          <w:noProof/>
        </w:rPr>
        <w:drawing>
          <wp:inline distT="0" distB="0" distL="0" distR="0" wp14:anchorId="2C5DEF4F" wp14:editId="2AB26232">
            <wp:extent cx="942975" cy="962025"/>
            <wp:effectExtent l="0" t="0" r="9525" b="9525"/>
            <wp:docPr id="2" name="图片 2" descr="C:\Users\jwx341670\AppData\Local\Microsoft\Windows\INetCache\Content.Word\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wx341670\AppData\Local\Microsoft\Windows\INetCache\Content.Word\HW_POS_RBG_Vertical-150ppi.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42975" cy="962025"/>
                    </a:xfrm>
                    <a:prstGeom prst="rect">
                      <a:avLst/>
                    </a:prstGeom>
                    <a:noFill/>
                    <a:ln>
                      <a:noFill/>
                    </a:ln>
                  </pic:spPr>
                </pic:pic>
              </a:graphicData>
            </a:graphic>
          </wp:inline>
        </w:drawing>
      </w:r>
    </w:p>
    <w:p w14:paraId="26E2EB53" w14:textId="77777777" w:rsidR="00F23E6D" w:rsidRPr="00C970C2" w:rsidRDefault="00F23E6D" w:rsidP="00F23E6D">
      <w:pPr>
        <w:rPr>
          <w:rFonts w:ascii="Huawei Sans" w:eastAsia="方正兰亭黑简体" w:hAnsi="Huawei Sans"/>
        </w:rPr>
      </w:pPr>
      <w:r w:rsidRPr="00C970C2">
        <w:rPr>
          <w:rFonts w:ascii="Huawei Sans" w:eastAsia="方正兰亭黑简体" w:hAnsi="Huawei Sans"/>
          <w:caps/>
        </w:rPr>
        <w:fldChar w:fldCharType="begin"/>
      </w:r>
      <w:r w:rsidRPr="00C970C2">
        <w:rPr>
          <w:rFonts w:ascii="Huawei Sans" w:eastAsia="方正兰亭黑简体" w:hAnsi="Huawei Sans"/>
          <w:caps/>
        </w:rPr>
        <w:instrText xml:space="preserve"> DOCPROPERTY  Confidential </w:instrText>
      </w:r>
      <w:r w:rsidRPr="00C970C2">
        <w:rPr>
          <w:rFonts w:ascii="Huawei Sans" w:eastAsia="方正兰亭黑简体" w:hAnsi="Huawei Sans"/>
          <w:caps/>
        </w:rPr>
        <w:fldChar w:fldCharType="end"/>
      </w:r>
    </w:p>
    <w:p w14:paraId="6A6A9AD4" w14:textId="77777777" w:rsidR="00F23E6D" w:rsidRPr="00C970C2" w:rsidRDefault="00F23E6D" w:rsidP="00F23E6D">
      <w:pPr>
        <w:pStyle w:val="Cover2"/>
        <w:rPr>
          <w:rFonts w:ascii="Huawei Sans" w:eastAsia="方正兰亭黑简体" w:hAnsi="Huawei Sans"/>
          <w:lang w:eastAsia="zh-CN"/>
        </w:rPr>
      </w:pPr>
      <w:r w:rsidRPr="00C970C2">
        <w:rPr>
          <w:rFonts w:ascii="Huawei Sans" w:eastAsia="方正兰亭黑简体" w:hAnsi="Huawei Sans"/>
          <w:lang w:eastAsia="zh-CN"/>
        </w:rPr>
        <w:t>华为技术有限公司</w:t>
      </w:r>
    </w:p>
    <w:p w14:paraId="16C2A264" w14:textId="77777777" w:rsidR="00F23E6D" w:rsidRPr="00C970C2" w:rsidRDefault="00F23E6D" w:rsidP="00F23E6D">
      <w:pPr>
        <w:topLinePunct w:val="0"/>
        <w:adjustRightInd/>
        <w:snapToGrid/>
        <w:spacing w:before="0" w:after="0" w:line="240" w:lineRule="auto"/>
        <w:ind w:left="0"/>
        <w:rPr>
          <w:rFonts w:ascii="Huawei Sans" w:eastAsia="方正兰亭黑简体" w:hAnsi="Huawei Sans"/>
        </w:rPr>
        <w:sectPr w:rsidR="00F23E6D" w:rsidRPr="00C970C2" w:rsidSect="00033B54">
          <w:pgSz w:w="11906" w:h="16838" w:code="9"/>
          <w:pgMar w:top="1701" w:right="1134" w:bottom="1701" w:left="1134" w:header="567" w:footer="567" w:gutter="0"/>
          <w:pgNumType w:start="1"/>
          <w:cols w:space="425"/>
          <w:docGrid w:linePitch="312"/>
        </w:sectPr>
      </w:pPr>
      <w:r w:rsidRPr="00C970C2">
        <w:rPr>
          <w:rFonts w:ascii="Huawei Sans" w:eastAsia="方正兰亭黑简体" w:hAnsi="Huawei Sans"/>
        </w:rPr>
        <w:br w:type="page"/>
      </w:r>
    </w:p>
    <w:bookmarkStart w:id="0" w:name="_Ref218071467" w:displacedByCustomXml="next"/>
    <w:bookmarkStart w:id="1" w:name="_Ref218071624" w:displacedByCustomXml="next"/>
    <w:bookmarkStart w:id="2" w:name="_Ref218071784" w:displacedByCustomXml="next"/>
    <w:bookmarkStart w:id="3" w:name="_Ref218072047" w:displacedByCustomXml="next"/>
    <w:bookmarkStart w:id="4" w:name="_Ref218422894" w:displacedByCustomXml="next"/>
    <w:bookmarkStart w:id="5" w:name="_Ref218422900" w:displacedByCustomXml="next"/>
    <w:bookmarkStart w:id="6" w:name="_Ref218423379" w:displacedByCustomXml="next"/>
    <w:bookmarkStart w:id="7" w:name="_Toc218425197" w:displacedByCustomXml="next"/>
    <w:bookmarkStart w:id="8" w:name="_Toc227138864" w:displacedByCustomXml="next"/>
    <w:bookmarkStart w:id="9" w:name="_Toc437504216" w:displacedByCustomXml="next"/>
    <w:sdt>
      <w:sdtPr>
        <w:rPr>
          <w:rFonts w:cs="Arial"/>
          <w:b w:val="0"/>
          <w:bCs w:val="0"/>
          <w:sz w:val="21"/>
          <w:szCs w:val="21"/>
          <w:lang w:val="zh-CN"/>
        </w:rPr>
        <w:id w:val="-1966112858"/>
        <w:docPartObj>
          <w:docPartGallery w:val="Table of Contents"/>
          <w:docPartUnique/>
        </w:docPartObj>
      </w:sdtPr>
      <w:sdtEndPr>
        <w:rPr>
          <w:rFonts w:cs="微软雅黑"/>
          <w:sz w:val="20"/>
          <w:szCs w:val="20"/>
        </w:rPr>
      </w:sdtEndPr>
      <w:sdtContent>
        <w:p w14:paraId="43DC94F8" w14:textId="77777777" w:rsidR="00F23E6D" w:rsidRPr="00C970C2" w:rsidRDefault="00F23E6D" w:rsidP="00F23E6D">
          <w:pPr>
            <w:pStyle w:val="Contents"/>
          </w:pPr>
          <w:r w:rsidRPr="00C970C2">
            <w:rPr>
              <w:lang w:val="zh-CN"/>
            </w:rPr>
            <w:t>目录</w:t>
          </w:r>
        </w:p>
        <w:p w14:paraId="78C199AE" w14:textId="77777777" w:rsidR="000E2B9F" w:rsidRPr="00C970C2" w:rsidRDefault="00F23E6D">
          <w:pPr>
            <w:pStyle w:val="12"/>
            <w:tabs>
              <w:tab w:val="right" w:leader="dot" w:pos="9628"/>
            </w:tabs>
            <w:rPr>
              <w:rFonts w:cstheme="minorBidi"/>
              <w:b w:val="0"/>
              <w:bCs w:val="0"/>
              <w:noProof/>
              <w:kern w:val="2"/>
              <w:sz w:val="21"/>
              <w:szCs w:val="22"/>
            </w:rPr>
          </w:pPr>
          <w:r w:rsidRPr="00C970C2">
            <w:rPr>
              <w:b w:val="0"/>
              <w:bCs w:val="0"/>
              <w:noProof/>
            </w:rPr>
            <w:fldChar w:fldCharType="begin"/>
          </w:r>
          <w:r w:rsidRPr="00C970C2">
            <w:rPr>
              <w:b w:val="0"/>
              <w:bCs w:val="0"/>
              <w:noProof/>
            </w:rPr>
            <w:instrText xml:space="preserve"> </w:instrText>
          </w:r>
          <w:r w:rsidRPr="00C970C2">
            <w:rPr>
              <w:rFonts w:hint="eastAsia"/>
              <w:b w:val="0"/>
              <w:bCs w:val="0"/>
              <w:noProof/>
            </w:rPr>
            <w:instrText>TOC \o "1-3" \h \z \u</w:instrText>
          </w:r>
          <w:r w:rsidRPr="00C970C2">
            <w:rPr>
              <w:b w:val="0"/>
              <w:bCs w:val="0"/>
              <w:noProof/>
            </w:rPr>
            <w:instrText xml:space="preserve"> </w:instrText>
          </w:r>
          <w:r w:rsidRPr="00C970C2">
            <w:rPr>
              <w:b w:val="0"/>
              <w:bCs w:val="0"/>
              <w:noProof/>
            </w:rPr>
            <w:fldChar w:fldCharType="separate"/>
          </w:r>
          <w:hyperlink w:anchor="_Toc67401974" w:history="1">
            <w:r w:rsidR="000E2B9F" w:rsidRPr="00C970C2">
              <w:rPr>
                <w:rStyle w:val="ad"/>
                <w:rFonts w:cs="Huawei Sans"/>
                <w:noProof/>
              </w:rPr>
              <w:t>1</w:t>
            </w:r>
            <w:r w:rsidR="000E2B9F" w:rsidRPr="00C970C2">
              <w:rPr>
                <w:rStyle w:val="ad"/>
                <w:rFonts w:hint="eastAsia"/>
                <w:noProof/>
              </w:rPr>
              <w:t xml:space="preserve"> </w:t>
            </w:r>
            <w:r w:rsidR="000E2B9F" w:rsidRPr="00C970C2">
              <w:rPr>
                <w:rStyle w:val="ad"/>
                <w:rFonts w:hint="eastAsia"/>
                <w:noProof/>
              </w:rPr>
              <w:t>离线分析实验介绍</w:t>
            </w:r>
            <w:r w:rsidR="000E2B9F" w:rsidRPr="00C970C2">
              <w:rPr>
                <w:noProof/>
                <w:webHidden/>
              </w:rPr>
              <w:tab/>
            </w:r>
            <w:r w:rsidR="000E2B9F" w:rsidRPr="00C970C2">
              <w:rPr>
                <w:noProof/>
                <w:webHidden/>
              </w:rPr>
              <w:fldChar w:fldCharType="begin"/>
            </w:r>
            <w:r w:rsidR="000E2B9F" w:rsidRPr="00C970C2">
              <w:rPr>
                <w:noProof/>
                <w:webHidden/>
              </w:rPr>
              <w:instrText xml:space="preserve"> PAGEREF _Toc67401974 \h </w:instrText>
            </w:r>
            <w:r w:rsidR="000E2B9F" w:rsidRPr="00C970C2">
              <w:rPr>
                <w:noProof/>
                <w:webHidden/>
              </w:rPr>
            </w:r>
            <w:r w:rsidR="000E2B9F" w:rsidRPr="00C970C2">
              <w:rPr>
                <w:noProof/>
                <w:webHidden/>
              </w:rPr>
              <w:fldChar w:fldCharType="separate"/>
            </w:r>
            <w:r w:rsidR="000E2B9F" w:rsidRPr="00C970C2">
              <w:rPr>
                <w:noProof/>
                <w:webHidden/>
              </w:rPr>
              <w:t>3</w:t>
            </w:r>
            <w:r w:rsidR="000E2B9F" w:rsidRPr="00C970C2">
              <w:rPr>
                <w:noProof/>
                <w:webHidden/>
              </w:rPr>
              <w:fldChar w:fldCharType="end"/>
            </w:r>
          </w:hyperlink>
        </w:p>
        <w:p w14:paraId="36319D53" w14:textId="77777777" w:rsidR="000E2B9F" w:rsidRPr="00C970C2" w:rsidRDefault="00084031">
          <w:pPr>
            <w:pStyle w:val="20"/>
            <w:tabs>
              <w:tab w:val="right" w:leader="dot" w:pos="9628"/>
            </w:tabs>
            <w:rPr>
              <w:rFonts w:cstheme="minorBidi"/>
              <w:kern w:val="2"/>
              <w:sz w:val="21"/>
              <w:szCs w:val="22"/>
            </w:rPr>
          </w:pPr>
          <w:hyperlink w:anchor="_Toc67401975" w:history="1">
            <w:r w:rsidR="000E2B9F" w:rsidRPr="00C970C2">
              <w:rPr>
                <w:rStyle w:val="ad"/>
                <w:rFonts w:cs="Huawei Sans"/>
                <w:snapToGrid w:val="0"/>
              </w:rPr>
              <w:t>1.1</w:t>
            </w:r>
            <w:r w:rsidR="000E2B9F" w:rsidRPr="00C970C2">
              <w:rPr>
                <w:rStyle w:val="ad"/>
                <w:rFonts w:hint="eastAsia"/>
              </w:rPr>
              <w:t xml:space="preserve"> </w:t>
            </w:r>
            <w:r w:rsidR="000E2B9F" w:rsidRPr="00C970C2">
              <w:rPr>
                <w:rStyle w:val="ad"/>
                <w:rFonts w:hint="eastAsia"/>
              </w:rPr>
              <w:t>场景说明</w:t>
            </w:r>
            <w:r w:rsidR="000E2B9F" w:rsidRPr="00C970C2">
              <w:rPr>
                <w:webHidden/>
              </w:rPr>
              <w:tab/>
            </w:r>
            <w:r w:rsidR="000E2B9F" w:rsidRPr="00C970C2">
              <w:rPr>
                <w:webHidden/>
              </w:rPr>
              <w:fldChar w:fldCharType="begin"/>
            </w:r>
            <w:r w:rsidR="000E2B9F" w:rsidRPr="00C970C2">
              <w:rPr>
                <w:webHidden/>
              </w:rPr>
              <w:instrText xml:space="preserve"> PAGEREF _Toc67401975 \h </w:instrText>
            </w:r>
            <w:r w:rsidR="000E2B9F" w:rsidRPr="00C970C2">
              <w:rPr>
                <w:webHidden/>
              </w:rPr>
            </w:r>
            <w:r w:rsidR="000E2B9F" w:rsidRPr="00C970C2">
              <w:rPr>
                <w:webHidden/>
              </w:rPr>
              <w:fldChar w:fldCharType="separate"/>
            </w:r>
            <w:r w:rsidR="000E2B9F" w:rsidRPr="00C970C2">
              <w:rPr>
                <w:webHidden/>
              </w:rPr>
              <w:t>3</w:t>
            </w:r>
            <w:r w:rsidR="000E2B9F" w:rsidRPr="00C970C2">
              <w:rPr>
                <w:webHidden/>
              </w:rPr>
              <w:fldChar w:fldCharType="end"/>
            </w:r>
          </w:hyperlink>
        </w:p>
        <w:p w14:paraId="286D5AEF" w14:textId="77777777" w:rsidR="000E2B9F" w:rsidRPr="00C970C2" w:rsidRDefault="00084031">
          <w:pPr>
            <w:pStyle w:val="20"/>
            <w:tabs>
              <w:tab w:val="right" w:leader="dot" w:pos="9628"/>
            </w:tabs>
            <w:rPr>
              <w:rFonts w:cstheme="minorBidi"/>
              <w:kern w:val="2"/>
              <w:sz w:val="21"/>
              <w:szCs w:val="22"/>
            </w:rPr>
          </w:pPr>
          <w:hyperlink w:anchor="_Toc67401976" w:history="1">
            <w:r w:rsidR="000E2B9F" w:rsidRPr="00C970C2">
              <w:rPr>
                <w:rStyle w:val="ad"/>
                <w:rFonts w:cs="Huawei Sans"/>
                <w:snapToGrid w:val="0"/>
              </w:rPr>
              <w:t>1.2</w:t>
            </w:r>
            <w:r w:rsidR="000E2B9F" w:rsidRPr="00C970C2">
              <w:rPr>
                <w:rStyle w:val="ad"/>
                <w:rFonts w:hint="eastAsia"/>
              </w:rPr>
              <w:t xml:space="preserve"> </w:t>
            </w:r>
            <w:r w:rsidR="000E2B9F" w:rsidRPr="00C970C2">
              <w:rPr>
                <w:rStyle w:val="ad"/>
                <w:rFonts w:hint="eastAsia"/>
              </w:rPr>
              <w:t>实验介绍</w:t>
            </w:r>
            <w:r w:rsidR="000E2B9F" w:rsidRPr="00C970C2">
              <w:rPr>
                <w:webHidden/>
              </w:rPr>
              <w:tab/>
            </w:r>
            <w:r w:rsidR="000E2B9F" w:rsidRPr="00C970C2">
              <w:rPr>
                <w:webHidden/>
              </w:rPr>
              <w:fldChar w:fldCharType="begin"/>
            </w:r>
            <w:r w:rsidR="000E2B9F" w:rsidRPr="00C970C2">
              <w:rPr>
                <w:webHidden/>
              </w:rPr>
              <w:instrText xml:space="preserve"> PAGEREF _Toc67401976 \h </w:instrText>
            </w:r>
            <w:r w:rsidR="000E2B9F" w:rsidRPr="00C970C2">
              <w:rPr>
                <w:webHidden/>
              </w:rPr>
            </w:r>
            <w:r w:rsidR="000E2B9F" w:rsidRPr="00C970C2">
              <w:rPr>
                <w:webHidden/>
              </w:rPr>
              <w:fldChar w:fldCharType="separate"/>
            </w:r>
            <w:r w:rsidR="000E2B9F" w:rsidRPr="00C970C2">
              <w:rPr>
                <w:webHidden/>
              </w:rPr>
              <w:t>3</w:t>
            </w:r>
            <w:r w:rsidR="000E2B9F" w:rsidRPr="00C970C2">
              <w:rPr>
                <w:webHidden/>
              </w:rPr>
              <w:fldChar w:fldCharType="end"/>
            </w:r>
          </w:hyperlink>
        </w:p>
        <w:p w14:paraId="06465E3E" w14:textId="77777777" w:rsidR="000E2B9F" w:rsidRPr="00C970C2" w:rsidRDefault="00084031">
          <w:pPr>
            <w:pStyle w:val="20"/>
            <w:tabs>
              <w:tab w:val="right" w:leader="dot" w:pos="9628"/>
            </w:tabs>
            <w:rPr>
              <w:rFonts w:cstheme="minorBidi"/>
              <w:kern w:val="2"/>
              <w:sz w:val="21"/>
              <w:szCs w:val="22"/>
            </w:rPr>
          </w:pPr>
          <w:hyperlink w:anchor="_Toc67401977" w:history="1">
            <w:r w:rsidR="000E2B9F" w:rsidRPr="00C970C2">
              <w:rPr>
                <w:rStyle w:val="ad"/>
                <w:rFonts w:cs="Huawei Sans"/>
                <w:snapToGrid w:val="0"/>
              </w:rPr>
              <w:t>1.3</w:t>
            </w:r>
            <w:r w:rsidR="000E2B9F" w:rsidRPr="00C970C2">
              <w:rPr>
                <w:rStyle w:val="ad"/>
                <w:rFonts w:hint="eastAsia"/>
              </w:rPr>
              <w:t xml:space="preserve"> </w:t>
            </w:r>
            <w:r w:rsidR="000E2B9F" w:rsidRPr="00C970C2">
              <w:rPr>
                <w:rStyle w:val="ad"/>
                <w:rFonts w:hint="eastAsia"/>
              </w:rPr>
              <w:t>实验数据解释</w:t>
            </w:r>
            <w:r w:rsidR="000E2B9F" w:rsidRPr="00C970C2">
              <w:rPr>
                <w:webHidden/>
              </w:rPr>
              <w:tab/>
            </w:r>
            <w:r w:rsidR="000E2B9F" w:rsidRPr="00C970C2">
              <w:rPr>
                <w:webHidden/>
              </w:rPr>
              <w:fldChar w:fldCharType="begin"/>
            </w:r>
            <w:r w:rsidR="000E2B9F" w:rsidRPr="00C970C2">
              <w:rPr>
                <w:webHidden/>
              </w:rPr>
              <w:instrText xml:space="preserve"> PAGEREF _Toc67401977 \h </w:instrText>
            </w:r>
            <w:r w:rsidR="000E2B9F" w:rsidRPr="00C970C2">
              <w:rPr>
                <w:webHidden/>
              </w:rPr>
            </w:r>
            <w:r w:rsidR="000E2B9F" w:rsidRPr="00C970C2">
              <w:rPr>
                <w:webHidden/>
              </w:rPr>
              <w:fldChar w:fldCharType="separate"/>
            </w:r>
            <w:r w:rsidR="000E2B9F" w:rsidRPr="00C970C2">
              <w:rPr>
                <w:webHidden/>
              </w:rPr>
              <w:t>4</w:t>
            </w:r>
            <w:r w:rsidR="000E2B9F" w:rsidRPr="00C970C2">
              <w:rPr>
                <w:webHidden/>
              </w:rPr>
              <w:fldChar w:fldCharType="end"/>
            </w:r>
          </w:hyperlink>
        </w:p>
        <w:p w14:paraId="549A14B6" w14:textId="77777777" w:rsidR="000E2B9F" w:rsidRPr="00C970C2" w:rsidRDefault="00084031">
          <w:pPr>
            <w:pStyle w:val="31"/>
            <w:tabs>
              <w:tab w:val="right" w:leader="dot" w:pos="9628"/>
            </w:tabs>
            <w:rPr>
              <w:rFonts w:cstheme="minorBidi"/>
              <w:kern w:val="2"/>
              <w:sz w:val="21"/>
              <w:szCs w:val="22"/>
            </w:rPr>
          </w:pPr>
          <w:hyperlink w:anchor="_Toc67401978" w:history="1">
            <w:r w:rsidR="000E2B9F" w:rsidRPr="00C970C2">
              <w:rPr>
                <w:rStyle w:val="ad"/>
                <w:rFonts w:cs="Huawei Sans"/>
                <w:bCs/>
                <w:snapToGrid w:val="0"/>
              </w:rPr>
              <w:t>1.3.1</w:t>
            </w:r>
            <w:r w:rsidR="000E2B9F" w:rsidRPr="00C970C2">
              <w:rPr>
                <w:rStyle w:val="ad"/>
                <w:rFonts w:hint="eastAsia"/>
              </w:rPr>
              <w:t xml:space="preserve"> </w:t>
            </w:r>
            <w:r w:rsidR="000E2B9F" w:rsidRPr="00C970C2">
              <w:rPr>
                <w:rStyle w:val="ad"/>
                <w:rFonts w:hint="eastAsia"/>
              </w:rPr>
              <w:t>事件日志数据基本格式</w:t>
            </w:r>
            <w:r w:rsidR="000E2B9F" w:rsidRPr="00C970C2">
              <w:rPr>
                <w:webHidden/>
              </w:rPr>
              <w:tab/>
            </w:r>
            <w:r w:rsidR="000E2B9F" w:rsidRPr="00C970C2">
              <w:rPr>
                <w:webHidden/>
              </w:rPr>
              <w:fldChar w:fldCharType="begin"/>
            </w:r>
            <w:r w:rsidR="000E2B9F" w:rsidRPr="00C970C2">
              <w:rPr>
                <w:webHidden/>
              </w:rPr>
              <w:instrText xml:space="preserve"> PAGEREF _Toc67401978 \h </w:instrText>
            </w:r>
            <w:r w:rsidR="000E2B9F" w:rsidRPr="00C970C2">
              <w:rPr>
                <w:webHidden/>
              </w:rPr>
            </w:r>
            <w:r w:rsidR="000E2B9F" w:rsidRPr="00C970C2">
              <w:rPr>
                <w:webHidden/>
              </w:rPr>
              <w:fldChar w:fldCharType="separate"/>
            </w:r>
            <w:r w:rsidR="000E2B9F" w:rsidRPr="00C970C2">
              <w:rPr>
                <w:webHidden/>
              </w:rPr>
              <w:t>4</w:t>
            </w:r>
            <w:r w:rsidR="000E2B9F" w:rsidRPr="00C970C2">
              <w:rPr>
                <w:webHidden/>
              </w:rPr>
              <w:fldChar w:fldCharType="end"/>
            </w:r>
          </w:hyperlink>
        </w:p>
        <w:p w14:paraId="3619800E" w14:textId="77777777" w:rsidR="000E2B9F" w:rsidRPr="00C970C2" w:rsidRDefault="00084031">
          <w:pPr>
            <w:pStyle w:val="31"/>
            <w:tabs>
              <w:tab w:val="right" w:leader="dot" w:pos="9628"/>
            </w:tabs>
            <w:rPr>
              <w:rFonts w:cstheme="minorBidi"/>
              <w:kern w:val="2"/>
              <w:sz w:val="21"/>
              <w:szCs w:val="22"/>
            </w:rPr>
          </w:pPr>
          <w:hyperlink w:anchor="_Toc67401979" w:history="1">
            <w:r w:rsidR="000E2B9F" w:rsidRPr="00C970C2">
              <w:rPr>
                <w:rStyle w:val="ad"/>
                <w:rFonts w:cs="Huawei Sans"/>
                <w:bCs/>
                <w:snapToGrid w:val="0"/>
              </w:rPr>
              <w:t>1.3.2</w:t>
            </w:r>
            <w:r w:rsidR="000E2B9F" w:rsidRPr="00C970C2">
              <w:rPr>
                <w:rStyle w:val="ad"/>
                <w:rFonts w:hint="eastAsia"/>
              </w:rPr>
              <w:t xml:space="preserve"> </w:t>
            </w:r>
            <w:r w:rsidR="000E2B9F" w:rsidRPr="00C970C2">
              <w:rPr>
                <w:rStyle w:val="ad"/>
                <w:rFonts w:hint="eastAsia"/>
              </w:rPr>
              <w:t>商品点击</w:t>
            </w:r>
            <w:r w:rsidR="000E2B9F" w:rsidRPr="00C970C2">
              <w:rPr>
                <w:webHidden/>
              </w:rPr>
              <w:tab/>
            </w:r>
            <w:r w:rsidR="000E2B9F" w:rsidRPr="00C970C2">
              <w:rPr>
                <w:webHidden/>
              </w:rPr>
              <w:fldChar w:fldCharType="begin"/>
            </w:r>
            <w:r w:rsidR="000E2B9F" w:rsidRPr="00C970C2">
              <w:rPr>
                <w:webHidden/>
              </w:rPr>
              <w:instrText xml:space="preserve"> PAGEREF _Toc67401979 \h </w:instrText>
            </w:r>
            <w:r w:rsidR="000E2B9F" w:rsidRPr="00C970C2">
              <w:rPr>
                <w:webHidden/>
              </w:rPr>
            </w:r>
            <w:r w:rsidR="000E2B9F" w:rsidRPr="00C970C2">
              <w:rPr>
                <w:webHidden/>
              </w:rPr>
              <w:fldChar w:fldCharType="separate"/>
            </w:r>
            <w:r w:rsidR="000E2B9F" w:rsidRPr="00C970C2">
              <w:rPr>
                <w:webHidden/>
              </w:rPr>
              <w:t>4</w:t>
            </w:r>
            <w:r w:rsidR="000E2B9F" w:rsidRPr="00C970C2">
              <w:rPr>
                <w:webHidden/>
              </w:rPr>
              <w:fldChar w:fldCharType="end"/>
            </w:r>
          </w:hyperlink>
        </w:p>
        <w:p w14:paraId="0B526F2F" w14:textId="77777777" w:rsidR="000E2B9F" w:rsidRPr="00C970C2" w:rsidRDefault="00084031">
          <w:pPr>
            <w:pStyle w:val="31"/>
            <w:tabs>
              <w:tab w:val="right" w:leader="dot" w:pos="9628"/>
            </w:tabs>
            <w:rPr>
              <w:rFonts w:cstheme="minorBidi"/>
              <w:kern w:val="2"/>
              <w:sz w:val="21"/>
              <w:szCs w:val="22"/>
            </w:rPr>
          </w:pPr>
          <w:hyperlink w:anchor="_Toc67401980" w:history="1">
            <w:r w:rsidR="000E2B9F" w:rsidRPr="00C970C2">
              <w:rPr>
                <w:rStyle w:val="ad"/>
                <w:rFonts w:cs="Huawei Sans"/>
                <w:bCs/>
                <w:snapToGrid w:val="0"/>
              </w:rPr>
              <w:t>1.3.3</w:t>
            </w:r>
            <w:r w:rsidR="000E2B9F" w:rsidRPr="00C970C2">
              <w:rPr>
                <w:rStyle w:val="ad"/>
                <w:rFonts w:hint="eastAsia"/>
              </w:rPr>
              <w:t xml:space="preserve"> </w:t>
            </w:r>
            <w:r w:rsidR="000E2B9F" w:rsidRPr="00C970C2">
              <w:rPr>
                <w:rStyle w:val="ad"/>
                <w:rFonts w:hint="eastAsia"/>
              </w:rPr>
              <w:t>商品详情</w:t>
            </w:r>
            <w:r w:rsidR="000E2B9F" w:rsidRPr="00C970C2">
              <w:rPr>
                <w:webHidden/>
              </w:rPr>
              <w:tab/>
            </w:r>
            <w:r w:rsidR="000E2B9F" w:rsidRPr="00C970C2">
              <w:rPr>
                <w:webHidden/>
              </w:rPr>
              <w:fldChar w:fldCharType="begin"/>
            </w:r>
            <w:r w:rsidR="000E2B9F" w:rsidRPr="00C970C2">
              <w:rPr>
                <w:webHidden/>
              </w:rPr>
              <w:instrText xml:space="preserve"> PAGEREF _Toc67401980 \h </w:instrText>
            </w:r>
            <w:r w:rsidR="000E2B9F" w:rsidRPr="00C970C2">
              <w:rPr>
                <w:webHidden/>
              </w:rPr>
            </w:r>
            <w:r w:rsidR="000E2B9F" w:rsidRPr="00C970C2">
              <w:rPr>
                <w:webHidden/>
              </w:rPr>
              <w:fldChar w:fldCharType="separate"/>
            </w:r>
            <w:r w:rsidR="000E2B9F" w:rsidRPr="00C970C2">
              <w:rPr>
                <w:webHidden/>
              </w:rPr>
              <w:t>5</w:t>
            </w:r>
            <w:r w:rsidR="000E2B9F" w:rsidRPr="00C970C2">
              <w:rPr>
                <w:webHidden/>
              </w:rPr>
              <w:fldChar w:fldCharType="end"/>
            </w:r>
          </w:hyperlink>
        </w:p>
        <w:p w14:paraId="7480063C" w14:textId="77777777" w:rsidR="000E2B9F" w:rsidRPr="00C970C2" w:rsidRDefault="00084031">
          <w:pPr>
            <w:pStyle w:val="31"/>
            <w:tabs>
              <w:tab w:val="right" w:leader="dot" w:pos="9628"/>
            </w:tabs>
            <w:rPr>
              <w:rFonts w:cstheme="minorBidi"/>
              <w:kern w:val="2"/>
              <w:sz w:val="21"/>
              <w:szCs w:val="22"/>
            </w:rPr>
          </w:pPr>
          <w:hyperlink w:anchor="_Toc67401981" w:history="1">
            <w:r w:rsidR="000E2B9F" w:rsidRPr="00C970C2">
              <w:rPr>
                <w:rStyle w:val="ad"/>
                <w:rFonts w:cs="Huawei Sans"/>
                <w:bCs/>
                <w:snapToGrid w:val="0"/>
              </w:rPr>
              <w:t>1.3.4</w:t>
            </w:r>
            <w:r w:rsidR="000E2B9F" w:rsidRPr="00C970C2">
              <w:rPr>
                <w:rStyle w:val="ad"/>
                <w:rFonts w:hint="eastAsia"/>
              </w:rPr>
              <w:t xml:space="preserve"> </w:t>
            </w:r>
            <w:r w:rsidR="000E2B9F" w:rsidRPr="00C970C2">
              <w:rPr>
                <w:rStyle w:val="ad"/>
                <w:rFonts w:hint="eastAsia"/>
              </w:rPr>
              <w:t>商品收藏</w:t>
            </w:r>
            <w:r w:rsidR="000E2B9F" w:rsidRPr="00C970C2">
              <w:rPr>
                <w:webHidden/>
              </w:rPr>
              <w:tab/>
            </w:r>
            <w:r w:rsidR="000E2B9F" w:rsidRPr="00C970C2">
              <w:rPr>
                <w:webHidden/>
              </w:rPr>
              <w:fldChar w:fldCharType="begin"/>
            </w:r>
            <w:r w:rsidR="000E2B9F" w:rsidRPr="00C970C2">
              <w:rPr>
                <w:webHidden/>
              </w:rPr>
              <w:instrText xml:space="preserve"> PAGEREF _Toc67401981 \h </w:instrText>
            </w:r>
            <w:r w:rsidR="000E2B9F" w:rsidRPr="00C970C2">
              <w:rPr>
                <w:webHidden/>
              </w:rPr>
            </w:r>
            <w:r w:rsidR="000E2B9F" w:rsidRPr="00C970C2">
              <w:rPr>
                <w:webHidden/>
              </w:rPr>
              <w:fldChar w:fldCharType="separate"/>
            </w:r>
            <w:r w:rsidR="000E2B9F" w:rsidRPr="00C970C2">
              <w:rPr>
                <w:webHidden/>
              </w:rPr>
              <w:t>6</w:t>
            </w:r>
            <w:r w:rsidR="000E2B9F" w:rsidRPr="00C970C2">
              <w:rPr>
                <w:webHidden/>
              </w:rPr>
              <w:fldChar w:fldCharType="end"/>
            </w:r>
          </w:hyperlink>
        </w:p>
        <w:p w14:paraId="6E7C136C" w14:textId="77777777" w:rsidR="000E2B9F" w:rsidRPr="00C970C2" w:rsidRDefault="00084031">
          <w:pPr>
            <w:pStyle w:val="31"/>
            <w:tabs>
              <w:tab w:val="right" w:leader="dot" w:pos="9628"/>
            </w:tabs>
            <w:rPr>
              <w:rFonts w:cstheme="minorBidi"/>
              <w:kern w:val="2"/>
              <w:sz w:val="21"/>
              <w:szCs w:val="22"/>
            </w:rPr>
          </w:pPr>
          <w:hyperlink w:anchor="_Toc67401982" w:history="1">
            <w:r w:rsidR="000E2B9F" w:rsidRPr="00C970C2">
              <w:rPr>
                <w:rStyle w:val="ad"/>
                <w:rFonts w:cs="Huawei Sans"/>
                <w:bCs/>
                <w:snapToGrid w:val="0"/>
              </w:rPr>
              <w:t>1.3.5</w:t>
            </w:r>
            <w:r w:rsidR="000E2B9F" w:rsidRPr="00C970C2">
              <w:rPr>
                <w:rStyle w:val="ad"/>
                <w:rFonts w:hint="eastAsia"/>
              </w:rPr>
              <w:t xml:space="preserve"> </w:t>
            </w:r>
            <w:r w:rsidR="000E2B9F" w:rsidRPr="00C970C2">
              <w:rPr>
                <w:rStyle w:val="ad"/>
                <w:rFonts w:hint="eastAsia"/>
              </w:rPr>
              <w:t>商品评论</w:t>
            </w:r>
            <w:r w:rsidR="000E2B9F" w:rsidRPr="00C970C2">
              <w:rPr>
                <w:webHidden/>
              </w:rPr>
              <w:tab/>
            </w:r>
            <w:r w:rsidR="000E2B9F" w:rsidRPr="00C970C2">
              <w:rPr>
                <w:webHidden/>
              </w:rPr>
              <w:fldChar w:fldCharType="begin"/>
            </w:r>
            <w:r w:rsidR="000E2B9F" w:rsidRPr="00C970C2">
              <w:rPr>
                <w:webHidden/>
              </w:rPr>
              <w:instrText xml:space="preserve"> PAGEREF _Toc67401982 \h </w:instrText>
            </w:r>
            <w:r w:rsidR="000E2B9F" w:rsidRPr="00C970C2">
              <w:rPr>
                <w:webHidden/>
              </w:rPr>
            </w:r>
            <w:r w:rsidR="000E2B9F" w:rsidRPr="00C970C2">
              <w:rPr>
                <w:webHidden/>
              </w:rPr>
              <w:fldChar w:fldCharType="separate"/>
            </w:r>
            <w:r w:rsidR="000E2B9F" w:rsidRPr="00C970C2">
              <w:rPr>
                <w:webHidden/>
              </w:rPr>
              <w:t>6</w:t>
            </w:r>
            <w:r w:rsidR="000E2B9F" w:rsidRPr="00C970C2">
              <w:rPr>
                <w:webHidden/>
              </w:rPr>
              <w:fldChar w:fldCharType="end"/>
            </w:r>
          </w:hyperlink>
        </w:p>
        <w:p w14:paraId="2901F82B" w14:textId="77777777" w:rsidR="000E2B9F" w:rsidRPr="00C970C2" w:rsidRDefault="00084031">
          <w:pPr>
            <w:pStyle w:val="31"/>
            <w:tabs>
              <w:tab w:val="right" w:leader="dot" w:pos="9628"/>
            </w:tabs>
            <w:rPr>
              <w:rFonts w:cstheme="minorBidi"/>
              <w:kern w:val="2"/>
              <w:sz w:val="21"/>
              <w:szCs w:val="22"/>
            </w:rPr>
          </w:pPr>
          <w:hyperlink w:anchor="_Toc67401983" w:history="1">
            <w:r w:rsidR="000E2B9F" w:rsidRPr="00C970C2">
              <w:rPr>
                <w:rStyle w:val="ad"/>
                <w:rFonts w:cs="Huawei Sans"/>
                <w:bCs/>
                <w:snapToGrid w:val="0"/>
              </w:rPr>
              <w:t>1.3.6</w:t>
            </w:r>
            <w:r w:rsidR="000E2B9F" w:rsidRPr="00C970C2">
              <w:rPr>
                <w:rStyle w:val="ad"/>
                <w:rFonts w:hint="eastAsia"/>
              </w:rPr>
              <w:t xml:space="preserve"> </w:t>
            </w:r>
            <w:r w:rsidR="000E2B9F" w:rsidRPr="00C970C2">
              <w:rPr>
                <w:rStyle w:val="ad"/>
                <w:rFonts w:hint="eastAsia"/>
              </w:rPr>
              <w:t>启动日志数据基本格式</w:t>
            </w:r>
            <w:r w:rsidR="000E2B9F" w:rsidRPr="00C970C2">
              <w:rPr>
                <w:webHidden/>
              </w:rPr>
              <w:tab/>
            </w:r>
            <w:r w:rsidR="000E2B9F" w:rsidRPr="00C970C2">
              <w:rPr>
                <w:webHidden/>
              </w:rPr>
              <w:fldChar w:fldCharType="begin"/>
            </w:r>
            <w:r w:rsidR="000E2B9F" w:rsidRPr="00C970C2">
              <w:rPr>
                <w:webHidden/>
              </w:rPr>
              <w:instrText xml:space="preserve"> PAGEREF _Toc67401983 \h </w:instrText>
            </w:r>
            <w:r w:rsidR="000E2B9F" w:rsidRPr="00C970C2">
              <w:rPr>
                <w:webHidden/>
              </w:rPr>
            </w:r>
            <w:r w:rsidR="000E2B9F" w:rsidRPr="00C970C2">
              <w:rPr>
                <w:webHidden/>
              </w:rPr>
              <w:fldChar w:fldCharType="separate"/>
            </w:r>
            <w:r w:rsidR="000E2B9F" w:rsidRPr="00C970C2">
              <w:rPr>
                <w:webHidden/>
              </w:rPr>
              <w:t>7</w:t>
            </w:r>
            <w:r w:rsidR="000E2B9F" w:rsidRPr="00C970C2">
              <w:rPr>
                <w:webHidden/>
              </w:rPr>
              <w:fldChar w:fldCharType="end"/>
            </w:r>
          </w:hyperlink>
        </w:p>
        <w:p w14:paraId="4B9A4CAE" w14:textId="77777777" w:rsidR="000E2B9F" w:rsidRPr="00C970C2" w:rsidRDefault="00084031">
          <w:pPr>
            <w:pStyle w:val="31"/>
            <w:tabs>
              <w:tab w:val="right" w:leader="dot" w:pos="9628"/>
            </w:tabs>
            <w:rPr>
              <w:rFonts w:cstheme="minorBidi"/>
              <w:kern w:val="2"/>
              <w:sz w:val="21"/>
              <w:szCs w:val="22"/>
            </w:rPr>
          </w:pPr>
          <w:hyperlink w:anchor="_Toc67401984" w:history="1">
            <w:r w:rsidR="000E2B9F" w:rsidRPr="00C970C2">
              <w:rPr>
                <w:rStyle w:val="ad"/>
                <w:rFonts w:cs="Huawei Sans"/>
                <w:bCs/>
                <w:snapToGrid w:val="0"/>
              </w:rPr>
              <w:t>1.3.7</w:t>
            </w:r>
            <w:r w:rsidR="000E2B9F" w:rsidRPr="00C970C2">
              <w:rPr>
                <w:rStyle w:val="ad"/>
                <w:rFonts w:hint="eastAsia"/>
              </w:rPr>
              <w:t xml:space="preserve"> </w:t>
            </w:r>
            <w:r w:rsidR="000E2B9F" w:rsidRPr="00C970C2">
              <w:rPr>
                <w:rStyle w:val="ad"/>
                <w:rFonts w:hint="eastAsia"/>
              </w:rPr>
              <w:t>启动事件</w:t>
            </w:r>
            <w:r w:rsidR="000E2B9F" w:rsidRPr="00C970C2">
              <w:rPr>
                <w:webHidden/>
              </w:rPr>
              <w:tab/>
            </w:r>
            <w:r w:rsidR="000E2B9F" w:rsidRPr="00C970C2">
              <w:rPr>
                <w:webHidden/>
              </w:rPr>
              <w:fldChar w:fldCharType="begin"/>
            </w:r>
            <w:r w:rsidR="000E2B9F" w:rsidRPr="00C970C2">
              <w:rPr>
                <w:webHidden/>
              </w:rPr>
              <w:instrText xml:space="preserve"> PAGEREF _Toc67401984 \h </w:instrText>
            </w:r>
            <w:r w:rsidR="000E2B9F" w:rsidRPr="00C970C2">
              <w:rPr>
                <w:webHidden/>
              </w:rPr>
            </w:r>
            <w:r w:rsidR="000E2B9F" w:rsidRPr="00C970C2">
              <w:rPr>
                <w:webHidden/>
              </w:rPr>
              <w:fldChar w:fldCharType="separate"/>
            </w:r>
            <w:r w:rsidR="000E2B9F" w:rsidRPr="00C970C2">
              <w:rPr>
                <w:webHidden/>
              </w:rPr>
              <w:t>8</w:t>
            </w:r>
            <w:r w:rsidR="000E2B9F" w:rsidRPr="00C970C2">
              <w:rPr>
                <w:webHidden/>
              </w:rPr>
              <w:fldChar w:fldCharType="end"/>
            </w:r>
          </w:hyperlink>
        </w:p>
        <w:p w14:paraId="797C9EDA" w14:textId="77777777" w:rsidR="000E2B9F" w:rsidRPr="00C970C2" w:rsidRDefault="00084031">
          <w:pPr>
            <w:pStyle w:val="31"/>
            <w:tabs>
              <w:tab w:val="right" w:leader="dot" w:pos="9628"/>
            </w:tabs>
            <w:rPr>
              <w:rFonts w:cstheme="minorBidi"/>
              <w:kern w:val="2"/>
              <w:sz w:val="21"/>
              <w:szCs w:val="22"/>
            </w:rPr>
          </w:pPr>
          <w:hyperlink w:anchor="_Toc67401985" w:history="1">
            <w:r w:rsidR="000E2B9F" w:rsidRPr="00C970C2">
              <w:rPr>
                <w:rStyle w:val="ad"/>
                <w:rFonts w:cs="Huawei Sans"/>
                <w:bCs/>
                <w:snapToGrid w:val="0"/>
              </w:rPr>
              <w:t>1.3.8</w:t>
            </w:r>
            <w:r w:rsidR="000E2B9F" w:rsidRPr="00C970C2">
              <w:rPr>
                <w:rStyle w:val="ad"/>
                <w:rFonts w:hint="eastAsia"/>
              </w:rPr>
              <w:t xml:space="preserve"> </w:t>
            </w:r>
            <w:r w:rsidR="000E2B9F" w:rsidRPr="00C970C2">
              <w:rPr>
                <w:rStyle w:val="ad"/>
                <w:rFonts w:hint="eastAsia"/>
              </w:rPr>
              <w:t>数据库表及字段解释</w:t>
            </w:r>
            <w:r w:rsidR="000E2B9F" w:rsidRPr="00C970C2">
              <w:rPr>
                <w:webHidden/>
              </w:rPr>
              <w:tab/>
            </w:r>
            <w:r w:rsidR="000E2B9F" w:rsidRPr="00C970C2">
              <w:rPr>
                <w:webHidden/>
              </w:rPr>
              <w:fldChar w:fldCharType="begin"/>
            </w:r>
            <w:r w:rsidR="000E2B9F" w:rsidRPr="00C970C2">
              <w:rPr>
                <w:webHidden/>
              </w:rPr>
              <w:instrText xml:space="preserve"> PAGEREF _Toc67401985 \h </w:instrText>
            </w:r>
            <w:r w:rsidR="000E2B9F" w:rsidRPr="00C970C2">
              <w:rPr>
                <w:webHidden/>
              </w:rPr>
            </w:r>
            <w:r w:rsidR="000E2B9F" w:rsidRPr="00C970C2">
              <w:rPr>
                <w:webHidden/>
              </w:rPr>
              <w:fldChar w:fldCharType="separate"/>
            </w:r>
            <w:r w:rsidR="000E2B9F" w:rsidRPr="00C970C2">
              <w:rPr>
                <w:webHidden/>
              </w:rPr>
              <w:t>8</w:t>
            </w:r>
            <w:r w:rsidR="000E2B9F" w:rsidRPr="00C970C2">
              <w:rPr>
                <w:webHidden/>
              </w:rPr>
              <w:fldChar w:fldCharType="end"/>
            </w:r>
          </w:hyperlink>
        </w:p>
        <w:p w14:paraId="3CE703C3" w14:textId="77777777" w:rsidR="000E2B9F" w:rsidRPr="00C970C2" w:rsidRDefault="00084031">
          <w:pPr>
            <w:pStyle w:val="12"/>
            <w:tabs>
              <w:tab w:val="right" w:leader="dot" w:pos="9628"/>
            </w:tabs>
            <w:rPr>
              <w:rFonts w:cstheme="minorBidi"/>
              <w:b w:val="0"/>
              <w:bCs w:val="0"/>
              <w:noProof/>
              <w:kern w:val="2"/>
              <w:sz w:val="21"/>
              <w:szCs w:val="22"/>
            </w:rPr>
          </w:pPr>
          <w:hyperlink w:anchor="_Toc67401986" w:history="1">
            <w:r w:rsidR="000E2B9F" w:rsidRPr="00C970C2">
              <w:rPr>
                <w:rStyle w:val="ad"/>
                <w:rFonts w:cs="Huawei Sans"/>
                <w:noProof/>
              </w:rPr>
              <w:t>2</w:t>
            </w:r>
            <w:r w:rsidR="000E2B9F" w:rsidRPr="00C970C2">
              <w:rPr>
                <w:rStyle w:val="ad"/>
                <w:rFonts w:hint="eastAsia"/>
                <w:noProof/>
              </w:rPr>
              <w:t xml:space="preserve"> </w:t>
            </w:r>
            <w:r w:rsidR="000E2B9F" w:rsidRPr="00C970C2">
              <w:rPr>
                <w:rStyle w:val="ad"/>
                <w:rFonts w:hint="eastAsia"/>
                <w:noProof/>
              </w:rPr>
              <w:t>实验环境搭建</w:t>
            </w:r>
            <w:r w:rsidR="000E2B9F" w:rsidRPr="00C970C2">
              <w:rPr>
                <w:noProof/>
                <w:webHidden/>
              </w:rPr>
              <w:tab/>
            </w:r>
            <w:r w:rsidR="000E2B9F" w:rsidRPr="00C970C2">
              <w:rPr>
                <w:noProof/>
                <w:webHidden/>
              </w:rPr>
              <w:fldChar w:fldCharType="begin"/>
            </w:r>
            <w:r w:rsidR="000E2B9F" w:rsidRPr="00C970C2">
              <w:rPr>
                <w:noProof/>
                <w:webHidden/>
              </w:rPr>
              <w:instrText xml:space="preserve"> PAGEREF _Toc67401986 \h </w:instrText>
            </w:r>
            <w:r w:rsidR="000E2B9F" w:rsidRPr="00C970C2">
              <w:rPr>
                <w:noProof/>
                <w:webHidden/>
              </w:rPr>
            </w:r>
            <w:r w:rsidR="000E2B9F" w:rsidRPr="00C970C2">
              <w:rPr>
                <w:noProof/>
                <w:webHidden/>
              </w:rPr>
              <w:fldChar w:fldCharType="separate"/>
            </w:r>
            <w:r w:rsidR="000E2B9F" w:rsidRPr="00C970C2">
              <w:rPr>
                <w:noProof/>
                <w:webHidden/>
              </w:rPr>
              <w:t>10</w:t>
            </w:r>
            <w:r w:rsidR="000E2B9F" w:rsidRPr="00C970C2">
              <w:rPr>
                <w:noProof/>
                <w:webHidden/>
              </w:rPr>
              <w:fldChar w:fldCharType="end"/>
            </w:r>
          </w:hyperlink>
        </w:p>
        <w:p w14:paraId="05881F58" w14:textId="77777777" w:rsidR="000E2B9F" w:rsidRPr="00C970C2" w:rsidRDefault="00084031">
          <w:pPr>
            <w:pStyle w:val="20"/>
            <w:tabs>
              <w:tab w:val="right" w:leader="dot" w:pos="9628"/>
            </w:tabs>
            <w:rPr>
              <w:rFonts w:cstheme="minorBidi"/>
              <w:kern w:val="2"/>
              <w:sz w:val="21"/>
              <w:szCs w:val="22"/>
            </w:rPr>
          </w:pPr>
          <w:hyperlink w:anchor="_Toc67401987" w:history="1">
            <w:r w:rsidR="000E2B9F" w:rsidRPr="00C970C2">
              <w:rPr>
                <w:rStyle w:val="ad"/>
                <w:rFonts w:cs="Huawei Sans"/>
                <w:snapToGrid w:val="0"/>
              </w:rPr>
              <w:t>2.1</w:t>
            </w:r>
            <w:r w:rsidR="000E2B9F" w:rsidRPr="00C970C2">
              <w:rPr>
                <w:rStyle w:val="ad"/>
                <w:rFonts w:hint="eastAsia"/>
              </w:rPr>
              <w:t xml:space="preserve"> </w:t>
            </w:r>
            <w:r w:rsidR="000E2B9F" w:rsidRPr="00C970C2">
              <w:rPr>
                <w:rStyle w:val="ad"/>
                <w:rFonts w:hint="eastAsia"/>
              </w:rPr>
              <w:t>实验介绍</w:t>
            </w:r>
            <w:r w:rsidR="000E2B9F" w:rsidRPr="00C970C2">
              <w:rPr>
                <w:webHidden/>
              </w:rPr>
              <w:tab/>
            </w:r>
            <w:r w:rsidR="000E2B9F" w:rsidRPr="00C970C2">
              <w:rPr>
                <w:webHidden/>
              </w:rPr>
              <w:fldChar w:fldCharType="begin"/>
            </w:r>
            <w:r w:rsidR="000E2B9F" w:rsidRPr="00C970C2">
              <w:rPr>
                <w:webHidden/>
              </w:rPr>
              <w:instrText xml:space="preserve"> PAGEREF _Toc67401987 \h </w:instrText>
            </w:r>
            <w:r w:rsidR="000E2B9F" w:rsidRPr="00C970C2">
              <w:rPr>
                <w:webHidden/>
              </w:rPr>
            </w:r>
            <w:r w:rsidR="000E2B9F" w:rsidRPr="00C970C2">
              <w:rPr>
                <w:webHidden/>
              </w:rPr>
              <w:fldChar w:fldCharType="separate"/>
            </w:r>
            <w:r w:rsidR="000E2B9F" w:rsidRPr="00C970C2">
              <w:rPr>
                <w:webHidden/>
              </w:rPr>
              <w:t>10</w:t>
            </w:r>
            <w:r w:rsidR="000E2B9F" w:rsidRPr="00C970C2">
              <w:rPr>
                <w:webHidden/>
              </w:rPr>
              <w:fldChar w:fldCharType="end"/>
            </w:r>
          </w:hyperlink>
        </w:p>
        <w:p w14:paraId="52271BBB" w14:textId="77777777" w:rsidR="000E2B9F" w:rsidRPr="00C970C2" w:rsidRDefault="00084031">
          <w:pPr>
            <w:pStyle w:val="20"/>
            <w:tabs>
              <w:tab w:val="right" w:leader="dot" w:pos="9628"/>
            </w:tabs>
            <w:rPr>
              <w:rFonts w:cstheme="minorBidi"/>
              <w:kern w:val="2"/>
              <w:sz w:val="21"/>
              <w:szCs w:val="22"/>
            </w:rPr>
          </w:pPr>
          <w:hyperlink w:anchor="_Toc67401988" w:history="1">
            <w:r w:rsidR="000E2B9F" w:rsidRPr="00C970C2">
              <w:rPr>
                <w:rStyle w:val="ad"/>
                <w:rFonts w:cs="Huawei Sans"/>
                <w:snapToGrid w:val="0"/>
              </w:rPr>
              <w:t>2.2</w:t>
            </w:r>
            <w:r w:rsidR="000E2B9F" w:rsidRPr="00C970C2">
              <w:rPr>
                <w:rStyle w:val="ad"/>
                <w:rFonts w:hint="eastAsia"/>
              </w:rPr>
              <w:t xml:space="preserve"> </w:t>
            </w:r>
            <w:r w:rsidR="000E2B9F" w:rsidRPr="00C970C2">
              <w:rPr>
                <w:rStyle w:val="ad"/>
                <w:rFonts w:hint="eastAsia"/>
              </w:rPr>
              <w:t>华为云资源开通</w:t>
            </w:r>
            <w:r w:rsidR="000E2B9F" w:rsidRPr="00C970C2">
              <w:rPr>
                <w:webHidden/>
              </w:rPr>
              <w:tab/>
            </w:r>
            <w:r w:rsidR="000E2B9F" w:rsidRPr="00C970C2">
              <w:rPr>
                <w:webHidden/>
              </w:rPr>
              <w:fldChar w:fldCharType="begin"/>
            </w:r>
            <w:r w:rsidR="000E2B9F" w:rsidRPr="00C970C2">
              <w:rPr>
                <w:webHidden/>
              </w:rPr>
              <w:instrText xml:space="preserve"> PAGEREF _Toc67401988 \h </w:instrText>
            </w:r>
            <w:r w:rsidR="000E2B9F" w:rsidRPr="00C970C2">
              <w:rPr>
                <w:webHidden/>
              </w:rPr>
            </w:r>
            <w:r w:rsidR="000E2B9F" w:rsidRPr="00C970C2">
              <w:rPr>
                <w:webHidden/>
              </w:rPr>
              <w:fldChar w:fldCharType="separate"/>
            </w:r>
            <w:r w:rsidR="000E2B9F" w:rsidRPr="00C970C2">
              <w:rPr>
                <w:webHidden/>
              </w:rPr>
              <w:t>10</w:t>
            </w:r>
            <w:r w:rsidR="000E2B9F" w:rsidRPr="00C970C2">
              <w:rPr>
                <w:webHidden/>
              </w:rPr>
              <w:fldChar w:fldCharType="end"/>
            </w:r>
          </w:hyperlink>
        </w:p>
        <w:p w14:paraId="415FA794" w14:textId="77777777" w:rsidR="000E2B9F" w:rsidRPr="00C970C2" w:rsidRDefault="00084031">
          <w:pPr>
            <w:pStyle w:val="31"/>
            <w:tabs>
              <w:tab w:val="right" w:leader="dot" w:pos="9628"/>
            </w:tabs>
            <w:rPr>
              <w:rFonts w:cstheme="minorBidi"/>
              <w:kern w:val="2"/>
              <w:sz w:val="21"/>
              <w:szCs w:val="22"/>
            </w:rPr>
          </w:pPr>
          <w:hyperlink w:anchor="_Toc67401989" w:history="1">
            <w:r w:rsidR="000E2B9F" w:rsidRPr="00C970C2">
              <w:rPr>
                <w:rStyle w:val="ad"/>
                <w:rFonts w:cs="Huawei Sans"/>
                <w:bCs/>
                <w:snapToGrid w:val="0"/>
              </w:rPr>
              <w:t>2.2.1</w:t>
            </w:r>
            <w:r w:rsidR="000E2B9F" w:rsidRPr="00C970C2">
              <w:rPr>
                <w:rStyle w:val="ad"/>
                <w:rFonts w:hint="eastAsia"/>
              </w:rPr>
              <w:t xml:space="preserve"> </w:t>
            </w:r>
            <w:r w:rsidR="000E2B9F" w:rsidRPr="00C970C2">
              <w:rPr>
                <w:rStyle w:val="ad"/>
                <w:rFonts w:hint="eastAsia"/>
              </w:rPr>
              <w:t>登录华为云控制台</w:t>
            </w:r>
            <w:r w:rsidR="000E2B9F" w:rsidRPr="00C970C2">
              <w:rPr>
                <w:webHidden/>
              </w:rPr>
              <w:tab/>
            </w:r>
            <w:r w:rsidR="000E2B9F" w:rsidRPr="00C970C2">
              <w:rPr>
                <w:webHidden/>
              </w:rPr>
              <w:fldChar w:fldCharType="begin"/>
            </w:r>
            <w:r w:rsidR="000E2B9F" w:rsidRPr="00C970C2">
              <w:rPr>
                <w:webHidden/>
              </w:rPr>
              <w:instrText xml:space="preserve"> PAGEREF _Toc67401989 \h </w:instrText>
            </w:r>
            <w:r w:rsidR="000E2B9F" w:rsidRPr="00C970C2">
              <w:rPr>
                <w:webHidden/>
              </w:rPr>
            </w:r>
            <w:r w:rsidR="000E2B9F" w:rsidRPr="00C970C2">
              <w:rPr>
                <w:webHidden/>
              </w:rPr>
              <w:fldChar w:fldCharType="separate"/>
            </w:r>
            <w:r w:rsidR="000E2B9F" w:rsidRPr="00C970C2">
              <w:rPr>
                <w:webHidden/>
              </w:rPr>
              <w:t>10</w:t>
            </w:r>
            <w:r w:rsidR="000E2B9F" w:rsidRPr="00C970C2">
              <w:rPr>
                <w:webHidden/>
              </w:rPr>
              <w:fldChar w:fldCharType="end"/>
            </w:r>
          </w:hyperlink>
        </w:p>
        <w:p w14:paraId="0DACC005" w14:textId="77777777" w:rsidR="000E2B9F" w:rsidRPr="00C970C2" w:rsidRDefault="00084031">
          <w:pPr>
            <w:pStyle w:val="31"/>
            <w:tabs>
              <w:tab w:val="right" w:leader="dot" w:pos="9628"/>
            </w:tabs>
            <w:rPr>
              <w:rFonts w:cstheme="minorBidi"/>
              <w:kern w:val="2"/>
              <w:sz w:val="21"/>
              <w:szCs w:val="22"/>
            </w:rPr>
          </w:pPr>
          <w:hyperlink w:anchor="_Toc67401990" w:history="1">
            <w:r w:rsidR="000E2B9F" w:rsidRPr="00C970C2">
              <w:rPr>
                <w:rStyle w:val="ad"/>
                <w:rFonts w:cs="Huawei Sans"/>
                <w:bCs/>
                <w:snapToGrid w:val="0"/>
              </w:rPr>
              <w:t>2.2.2</w:t>
            </w:r>
            <w:r w:rsidR="000E2B9F" w:rsidRPr="00C970C2">
              <w:rPr>
                <w:rStyle w:val="ad"/>
                <w:rFonts w:hint="eastAsia"/>
              </w:rPr>
              <w:t xml:space="preserve"> </w:t>
            </w:r>
            <w:r w:rsidR="000E2B9F" w:rsidRPr="00C970C2">
              <w:rPr>
                <w:rStyle w:val="ad"/>
                <w:rFonts w:hint="eastAsia"/>
              </w:rPr>
              <w:t>申请弹性公网</w:t>
            </w:r>
            <w:r w:rsidR="000E2B9F" w:rsidRPr="00C970C2">
              <w:rPr>
                <w:rStyle w:val="ad"/>
              </w:rPr>
              <w:t>IP</w:t>
            </w:r>
            <w:r w:rsidR="000E2B9F" w:rsidRPr="00C970C2">
              <w:rPr>
                <w:webHidden/>
              </w:rPr>
              <w:tab/>
            </w:r>
            <w:r w:rsidR="000E2B9F" w:rsidRPr="00C970C2">
              <w:rPr>
                <w:webHidden/>
              </w:rPr>
              <w:fldChar w:fldCharType="begin"/>
            </w:r>
            <w:r w:rsidR="000E2B9F" w:rsidRPr="00C970C2">
              <w:rPr>
                <w:webHidden/>
              </w:rPr>
              <w:instrText xml:space="preserve"> PAGEREF _Toc67401990 \h </w:instrText>
            </w:r>
            <w:r w:rsidR="000E2B9F" w:rsidRPr="00C970C2">
              <w:rPr>
                <w:webHidden/>
              </w:rPr>
            </w:r>
            <w:r w:rsidR="000E2B9F" w:rsidRPr="00C970C2">
              <w:rPr>
                <w:webHidden/>
              </w:rPr>
              <w:fldChar w:fldCharType="separate"/>
            </w:r>
            <w:r w:rsidR="000E2B9F" w:rsidRPr="00C970C2">
              <w:rPr>
                <w:webHidden/>
              </w:rPr>
              <w:t>12</w:t>
            </w:r>
            <w:r w:rsidR="000E2B9F" w:rsidRPr="00C970C2">
              <w:rPr>
                <w:webHidden/>
              </w:rPr>
              <w:fldChar w:fldCharType="end"/>
            </w:r>
          </w:hyperlink>
        </w:p>
        <w:p w14:paraId="374F3ED5" w14:textId="77777777" w:rsidR="000E2B9F" w:rsidRPr="00C970C2" w:rsidRDefault="00084031">
          <w:pPr>
            <w:pStyle w:val="31"/>
            <w:tabs>
              <w:tab w:val="right" w:leader="dot" w:pos="9628"/>
            </w:tabs>
            <w:rPr>
              <w:rFonts w:cstheme="minorBidi"/>
              <w:kern w:val="2"/>
              <w:sz w:val="21"/>
              <w:szCs w:val="22"/>
            </w:rPr>
          </w:pPr>
          <w:hyperlink w:anchor="_Toc67401991" w:history="1">
            <w:r w:rsidR="000E2B9F" w:rsidRPr="00C970C2">
              <w:rPr>
                <w:rStyle w:val="ad"/>
                <w:rFonts w:cs="Huawei Sans"/>
                <w:bCs/>
                <w:snapToGrid w:val="0"/>
              </w:rPr>
              <w:t>2.2.3</w:t>
            </w:r>
            <w:r w:rsidR="000E2B9F" w:rsidRPr="00C970C2">
              <w:rPr>
                <w:rStyle w:val="ad"/>
                <w:rFonts w:hint="eastAsia"/>
              </w:rPr>
              <w:t xml:space="preserve"> </w:t>
            </w:r>
            <w:r w:rsidR="000E2B9F" w:rsidRPr="00C970C2">
              <w:rPr>
                <w:rStyle w:val="ad"/>
                <w:rFonts w:hint="eastAsia"/>
              </w:rPr>
              <w:t>开通</w:t>
            </w:r>
            <w:r w:rsidR="000E2B9F" w:rsidRPr="00C970C2">
              <w:rPr>
                <w:rStyle w:val="ad"/>
              </w:rPr>
              <w:t>MRS</w:t>
            </w:r>
            <w:r w:rsidR="000E2B9F" w:rsidRPr="00C970C2">
              <w:rPr>
                <w:rStyle w:val="ad"/>
                <w:rFonts w:hint="eastAsia"/>
              </w:rPr>
              <w:t>集群</w:t>
            </w:r>
            <w:r w:rsidR="000E2B9F" w:rsidRPr="00C970C2">
              <w:rPr>
                <w:webHidden/>
              </w:rPr>
              <w:tab/>
            </w:r>
            <w:r w:rsidR="000E2B9F" w:rsidRPr="00C970C2">
              <w:rPr>
                <w:webHidden/>
              </w:rPr>
              <w:fldChar w:fldCharType="begin"/>
            </w:r>
            <w:r w:rsidR="000E2B9F" w:rsidRPr="00C970C2">
              <w:rPr>
                <w:webHidden/>
              </w:rPr>
              <w:instrText xml:space="preserve"> PAGEREF _Toc67401991 \h </w:instrText>
            </w:r>
            <w:r w:rsidR="000E2B9F" w:rsidRPr="00C970C2">
              <w:rPr>
                <w:webHidden/>
              </w:rPr>
            </w:r>
            <w:r w:rsidR="000E2B9F" w:rsidRPr="00C970C2">
              <w:rPr>
                <w:webHidden/>
              </w:rPr>
              <w:fldChar w:fldCharType="separate"/>
            </w:r>
            <w:r w:rsidR="000E2B9F" w:rsidRPr="00C970C2">
              <w:rPr>
                <w:webHidden/>
              </w:rPr>
              <w:t>14</w:t>
            </w:r>
            <w:r w:rsidR="000E2B9F" w:rsidRPr="00C970C2">
              <w:rPr>
                <w:webHidden/>
              </w:rPr>
              <w:fldChar w:fldCharType="end"/>
            </w:r>
          </w:hyperlink>
        </w:p>
        <w:p w14:paraId="762A4200" w14:textId="77777777" w:rsidR="000E2B9F" w:rsidRPr="00C970C2" w:rsidRDefault="00084031">
          <w:pPr>
            <w:pStyle w:val="31"/>
            <w:tabs>
              <w:tab w:val="right" w:leader="dot" w:pos="9628"/>
            </w:tabs>
            <w:rPr>
              <w:rFonts w:cstheme="minorBidi"/>
              <w:kern w:val="2"/>
              <w:sz w:val="21"/>
              <w:szCs w:val="22"/>
            </w:rPr>
          </w:pPr>
          <w:hyperlink w:anchor="_Toc67401992" w:history="1">
            <w:r w:rsidR="000E2B9F" w:rsidRPr="00C970C2">
              <w:rPr>
                <w:rStyle w:val="ad"/>
                <w:rFonts w:cs="Huawei Sans"/>
                <w:bCs/>
                <w:snapToGrid w:val="0"/>
              </w:rPr>
              <w:t>2.2.4</w:t>
            </w:r>
            <w:r w:rsidR="000E2B9F" w:rsidRPr="00C970C2">
              <w:rPr>
                <w:rStyle w:val="ad"/>
                <w:rFonts w:hint="eastAsia"/>
              </w:rPr>
              <w:t xml:space="preserve"> </w:t>
            </w:r>
            <w:r w:rsidR="000E2B9F" w:rsidRPr="00C970C2">
              <w:rPr>
                <w:rStyle w:val="ad"/>
                <w:rFonts w:hint="eastAsia"/>
              </w:rPr>
              <w:t>开通并配置</w:t>
            </w:r>
            <w:r w:rsidR="000E2B9F" w:rsidRPr="00C970C2">
              <w:rPr>
                <w:rStyle w:val="ad"/>
              </w:rPr>
              <w:t>RDS</w:t>
            </w:r>
            <w:r w:rsidR="000E2B9F" w:rsidRPr="00C970C2">
              <w:rPr>
                <w:webHidden/>
              </w:rPr>
              <w:tab/>
            </w:r>
            <w:r w:rsidR="000E2B9F" w:rsidRPr="00C970C2">
              <w:rPr>
                <w:webHidden/>
              </w:rPr>
              <w:fldChar w:fldCharType="begin"/>
            </w:r>
            <w:r w:rsidR="000E2B9F" w:rsidRPr="00C970C2">
              <w:rPr>
                <w:webHidden/>
              </w:rPr>
              <w:instrText xml:space="preserve"> PAGEREF _Toc67401992 \h </w:instrText>
            </w:r>
            <w:r w:rsidR="000E2B9F" w:rsidRPr="00C970C2">
              <w:rPr>
                <w:webHidden/>
              </w:rPr>
            </w:r>
            <w:r w:rsidR="000E2B9F" w:rsidRPr="00C970C2">
              <w:rPr>
                <w:webHidden/>
              </w:rPr>
              <w:fldChar w:fldCharType="separate"/>
            </w:r>
            <w:r w:rsidR="000E2B9F" w:rsidRPr="00C970C2">
              <w:rPr>
                <w:webHidden/>
              </w:rPr>
              <w:t>21</w:t>
            </w:r>
            <w:r w:rsidR="000E2B9F" w:rsidRPr="00C970C2">
              <w:rPr>
                <w:webHidden/>
              </w:rPr>
              <w:fldChar w:fldCharType="end"/>
            </w:r>
          </w:hyperlink>
        </w:p>
        <w:p w14:paraId="4E32E4EC" w14:textId="77777777" w:rsidR="000E2B9F" w:rsidRPr="00C970C2" w:rsidRDefault="00084031">
          <w:pPr>
            <w:pStyle w:val="31"/>
            <w:tabs>
              <w:tab w:val="right" w:leader="dot" w:pos="9628"/>
            </w:tabs>
            <w:rPr>
              <w:rFonts w:cstheme="minorBidi"/>
              <w:kern w:val="2"/>
              <w:sz w:val="21"/>
              <w:szCs w:val="22"/>
            </w:rPr>
          </w:pPr>
          <w:hyperlink w:anchor="_Toc67401993" w:history="1">
            <w:r w:rsidR="000E2B9F" w:rsidRPr="00C970C2">
              <w:rPr>
                <w:rStyle w:val="ad"/>
                <w:rFonts w:cs="Huawei Sans"/>
                <w:bCs/>
                <w:snapToGrid w:val="0"/>
              </w:rPr>
              <w:t>2.2.5</w:t>
            </w:r>
            <w:r w:rsidR="000E2B9F" w:rsidRPr="00C970C2">
              <w:rPr>
                <w:rStyle w:val="ad"/>
                <w:rFonts w:hint="eastAsia"/>
              </w:rPr>
              <w:t xml:space="preserve"> </w:t>
            </w:r>
            <w:r w:rsidR="000E2B9F" w:rsidRPr="00C970C2">
              <w:rPr>
                <w:rStyle w:val="ad"/>
                <w:rFonts w:hint="eastAsia"/>
              </w:rPr>
              <w:t>开通</w:t>
            </w:r>
            <w:r w:rsidR="000E2B9F" w:rsidRPr="00C970C2">
              <w:rPr>
                <w:rStyle w:val="ad"/>
              </w:rPr>
              <w:t>OBS</w:t>
            </w:r>
            <w:r w:rsidR="000E2B9F" w:rsidRPr="00C970C2">
              <w:rPr>
                <w:rStyle w:val="ad"/>
                <w:rFonts w:hint="eastAsia"/>
              </w:rPr>
              <w:t>服务</w:t>
            </w:r>
            <w:r w:rsidR="000E2B9F" w:rsidRPr="00C970C2">
              <w:rPr>
                <w:webHidden/>
              </w:rPr>
              <w:tab/>
            </w:r>
            <w:r w:rsidR="000E2B9F" w:rsidRPr="00C970C2">
              <w:rPr>
                <w:webHidden/>
              </w:rPr>
              <w:fldChar w:fldCharType="begin"/>
            </w:r>
            <w:r w:rsidR="000E2B9F" w:rsidRPr="00C970C2">
              <w:rPr>
                <w:webHidden/>
              </w:rPr>
              <w:instrText xml:space="preserve"> PAGEREF _Toc67401993 \h </w:instrText>
            </w:r>
            <w:r w:rsidR="000E2B9F" w:rsidRPr="00C970C2">
              <w:rPr>
                <w:webHidden/>
              </w:rPr>
            </w:r>
            <w:r w:rsidR="000E2B9F" w:rsidRPr="00C970C2">
              <w:rPr>
                <w:webHidden/>
              </w:rPr>
              <w:fldChar w:fldCharType="separate"/>
            </w:r>
            <w:r w:rsidR="000E2B9F" w:rsidRPr="00C970C2">
              <w:rPr>
                <w:webHidden/>
              </w:rPr>
              <w:t>26</w:t>
            </w:r>
            <w:r w:rsidR="000E2B9F" w:rsidRPr="00C970C2">
              <w:rPr>
                <w:webHidden/>
              </w:rPr>
              <w:fldChar w:fldCharType="end"/>
            </w:r>
          </w:hyperlink>
        </w:p>
        <w:p w14:paraId="1185135E" w14:textId="77777777" w:rsidR="000E2B9F" w:rsidRPr="00C970C2" w:rsidRDefault="00084031">
          <w:pPr>
            <w:pStyle w:val="12"/>
            <w:tabs>
              <w:tab w:val="right" w:leader="dot" w:pos="9628"/>
            </w:tabs>
            <w:rPr>
              <w:rFonts w:cstheme="minorBidi"/>
              <w:b w:val="0"/>
              <w:bCs w:val="0"/>
              <w:noProof/>
              <w:kern w:val="2"/>
              <w:sz w:val="21"/>
              <w:szCs w:val="22"/>
            </w:rPr>
          </w:pPr>
          <w:hyperlink w:anchor="_Toc67401994" w:history="1">
            <w:r w:rsidR="000E2B9F" w:rsidRPr="00C970C2">
              <w:rPr>
                <w:rStyle w:val="ad"/>
                <w:rFonts w:cs="Huawei Sans"/>
                <w:noProof/>
              </w:rPr>
              <w:t>3</w:t>
            </w:r>
            <w:r w:rsidR="000E2B9F" w:rsidRPr="00C970C2">
              <w:rPr>
                <w:rStyle w:val="ad"/>
                <w:rFonts w:hint="eastAsia"/>
                <w:noProof/>
              </w:rPr>
              <w:t xml:space="preserve"> </w:t>
            </w:r>
            <w:r w:rsidR="000E2B9F" w:rsidRPr="00C970C2">
              <w:rPr>
                <w:rStyle w:val="ad"/>
                <w:rFonts w:hint="eastAsia"/>
                <w:noProof/>
              </w:rPr>
              <w:t>大数据离线分析开发</w:t>
            </w:r>
            <w:r w:rsidR="000E2B9F" w:rsidRPr="00C970C2">
              <w:rPr>
                <w:noProof/>
                <w:webHidden/>
              </w:rPr>
              <w:tab/>
            </w:r>
            <w:r w:rsidR="000E2B9F" w:rsidRPr="00C970C2">
              <w:rPr>
                <w:noProof/>
                <w:webHidden/>
              </w:rPr>
              <w:fldChar w:fldCharType="begin"/>
            </w:r>
            <w:r w:rsidR="000E2B9F" w:rsidRPr="00C970C2">
              <w:rPr>
                <w:noProof/>
                <w:webHidden/>
              </w:rPr>
              <w:instrText xml:space="preserve"> PAGEREF _Toc67401994 \h </w:instrText>
            </w:r>
            <w:r w:rsidR="000E2B9F" w:rsidRPr="00C970C2">
              <w:rPr>
                <w:noProof/>
                <w:webHidden/>
              </w:rPr>
            </w:r>
            <w:r w:rsidR="000E2B9F" w:rsidRPr="00C970C2">
              <w:rPr>
                <w:noProof/>
                <w:webHidden/>
              </w:rPr>
              <w:fldChar w:fldCharType="separate"/>
            </w:r>
            <w:r w:rsidR="000E2B9F" w:rsidRPr="00C970C2">
              <w:rPr>
                <w:noProof/>
                <w:webHidden/>
              </w:rPr>
              <w:t>28</w:t>
            </w:r>
            <w:r w:rsidR="000E2B9F" w:rsidRPr="00C970C2">
              <w:rPr>
                <w:noProof/>
                <w:webHidden/>
              </w:rPr>
              <w:fldChar w:fldCharType="end"/>
            </w:r>
          </w:hyperlink>
        </w:p>
        <w:p w14:paraId="3944CAA0" w14:textId="77777777" w:rsidR="000E2B9F" w:rsidRPr="00C970C2" w:rsidRDefault="00084031">
          <w:pPr>
            <w:pStyle w:val="20"/>
            <w:tabs>
              <w:tab w:val="right" w:leader="dot" w:pos="9628"/>
            </w:tabs>
            <w:rPr>
              <w:rFonts w:cstheme="minorBidi"/>
              <w:kern w:val="2"/>
              <w:sz w:val="21"/>
              <w:szCs w:val="22"/>
            </w:rPr>
          </w:pPr>
          <w:hyperlink w:anchor="_Toc67401995" w:history="1">
            <w:r w:rsidR="000E2B9F" w:rsidRPr="00C970C2">
              <w:rPr>
                <w:rStyle w:val="ad"/>
                <w:rFonts w:cs="Huawei Sans"/>
                <w:snapToGrid w:val="0"/>
              </w:rPr>
              <w:t>3.1</w:t>
            </w:r>
            <w:r w:rsidR="000E2B9F" w:rsidRPr="00C970C2">
              <w:rPr>
                <w:rStyle w:val="ad"/>
                <w:rFonts w:hint="eastAsia"/>
              </w:rPr>
              <w:t xml:space="preserve"> </w:t>
            </w:r>
            <w:r w:rsidR="000E2B9F" w:rsidRPr="00C970C2">
              <w:rPr>
                <w:rStyle w:val="ad"/>
                <w:rFonts w:hint="eastAsia"/>
              </w:rPr>
              <w:t>实验介绍</w:t>
            </w:r>
            <w:r w:rsidR="000E2B9F" w:rsidRPr="00C970C2">
              <w:rPr>
                <w:webHidden/>
              </w:rPr>
              <w:tab/>
            </w:r>
            <w:r w:rsidR="000E2B9F" w:rsidRPr="00C970C2">
              <w:rPr>
                <w:webHidden/>
              </w:rPr>
              <w:fldChar w:fldCharType="begin"/>
            </w:r>
            <w:r w:rsidR="000E2B9F" w:rsidRPr="00C970C2">
              <w:rPr>
                <w:webHidden/>
              </w:rPr>
              <w:instrText xml:space="preserve"> PAGEREF _Toc67401995 \h </w:instrText>
            </w:r>
            <w:r w:rsidR="000E2B9F" w:rsidRPr="00C970C2">
              <w:rPr>
                <w:webHidden/>
              </w:rPr>
            </w:r>
            <w:r w:rsidR="000E2B9F" w:rsidRPr="00C970C2">
              <w:rPr>
                <w:webHidden/>
              </w:rPr>
              <w:fldChar w:fldCharType="separate"/>
            </w:r>
            <w:r w:rsidR="000E2B9F" w:rsidRPr="00C970C2">
              <w:rPr>
                <w:webHidden/>
              </w:rPr>
              <w:t>28</w:t>
            </w:r>
            <w:r w:rsidR="000E2B9F" w:rsidRPr="00C970C2">
              <w:rPr>
                <w:webHidden/>
              </w:rPr>
              <w:fldChar w:fldCharType="end"/>
            </w:r>
          </w:hyperlink>
        </w:p>
        <w:p w14:paraId="1F1E2EEC" w14:textId="77777777" w:rsidR="000E2B9F" w:rsidRPr="00C970C2" w:rsidRDefault="00084031">
          <w:pPr>
            <w:pStyle w:val="31"/>
            <w:tabs>
              <w:tab w:val="right" w:leader="dot" w:pos="9628"/>
            </w:tabs>
            <w:rPr>
              <w:rFonts w:cstheme="minorBidi"/>
              <w:kern w:val="2"/>
              <w:sz w:val="21"/>
              <w:szCs w:val="22"/>
            </w:rPr>
          </w:pPr>
          <w:hyperlink w:anchor="_Toc67401996" w:history="1">
            <w:r w:rsidR="000E2B9F" w:rsidRPr="00C970C2">
              <w:rPr>
                <w:rStyle w:val="ad"/>
                <w:rFonts w:cs="Huawei Sans"/>
                <w:bCs/>
                <w:snapToGrid w:val="0"/>
              </w:rPr>
              <w:t>3.1.1</w:t>
            </w:r>
            <w:r w:rsidR="000E2B9F" w:rsidRPr="00C970C2">
              <w:rPr>
                <w:rStyle w:val="ad"/>
                <w:rFonts w:hint="eastAsia"/>
              </w:rPr>
              <w:t xml:space="preserve"> </w:t>
            </w:r>
            <w:r w:rsidR="000E2B9F" w:rsidRPr="00C970C2">
              <w:rPr>
                <w:rStyle w:val="ad"/>
                <w:rFonts w:hint="eastAsia"/>
              </w:rPr>
              <w:t>关于本实验</w:t>
            </w:r>
            <w:r w:rsidR="000E2B9F" w:rsidRPr="00C970C2">
              <w:rPr>
                <w:webHidden/>
              </w:rPr>
              <w:tab/>
            </w:r>
            <w:r w:rsidR="000E2B9F" w:rsidRPr="00C970C2">
              <w:rPr>
                <w:webHidden/>
              </w:rPr>
              <w:fldChar w:fldCharType="begin"/>
            </w:r>
            <w:r w:rsidR="000E2B9F" w:rsidRPr="00C970C2">
              <w:rPr>
                <w:webHidden/>
              </w:rPr>
              <w:instrText xml:space="preserve"> PAGEREF _Toc67401996 \h </w:instrText>
            </w:r>
            <w:r w:rsidR="000E2B9F" w:rsidRPr="00C970C2">
              <w:rPr>
                <w:webHidden/>
              </w:rPr>
            </w:r>
            <w:r w:rsidR="000E2B9F" w:rsidRPr="00C970C2">
              <w:rPr>
                <w:webHidden/>
              </w:rPr>
              <w:fldChar w:fldCharType="separate"/>
            </w:r>
            <w:r w:rsidR="000E2B9F" w:rsidRPr="00C970C2">
              <w:rPr>
                <w:webHidden/>
              </w:rPr>
              <w:t>28</w:t>
            </w:r>
            <w:r w:rsidR="000E2B9F" w:rsidRPr="00C970C2">
              <w:rPr>
                <w:webHidden/>
              </w:rPr>
              <w:fldChar w:fldCharType="end"/>
            </w:r>
          </w:hyperlink>
        </w:p>
        <w:p w14:paraId="63FAE28F" w14:textId="77777777" w:rsidR="000E2B9F" w:rsidRPr="00C970C2" w:rsidRDefault="00084031">
          <w:pPr>
            <w:pStyle w:val="31"/>
            <w:tabs>
              <w:tab w:val="right" w:leader="dot" w:pos="9628"/>
            </w:tabs>
            <w:rPr>
              <w:rFonts w:cstheme="minorBidi"/>
              <w:kern w:val="2"/>
              <w:sz w:val="21"/>
              <w:szCs w:val="22"/>
            </w:rPr>
          </w:pPr>
          <w:hyperlink w:anchor="_Toc67401997" w:history="1">
            <w:r w:rsidR="000E2B9F" w:rsidRPr="00C970C2">
              <w:rPr>
                <w:rStyle w:val="ad"/>
                <w:rFonts w:cs="Huawei Sans"/>
                <w:bCs/>
                <w:snapToGrid w:val="0"/>
              </w:rPr>
              <w:t>3.1.2</w:t>
            </w:r>
            <w:r w:rsidR="000E2B9F" w:rsidRPr="00C970C2">
              <w:rPr>
                <w:rStyle w:val="ad"/>
                <w:rFonts w:hint="eastAsia"/>
              </w:rPr>
              <w:t xml:space="preserve"> </w:t>
            </w:r>
            <w:r w:rsidR="000E2B9F" w:rsidRPr="00C970C2">
              <w:rPr>
                <w:rStyle w:val="ad"/>
                <w:rFonts w:hint="eastAsia"/>
              </w:rPr>
              <w:t>实验目的</w:t>
            </w:r>
            <w:r w:rsidR="000E2B9F" w:rsidRPr="00C970C2">
              <w:rPr>
                <w:webHidden/>
              </w:rPr>
              <w:tab/>
            </w:r>
            <w:r w:rsidR="000E2B9F" w:rsidRPr="00C970C2">
              <w:rPr>
                <w:webHidden/>
              </w:rPr>
              <w:fldChar w:fldCharType="begin"/>
            </w:r>
            <w:r w:rsidR="000E2B9F" w:rsidRPr="00C970C2">
              <w:rPr>
                <w:webHidden/>
              </w:rPr>
              <w:instrText xml:space="preserve"> PAGEREF _Toc67401997 \h </w:instrText>
            </w:r>
            <w:r w:rsidR="000E2B9F" w:rsidRPr="00C970C2">
              <w:rPr>
                <w:webHidden/>
              </w:rPr>
            </w:r>
            <w:r w:rsidR="000E2B9F" w:rsidRPr="00C970C2">
              <w:rPr>
                <w:webHidden/>
              </w:rPr>
              <w:fldChar w:fldCharType="separate"/>
            </w:r>
            <w:r w:rsidR="000E2B9F" w:rsidRPr="00C970C2">
              <w:rPr>
                <w:webHidden/>
              </w:rPr>
              <w:t>28</w:t>
            </w:r>
            <w:r w:rsidR="000E2B9F" w:rsidRPr="00C970C2">
              <w:rPr>
                <w:webHidden/>
              </w:rPr>
              <w:fldChar w:fldCharType="end"/>
            </w:r>
          </w:hyperlink>
        </w:p>
        <w:p w14:paraId="2AD26516" w14:textId="77777777" w:rsidR="000E2B9F" w:rsidRPr="00C970C2" w:rsidRDefault="00084031">
          <w:pPr>
            <w:pStyle w:val="31"/>
            <w:tabs>
              <w:tab w:val="right" w:leader="dot" w:pos="9628"/>
            </w:tabs>
            <w:rPr>
              <w:rFonts w:cstheme="minorBidi"/>
              <w:kern w:val="2"/>
              <w:sz w:val="21"/>
              <w:szCs w:val="22"/>
            </w:rPr>
          </w:pPr>
          <w:hyperlink w:anchor="_Toc67401998" w:history="1">
            <w:r w:rsidR="000E2B9F" w:rsidRPr="00C970C2">
              <w:rPr>
                <w:rStyle w:val="ad"/>
                <w:rFonts w:cs="Huawei Sans"/>
                <w:bCs/>
                <w:snapToGrid w:val="0"/>
              </w:rPr>
              <w:t>3.1.3</w:t>
            </w:r>
            <w:r w:rsidR="000E2B9F" w:rsidRPr="00C970C2">
              <w:rPr>
                <w:rStyle w:val="ad"/>
                <w:rFonts w:hint="eastAsia"/>
              </w:rPr>
              <w:t xml:space="preserve"> </w:t>
            </w:r>
            <w:r w:rsidR="000E2B9F" w:rsidRPr="00C970C2">
              <w:rPr>
                <w:rStyle w:val="ad"/>
                <w:rFonts w:hint="eastAsia"/>
              </w:rPr>
              <w:t>实验规划</w:t>
            </w:r>
            <w:r w:rsidR="000E2B9F" w:rsidRPr="00C970C2">
              <w:rPr>
                <w:webHidden/>
              </w:rPr>
              <w:tab/>
            </w:r>
            <w:r w:rsidR="000E2B9F" w:rsidRPr="00C970C2">
              <w:rPr>
                <w:webHidden/>
              </w:rPr>
              <w:fldChar w:fldCharType="begin"/>
            </w:r>
            <w:r w:rsidR="000E2B9F" w:rsidRPr="00C970C2">
              <w:rPr>
                <w:webHidden/>
              </w:rPr>
              <w:instrText xml:space="preserve"> PAGEREF _Toc67401998 \h </w:instrText>
            </w:r>
            <w:r w:rsidR="000E2B9F" w:rsidRPr="00C970C2">
              <w:rPr>
                <w:webHidden/>
              </w:rPr>
            </w:r>
            <w:r w:rsidR="000E2B9F" w:rsidRPr="00C970C2">
              <w:rPr>
                <w:webHidden/>
              </w:rPr>
              <w:fldChar w:fldCharType="separate"/>
            </w:r>
            <w:r w:rsidR="000E2B9F" w:rsidRPr="00C970C2">
              <w:rPr>
                <w:webHidden/>
              </w:rPr>
              <w:t>28</w:t>
            </w:r>
            <w:r w:rsidR="000E2B9F" w:rsidRPr="00C970C2">
              <w:rPr>
                <w:webHidden/>
              </w:rPr>
              <w:fldChar w:fldCharType="end"/>
            </w:r>
          </w:hyperlink>
        </w:p>
        <w:p w14:paraId="647CCE5D" w14:textId="77777777" w:rsidR="000E2B9F" w:rsidRPr="00C970C2" w:rsidRDefault="00084031">
          <w:pPr>
            <w:pStyle w:val="20"/>
            <w:tabs>
              <w:tab w:val="right" w:leader="dot" w:pos="9628"/>
            </w:tabs>
            <w:rPr>
              <w:rFonts w:cstheme="minorBidi"/>
              <w:kern w:val="2"/>
              <w:sz w:val="21"/>
              <w:szCs w:val="22"/>
            </w:rPr>
          </w:pPr>
          <w:hyperlink w:anchor="_Toc67401999" w:history="1">
            <w:r w:rsidR="000E2B9F" w:rsidRPr="00C970C2">
              <w:rPr>
                <w:rStyle w:val="ad"/>
                <w:rFonts w:cs="Huawei Sans"/>
                <w:snapToGrid w:val="0"/>
              </w:rPr>
              <w:t>3.2</w:t>
            </w:r>
            <w:r w:rsidR="000E2B9F" w:rsidRPr="00C970C2">
              <w:rPr>
                <w:rStyle w:val="ad"/>
                <w:rFonts w:hint="eastAsia"/>
              </w:rPr>
              <w:t xml:space="preserve"> </w:t>
            </w:r>
            <w:r w:rsidR="000E2B9F" w:rsidRPr="00C970C2">
              <w:rPr>
                <w:rStyle w:val="ad"/>
                <w:rFonts w:hint="eastAsia"/>
              </w:rPr>
              <w:t>实验流程</w:t>
            </w:r>
            <w:r w:rsidR="000E2B9F" w:rsidRPr="00C970C2">
              <w:rPr>
                <w:webHidden/>
              </w:rPr>
              <w:tab/>
            </w:r>
            <w:r w:rsidR="000E2B9F" w:rsidRPr="00C970C2">
              <w:rPr>
                <w:webHidden/>
              </w:rPr>
              <w:fldChar w:fldCharType="begin"/>
            </w:r>
            <w:r w:rsidR="000E2B9F" w:rsidRPr="00C970C2">
              <w:rPr>
                <w:webHidden/>
              </w:rPr>
              <w:instrText xml:space="preserve"> PAGEREF _Toc67401999 \h </w:instrText>
            </w:r>
            <w:r w:rsidR="000E2B9F" w:rsidRPr="00C970C2">
              <w:rPr>
                <w:webHidden/>
              </w:rPr>
            </w:r>
            <w:r w:rsidR="000E2B9F" w:rsidRPr="00C970C2">
              <w:rPr>
                <w:webHidden/>
              </w:rPr>
              <w:fldChar w:fldCharType="separate"/>
            </w:r>
            <w:r w:rsidR="000E2B9F" w:rsidRPr="00C970C2">
              <w:rPr>
                <w:webHidden/>
              </w:rPr>
              <w:t>28</w:t>
            </w:r>
            <w:r w:rsidR="000E2B9F" w:rsidRPr="00C970C2">
              <w:rPr>
                <w:webHidden/>
              </w:rPr>
              <w:fldChar w:fldCharType="end"/>
            </w:r>
          </w:hyperlink>
        </w:p>
        <w:p w14:paraId="2305A9AB" w14:textId="77777777" w:rsidR="000E2B9F" w:rsidRPr="00C970C2" w:rsidRDefault="00084031">
          <w:pPr>
            <w:pStyle w:val="20"/>
            <w:tabs>
              <w:tab w:val="right" w:leader="dot" w:pos="9628"/>
            </w:tabs>
            <w:rPr>
              <w:rFonts w:cstheme="minorBidi"/>
              <w:kern w:val="2"/>
              <w:sz w:val="21"/>
              <w:szCs w:val="22"/>
            </w:rPr>
          </w:pPr>
          <w:hyperlink w:anchor="_Toc67402000" w:history="1">
            <w:r w:rsidR="000E2B9F" w:rsidRPr="00C970C2">
              <w:rPr>
                <w:rStyle w:val="ad"/>
                <w:rFonts w:cs="Huawei Sans"/>
                <w:snapToGrid w:val="0"/>
              </w:rPr>
              <w:t>3.3</w:t>
            </w:r>
            <w:r w:rsidR="000E2B9F" w:rsidRPr="00C970C2">
              <w:rPr>
                <w:rStyle w:val="ad"/>
                <w:rFonts w:hint="eastAsia"/>
              </w:rPr>
              <w:t xml:space="preserve"> </w:t>
            </w:r>
            <w:r w:rsidR="000E2B9F" w:rsidRPr="00C970C2">
              <w:rPr>
                <w:rStyle w:val="ad"/>
                <w:rFonts w:hint="eastAsia"/>
              </w:rPr>
              <w:t>分析逻辑</w:t>
            </w:r>
            <w:r w:rsidR="000E2B9F" w:rsidRPr="00C970C2">
              <w:rPr>
                <w:webHidden/>
              </w:rPr>
              <w:tab/>
            </w:r>
            <w:r w:rsidR="000E2B9F" w:rsidRPr="00C970C2">
              <w:rPr>
                <w:webHidden/>
              </w:rPr>
              <w:fldChar w:fldCharType="begin"/>
            </w:r>
            <w:r w:rsidR="000E2B9F" w:rsidRPr="00C970C2">
              <w:rPr>
                <w:webHidden/>
              </w:rPr>
              <w:instrText xml:space="preserve"> PAGEREF _Toc67402000 \h </w:instrText>
            </w:r>
            <w:r w:rsidR="000E2B9F" w:rsidRPr="00C970C2">
              <w:rPr>
                <w:webHidden/>
              </w:rPr>
            </w:r>
            <w:r w:rsidR="000E2B9F" w:rsidRPr="00C970C2">
              <w:rPr>
                <w:webHidden/>
              </w:rPr>
              <w:fldChar w:fldCharType="separate"/>
            </w:r>
            <w:r w:rsidR="000E2B9F" w:rsidRPr="00C970C2">
              <w:rPr>
                <w:webHidden/>
              </w:rPr>
              <w:t>29</w:t>
            </w:r>
            <w:r w:rsidR="000E2B9F" w:rsidRPr="00C970C2">
              <w:rPr>
                <w:webHidden/>
              </w:rPr>
              <w:fldChar w:fldCharType="end"/>
            </w:r>
          </w:hyperlink>
        </w:p>
        <w:p w14:paraId="2B4ABD78" w14:textId="77777777" w:rsidR="000E2B9F" w:rsidRPr="00C970C2" w:rsidRDefault="00084031">
          <w:pPr>
            <w:pStyle w:val="20"/>
            <w:tabs>
              <w:tab w:val="right" w:leader="dot" w:pos="9628"/>
            </w:tabs>
            <w:rPr>
              <w:rFonts w:cstheme="minorBidi"/>
              <w:kern w:val="2"/>
              <w:sz w:val="21"/>
              <w:szCs w:val="22"/>
            </w:rPr>
          </w:pPr>
          <w:hyperlink w:anchor="_Toc67402001" w:history="1">
            <w:r w:rsidR="000E2B9F" w:rsidRPr="00C970C2">
              <w:rPr>
                <w:rStyle w:val="ad"/>
                <w:rFonts w:cs="Huawei Sans"/>
                <w:snapToGrid w:val="0"/>
              </w:rPr>
              <w:t>3.4</w:t>
            </w:r>
            <w:r w:rsidR="000E2B9F" w:rsidRPr="00C970C2">
              <w:rPr>
                <w:rStyle w:val="ad"/>
                <w:rFonts w:hint="eastAsia"/>
              </w:rPr>
              <w:t xml:space="preserve"> </w:t>
            </w:r>
            <w:r w:rsidR="000E2B9F" w:rsidRPr="00C970C2">
              <w:rPr>
                <w:rStyle w:val="ad"/>
                <w:rFonts w:hint="eastAsia"/>
              </w:rPr>
              <w:t>实验步骤概览</w:t>
            </w:r>
            <w:r w:rsidR="000E2B9F" w:rsidRPr="00C970C2">
              <w:rPr>
                <w:webHidden/>
              </w:rPr>
              <w:tab/>
            </w:r>
            <w:r w:rsidR="000E2B9F" w:rsidRPr="00C970C2">
              <w:rPr>
                <w:webHidden/>
              </w:rPr>
              <w:fldChar w:fldCharType="begin"/>
            </w:r>
            <w:r w:rsidR="000E2B9F" w:rsidRPr="00C970C2">
              <w:rPr>
                <w:webHidden/>
              </w:rPr>
              <w:instrText xml:space="preserve"> PAGEREF _Toc67402001 \h </w:instrText>
            </w:r>
            <w:r w:rsidR="000E2B9F" w:rsidRPr="00C970C2">
              <w:rPr>
                <w:webHidden/>
              </w:rPr>
            </w:r>
            <w:r w:rsidR="000E2B9F" w:rsidRPr="00C970C2">
              <w:rPr>
                <w:webHidden/>
              </w:rPr>
              <w:fldChar w:fldCharType="separate"/>
            </w:r>
            <w:r w:rsidR="000E2B9F" w:rsidRPr="00C970C2">
              <w:rPr>
                <w:webHidden/>
              </w:rPr>
              <w:t>30</w:t>
            </w:r>
            <w:r w:rsidR="000E2B9F" w:rsidRPr="00C970C2">
              <w:rPr>
                <w:webHidden/>
              </w:rPr>
              <w:fldChar w:fldCharType="end"/>
            </w:r>
          </w:hyperlink>
        </w:p>
        <w:p w14:paraId="6D536ED8" w14:textId="77777777" w:rsidR="000E2B9F" w:rsidRPr="00C970C2" w:rsidRDefault="00084031">
          <w:pPr>
            <w:pStyle w:val="20"/>
            <w:tabs>
              <w:tab w:val="right" w:leader="dot" w:pos="9628"/>
            </w:tabs>
            <w:rPr>
              <w:rFonts w:cstheme="minorBidi"/>
              <w:kern w:val="2"/>
              <w:sz w:val="21"/>
              <w:szCs w:val="22"/>
            </w:rPr>
          </w:pPr>
          <w:hyperlink w:anchor="_Toc67402002" w:history="1">
            <w:r w:rsidR="000E2B9F" w:rsidRPr="00C970C2">
              <w:rPr>
                <w:rStyle w:val="ad"/>
                <w:rFonts w:cs="Huawei Sans"/>
                <w:snapToGrid w:val="0"/>
              </w:rPr>
              <w:t>3.5</w:t>
            </w:r>
            <w:r w:rsidR="000E2B9F" w:rsidRPr="00C970C2">
              <w:rPr>
                <w:rStyle w:val="ad"/>
                <w:rFonts w:hint="eastAsia"/>
              </w:rPr>
              <w:t xml:space="preserve"> </w:t>
            </w:r>
            <w:r w:rsidR="000E2B9F" w:rsidRPr="00C970C2">
              <w:rPr>
                <w:rStyle w:val="ad"/>
                <w:rFonts w:hint="eastAsia"/>
              </w:rPr>
              <w:t>实验步骤</w:t>
            </w:r>
            <w:r w:rsidR="000E2B9F" w:rsidRPr="00C970C2">
              <w:rPr>
                <w:webHidden/>
              </w:rPr>
              <w:tab/>
            </w:r>
            <w:r w:rsidR="000E2B9F" w:rsidRPr="00C970C2">
              <w:rPr>
                <w:webHidden/>
              </w:rPr>
              <w:fldChar w:fldCharType="begin"/>
            </w:r>
            <w:r w:rsidR="000E2B9F" w:rsidRPr="00C970C2">
              <w:rPr>
                <w:webHidden/>
              </w:rPr>
              <w:instrText xml:space="preserve"> PAGEREF _Toc67402002 \h </w:instrText>
            </w:r>
            <w:r w:rsidR="000E2B9F" w:rsidRPr="00C970C2">
              <w:rPr>
                <w:webHidden/>
              </w:rPr>
            </w:r>
            <w:r w:rsidR="000E2B9F" w:rsidRPr="00C970C2">
              <w:rPr>
                <w:webHidden/>
              </w:rPr>
              <w:fldChar w:fldCharType="separate"/>
            </w:r>
            <w:r w:rsidR="000E2B9F" w:rsidRPr="00C970C2">
              <w:rPr>
                <w:webHidden/>
              </w:rPr>
              <w:t>30</w:t>
            </w:r>
            <w:r w:rsidR="000E2B9F" w:rsidRPr="00C970C2">
              <w:rPr>
                <w:webHidden/>
              </w:rPr>
              <w:fldChar w:fldCharType="end"/>
            </w:r>
          </w:hyperlink>
        </w:p>
        <w:p w14:paraId="34D054E6" w14:textId="77777777" w:rsidR="000E2B9F" w:rsidRPr="00C970C2" w:rsidRDefault="00084031">
          <w:pPr>
            <w:pStyle w:val="31"/>
            <w:tabs>
              <w:tab w:val="right" w:leader="dot" w:pos="9628"/>
            </w:tabs>
            <w:rPr>
              <w:rFonts w:cstheme="minorBidi"/>
              <w:kern w:val="2"/>
              <w:sz w:val="21"/>
              <w:szCs w:val="22"/>
            </w:rPr>
          </w:pPr>
          <w:hyperlink w:anchor="_Toc67402003" w:history="1">
            <w:r w:rsidR="000E2B9F" w:rsidRPr="00C970C2">
              <w:rPr>
                <w:rStyle w:val="ad"/>
                <w:rFonts w:cs="Huawei Sans"/>
                <w:bCs/>
                <w:snapToGrid w:val="0"/>
              </w:rPr>
              <w:t>3.5.1</w:t>
            </w:r>
            <w:r w:rsidR="000E2B9F" w:rsidRPr="00C970C2">
              <w:rPr>
                <w:rStyle w:val="ad"/>
                <w:rFonts w:hint="eastAsia"/>
              </w:rPr>
              <w:t xml:space="preserve"> </w:t>
            </w:r>
            <w:r w:rsidR="000E2B9F" w:rsidRPr="00C970C2">
              <w:rPr>
                <w:rStyle w:val="ad"/>
                <w:rFonts w:hint="eastAsia"/>
              </w:rPr>
              <w:t>日志数据准备</w:t>
            </w:r>
            <w:r w:rsidR="000E2B9F" w:rsidRPr="00C970C2">
              <w:rPr>
                <w:webHidden/>
              </w:rPr>
              <w:tab/>
            </w:r>
            <w:r w:rsidR="000E2B9F" w:rsidRPr="00C970C2">
              <w:rPr>
                <w:webHidden/>
              </w:rPr>
              <w:fldChar w:fldCharType="begin"/>
            </w:r>
            <w:r w:rsidR="000E2B9F" w:rsidRPr="00C970C2">
              <w:rPr>
                <w:webHidden/>
              </w:rPr>
              <w:instrText xml:space="preserve"> PAGEREF _Toc67402003 \h </w:instrText>
            </w:r>
            <w:r w:rsidR="000E2B9F" w:rsidRPr="00C970C2">
              <w:rPr>
                <w:webHidden/>
              </w:rPr>
            </w:r>
            <w:r w:rsidR="000E2B9F" w:rsidRPr="00C970C2">
              <w:rPr>
                <w:webHidden/>
              </w:rPr>
              <w:fldChar w:fldCharType="separate"/>
            </w:r>
            <w:r w:rsidR="000E2B9F" w:rsidRPr="00C970C2">
              <w:rPr>
                <w:webHidden/>
              </w:rPr>
              <w:t>30</w:t>
            </w:r>
            <w:r w:rsidR="000E2B9F" w:rsidRPr="00C970C2">
              <w:rPr>
                <w:webHidden/>
              </w:rPr>
              <w:fldChar w:fldCharType="end"/>
            </w:r>
          </w:hyperlink>
        </w:p>
        <w:p w14:paraId="3755BBEB" w14:textId="77777777" w:rsidR="000E2B9F" w:rsidRPr="00C970C2" w:rsidRDefault="00084031">
          <w:pPr>
            <w:pStyle w:val="31"/>
            <w:tabs>
              <w:tab w:val="right" w:leader="dot" w:pos="9628"/>
            </w:tabs>
            <w:rPr>
              <w:rFonts w:cstheme="minorBidi"/>
              <w:kern w:val="2"/>
              <w:sz w:val="21"/>
              <w:szCs w:val="22"/>
            </w:rPr>
          </w:pPr>
          <w:hyperlink w:anchor="_Toc67402004" w:history="1">
            <w:r w:rsidR="000E2B9F" w:rsidRPr="00C970C2">
              <w:rPr>
                <w:rStyle w:val="ad"/>
                <w:rFonts w:cs="Huawei Sans"/>
                <w:bCs/>
                <w:snapToGrid w:val="0"/>
              </w:rPr>
              <w:t>3.5.2</w:t>
            </w:r>
            <w:r w:rsidR="000E2B9F" w:rsidRPr="00C970C2">
              <w:rPr>
                <w:rStyle w:val="ad"/>
                <w:rFonts w:hint="eastAsia"/>
              </w:rPr>
              <w:t xml:space="preserve"> </w:t>
            </w:r>
            <w:r w:rsidR="000E2B9F" w:rsidRPr="00C970C2">
              <w:rPr>
                <w:rStyle w:val="ad"/>
                <w:rFonts w:hint="eastAsia"/>
              </w:rPr>
              <w:t>业务数据准备</w:t>
            </w:r>
            <w:r w:rsidR="000E2B9F" w:rsidRPr="00C970C2">
              <w:rPr>
                <w:webHidden/>
              </w:rPr>
              <w:tab/>
            </w:r>
            <w:r w:rsidR="000E2B9F" w:rsidRPr="00C970C2">
              <w:rPr>
                <w:webHidden/>
              </w:rPr>
              <w:fldChar w:fldCharType="begin"/>
            </w:r>
            <w:r w:rsidR="000E2B9F" w:rsidRPr="00C970C2">
              <w:rPr>
                <w:webHidden/>
              </w:rPr>
              <w:instrText xml:space="preserve"> PAGEREF _Toc67402004 \h </w:instrText>
            </w:r>
            <w:r w:rsidR="000E2B9F" w:rsidRPr="00C970C2">
              <w:rPr>
                <w:webHidden/>
              </w:rPr>
            </w:r>
            <w:r w:rsidR="000E2B9F" w:rsidRPr="00C970C2">
              <w:rPr>
                <w:webHidden/>
              </w:rPr>
              <w:fldChar w:fldCharType="separate"/>
            </w:r>
            <w:r w:rsidR="000E2B9F" w:rsidRPr="00C970C2">
              <w:rPr>
                <w:webHidden/>
              </w:rPr>
              <w:t>35</w:t>
            </w:r>
            <w:r w:rsidR="000E2B9F" w:rsidRPr="00C970C2">
              <w:rPr>
                <w:webHidden/>
              </w:rPr>
              <w:fldChar w:fldCharType="end"/>
            </w:r>
          </w:hyperlink>
        </w:p>
        <w:p w14:paraId="6F170155" w14:textId="77777777" w:rsidR="000E2B9F" w:rsidRPr="00C970C2" w:rsidRDefault="00084031">
          <w:pPr>
            <w:pStyle w:val="31"/>
            <w:tabs>
              <w:tab w:val="right" w:leader="dot" w:pos="9628"/>
            </w:tabs>
            <w:rPr>
              <w:rFonts w:cstheme="minorBidi"/>
              <w:kern w:val="2"/>
              <w:sz w:val="21"/>
              <w:szCs w:val="22"/>
            </w:rPr>
          </w:pPr>
          <w:hyperlink w:anchor="_Toc67402005" w:history="1">
            <w:r w:rsidR="000E2B9F" w:rsidRPr="00C970C2">
              <w:rPr>
                <w:rStyle w:val="ad"/>
                <w:rFonts w:cs="Huawei Sans"/>
                <w:bCs/>
                <w:snapToGrid w:val="0"/>
              </w:rPr>
              <w:t>3.5.3</w:t>
            </w:r>
            <w:r w:rsidR="000E2B9F" w:rsidRPr="00C970C2">
              <w:rPr>
                <w:rStyle w:val="ad"/>
                <w:rFonts w:hint="eastAsia"/>
              </w:rPr>
              <w:t xml:space="preserve"> </w:t>
            </w:r>
            <w:r w:rsidR="000E2B9F" w:rsidRPr="00C970C2">
              <w:rPr>
                <w:rStyle w:val="ad"/>
                <w:rFonts w:hint="eastAsia"/>
              </w:rPr>
              <w:t>日志数据分层统计</w:t>
            </w:r>
            <w:r w:rsidR="000E2B9F" w:rsidRPr="00C970C2">
              <w:rPr>
                <w:webHidden/>
              </w:rPr>
              <w:tab/>
            </w:r>
            <w:r w:rsidR="000E2B9F" w:rsidRPr="00C970C2">
              <w:rPr>
                <w:webHidden/>
              </w:rPr>
              <w:fldChar w:fldCharType="begin"/>
            </w:r>
            <w:r w:rsidR="000E2B9F" w:rsidRPr="00C970C2">
              <w:rPr>
                <w:webHidden/>
              </w:rPr>
              <w:instrText xml:space="preserve"> PAGEREF _Toc67402005 \h </w:instrText>
            </w:r>
            <w:r w:rsidR="000E2B9F" w:rsidRPr="00C970C2">
              <w:rPr>
                <w:webHidden/>
              </w:rPr>
            </w:r>
            <w:r w:rsidR="000E2B9F" w:rsidRPr="00C970C2">
              <w:rPr>
                <w:webHidden/>
              </w:rPr>
              <w:fldChar w:fldCharType="separate"/>
            </w:r>
            <w:r w:rsidR="000E2B9F" w:rsidRPr="00C970C2">
              <w:rPr>
                <w:webHidden/>
              </w:rPr>
              <w:t>39</w:t>
            </w:r>
            <w:r w:rsidR="000E2B9F" w:rsidRPr="00C970C2">
              <w:rPr>
                <w:webHidden/>
              </w:rPr>
              <w:fldChar w:fldCharType="end"/>
            </w:r>
          </w:hyperlink>
        </w:p>
        <w:p w14:paraId="609B0759" w14:textId="77777777" w:rsidR="000E2B9F" w:rsidRPr="00C970C2" w:rsidRDefault="00084031">
          <w:pPr>
            <w:pStyle w:val="31"/>
            <w:tabs>
              <w:tab w:val="right" w:leader="dot" w:pos="9628"/>
            </w:tabs>
            <w:rPr>
              <w:rFonts w:cstheme="minorBidi"/>
              <w:kern w:val="2"/>
              <w:sz w:val="21"/>
              <w:szCs w:val="22"/>
            </w:rPr>
          </w:pPr>
          <w:hyperlink w:anchor="_Toc67402006" w:history="1">
            <w:r w:rsidR="000E2B9F" w:rsidRPr="00C970C2">
              <w:rPr>
                <w:rStyle w:val="ad"/>
                <w:rFonts w:cs="Huawei Sans"/>
                <w:bCs/>
                <w:snapToGrid w:val="0"/>
              </w:rPr>
              <w:t>3.5.4</w:t>
            </w:r>
            <w:r w:rsidR="000E2B9F" w:rsidRPr="00C970C2">
              <w:rPr>
                <w:rStyle w:val="ad"/>
                <w:rFonts w:hint="eastAsia"/>
              </w:rPr>
              <w:t xml:space="preserve"> </w:t>
            </w:r>
            <w:r w:rsidR="000E2B9F" w:rsidRPr="00C970C2">
              <w:rPr>
                <w:rStyle w:val="ad"/>
                <w:rFonts w:hint="eastAsia"/>
              </w:rPr>
              <w:t>业务数据库数据分层统计</w:t>
            </w:r>
            <w:r w:rsidR="000E2B9F" w:rsidRPr="00C970C2">
              <w:rPr>
                <w:webHidden/>
              </w:rPr>
              <w:tab/>
            </w:r>
            <w:r w:rsidR="000E2B9F" w:rsidRPr="00C970C2">
              <w:rPr>
                <w:webHidden/>
              </w:rPr>
              <w:fldChar w:fldCharType="begin"/>
            </w:r>
            <w:r w:rsidR="000E2B9F" w:rsidRPr="00C970C2">
              <w:rPr>
                <w:webHidden/>
              </w:rPr>
              <w:instrText xml:space="preserve"> PAGEREF _Toc67402006 \h </w:instrText>
            </w:r>
            <w:r w:rsidR="000E2B9F" w:rsidRPr="00C970C2">
              <w:rPr>
                <w:webHidden/>
              </w:rPr>
            </w:r>
            <w:r w:rsidR="000E2B9F" w:rsidRPr="00C970C2">
              <w:rPr>
                <w:webHidden/>
              </w:rPr>
              <w:fldChar w:fldCharType="separate"/>
            </w:r>
            <w:r w:rsidR="000E2B9F" w:rsidRPr="00C970C2">
              <w:rPr>
                <w:webHidden/>
              </w:rPr>
              <w:t>65</w:t>
            </w:r>
            <w:r w:rsidR="000E2B9F" w:rsidRPr="00C970C2">
              <w:rPr>
                <w:webHidden/>
              </w:rPr>
              <w:fldChar w:fldCharType="end"/>
            </w:r>
          </w:hyperlink>
        </w:p>
        <w:p w14:paraId="3675C9B5" w14:textId="77777777" w:rsidR="000E2B9F" w:rsidRPr="00C970C2" w:rsidRDefault="00084031">
          <w:pPr>
            <w:pStyle w:val="31"/>
            <w:tabs>
              <w:tab w:val="right" w:leader="dot" w:pos="9628"/>
            </w:tabs>
            <w:rPr>
              <w:rFonts w:cstheme="minorBidi"/>
              <w:kern w:val="2"/>
              <w:sz w:val="21"/>
              <w:szCs w:val="22"/>
            </w:rPr>
          </w:pPr>
          <w:hyperlink w:anchor="_Toc67402007" w:history="1">
            <w:r w:rsidR="000E2B9F" w:rsidRPr="00C970C2">
              <w:rPr>
                <w:rStyle w:val="ad"/>
                <w:rFonts w:cs="Huawei Sans"/>
                <w:bCs/>
                <w:snapToGrid w:val="0"/>
              </w:rPr>
              <w:t>3.5.5</w:t>
            </w:r>
            <w:r w:rsidR="000E2B9F" w:rsidRPr="00C970C2">
              <w:rPr>
                <w:rStyle w:val="ad"/>
                <w:rFonts w:hint="eastAsia"/>
              </w:rPr>
              <w:t xml:space="preserve"> </w:t>
            </w:r>
            <w:r w:rsidR="000E2B9F" w:rsidRPr="00C970C2">
              <w:rPr>
                <w:rStyle w:val="ad"/>
                <w:rFonts w:hint="eastAsia"/>
              </w:rPr>
              <w:t>业务宽表</w:t>
            </w:r>
            <w:r w:rsidR="000E2B9F" w:rsidRPr="00C970C2">
              <w:rPr>
                <w:webHidden/>
              </w:rPr>
              <w:tab/>
            </w:r>
            <w:r w:rsidR="000E2B9F" w:rsidRPr="00C970C2">
              <w:rPr>
                <w:webHidden/>
              </w:rPr>
              <w:fldChar w:fldCharType="begin"/>
            </w:r>
            <w:r w:rsidR="000E2B9F" w:rsidRPr="00C970C2">
              <w:rPr>
                <w:webHidden/>
              </w:rPr>
              <w:instrText xml:space="preserve"> PAGEREF _Toc67402007 \h </w:instrText>
            </w:r>
            <w:r w:rsidR="000E2B9F" w:rsidRPr="00C970C2">
              <w:rPr>
                <w:webHidden/>
              </w:rPr>
            </w:r>
            <w:r w:rsidR="000E2B9F" w:rsidRPr="00C970C2">
              <w:rPr>
                <w:webHidden/>
              </w:rPr>
              <w:fldChar w:fldCharType="separate"/>
            </w:r>
            <w:r w:rsidR="000E2B9F" w:rsidRPr="00C970C2">
              <w:rPr>
                <w:webHidden/>
              </w:rPr>
              <w:t>80</w:t>
            </w:r>
            <w:r w:rsidR="000E2B9F" w:rsidRPr="00C970C2">
              <w:rPr>
                <w:webHidden/>
              </w:rPr>
              <w:fldChar w:fldCharType="end"/>
            </w:r>
          </w:hyperlink>
        </w:p>
        <w:p w14:paraId="5FC7FF91" w14:textId="77777777" w:rsidR="000E2B9F" w:rsidRPr="00C970C2" w:rsidRDefault="00084031">
          <w:pPr>
            <w:pStyle w:val="31"/>
            <w:tabs>
              <w:tab w:val="right" w:leader="dot" w:pos="9628"/>
            </w:tabs>
            <w:rPr>
              <w:rFonts w:cstheme="minorBidi"/>
              <w:kern w:val="2"/>
              <w:sz w:val="21"/>
              <w:szCs w:val="22"/>
            </w:rPr>
          </w:pPr>
          <w:hyperlink w:anchor="_Toc67402008" w:history="1">
            <w:r w:rsidR="000E2B9F" w:rsidRPr="00C970C2">
              <w:rPr>
                <w:rStyle w:val="ad"/>
                <w:rFonts w:cs="Huawei Sans"/>
                <w:bCs/>
                <w:snapToGrid w:val="0"/>
              </w:rPr>
              <w:t>3.5.6</w:t>
            </w:r>
            <w:r w:rsidR="000E2B9F" w:rsidRPr="00C970C2">
              <w:rPr>
                <w:rStyle w:val="ad"/>
              </w:rPr>
              <w:t xml:space="preserve"> ADS</w:t>
            </w:r>
            <w:r w:rsidR="000E2B9F" w:rsidRPr="00C970C2">
              <w:rPr>
                <w:rStyle w:val="ad"/>
                <w:rFonts w:hint="eastAsia"/>
              </w:rPr>
              <w:t>层结果统计</w:t>
            </w:r>
            <w:r w:rsidR="000E2B9F" w:rsidRPr="00C970C2">
              <w:rPr>
                <w:webHidden/>
              </w:rPr>
              <w:tab/>
            </w:r>
            <w:r w:rsidR="000E2B9F" w:rsidRPr="00C970C2">
              <w:rPr>
                <w:webHidden/>
              </w:rPr>
              <w:fldChar w:fldCharType="begin"/>
            </w:r>
            <w:r w:rsidR="000E2B9F" w:rsidRPr="00C970C2">
              <w:rPr>
                <w:webHidden/>
              </w:rPr>
              <w:instrText xml:space="preserve"> PAGEREF _Toc67402008 \h </w:instrText>
            </w:r>
            <w:r w:rsidR="000E2B9F" w:rsidRPr="00C970C2">
              <w:rPr>
                <w:webHidden/>
              </w:rPr>
            </w:r>
            <w:r w:rsidR="000E2B9F" w:rsidRPr="00C970C2">
              <w:rPr>
                <w:webHidden/>
              </w:rPr>
              <w:fldChar w:fldCharType="separate"/>
            </w:r>
            <w:r w:rsidR="000E2B9F" w:rsidRPr="00C970C2">
              <w:rPr>
                <w:webHidden/>
              </w:rPr>
              <w:t>83</w:t>
            </w:r>
            <w:r w:rsidR="000E2B9F" w:rsidRPr="00C970C2">
              <w:rPr>
                <w:webHidden/>
              </w:rPr>
              <w:fldChar w:fldCharType="end"/>
            </w:r>
          </w:hyperlink>
        </w:p>
        <w:p w14:paraId="16A43D36" w14:textId="77777777" w:rsidR="000E2B9F" w:rsidRPr="00C970C2" w:rsidRDefault="00084031">
          <w:pPr>
            <w:pStyle w:val="31"/>
            <w:tabs>
              <w:tab w:val="right" w:leader="dot" w:pos="9628"/>
            </w:tabs>
            <w:rPr>
              <w:rFonts w:cstheme="minorBidi"/>
              <w:kern w:val="2"/>
              <w:sz w:val="21"/>
              <w:szCs w:val="22"/>
            </w:rPr>
          </w:pPr>
          <w:hyperlink w:anchor="_Toc67402009" w:history="1">
            <w:r w:rsidR="000E2B9F" w:rsidRPr="00C970C2">
              <w:rPr>
                <w:rStyle w:val="ad"/>
                <w:rFonts w:cs="Huawei Sans"/>
                <w:bCs/>
                <w:snapToGrid w:val="0"/>
              </w:rPr>
              <w:t>3.5.7</w:t>
            </w:r>
            <w:r w:rsidR="000E2B9F" w:rsidRPr="00C970C2">
              <w:rPr>
                <w:rStyle w:val="ad"/>
                <w:rFonts w:hint="eastAsia"/>
              </w:rPr>
              <w:t xml:space="preserve"> </w:t>
            </w:r>
            <w:r w:rsidR="000E2B9F" w:rsidRPr="00C970C2">
              <w:rPr>
                <w:rStyle w:val="ad"/>
                <w:rFonts w:hint="eastAsia"/>
              </w:rPr>
              <w:t>数仓结果数据导出到关系型数据库</w:t>
            </w:r>
            <w:r w:rsidR="000E2B9F" w:rsidRPr="00C970C2">
              <w:rPr>
                <w:webHidden/>
              </w:rPr>
              <w:tab/>
            </w:r>
            <w:r w:rsidR="000E2B9F" w:rsidRPr="00C970C2">
              <w:rPr>
                <w:webHidden/>
              </w:rPr>
              <w:fldChar w:fldCharType="begin"/>
            </w:r>
            <w:r w:rsidR="000E2B9F" w:rsidRPr="00C970C2">
              <w:rPr>
                <w:webHidden/>
              </w:rPr>
              <w:instrText xml:space="preserve"> PAGEREF _Toc67402009 \h </w:instrText>
            </w:r>
            <w:r w:rsidR="000E2B9F" w:rsidRPr="00C970C2">
              <w:rPr>
                <w:webHidden/>
              </w:rPr>
            </w:r>
            <w:r w:rsidR="000E2B9F" w:rsidRPr="00C970C2">
              <w:rPr>
                <w:webHidden/>
              </w:rPr>
              <w:fldChar w:fldCharType="separate"/>
            </w:r>
            <w:r w:rsidR="000E2B9F" w:rsidRPr="00C970C2">
              <w:rPr>
                <w:webHidden/>
              </w:rPr>
              <w:t>87</w:t>
            </w:r>
            <w:r w:rsidR="000E2B9F" w:rsidRPr="00C970C2">
              <w:rPr>
                <w:webHidden/>
              </w:rPr>
              <w:fldChar w:fldCharType="end"/>
            </w:r>
          </w:hyperlink>
        </w:p>
        <w:p w14:paraId="35CD0ACC" w14:textId="77777777" w:rsidR="000E2B9F" w:rsidRPr="00C970C2" w:rsidRDefault="00084031">
          <w:pPr>
            <w:pStyle w:val="31"/>
            <w:tabs>
              <w:tab w:val="right" w:leader="dot" w:pos="9628"/>
            </w:tabs>
            <w:rPr>
              <w:rFonts w:cstheme="minorBidi"/>
              <w:kern w:val="2"/>
              <w:sz w:val="21"/>
              <w:szCs w:val="22"/>
            </w:rPr>
          </w:pPr>
          <w:hyperlink w:anchor="_Toc67402010" w:history="1">
            <w:r w:rsidR="000E2B9F" w:rsidRPr="00C970C2">
              <w:rPr>
                <w:rStyle w:val="ad"/>
                <w:rFonts w:cs="Huawei Sans"/>
                <w:bCs/>
                <w:snapToGrid w:val="0"/>
              </w:rPr>
              <w:t>3.5.8</w:t>
            </w:r>
            <w:r w:rsidR="000E2B9F" w:rsidRPr="00C970C2">
              <w:rPr>
                <w:rStyle w:val="ad"/>
                <w:rFonts w:hint="eastAsia"/>
              </w:rPr>
              <w:t xml:space="preserve"> </w:t>
            </w:r>
            <w:r w:rsidR="000E2B9F" w:rsidRPr="00C970C2">
              <w:rPr>
                <w:rStyle w:val="ad"/>
                <w:rFonts w:hint="eastAsia"/>
              </w:rPr>
              <w:t>可视化</w:t>
            </w:r>
            <w:r w:rsidR="000E2B9F" w:rsidRPr="00C970C2">
              <w:rPr>
                <w:webHidden/>
              </w:rPr>
              <w:tab/>
            </w:r>
            <w:r w:rsidR="000E2B9F" w:rsidRPr="00C970C2">
              <w:rPr>
                <w:webHidden/>
              </w:rPr>
              <w:fldChar w:fldCharType="begin"/>
            </w:r>
            <w:r w:rsidR="000E2B9F" w:rsidRPr="00C970C2">
              <w:rPr>
                <w:webHidden/>
              </w:rPr>
              <w:instrText xml:space="preserve"> PAGEREF _Toc67402010 \h </w:instrText>
            </w:r>
            <w:r w:rsidR="000E2B9F" w:rsidRPr="00C970C2">
              <w:rPr>
                <w:webHidden/>
              </w:rPr>
            </w:r>
            <w:r w:rsidR="000E2B9F" w:rsidRPr="00C970C2">
              <w:rPr>
                <w:webHidden/>
              </w:rPr>
              <w:fldChar w:fldCharType="separate"/>
            </w:r>
            <w:r w:rsidR="000E2B9F" w:rsidRPr="00C970C2">
              <w:rPr>
                <w:webHidden/>
              </w:rPr>
              <w:t>92</w:t>
            </w:r>
            <w:r w:rsidR="000E2B9F" w:rsidRPr="00C970C2">
              <w:rPr>
                <w:webHidden/>
              </w:rPr>
              <w:fldChar w:fldCharType="end"/>
            </w:r>
          </w:hyperlink>
        </w:p>
        <w:p w14:paraId="16240735" w14:textId="77777777" w:rsidR="000E2B9F" w:rsidRPr="00C970C2" w:rsidRDefault="00084031">
          <w:pPr>
            <w:pStyle w:val="20"/>
            <w:tabs>
              <w:tab w:val="right" w:leader="dot" w:pos="9628"/>
            </w:tabs>
            <w:rPr>
              <w:rFonts w:cstheme="minorBidi"/>
              <w:kern w:val="2"/>
              <w:sz w:val="21"/>
              <w:szCs w:val="22"/>
            </w:rPr>
          </w:pPr>
          <w:hyperlink w:anchor="_Toc67402011" w:history="1">
            <w:r w:rsidR="000E2B9F" w:rsidRPr="00C970C2">
              <w:rPr>
                <w:rStyle w:val="ad"/>
                <w:rFonts w:cs="Huawei Sans"/>
                <w:snapToGrid w:val="0"/>
              </w:rPr>
              <w:t>3.6</w:t>
            </w:r>
            <w:r w:rsidR="000E2B9F" w:rsidRPr="00C970C2">
              <w:rPr>
                <w:rStyle w:val="ad"/>
                <w:rFonts w:hint="eastAsia"/>
              </w:rPr>
              <w:t xml:space="preserve"> </w:t>
            </w:r>
            <w:r w:rsidR="000E2B9F" w:rsidRPr="00C970C2">
              <w:rPr>
                <w:rStyle w:val="ad"/>
                <w:rFonts w:hint="eastAsia"/>
              </w:rPr>
              <w:t>思考题</w:t>
            </w:r>
            <w:r w:rsidR="000E2B9F" w:rsidRPr="00C970C2">
              <w:rPr>
                <w:webHidden/>
              </w:rPr>
              <w:tab/>
            </w:r>
            <w:r w:rsidR="000E2B9F" w:rsidRPr="00C970C2">
              <w:rPr>
                <w:webHidden/>
              </w:rPr>
              <w:fldChar w:fldCharType="begin"/>
            </w:r>
            <w:r w:rsidR="000E2B9F" w:rsidRPr="00C970C2">
              <w:rPr>
                <w:webHidden/>
              </w:rPr>
              <w:instrText xml:space="preserve"> PAGEREF _Toc67402011 \h </w:instrText>
            </w:r>
            <w:r w:rsidR="000E2B9F" w:rsidRPr="00C970C2">
              <w:rPr>
                <w:webHidden/>
              </w:rPr>
            </w:r>
            <w:r w:rsidR="000E2B9F" w:rsidRPr="00C970C2">
              <w:rPr>
                <w:webHidden/>
              </w:rPr>
              <w:fldChar w:fldCharType="separate"/>
            </w:r>
            <w:r w:rsidR="000E2B9F" w:rsidRPr="00C970C2">
              <w:rPr>
                <w:webHidden/>
              </w:rPr>
              <w:t>95</w:t>
            </w:r>
            <w:r w:rsidR="000E2B9F" w:rsidRPr="00C970C2">
              <w:rPr>
                <w:webHidden/>
              </w:rPr>
              <w:fldChar w:fldCharType="end"/>
            </w:r>
          </w:hyperlink>
        </w:p>
        <w:p w14:paraId="7F354096" w14:textId="77777777" w:rsidR="000E2B9F" w:rsidRPr="00C970C2" w:rsidRDefault="00084031">
          <w:pPr>
            <w:pStyle w:val="12"/>
            <w:tabs>
              <w:tab w:val="right" w:leader="dot" w:pos="9628"/>
            </w:tabs>
            <w:rPr>
              <w:rFonts w:cstheme="minorBidi"/>
              <w:b w:val="0"/>
              <w:bCs w:val="0"/>
              <w:noProof/>
              <w:kern w:val="2"/>
              <w:sz w:val="21"/>
              <w:szCs w:val="22"/>
            </w:rPr>
          </w:pPr>
          <w:hyperlink w:anchor="_Toc67402012" w:history="1">
            <w:r w:rsidR="000E2B9F" w:rsidRPr="00C970C2">
              <w:rPr>
                <w:rStyle w:val="ad"/>
                <w:rFonts w:cs="Huawei Sans"/>
                <w:noProof/>
              </w:rPr>
              <w:t>4</w:t>
            </w:r>
            <w:r w:rsidR="000E2B9F" w:rsidRPr="00C970C2">
              <w:rPr>
                <w:rStyle w:val="ad"/>
                <w:rFonts w:hint="eastAsia"/>
                <w:noProof/>
              </w:rPr>
              <w:t xml:space="preserve"> </w:t>
            </w:r>
            <w:r w:rsidR="000E2B9F" w:rsidRPr="00C970C2">
              <w:rPr>
                <w:rStyle w:val="ad"/>
                <w:rFonts w:hint="eastAsia"/>
                <w:noProof/>
              </w:rPr>
              <w:t>云服务资源释放</w:t>
            </w:r>
            <w:r w:rsidR="000E2B9F" w:rsidRPr="00C970C2">
              <w:rPr>
                <w:noProof/>
                <w:webHidden/>
              </w:rPr>
              <w:tab/>
            </w:r>
            <w:r w:rsidR="000E2B9F" w:rsidRPr="00C970C2">
              <w:rPr>
                <w:noProof/>
                <w:webHidden/>
              </w:rPr>
              <w:fldChar w:fldCharType="begin"/>
            </w:r>
            <w:r w:rsidR="000E2B9F" w:rsidRPr="00C970C2">
              <w:rPr>
                <w:noProof/>
                <w:webHidden/>
              </w:rPr>
              <w:instrText xml:space="preserve"> PAGEREF _Toc67402012 \h </w:instrText>
            </w:r>
            <w:r w:rsidR="000E2B9F" w:rsidRPr="00C970C2">
              <w:rPr>
                <w:noProof/>
                <w:webHidden/>
              </w:rPr>
            </w:r>
            <w:r w:rsidR="000E2B9F" w:rsidRPr="00C970C2">
              <w:rPr>
                <w:noProof/>
                <w:webHidden/>
              </w:rPr>
              <w:fldChar w:fldCharType="separate"/>
            </w:r>
            <w:r w:rsidR="000E2B9F" w:rsidRPr="00C970C2">
              <w:rPr>
                <w:noProof/>
                <w:webHidden/>
              </w:rPr>
              <w:t>96</w:t>
            </w:r>
            <w:r w:rsidR="000E2B9F" w:rsidRPr="00C970C2">
              <w:rPr>
                <w:noProof/>
                <w:webHidden/>
              </w:rPr>
              <w:fldChar w:fldCharType="end"/>
            </w:r>
          </w:hyperlink>
        </w:p>
        <w:p w14:paraId="38FBAD82" w14:textId="77777777" w:rsidR="000E2B9F" w:rsidRPr="00C970C2" w:rsidRDefault="00084031">
          <w:pPr>
            <w:pStyle w:val="20"/>
            <w:tabs>
              <w:tab w:val="right" w:leader="dot" w:pos="9628"/>
            </w:tabs>
            <w:rPr>
              <w:rFonts w:cstheme="minorBidi"/>
              <w:kern w:val="2"/>
              <w:sz w:val="21"/>
              <w:szCs w:val="22"/>
            </w:rPr>
          </w:pPr>
          <w:hyperlink w:anchor="_Toc67402013" w:history="1">
            <w:r w:rsidR="000E2B9F" w:rsidRPr="00C970C2">
              <w:rPr>
                <w:rStyle w:val="ad"/>
                <w:rFonts w:cs="Huawei Sans"/>
                <w:snapToGrid w:val="0"/>
              </w:rPr>
              <w:t>4.1</w:t>
            </w:r>
            <w:r w:rsidR="000E2B9F" w:rsidRPr="00C970C2">
              <w:rPr>
                <w:rStyle w:val="ad"/>
                <w:rFonts w:hint="eastAsia"/>
              </w:rPr>
              <w:t xml:space="preserve"> </w:t>
            </w:r>
            <w:r w:rsidR="000E2B9F" w:rsidRPr="00C970C2">
              <w:rPr>
                <w:rStyle w:val="ad"/>
                <w:rFonts w:hint="eastAsia"/>
              </w:rPr>
              <w:t>释放大数据服务</w:t>
            </w:r>
            <w:r w:rsidR="000E2B9F" w:rsidRPr="00C970C2">
              <w:rPr>
                <w:rStyle w:val="ad"/>
              </w:rPr>
              <w:t>MRS</w:t>
            </w:r>
            <w:r w:rsidR="000E2B9F" w:rsidRPr="00C970C2">
              <w:rPr>
                <w:webHidden/>
              </w:rPr>
              <w:tab/>
            </w:r>
            <w:r w:rsidR="000E2B9F" w:rsidRPr="00C970C2">
              <w:rPr>
                <w:webHidden/>
              </w:rPr>
              <w:fldChar w:fldCharType="begin"/>
            </w:r>
            <w:r w:rsidR="000E2B9F" w:rsidRPr="00C970C2">
              <w:rPr>
                <w:webHidden/>
              </w:rPr>
              <w:instrText xml:space="preserve"> PAGEREF _Toc67402013 \h </w:instrText>
            </w:r>
            <w:r w:rsidR="000E2B9F" w:rsidRPr="00C970C2">
              <w:rPr>
                <w:webHidden/>
              </w:rPr>
            </w:r>
            <w:r w:rsidR="000E2B9F" w:rsidRPr="00C970C2">
              <w:rPr>
                <w:webHidden/>
              </w:rPr>
              <w:fldChar w:fldCharType="separate"/>
            </w:r>
            <w:r w:rsidR="000E2B9F" w:rsidRPr="00C970C2">
              <w:rPr>
                <w:webHidden/>
              </w:rPr>
              <w:t>96</w:t>
            </w:r>
            <w:r w:rsidR="000E2B9F" w:rsidRPr="00C970C2">
              <w:rPr>
                <w:webHidden/>
              </w:rPr>
              <w:fldChar w:fldCharType="end"/>
            </w:r>
          </w:hyperlink>
        </w:p>
        <w:p w14:paraId="2A3C272D" w14:textId="77777777" w:rsidR="000E2B9F" w:rsidRPr="00C970C2" w:rsidRDefault="00084031">
          <w:pPr>
            <w:pStyle w:val="20"/>
            <w:tabs>
              <w:tab w:val="right" w:leader="dot" w:pos="9628"/>
            </w:tabs>
            <w:rPr>
              <w:rFonts w:cstheme="minorBidi"/>
              <w:kern w:val="2"/>
              <w:sz w:val="21"/>
              <w:szCs w:val="22"/>
            </w:rPr>
          </w:pPr>
          <w:hyperlink w:anchor="_Toc67402014" w:history="1">
            <w:r w:rsidR="000E2B9F" w:rsidRPr="00C970C2">
              <w:rPr>
                <w:rStyle w:val="ad"/>
                <w:rFonts w:cs="Huawei Sans"/>
                <w:snapToGrid w:val="0"/>
              </w:rPr>
              <w:t>4.2</w:t>
            </w:r>
            <w:r w:rsidR="000E2B9F" w:rsidRPr="00C970C2">
              <w:rPr>
                <w:rStyle w:val="ad"/>
                <w:rFonts w:hint="eastAsia"/>
              </w:rPr>
              <w:t xml:space="preserve"> </w:t>
            </w:r>
            <w:r w:rsidR="000E2B9F" w:rsidRPr="00C970C2">
              <w:rPr>
                <w:rStyle w:val="ad"/>
                <w:rFonts w:hint="eastAsia"/>
              </w:rPr>
              <w:t>释放云数据库</w:t>
            </w:r>
            <w:r w:rsidR="000E2B9F" w:rsidRPr="00C970C2">
              <w:rPr>
                <w:rStyle w:val="ad"/>
              </w:rPr>
              <w:t>RDS</w:t>
            </w:r>
            <w:r w:rsidR="000E2B9F" w:rsidRPr="00C970C2">
              <w:rPr>
                <w:webHidden/>
              </w:rPr>
              <w:tab/>
            </w:r>
            <w:r w:rsidR="000E2B9F" w:rsidRPr="00C970C2">
              <w:rPr>
                <w:webHidden/>
              </w:rPr>
              <w:fldChar w:fldCharType="begin"/>
            </w:r>
            <w:r w:rsidR="000E2B9F" w:rsidRPr="00C970C2">
              <w:rPr>
                <w:webHidden/>
              </w:rPr>
              <w:instrText xml:space="preserve"> PAGEREF _Toc67402014 \h </w:instrText>
            </w:r>
            <w:r w:rsidR="000E2B9F" w:rsidRPr="00C970C2">
              <w:rPr>
                <w:webHidden/>
              </w:rPr>
            </w:r>
            <w:r w:rsidR="000E2B9F" w:rsidRPr="00C970C2">
              <w:rPr>
                <w:webHidden/>
              </w:rPr>
              <w:fldChar w:fldCharType="separate"/>
            </w:r>
            <w:r w:rsidR="000E2B9F" w:rsidRPr="00C970C2">
              <w:rPr>
                <w:webHidden/>
              </w:rPr>
              <w:t>96</w:t>
            </w:r>
            <w:r w:rsidR="000E2B9F" w:rsidRPr="00C970C2">
              <w:rPr>
                <w:webHidden/>
              </w:rPr>
              <w:fldChar w:fldCharType="end"/>
            </w:r>
          </w:hyperlink>
        </w:p>
        <w:p w14:paraId="60B79FBE" w14:textId="77777777" w:rsidR="000E2B9F" w:rsidRPr="00C970C2" w:rsidRDefault="00084031">
          <w:pPr>
            <w:pStyle w:val="20"/>
            <w:tabs>
              <w:tab w:val="right" w:leader="dot" w:pos="9628"/>
            </w:tabs>
            <w:rPr>
              <w:rFonts w:cstheme="minorBidi"/>
              <w:kern w:val="2"/>
              <w:sz w:val="21"/>
              <w:szCs w:val="22"/>
            </w:rPr>
          </w:pPr>
          <w:hyperlink w:anchor="_Toc67402015" w:history="1">
            <w:r w:rsidR="000E2B9F" w:rsidRPr="00C970C2">
              <w:rPr>
                <w:rStyle w:val="ad"/>
                <w:rFonts w:cs="Huawei Sans"/>
                <w:snapToGrid w:val="0"/>
              </w:rPr>
              <w:t>4.3</w:t>
            </w:r>
            <w:r w:rsidR="000E2B9F" w:rsidRPr="00C970C2">
              <w:rPr>
                <w:rStyle w:val="ad"/>
                <w:rFonts w:hint="eastAsia"/>
              </w:rPr>
              <w:t xml:space="preserve"> </w:t>
            </w:r>
            <w:r w:rsidR="000E2B9F" w:rsidRPr="00C970C2">
              <w:rPr>
                <w:rStyle w:val="ad"/>
                <w:rFonts w:hint="eastAsia"/>
              </w:rPr>
              <w:t>释放对象存储服务</w:t>
            </w:r>
            <w:r w:rsidR="000E2B9F" w:rsidRPr="00C970C2">
              <w:rPr>
                <w:rStyle w:val="ad"/>
              </w:rPr>
              <w:t>OBS</w:t>
            </w:r>
            <w:r w:rsidR="000E2B9F" w:rsidRPr="00C970C2">
              <w:rPr>
                <w:webHidden/>
              </w:rPr>
              <w:tab/>
            </w:r>
            <w:r w:rsidR="000E2B9F" w:rsidRPr="00C970C2">
              <w:rPr>
                <w:webHidden/>
              </w:rPr>
              <w:fldChar w:fldCharType="begin"/>
            </w:r>
            <w:r w:rsidR="000E2B9F" w:rsidRPr="00C970C2">
              <w:rPr>
                <w:webHidden/>
              </w:rPr>
              <w:instrText xml:space="preserve"> PAGEREF _Toc67402015 \h </w:instrText>
            </w:r>
            <w:r w:rsidR="000E2B9F" w:rsidRPr="00C970C2">
              <w:rPr>
                <w:webHidden/>
              </w:rPr>
            </w:r>
            <w:r w:rsidR="000E2B9F" w:rsidRPr="00C970C2">
              <w:rPr>
                <w:webHidden/>
              </w:rPr>
              <w:fldChar w:fldCharType="separate"/>
            </w:r>
            <w:r w:rsidR="000E2B9F" w:rsidRPr="00C970C2">
              <w:rPr>
                <w:webHidden/>
              </w:rPr>
              <w:t>96</w:t>
            </w:r>
            <w:r w:rsidR="000E2B9F" w:rsidRPr="00C970C2">
              <w:rPr>
                <w:webHidden/>
              </w:rPr>
              <w:fldChar w:fldCharType="end"/>
            </w:r>
          </w:hyperlink>
        </w:p>
        <w:p w14:paraId="7F783747" w14:textId="77777777" w:rsidR="000E2B9F" w:rsidRPr="00C970C2" w:rsidRDefault="00084031">
          <w:pPr>
            <w:pStyle w:val="20"/>
            <w:tabs>
              <w:tab w:val="right" w:leader="dot" w:pos="9628"/>
            </w:tabs>
            <w:rPr>
              <w:rFonts w:cstheme="minorBidi"/>
              <w:kern w:val="2"/>
              <w:sz w:val="21"/>
              <w:szCs w:val="22"/>
            </w:rPr>
          </w:pPr>
          <w:hyperlink w:anchor="_Toc67402016" w:history="1">
            <w:r w:rsidR="000E2B9F" w:rsidRPr="00C970C2">
              <w:rPr>
                <w:rStyle w:val="ad"/>
                <w:rFonts w:cs="Huawei Sans"/>
                <w:snapToGrid w:val="0"/>
              </w:rPr>
              <w:t>4.4</w:t>
            </w:r>
            <w:r w:rsidR="000E2B9F" w:rsidRPr="00C970C2">
              <w:rPr>
                <w:rStyle w:val="ad"/>
                <w:rFonts w:hint="eastAsia"/>
              </w:rPr>
              <w:t xml:space="preserve"> </w:t>
            </w:r>
            <w:r w:rsidR="000E2B9F" w:rsidRPr="00C970C2">
              <w:rPr>
                <w:rStyle w:val="ad"/>
                <w:rFonts w:hint="eastAsia"/>
              </w:rPr>
              <w:t>释放网络资源</w:t>
            </w:r>
            <w:r w:rsidR="000E2B9F" w:rsidRPr="00C970C2">
              <w:rPr>
                <w:rStyle w:val="ad"/>
              </w:rPr>
              <w:t>VPC</w:t>
            </w:r>
            <w:r w:rsidR="000E2B9F" w:rsidRPr="00C970C2">
              <w:rPr>
                <w:webHidden/>
              </w:rPr>
              <w:tab/>
            </w:r>
            <w:r w:rsidR="000E2B9F" w:rsidRPr="00C970C2">
              <w:rPr>
                <w:webHidden/>
              </w:rPr>
              <w:fldChar w:fldCharType="begin"/>
            </w:r>
            <w:r w:rsidR="000E2B9F" w:rsidRPr="00C970C2">
              <w:rPr>
                <w:webHidden/>
              </w:rPr>
              <w:instrText xml:space="preserve"> PAGEREF _Toc67402016 \h </w:instrText>
            </w:r>
            <w:r w:rsidR="000E2B9F" w:rsidRPr="00C970C2">
              <w:rPr>
                <w:webHidden/>
              </w:rPr>
            </w:r>
            <w:r w:rsidR="000E2B9F" w:rsidRPr="00C970C2">
              <w:rPr>
                <w:webHidden/>
              </w:rPr>
              <w:fldChar w:fldCharType="separate"/>
            </w:r>
            <w:r w:rsidR="000E2B9F" w:rsidRPr="00C970C2">
              <w:rPr>
                <w:webHidden/>
              </w:rPr>
              <w:t>97</w:t>
            </w:r>
            <w:r w:rsidR="000E2B9F" w:rsidRPr="00C970C2">
              <w:rPr>
                <w:webHidden/>
              </w:rPr>
              <w:fldChar w:fldCharType="end"/>
            </w:r>
          </w:hyperlink>
        </w:p>
        <w:p w14:paraId="41ED9747" w14:textId="77777777" w:rsidR="000E2B9F" w:rsidRPr="00C970C2" w:rsidRDefault="00084031">
          <w:pPr>
            <w:pStyle w:val="12"/>
            <w:tabs>
              <w:tab w:val="right" w:leader="dot" w:pos="9628"/>
            </w:tabs>
            <w:rPr>
              <w:rFonts w:cstheme="minorBidi"/>
              <w:b w:val="0"/>
              <w:bCs w:val="0"/>
              <w:noProof/>
              <w:kern w:val="2"/>
              <w:sz w:val="21"/>
              <w:szCs w:val="22"/>
            </w:rPr>
          </w:pPr>
          <w:hyperlink w:anchor="_Toc67402017" w:history="1">
            <w:r w:rsidR="000E2B9F" w:rsidRPr="00C970C2">
              <w:rPr>
                <w:rStyle w:val="ad"/>
                <w:rFonts w:cs="Huawei Sans"/>
                <w:noProof/>
              </w:rPr>
              <w:t>5</w:t>
            </w:r>
            <w:r w:rsidR="000E2B9F" w:rsidRPr="00C970C2">
              <w:rPr>
                <w:rStyle w:val="ad"/>
                <w:rFonts w:hint="eastAsia"/>
                <w:noProof/>
              </w:rPr>
              <w:t xml:space="preserve"> </w:t>
            </w:r>
            <w:r w:rsidR="000E2B9F" w:rsidRPr="00C970C2">
              <w:rPr>
                <w:rStyle w:val="ad"/>
                <w:rFonts w:hint="eastAsia"/>
                <w:noProof/>
              </w:rPr>
              <w:t>附录</w:t>
            </w:r>
            <w:r w:rsidR="000E2B9F" w:rsidRPr="00C970C2">
              <w:rPr>
                <w:noProof/>
                <w:webHidden/>
              </w:rPr>
              <w:tab/>
            </w:r>
            <w:r w:rsidR="000E2B9F" w:rsidRPr="00C970C2">
              <w:rPr>
                <w:noProof/>
                <w:webHidden/>
              </w:rPr>
              <w:fldChar w:fldCharType="begin"/>
            </w:r>
            <w:r w:rsidR="000E2B9F" w:rsidRPr="00C970C2">
              <w:rPr>
                <w:noProof/>
                <w:webHidden/>
              </w:rPr>
              <w:instrText xml:space="preserve"> PAGEREF _Toc67402017 \h </w:instrText>
            </w:r>
            <w:r w:rsidR="000E2B9F" w:rsidRPr="00C970C2">
              <w:rPr>
                <w:noProof/>
                <w:webHidden/>
              </w:rPr>
            </w:r>
            <w:r w:rsidR="000E2B9F" w:rsidRPr="00C970C2">
              <w:rPr>
                <w:noProof/>
                <w:webHidden/>
              </w:rPr>
              <w:fldChar w:fldCharType="separate"/>
            </w:r>
            <w:r w:rsidR="000E2B9F" w:rsidRPr="00C970C2">
              <w:rPr>
                <w:noProof/>
                <w:webHidden/>
              </w:rPr>
              <w:t>99</w:t>
            </w:r>
            <w:r w:rsidR="000E2B9F" w:rsidRPr="00C970C2">
              <w:rPr>
                <w:noProof/>
                <w:webHidden/>
              </w:rPr>
              <w:fldChar w:fldCharType="end"/>
            </w:r>
          </w:hyperlink>
        </w:p>
        <w:p w14:paraId="52D15BA1" w14:textId="77777777" w:rsidR="000E2B9F" w:rsidRPr="00C970C2" w:rsidRDefault="00084031">
          <w:pPr>
            <w:pStyle w:val="20"/>
            <w:tabs>
              <w:tab w:val="right" w:leader="dot" w:pos="9628"/>
            </w:tabs>
            <w:rPr>
              <w:rFonts w:cstheme="minorBidi"/>
              <w:kern w:val="2"/>
              <w:sz w:val="21"/>
              <w:szCs w:val="22"/>
            </w:rPr>
          </w:pPr>
          <w:hyperlink w:anchor="_Toc67402018" w:history="1">
            <w:r w:rsidR="000E2B9F" w:rsidRPr="00C970C2">
              <w:rPr>
                <w:rStyle w:val="ad"/>
                <w:rFonts w:cs="Huawei Sans"/>
                <w:snapToGrid w:val="0"/>
              </w:rPr>
              <w:t>5.1</w:t>
            </w:r>
            <w:r w:rsidR="000E2B9F" w:rsidRPr="00C970C2">
              <w:rPr>
                <w:rStyle w:val="ad"/>
              </w:rPr>
              <w:t xml:space="preserve"> Hive</w:t>
            </w:r>
            <w:r w:rsidR="000E2B9F" w:rsidRPr="00C970C2">
              <w:rPr>
                <w:rStyle w:val="ad"/>
                <w:rFonts w:hint="eastAsia"/>
              </w:rPr>
              <w:t>自定义函数开发</w:t>
            </w:r>
            <w:r w:rsidR="000E2B9F" w:rsidRPr="00C970C2">
              <w:rPr>
                <w:webHidden/>
              </w:rPr>
              <w:tab/>
            </w:r>
            <w:r w:rsidR="000E2B9F" w:rsidRPr="00C970C2">
              <w:rPr>
                <w:webHidden/>
              </w:rPr>
              <w:fldChar w:fldCharType="begin"/>
            </w:r>
            <w:r w:rsidR="000E2B9F" w:rsidRPr="00C970C2">
              <w:rPr>
                <w:webHidden/>
              </w:rPr>
              <w:instrText xml:space="preserve"> PAGEREF _Toc67402018 \h </w:instrText>
            </w:r>
            <w:r w:rsidR="000E2B9F" w:rsidRPr="00C970C2">
              <w:rPr>
                <w:webHidden/>
              </w:rPr>
            </w:r>
            <w:r w:rsidR="000E2B9F" w:rsidRPr="00C970C2">
              <w:rPr>
                <w:webHidden/>
              </w:rPr>
              <w:fldChar w:fldCharType="separate"/>
            </w:r>
            <w:r w:rsidR="000E2B9F" w:rsidRPr="00C970C2">
              <w:rPr>
                <w:webHidden/>
              </w:rPr>
              <w:t>99</w:t>
            </w:r>
            <w:r w:rsidR="000E2B9F" w:rsidRPr="00C970C2">
              <w:rPr>
                <w:webHidden/>
              </w:rPr>
              <w:fldChar w:fldCharType="end"/>
            </w:r>
          </w:hyperlink>
        </w:p>
        <w:p w14:paraId="44B50B5A" w14:textId="77777777" w:rsidR="000E2B9F" w:rsidRPr="00C970C2" w:rsidRDefault="00084031">
          <w:pPr>
            <w:pStyle w:val="20"/>
            <w:tabs>
              <w:tab w:val="right" w:leader="dot" w:pos="9628"/>
            </w:tabs>
            <w:rPr>
              <w:rFonts w:cstheme="minorBidi"/>
              <w:kern w:val="2"/>
              <w:sz w:val="21"/>
              <w:szCs w:val="22"/>
            </w:rPr>
          </w:pPr>
          <w:hyperlink w:anchor="_Toc67402019" w:history="1">
            <w:r w:rsidR="000E2B9F" w:rsidRPr="00C970C2">
              <w:rPr>
                <w:rStyle w:val="ad"/>
                <w:rFonts w:cs="Huawei Sans"/>
                <w:snapToGrid w:val="0"/>
              </w:rPr>
              <w:t>5.2</w:t>
            </w:r>
            <w:r w:rsidR="000E2B9F" w:rsidRPr="00C970C2">
              <w:rPr>
                <w:rStyle w:val="ad"/>
                <w:rFonts w:hint="eastAsia"/>
              </w:rPr>
              <w:t xml:space="preserve"> </w:t>
            </w:r>
            <w:r w:rsidR="000E2B9F" w:rsidRPr="00C970C2">
              <w:rPr>
                <w:rStyle w:val="ad"/>
                <w:rFonts w:hint="eastAsia"/>
              </w:rPr>
              <w:t>常用</w:t>
            </w:r>
            <w:r w:rsidR="000E2B9F" w:rsidRPr="00C970C2">
              <w:rPr>
                <w:rStyle w:val="ad"/>
              </w:rPr>
              <w:t>Linux</w:t>
            </w:r>
            <w:r w:rsidR="000E2B9F" w:rsidRPr="00C970C2">
              <w:rPr>
                <w:rStyle w:val="ad"/>
                <w:rFonts w:hint="eastAsia"/>
              </w:rPr>
              <w:t>命令</w:t>
            </w:r>
            <w:r w:rsidR="000E2B9F" w:rsidRPr="00C970C2">
              <w:rPr>
                <w:webHidden/>
              </w:rPr>
              <w:tab/>
            </w:r>
            <w:r w:rsidR="000E2B9F" w:rsidRPr="00C970C2">
              <w:rPr>
                <w:webHidden/>
              </w:rPr>
              <w:fldChar w:fldCharType="begin"/>
            </w:r>
            <w:r w:rsidR="000E2B9F" w:rsidRPr="00C970C2">
              <w:rPr>
                <w:webHidden/>
              </w:rPr>
              <w:instrText xml:space="preserve"> PAGEREF _Toc67402019 \h </w:instrText>
            </w:r>
            <w:r w:rsidR="000E2B9F" w:rsidRPr="00C970C2">
              <w:rPr>
                <w:webHidden/>
              </w:rPr>
            </w:r>
            <w:r w:rsidR="000E2B9F" w:rsidRPr="00C970C2">
              <w:rPr>
                <w:webHidden/>
              </w:rPr>
              <w:fldChar w:fldCharType="separate"/>
            </w:r>
            <w:r w:rsidR="000E2B9F" w:rsidRPr="00C970C2">
              <w:rPr>
                <w:webHidden/>
              </w:rPr>
              <w:t>107</w:t>
            </w:r>
            <w:r w:rsidR="000E2B9F" w:rsidRPr="00C970C2">
              <w:rPr>
                <w:webHidden/>
              </w:rPr>
              <w:fldChar w:fldCharType="end"/>
            </w:r>
          </w:hyperlink>
        </w:p>
        <w:p w14:paraId="708149B1" w14:textId="77777777" w:rsidR="000E2B9F" w:rsidRPr="00C970C2" w:rsidRDefault="00084031">
          <w:pPr>
            <w:pStyle w:val="31"/>
            <w:tabs>
              <w:tab w:val="right" w:leader="dot" w:pos="9628"/>
            </w:tabs>
            <w:rPr>
              <w:rFonts w:cstheme="minorBidi"/>
              <w:kern w:val="2"/>
              <w:sz w:val="21"/>
              <w:szCs w:val="22"/>
            </w:rPr>
          </w:pPr>
          <w:hyperlink w:anchor="_Toc67402020" w:history="1">
            <w:r w:rsidR="000E2B9F" w:rsidRPr="00C970C2">
              <w:rPr>
                <w:rStyle w:val="ad"/>
                <w:rFonts w:cs="Huawei Sans"/>
                <w:bCs/>
                <w:snapToGrid w:val="0"/>
                <w:lang w:eastAsia="en-US"/>
              </w:rPr>
              <w:t>5.2.1</w:t>
            </w:r>
            <w:r w:rsidR="000E2B9F" w:rsidRPr="00C970C2">
              <w:rPr>
                <w:rStyle w:val="ad"/>
                <w:rFonts w:hint="eastAsia"/>
                <w:lang w:eastAsia="en-US"/>
              </w:rPr>
              <w:t xml:space="preserve"> </w:t>
            </w:r>
            <w:r w:rsidR="000E2B9F" w:rsidRPr="00C970C2">
              <w:rPr>
                <w:rStyle w:val="ad"/>
                <w:rFonts w:hint="eastAsia"/>
                <w:lang w:eastAsia="en-US"/>
              </w:rPr>
              <w:t>命令概述</w:t>
            </w:r>
            <w:r w:rsidR="000E2B9F" w:rsidRPr="00C970C2">
              <w:rPr>
                <w:webHidden/>
              </w:rPr>
              <w:tab/>
            </w:r>
            <w:r w:rsidR="000E2B9F" w:rsidRPr="00C970C2">
              <w:rPr>
                <w:webHidden/>
              </w:rPr>
              <w:fldChar w:fldCharType="begin"/>
            </w:r>
            <w:r w:rsidR="000E2B9F" w:rsidRPr="00C970C2">
              <w:rPr>
                <w:webHidden/>
              </w:rPr>
              <w:instrText xml:space="preserve"> PAGEREF _Toc67402020 \h </w:instrText>
            </w:r>
            <w:r w:rsidR="000E2B9F" w:rsidRPr="00C970C2">
              <w:rPr>
                <w:webHidden/>
              </w:rPr>
            </w:r>
            <w:r w:rsidR="000E2B9F" w:rsidRPr="00C970C2">
              <w:rPr>
                <w:webHidden/>
              </w:rPr>
              <w:fldChar w:fldCharType="separate"/>
            </w:r>
            <w:r w:rsidR="000E2B9F" w:rsidRPr="00C970C2">
              <w:rPr>
                <w:webHidden/>
              </w:rPr>
              <w:t>107</w:t>
            </w:r>
            <w:r w:rsidR="000E2B9F" w:rsidRPr="00C970C2">
              <w:rPr>
                <w:webHidden/>
              </w:rPr>
              <w:fldChar w:fldCharType="end"/>
            </w:r>
          </w:hyperlink>
        </w:p>
        <w:p w14:paraId="2AF50EE0" w14:textId="77777777" w:rsidR="000E2B9F" w:rsidRPr="00C970C2" w:rsidRDefault="00084031">
          <w:pPr>
            <w:pStyle w:val="31"/>
            <w:tabs>
              <w:tab w:val="right" w:leader="dot" w:pos="9628"/>
            </w:tabs>
            <w:rPr>
              <w:rFonts w:cstheme="minorBidi"/>
              <w:kern w:val="2"/>
              <w:sz w:val="21"/>
              <w:szCs w:val="22"/>
            </w:rPr>
          </w:pPr>
          <w:hyperlink w:anchor="_Toc67402021" w:history="1">
            <w:r w:rsidR="000E2B9F" w:rsidRPr="00C970C2">
              <w:rPr>
                <w:rStyle w:val="ad"/>
                <w:rFonts w:cs="Huawei Sans"/>
                <w:bCs/>
                <w:snapToGrid w:val="0"/>
              </w:rPr>
              <w:t>5.2.2</w:t>
            </w:r>
            <w:r w:rsidR="000E2B9F" w:rsidRPr="00C970C2">
              <w:rPr>
                <w:rStyle w:val="ad"/>
              </w:rPr>
              <w:t xml:space="preserve"> vi/vim</w:t>
            </w:r>
            <w:r w:rsidR="000E2B9F" w:rsidRPr="00C970C2">
              <w:rPr>
                <w:webHidden/>
              </w:rPr>
              <w:tab/>
            </w:r>
            <w:r w:rsidR="000E2B9F" w:rsidRPr="00C970C2">
              <w:rPr>
                <w:webHidden/>
              </w:rPr>
              <w:fldChar w:fldCharType="begin"/>
            </w:r>
            <w:r w:rsidR="000E2B9F" w:rsidRPr="00C970C2">
              <w:rPr>
                <w:webHidden/>
              </w:rPr>
              <w:instrText xml:space="preserve"> PAGEREF _Toc67402021 \h </w:instrText>
            </w:r>
            <w:r w:rsidR="000E2B9F" w:rsidRPr="00C970C2">
              <w:rPr>
                <w:webHidden/>
              </w:rPr>
            </w:r>
            <w:r w:rsidR="000E2B9F" w:rsidRPr="00C970C2">
              <w:rPr>
                <w:webHidden/>
              </w:rPr>
              <w:fldChar w:fldCharType="separate"/>
            </w:r>
            <w:r w:rsidR="000E2B9F" w:rsidRPr="00C970C2">
              <w:rPr>
                <w:webHidden/>
              </w:rPr>
              <w:t>107</w:t>
            </w:r>
            <w:r w:rsidR="000E2B9F" w:rsidRPr="00C970C2">
              <w:rPr>
                <w:webHidden/>
              </w:rPr>
              <w:fldChar w:fldCharType="end"/>
            </w:r>
          </w:hyperlink>
        </w:p>
        <w:p w14:paraId="16487FB8" w14:textId="77777777" w:rsidR="000E2B9F" w:rsidRPr="00C970C2" w:rsidRDefault="00084031">
          <w:pPr>
            <w:pStyle w:val="31"/>
            <w:tabs>
              <w:tab w:val="right" w:leader="dot" w:pos="9628"/>
            </w:tabs>
            <w:rPr>
              <w:rFonts w:cstheme="minorBidi"/>
              <w:kern w:val="2"/>
              <w:sz w:val="21"/>
              <w:szCs w:val="22"/>
            </w:rPr>
          </w:pPr>
          <w:hyperlink w:anchor="_Toc67402022" w:history="1">
            <w:r w:rsidR="000E2B9F" w:rsidRPr="00C970C2">
              <w:rPr>
                <w:rStyle w:val="ad"/>
                <w:rFonts w:cs="Huawei Sans"/>
                <w:bCs/>
                <w:snapToGrid w:val="0"/>
              </w:rPr>
              <w:t>5.2.3</w:t>
            </w:r>
            <w:r w:rsidR="000E2B9F" w:rsidRPr="00C970C2">
              <w:rPr>
                <w:rStyle w:val="ad"/>
              </w:rPr>
              <w:t xml:space="preserve"> cd</w:t>
            </w:r>
            <w:r w:rsidR="000E2B9F" w:rsidRPr="00C970C2">
              <w:rPr>
                <w:webHidden/>
              </w:rPr>
              <w:tab/>
            </w:r>
            <w:r w:rsidR="000E2B9F" w:rsidRPr="00C970C2">
              <w:rPr>
                <w:webHidden/>
              </w:rPr>
              <w:fldChar w:fldCharType="begin"/>
            </w:r>
            <w:r w:rsidR="000E2B9F" w:rsidRPr="00C970C2">
              <w:rPr>
                <w:webHidden/>
              </w:rPr>
              <w:instrText xml:space="preserve"> PAGEREF _Toc67402022 \h </w:instrText>
            </w:r>
            <w:r w:rsidR="000E2B9F" w:rsidRPr="00C970C2">
              <w:rPr>
                <w:webHidden/>
              </w:rPr>
            </w:r>
            <w:r w:rsidR="000E2B9F" w:rsidRPr="00C970C2">
              <w:rPr>
                <w:webHidden/>
              </w:rPr>
              <w:fldChar w:fldCharType="separate"/>
            </w:r>
            <w:r w:rsidR="000E2B9F" w:rsidRPr="00C970C2">
              <w:rPr>
                <w:webHidden/>
              </w:rPr>
              <w:t>108</w:t>
            </w:r>
            <w:r w:rsidR="000E2B9F" w:rsidRPr="00C970C2">
              <w:rPr>
                <w:webHidden/>
              </w:rPr>
              <w:fldChar w:fldCharType="end"/>
            </w:r>
          </w:hyperlink>
        </w:p>
        <w:p w14:paraId="76586F3C" w14:textId="77777777" w:rsidR="000E2B9F" w:rsidRPr="00C970C2" w:rsidRDefault="00084031">
          <w:pPr>
            <w:pStyle w:val="31"/>
            <w:tabs>
              <w:tab w:val="right" w:leader="dot" w:pos="9628"/>
            </w:tabs>
            <w:rPr>
              <w:rFonts w:cstheme="minorBidi"/>
              <w:kern w:val="2"/>
              <w:sz w:val="21"/>
              <w:szCs w:val="22"/>
            </w:rPr>
          </w:pPr>
          <w:hyperlink w:anchor="_Toc67402023" w:history="1">
            <w:r w:rsidR="000E2B9F" w:rsidRPr="00C970C2">
              <w:rPr>
                <w:rStyle w:val="ad"/>
                <w:rFonts w:cs="Huawei Sans"/>
                <w:bCs/>
                <w:snapToGrid w:val="0"/>
              </w:rPr>
              <w:t>5.2.4</w:t>
            </w:r>
            <w:r w:rsidR="000E2B9F" w:rsidRPr="00C970C2">
              <w:rPr>
                <w:rStyle w:val="ad"/>
              </w:rPr>
              <w:t xml:space="preserve"> mv</w:t>
            </w:r>
            <w:r w:rsidR="000E2B9F" w:rsidRPr="00C970C2">
              <w:rPr>
                <w:webHidden/>
              </w:rPr>
              <w:tab/>
            </w:r>
            <w:r w:rsidR="000E2B9F" w:rsidRPr="00C970C2">
              <w:rPr>
                <w:webHidden/>
              </w:rPr>
              <w:fldChar w:fldCharType="begin"/>
            </w:r>
            <w:r w:rsidR="000E2B9F" w:rsidRPr="00C970C2">
              <w:rPr>
                <w:webHidden/>
              </w:rPr>
              <w:instrText xml:space="preserve"> PAGEREF _Toc67402023 \h </w:instrText>
            </w:r>
            <w:r w:rsidR="000E2B9F" w:rsidRPr="00C970C2">
              <w:rPr>
                <w:webHidden/>
              </w:rPr>
            </w:r>
            <w:r w:rsidR="000E2B9F" w:rsidRPr="00C970C2">
              <w:rPr>
                <w:webHidden/>
              </w:rPr>
              <w:fldChar w:fldCharType="separate"/>
            </w:r>
            <w:r w:rsidR="000E2B9F" w:rsidRPr="00C970C2">
              <w:rPr>
                <w:webHidden/>
              </w:rPr>
              <w:t>109</w:t>
            </w:r>
            <w:r w:rsidR="000E2B9F" w:rsidRPr="00C970C2">
              <w:rPr>
                <w:webHidden/>
              </w:rPr>
              <w:fldChar w:fldCharType="end"/>
            </w:r>
          </w:hyperlink>
        </w:p>
        <w:p w14:paraId="39B0563F" w14:textId="77777777" w:rsidR="000E2B9F" w:rsidRPr="00C970C2" w:rsidRDefault="00084031">
          <w:pPr>
            <w:pStyle w:val="31"/>
            <w:tabs>
              <w:tab w:val="right" w:leader="dot" w:pos="9628"/>
            </w:tabs>
            <w:rPr>
              <w:rFonts w:cstheme="minorBidi"/>
              <w:kern w:val="2"/>
              <w:sz w:val="21"/>
              <w:szCs w:val="22"/>
            </w:rPr>
          </w:pPr>
          <w:hyperlink w:anchor="_Toc67402024" w:history="1">
            <w:r w:rsidR="000E2B9F" w:rsidRPr="00C970C2">
              <w:rPr>
                <w:rStyle w:val="ad"/>
                <w:rFonts w:cs="Huawei Sans"/>
                <w:bCs/>
                <w:snapToGrid w:val="0"/>
              </w:rPr>
              <w:t>5.2.5</w:t>
            </w:r>
            <w:r w:rsidR="000E2B9F" w:rsidRPr="00C970C2">
              <w:rPr>
                <w:rStyle w:val="ad"/>
              </w:rPr>
              <w:t xml:space="preserve"> curl</w:t>
            </w:r>
            <w:r w:rsidR="000E2B9F" w:rsidRPr="00C970C2">
              <w:rPr>
                <w:webHidden/>
              </w:rPr>
              <w:tab/>
            </w:r>
            <w:r w:rsidR="000E2B9F" w:rsidRPr="00C970C2">
              <w:rPr>
                <w:webHidden/>
              </w:rPr>
              <w:fldChar w:fldCharType="begin"/>
            </w:r>
            <w:r w:rsidR="000E2B9F" w:rsidRPr="00C970C2">
              <w:rPr>
                <w:webHidden/>
              </w:rPr>
              <w:instrText xml:space="preserve"> PAGEREF _Toc67402024 \h </w:instrText>
            </w:r>
            <w:r w:rsidR="000E2B9F" w:rsidRPr="00C970C2">
              <w:rPr>
                <w:webHidden/>
              </w:rPr>
            </w:r>
            <w:r w:rsidR="000E2B9F" w:rsidRPr="00C970C2">
              <w:rPr>
                <w:webHidden/>
              </w:rPr>
              <w:fldChar w:fldCharType="separate"/>
            </w:r>
            <w:r w:rsidR="000E2B9F" w:rsidRPr="00C970C2">
              <w:rPr>
                <w:webHidden/>
              </w:rPr>
              <w:t>109</w:t>
            </w:r>
            <w:r w:rsidR="000E2B9F" w:rsidRPr="00C970C2">
              <w:rPr>
                <w:webHidden/>
              </w:rPr>
              <w:fldChar w:fldCharType="end"/>
            </w:r>
          </w:hyperlink>
        </w:p>
        <w:p w14:paraId="3CE975B2" w14:textId="77777777" w:rsidR="000E2B9F" w:rsidRPr="00C970C2" w:rsidRDefault="00084031">
          <w:pPr>
            <w:pStyle w:val="31"/>
            <w:tabs>
              <w:tab w:val="right" w:leader="dot" w:pos="9628"/>
            </w:tabs>
            <w:rPr>
              <w:rFonts w:cstheme="minorBidi"/>
              <w:kern w:val="2"/>
              <w:sz w:val="21"/>
              <w:szCs w:val="22"/>
            </w:rPr>
          </w:pPr>
          <w:hyperlink w:anchor="_Toc67402025" w:history="1">
            <w:r w:rsidR="000E2B9F" w:rsidRPr="00C970C2">
              <w:rPr>
                <w:rStyle w:val="ad"/>
                <w:rFonts w:cs="Huawei Sans"/>
                <w:bCs/>
                <w:snapToGrid w:val="0"/>
              </w:rPr>
              <w:t>5.2.6</w:t>
            </w:r>
            <w:r w:rsidR="000E2B9F" w:rsidRPr="00C970C2">
              <w:rPr>
                <w:rStyle w:val="ad"/>
              </w:rPr>
              <w:t xml:space="preserve"> yum</w:t>
            </w:r>
            <w:r w:rsidR="000E2B9F" w:rsidRPr="00C970C2">
              <w:rPr>
                <w:webHidden/>
              </w:rPr>
              <w:tab/>
            </w:r>
            <w:r w:rsidR="000E2B9F" w:rsidRPr="00C970C2">
              <w:rPr>
                <w:webHidden/>
              </w:rPr>
              <w:fldChar w:fldCharType="begin"/>
            </w:r>
            <w:r w:rsidR="000E2B9F" w:rsidRPr="00C970C2">
              <w:rPr>
                <w:webHidden/>
              </w:rPr>
              <w:instrText xml:space="preserve"> PAGEREF _Toc67402025 \h </w:instrText>
            </w:r>
            <w:r w:rsidR="000E2B9F" w:rsidRPr="00C970C2">
              <w:rPr>
                <w:webHidden/>
              </w:rPr>
            </w:r>
            <w:r w:rsidR="000E2B9F" w:rsidRPr="00C970C2">
              <w:rPr>
                <w:webHidden/>
              </w:rPr>
              <w:fldChar w:fldCharType="separate"/>
            </w:r>
            <w:r w:rsidR="000E2B9F" w:rsidRPr="00C970C2">
              <w:rPr>
                <w:webHidden/>
              </w:rPr>
              <w:t>110</w:t>
            </w:r>
            <w:r w:rsidR="000E2B9F" w:rsidRPr="00C970C2">
              <w:rPr>
                <w:webHidden/>
              </w:rPr>
              <w:fldChar w:fldCharType="end"/>
            </w:r>
          </w:hyperlink>
        </w:p>
        <w:p w14:paraId="6354FA17" w14:textId="77777777" w:rsidR="000E2B9F" w:rsidRPr="00C970C2" w:rsidRDefault="00084031">
          <w:pPr>
            <w:pStyle w:val="31"/>
            <w:tabs>
              <w:tab w:val="right" w:leader="dot" w:pos="9628"/>
            </w:tabs>
            <w:rPr>
              <w:rFonts w:cstheme="minorBidi"/>
              <w:kern w:val="2"/>
              <w:sz w:val="21"/>
              <w:szCs w:val="22"/>
            </w:rPr>
          </w:pPr>
          <w:hyperlink w:anchor="_Toc67402026" w:history="1">
            <w:r w:rsidR="000E2B9F" w:rsidRPr="00C970C2">
              <w:rPr>
                <w:rStyle w:val="ad"/>
                <w:rFonts w:cs="Huawei Sans"/>
                <w:bCs/>
                <w:snapToGrid w:val="0"/>
              </w:rPr>
              <w:t>5.2.7</w:t>
            </w:r>
            <w:r w:rsidR="000E2B9F" w:rsidRPr="00C970C2">
              <w:rPr>
                <w:rStyle w:val="ad"/>
              </w:rPr>
              <w:t xml:space="preserve"> wget</w:t>
            </w:r>
            <w:r w:rsidR="000E2B9F" w:rsidRPr="00C970C2">
              <w:rPr>
                <w:webHidden/>
              </w:rPr>
              <w:tab/>
            </w:r>
            <w:r w:rsidR="000E2B9F" w:rsidRPr="00C970C2">
              <w:rPr>
                <w:webHidden/>
              </w:rPr>
              <w:fldChar w:fldCharType="begin"/>
            </w:r>
            <w:r w:rsidR="000E2B9F" w:rsidRPr="00C970C2">
              <w:rPr>
                <w:webHidden/>
              </w:rPr>
              <w:instrText xml:space="preserve"> PAGEREF _Toc67402026 \h </w:instrText>
            </w:r>
            <w:r w:rsidR="000E2B9F" w:rsidRPr="00C970C2">
              <w:rPr>
                <w:webHidden/>
              </w:rPr>
            </w:r>
            <w:r w:rsidR="000E2B9F" w:rsidRPr="00C970C2">
              <w:rPr>
                <w:webHidden/>
              </w:rPr>
              <w:fldChar w:fldCharType="separate"/>
            </w:r>
            <w:r w:rsidR="000E2B9F" w:rsidRPr="00C970C2">
              <w:rPr>
                <w:webHidden/>
              </w:rPr>
              <w:t>111</w:t>
            </w:r>
            <w:r w:rsidR="000E2B9F" w:rsidRPr="00C970C2">
              <w:rPr>
                <w:webHidden/>
              </w:rPr>
              <w:fldChar w:fldCharType="end"/>
            </w:r>
          </w:hyperlink>
        </w:p>
        <w:p w14:paraId="4E0B28AF" w14:textId="77777777" w:rsidR="000E2B9F" w:rsidRPr="00C970C2" w:rsidRDefault="00084031">
          <w:pPr>
            <w:pStyle w:val="31"/>
            <w:tabs>
              <w:tab w:val="right" w:leader="dot" w:pos="9628"/>
            </w:tabs>
            <w:rPr>
              <w:rFonts w:cstheme="minorBidi"/>
              <w:kern w:val="2"/>
              <w:sz w:val="21"/>
              <w:szCs w:val="22"/>
            </w:rPr>
          </w:pPr>
          <w:hyperlink w:anchor="_Toc67402027" w:history="1">
            <w:r w:rsidR="000E2B9F" w:rsidRPr="00C970C2">
              <w:rPr>
                <w:rStyle w:val="ad"/>
                <w:rFonts w:cs="Huawei Sans"/>
                <w:bCs/>
                <w:snapToGrid w:val="0"/>
              </w:rPr>
              <w:t>5.2.8</w:t>
            </w:r>
            <w:r w:rsidR="000E2B9F" w:rsidRPr="00C970C2">
              <w:rPr>
                <w:rStyle w:val="ad"/>
              </w:rPr>
              <w:t xml:space="preserve"> ln</w:t>
            </w:r>
            <w:r w:rsidR="000E2B9F" w:rsidRPr="00C970C2">
              <w:rPr>
                <w:webHidden/>
              </w:rPr>
              <w:tab/>
            </w:r>
            <w:r w:rsidR="000E2B9F" w:rsidRPr="00C970C2">
              <w:rPr>
                <w:webHidden/>
              </w:rPr>
              <w:fldChar w:fldCharType="begin"/>
            </w:r>
            <w:r w:rsidR="000E2B9F" w:rsidRPr="00C970C2">
              <w:rPr>
                <w:webHidden/>
              </w:rPr>
              <w:instrText xml:space="preserve"> PAGEREF _Toc67402027 \h </w:instrText>
            </w:r>
            <w:r w:rsidR="000E2B9F" w:rsidRPr="00C970C2">
              <w:rPr>
                <w:webHidden/>
              </w:rPr>
            </w:r>
            <w:r w:rsidR="000E2B9F" w:rsidRPr="00C970C2">
              <w:rPr>
                <w:webHidden/>
              </w:rPr>
              <w:fldChar w:fldCharType="separate"/>
            </w:r>
            <w:r w:rsidR="000E2B9F" w:rsidRPr="00C970C2">
              <w:rPr>
                <w:webHidden/>
              </w:rPr>
              <w:t>111</w:t>
            </w:r>
            <w:r w:rsidR="000E2B9F" w:rsidRPr="00C970C2">
              <w:rPr>
                <w:webHidden/>
              </w:rPr>
              <w:fldChar w:fldCharType="end"/>
            </w:r>
          </w:hyperlink>
        </w:p>
        <w:p w14:paraId="1D24A3BC" w14:textId="77777777" w:rsidR="000E2B9F" w:rsidRPr="00C970C2" w:rsidRDefault="00084031">
          <w:pPr>
            <w:pStyle w:val="31"/>
            <w:tabs>
              <w:tab w:val="right" w:leader="dot" w:pos="9628"/>
            </w:tabs>
            <w:rPr>
              <w:rFonts w:cstheme="minorBidi"/>
              <w:kern w:val="2"/>
              <w:sz w:val="21"/>
              <w:szCs w:val="22"/>
            </w:rPr>
          </w:pPr>
          <w:hyperlink w:anchor="_Toc67402028" w:history="1">
            <w:r w:rsidR="000E2B9F" w:rsidRPr="00C970C2">
              <w:rPr>
                <w:rStyle w:val="ad"/>
                <w:rFonts w:cs="Huawei Sans"/>
                <w:bCs/>
                <w:snapToGrid w:val="0"/>
              </w:rPr>
              <w:t>5.2.9</w:t>
            </w:r>
            <w:r w:rsidR="000E2B9F" w:rsidRPr="00C970C2">
              <w:rPr>
                <w:rStyle w:val="ad"/>
              </w:rPr>
              <w:t xml:space="preserve"> mkdir</w:t>
            </w:r>
            <w:r w:rsidR="000E2B9F" w:rsidRPr="00C970C2">
              <w:rPr>
                <w:webHidden/>
              </w:rPr>
              <w:tab/>
            </w:r>
            <w:r w:rsidR="000E2B9F" w:rsidRPr="00C970C2">
              <w:rPr>
                <w:webHidden/>
              </w:rPr>
              <w:fldChar w:fldCharType="begin"/>
            </w:r>
            <w:r w:rsidR="000E2B9F" w:rsidRPr="00C970C2">
              <w:rPr>
                <w:webHidden/>
              </w:rPr>
              <w:instrText xml:space="preserve"> PAGEREF _Toc67402028 \h </w:instrText>
            </w:r>
            <w:r w:rsidR="000E2B9F" w:rsidRPr="00C970C2">
              <w:rPr>
                <w:webHidden/>
              </w:rPr>
            </w:r>
            <w:r w:rsidR="000E2B9F" w:rsidRPr="00C970C2">
              <w:rPr>
                <w:webHidden/>
              </w:rPr>
              <w:fldChar w:fldCharType="separate"/>
            </w:r>
            <w:r w:rsidR="000E2B9F" w:rsidRPr="00C970C2">
              <w:rPr>
                <w:webHidden/>
              </w:rPr>
              <w:t>112</w:t>
            </w:r>
            <w:r w:rsidR="000E2B9F" w:rsidRPr="00C970C2">
              <w:rPr>
                <w:webHidden/>
              </w:rPr>
              <w:fldChar w:fldCharType="end"/>
            </w:r>
          </w:hyperlink>
        </w:p>
        <w:p w14:paraId="21AA14D4" w14:textId="77777777" w:rsidR="000E2B9F" w:rsidRPr="00C970C2" w:rsidRDefault="00084031">
          <w:pPr>
            <w:pStyle w:val="31"/>
            <w:tabs>
              <w:tab w:val="right" w:leader="dot" w:pos="9628"/>
            </w:tabs>
            <w:rPr>
              <w:rFonts w:cstheme="minorBidi"/>
              <w:kern w:val="2"/>
              <w:sz w:val="21"/>
              <w:szCs w:val="22"/>
            </w:rPr>
          </w:pPr>
          <w:hyperlink w:anchor="_Toc67402029" w:history="1">
            <w:r w:rsidR="000E2B9F" w:rsidRPr="00C970C2">
              <w:rPr>
                <w:rStyle w:val="ad"/>
                <w:rFonts w:cs="Huawei Sans"/>
                <w:bCs/>
                <w:snapToGrid w:val="0"/>
              </w:rPr>
              <w:t>5.2.10</w:t>
            </w:r>
            <w:r w:rsidR="000E2B9F" w:rsidRPr="00C970C2">
              <w:rPr>
                <w:rStyle w:val="ad"/>
              </w:rPr>
              <w:t xml:space="preserve"> chmod</w:t>
            </w:r>
            <w:r w:rsidR="000E2B9F" w:rsidRPr="00C970C2">
              <w:rPr>
                <w:webHidden/>
              </w:rPr>
              <w:tab/>
            </w:r>
            <w:r w:rsidR="000E2B9F" w:rsidRPr="00C970C2">
              <w:rPr>
                <w:webHidden/>
              </w:rPr>
              <w:fldChar w:fldCharType="begin"/>
            </w:r>
            <w:r w:rsidR="000E2B9F" w:rsidRPr="00C970C2">
              <w:rPr>
                <w:webHidden/>
              </w:rPr>
              <w:instrText xml:space="preserve"> PAGEREF _Toc67402029 \h </w:instrText>
            </w:r>
            <w:r w:rsidR="000E2B9F" w:rsidRPr="00C970C2">
              <w:rPr>
                <w:webHidden/>
              </w:rPr>
            </w:r>
            <w:r w:rsidR="000E2B9F" w:rsidRPr="00C970C2">
              <w:rPr>
                <w:webHidden/>
              </w:rPr>
              <w:fldChar w:fldCharType="separate"/>
            </w:r>
            <w:r w:rsidR="000E2B9F" w:rsidRPr="00C970C2">
              <w:rPr>
                <w:webHidden/>
              </w:rPr>
              <w:t>112</w:t>
            </w:r>
            <w:r w:rsidR="000E2B9F" w:rsidRPr="00C970C2">
              <w:rPr>
                <w:webHidden/>
              </w:rPr>
              <w:fldChar w:fldCharType="end"/>
            </w:r>
          </w:hyperlink>
        </w:p>
        <w:p w14:paraId="14EDBEF8" w14:textId="77777777" w:rsidR="000E2B9F" w:rsidRPr="00C970C2" w:rsidRDefault="00084031">
          <w:pPr>
            <w:pStyle w:val="31"/>
            <w:tabs>
              <w:tab w:val="right" w:leader="dot" w:pos="9628"/>
            </w:tabs>
            <w:rPr>
              <w:rFonts w:cstheme="minorBidi"/>
              <w:kern w:val="2"/>
              <w:sz w:val="21"/>
              <w:szCs w:val="22"/>
            </w:rPr>
          </w:pPr>
          <w:hyperlink w:anchor="_Toc67402030" w:history="1">
            <w:r w:rsidR="000E2B9F" w:rsidRPr="00C970C2">
              <w:rPr>
                <w:rStyle w:val="ad"/>
                <w:rFonts w:cs="Huawei Sans"/>
                <w:bCs/>
                <w:snapToGrid w:val="0"/>
              </w:rPr>
              <w:t>5.2.11</w:t>
            </w:r>
            <w:r w:rsidR="000E2B9F" w:rsidRPr="00C970C2">
              <w:rPr>
                <w:rStyle w:val="ad"/>
              </w:rPr>
              <w:t xml:space="preserve"> chown</w:t>
            </w:r>
            <w:r w:rsidR="000E2B9F" w:rsidRPr="00C970C2">
              <w:rPr>
                <w:webHidden/>
              </w:rPr>
              <w:tab/>
            </w:r>
            <w:r w:rsidR="000E2B9F" w:rsidRPr="00C970C2">
              <w:rPr>
                <w:webHidden/>
              </w:rPr>
              <w:fldChar w:fldCharType="begin"/>
            </w:r>
            <w:r w:rsidR="000E2B9F" w:rsidRPr="00C970C2">
              <w:rPr>
                <w:webHidden/>
              </w:rPr>
              <w:instrText xml:space="preserve"> PAGEREF _Toc67402030 \h </w:instrText>
            </w:r>
            <w:r w:rsidR="000E2B9F" w:rsidRPr="00C970C2">
              <w:rPr>
                <w:webHidden/>
              </w:rPr>
            </w:r>
            <w:r w:rsidR="000E2B9F" w:rsidRPr="00C970C2">
              <w:rPr>
                <w:webHidden/>
              </w:rPr>
              <w:fldChar w:fldCharType="separate"/>
            </w:r>
            <w:r w:rsidR="000E2B9F" w:rsidRPr="00C970C2">
              <w:rPr>
                <w:webHidden/>
              </w:rPr>
              <w:t>113</w:t>
            </w:r>
            <w:r w:rsidR="000E2B9F" w:rsidRPr="00C970C2">
              <w:rPr>
                <w:webHidden/>
              </w:rPr>
              <w:fldChar w:fldCharType="end"/>
            </w:r>
          </w:hyperlink>
        </w:p>
        <w:p w14:paraId="7FC3DB2D" w14:textId="77777777" w:rsidR="000E2B9F" w:rsidRPr="00C970C2" w:rsidRDefault="00084031">
          <w:pPr>
            <w:pStyle w:val="31"/>
            <w:tabs>
              <w:tab w:val="right" w:leader="dot" w:pos="9628"/>
            </w:tabs>
            <w:rPr>
              <w:rFonts w:cstheme="minorBidi"/>
              <w:kern w:val="2"/>
              <w:sz w:val="21"/>
              <w:szCs w:val="22"/>
            </w:rPr>
          </w:pPr>
          <w:hyperlink w:anchor="_Toc67402031" w:history="1">
            <w:r w:rsidR="000E2B9F" w:rsidRPr="00C970C2">
              <w:rPr>
                <w:rStyle w:val="ad"/>
                <w:rFonts w:cs="Huawei Sans"/>
                <w:bCs/>
                <w:snapToGrid w:val="0"/>
              </w:rPr>
              <w:t>5.2.12</w:t>
            </w:r>
            <w:r w:rsidR="000E2B9F" w:rsidRPr="00C970C2">
              <w:rPr>
                <w:rStyle w:val="ad"/>
              </w:rPr>
              <w:t xml:space="preserve"> ls</w:t>
            </w:r>
            <w:r w:rsidR="000E2B9F" w:rsidRPr="00C970C2">
              <w:rPr>
                <w:webHidden/>
              </w:rPr>
              <w:tab/>
            </w:r>
            <w:r w:rsidR="000E2B9F" w:rsidRPr="00C970C2">
              <w:rPr>
                <w:webHidden/>
              </w:rPr>
              <w:fldChar w:fldCharType="begin"/>
            </w:r>
            <w:r w:rsidR="000E2B9F" w:rsidRPr="00C970C2">
              <w:rPr>
                <w:webHidden/>
              </w:rPr>
              <w:instrText xml:space="preserve"> PAGEREF _Toc67402031 \h </w:instrText>
            </w:r>
            <w:r w:rsidR="000E2B9F" w:rsidRPr="00C970C2">
              <w:rPr>
                <w:webHidden/>
              </w:rPr>
            </w:r>
            <w:r w:rsidR="000E2B9F" w:rsidRPr="00C970C2">
              <w:rPr>
                <w:webHidden/>
              </w:rPr>
              <w:fldChar w:fldCharType="separate"/>
            </w:r>
            <w:r w:rsidR="000E2B9F" w:rsidRPr="00C970C2">
              <w:rPr>
                <w:webHidden/>
              </w:rPr>
              <w:t>114</w:t>
            </w:r>
            <w:r w:rsidR="000E2B9F" w:rsidRPr="00C970C2">
              <w:rPr>
                <w:webHidden/>
              </w:rPr>
              <w:fldChar w:fldCharType="end"/>
            </w:r>
          </w:hyperlink>
        </w:p>
        <w:p w14:paraId="17BC3833" w14:textId="77777777" w:rsidR="000E2B9F" w:rsidRPr="00C970C2" w:rsidRDefault="00084031">
          <w:pPr>
            <w:pStyle w:val="31"/>
            <w:tabs>
              <w:tab w:val="right" w:leader="dot" w:pos="9628"/>
            </w:tabs>
            <w:rPr>
              <w:rFonts w:cstheme="minorBidi"/>
              <w:kern w:val="2"/>
              <w:sz w:val="21"/>
              <w:szCs w:val="22"/>
            </w:rPr>
          </w:pPr>
          <w:hyperlink w:anchor="_Toc67402032" w:history="1">
            <w:r w:rsidR="000E2B9F" w:rsidRPr="00C970C2">
              <w:rPr>
                <w:rStyle w:val="ad"/>
                <w:rFonts w:cs="Huawei Sans"/>
                <w:bCs/>
                <w:snapToGrid w:val="0"/>
              </w:rPr>
              <w:t>5.2.13</w:t>
            </w:r>
            <w:r w:rsidR="000E2B9F" w:rsidRPr="00C970C2">
              <w:rPr>
                <w:rStyle w:val="ad"/>
              </w:rPr>
              <w:t xml:space="preserve"> cp</w:t>
            </w:r>
            <w:r w:rsidR="000E2B9F" w:rsidRPr="00C970C2">
              <w:rPr>
                <w:webHidden/>
              </w:rPr>
              <w:tab/>
            </w:r>
            <w:r w:rsidR="000E2B9F" w:rsidRPr="00C970C2">
              <w:rPr>
                <w:webHidden/>
              </w:rPr>
              <w:fldChar w:fldCharType="begin"/>
            </w:r>
            <w:r w:rsidR="000E2B9F" w:rsidRPr="00C970C2">
              <w:rPr>
                <w:webHidden/>
              </w:rPr>
              <w:instrText xml:space="preserve"> PAGEREF _Toc67402032 \h </w:instrText>
            </w:r>
            <w:r w:rsidR="000E2B9F" w:rsidRPr="00C970C2">
              <w:rPr>
                <w:webHidden/>
              </w:rPr>
            </w:r>
            <w:r w:rsidR="000E2B9F" w:rsidRPr="00C970C2">
              <w:rPr>
                <w:webHidden/>
              </w:rPr>
              <w:fldChar w:fldCharType="separate"/>
            </w:r>
            <w:r w:rsidR="000E2B9F" w:rsidRPr="00C970C2">
              <w:rPr>
                <w:webHidden/>
              </w:rPr>
              <w:t>115</w:t>
            </w:r>
            <w:r w:rsidR="000E2B9F" w:rsidRPr="00C970C2">
              <w:rPr>
                <w:webHidden/>
              </w:rPr>
              <w:fldChar w:fldCharType="end"/>
            </w:r>
          </w:hyperlink>
        </w:p>
        <w:p w14:paraId="2AC4B0E7" w14:textId="77777777" w:rsidR="000E2B9F" w:rsidRPr="00C970C2" w:rsidRDefault="00084031">
          <w:pPr>
            <w:pStyle w:val="31"/>
            <w:tabs>
              <w:tab w:val="right" w:leader="dot" w:pos="9628"/>
            </w:tabs>
            <w:rPr>
              <w:rFonts w:cstheme="minorBidi"/>
              <w:kern w:val="2"/>
              <w:sz w:val="21"/>
              <w:szCs w:val="22"/>
            </w:rPr>
          </w:pPr>
          <w:hyperlink w:anchor="_Toc67402033" w:history="1">
            <w:r w:rsidR="000E2B9F" w:rsidRPr="00C970C2">
              <w:rPr>
                <w:rStyle w:val="ad"/>
                <w:rFonts w:cs="Huawei Sans"/>
                <w:bCs/>
                <w:snapToGrid w:val="0"/>
              </w:rPr>
              <w:t>5.2.14</w:t>
            </w:r>
            <w:r w:rsidR="000E2B9F" w:rsidRPr="00C970C2">
              <w:rPr>
                <w:rStyle w:val="ad"/>
              </w:rPr>
              <w:t xml:space="preserve"> rm</w:t>
            </w:r>
            <w:r w:rsidR="000E2B9F" w:rsidRPr="00C970C2">
              <w:rPr>
                <w:webHidden/>
              </w:rPr>
              <w:tab/>
            </w:r>
            <w:r w:rsidR="000E2B9F" w:rsidRPr="00C970C2">
              <w:rPr>
                <w:webHidden/>
              </w:rPr>
              <w:fldChar w:fldCharType="begin"/>
            </w:r>
            <w:r w:rsidR="000E2B9F" w:rsidRPr="00C970C2">
              <w:rPr>
                <w:webHidden/>
              </w:rPr>
              <w:instrText xml:space="preserve"> PAGEREF _Toc67402033 \h </w:instrText>
            </w:r>
            <w:r w:rsidR="000E2B9F" w:rsidRPr="00C970C2">
              <w:rPr>
                <w:webHidden/>
              </w:rPr>
            </w:r>
            <w:r w:rsidR="000E2B9F" w:rsidRPr="00C970C2">
              <w:rPr>
                <w:webHidden/>
              </w:rPr>
              <w:fldChar w:fldCharType="separate"/>
            </w:r>
            <w:r w:rsidR="000E2B9F" w:rsidRPr="00C970C2">
              <w:rPr>
                <w:webHidden/>
              </w:rPr>
              <w:t>115</w:t>
            </w:r>
            <w:r w:rsidR="000E2B9F" w:rsidRPr="00C970C2">
              <w:rPr>
                <w:webHidden/>
              </w:rPr>
              <w:fldChar w:fldCharType="end"/>
            </w:r>
          </w:hyperlink>
        </w:p>
        <w:p w14:paraId="56C3667B" w14:textId="77777777" w:rsidR="000E2B9F" w:rsidRPr="00C970C2" w:rsidRDefault="00084031">
          <w:pPr>
            <w:pStyle w:val="31"/>
            <w:tabs>
              <w:tab w:val="right" w:leader="dot" w:pos="9628"/>
            </w:tabs>
            <w:rPr>
              <w:rFonts w:cstheme="minorBidi"/>
              <w:kern w:val="2"/>
              <w:sz w:val="21"/>
              <w:szCs w:val="22"/>
            </w:rPr>
          </w:pPr>
          <w:hyperlink w:anchor="_Toc67402034" w:history="1">
            <w:r w:rsidR="000E2B9F" w:rsidRPr="00C970C2">
              <w:rPr>
                <w:rStyle w:val="ad"/>
                <w:rFonts w:cs="Huawei Sans"/>
                <w:bCs/>
                <w:snapToGrid w:val="0"/>
              </w:rPr>
              <w:t>5.2.15</w:t>
            </w:r>
            <w:r w:rsidR="000E2B9F" w:rsidRPr="00C970C2">
              <w:rPr>
                <w:rStyle w:val="ad"/>
              </w:rPr>
              <w:t xml:space="preserve"> cat</w:t>
            </w:r>
            <w:r w:rsidR="000E2B9F" w:rsidRPr="00C970C2">
              <w:rPr>
                <w:webHidden/>
              </w:rPr>
              <w:tab/>
            </w:r>
            <w:r w:rsidR="000E2B9F" w:rsidRPr="00C970C2">
              <w:rPr>
                <w:webHidden/>
              </w:rPr>
              <w:fldChar w:fldCharType="begin"/>
            </w:r>
            <w:r w:rsidR="000E2B9F" w:rsidRPr="00C970C2">
              <w:rPr>
                <w:webHidden/>
              </w:rPr>
              <w:instrText xml:space="preserve"> PAGEREF _Toc67402034 \h </w:instrText>
            </w:r>
            <w:r w:rsidR="000E2B9F" w:rsidRPr="00C970C2">
              <w:rPr>
                <w:webHidden/>
              </w:rPr>
            </w:r>
            <w:r w:rsidR="000E2B9F" w:rsidRPr="00C970C2">
              <w:rPr>
                <w:webHidden/>
              </w:rPr>
              <w:fldChar w:fldCharType="separate"/>
            </w:r>
            <w:r w:rsidR="000E2B9F" w:rsidRPr="00C970C2">
              <w:rPr>
                <w:webHidden/>
              </w:rPr>
              <w:t>116</w:t>
            </w:r>
            <w:r w:rsidR="000E2B9F" w:rsidRPr="00C970C2">
              <w:rPr>
                <w:webHidden/>
              </w:rPr>
              <w:fldChar w:fldCharType="end"/>
            </w:r>
          </w:hyperlink>
        </w:p>
        <w:p w14:paraId="213F7159" w14:textId="77777777" w:rsidR="000E2B9F" w:rsidRPr="00C970C2" w:rsidRDefault="00084031">
          <w:pPr>
            <w:pStyle w:val="31"/>
            <w:tabs>
              <w:tab w:val="right" w:leader="dot" w:pos="9628"/>
            </w:tabs>
            <w:rPr>
              <w:rFonts w:cstheme="minorBidi"/>
              <w:kern w:val="2"/>
              <w:sz w:val="21"/>
              <w:szCs w:val="22"/>
            </w:rPr>
          </w:pPr>
          <w:hyperlink w:anchor="_Toc67402035" w:history="1">
            <w:r w:rsidR="000E2B9F" w:rsidRPr="00C970C2">
              <w:rPr>
                <w:rStyle w:val="ad"/>
                <w:rFonts w:cs="Huawei Sans"/>
                <w:bCs/>
                <w:snapToGrid w:val="0"/>
              </w:rPr>
              <w:t>5.2.16</w:t>
            </w:r>
            <w:r w:rsidR="000E2B9F" w:rsidRPr="00C970C2">
              <w:rPr>
                <w:rStyle w:val="ad"/>
              </w:rPr>
              <w:t xml:space="preserve"> unzip</w:t>
            </w:r>
            <w:r w:rsidR="000E2B9F" w:rsidRPr="00C970C2">
              <w:rPr>
                <w:webHidden/>
              </w:rPr>
              <w:tab/>
            </w:r>
            <w:r w:rsidR="000E2B9F" w:rsidRPr="00C970C2">
              <w:rPr>
                <w:webHidden/>
              </w:rPr>
              <w:fldChar w:fldCharType="begin"/>
            </w:r>
            <w:r w:rsidR="000E2B9F" w:rsidRPr="00C970C2">
              <w:rPr>
                <w:webHidden/>
              </w:rPr>
              <w:instrText xml:space="preserve"> PAGEREF _Toc67402035 \h </w:instrText>
            </w:r>
            <w:r w:rsidR="000E2B9F" w:rsidRPr="00C970C2">
              <w:rPr>
                <w:webHidden/>
              </w:rPr>
            </w:r>
            <w:r w:rsidR="000E2B9F" w:rsidRPr="00C970C2">
              <w:rPr>
                <w:webHidden/>
              </w:rPr>
              <w:fldChar w:fldCharType="separate"/>
            </w:r>
            <w:r w:rsidR="000E2B9F" w:rsidRPr="00C970C2">
              <w:rPr>
                <w:webHidden/>
              </w:rPr>
              <w:t>116</w:t>
            </w:r>
            <w:r w:rsidR="000E2B9F" w:rsidRPr="00C970C2">
              <w:rPr>
                <w:webHidden/>
              </w:rPr>
              <w:fldChar w:fldCharType="end"/>
            </w:r>
          </w:hyperlink>
        </w:p>
        <w:p w14:paraId="19EC360E" w14:textId="77777777" w:rsidR="000E2B9F" w:rsidRPr="00C970C2" w:rsidRDefault="00084031">
          <w:pPr>
            <w:pStyle w:val="31"/>
            <w:tabs>
              <w:tab w:val="right" w:leader="dot" w:pos="9628"/>
            </w:tabs>
            <w:rPr>
              <w:rFonts w:cstheme="minorBidi"/>
              <w:kern w:val="2"/>
              <w:sz w:val="21"/>
              <w:szCs w:val="22"/>
            </w:rPr>
          </w:pPr>
          <w:hyperlink w:anchor="_Toc67402036" w:history="1">
            <w:r w:rsidR="000E2B9F" w:rsidRPr="00C970C2">
              <w:rPr>
                <w:rStyle w:val="ad"/>
                <w:rFonts w:cs="Huawei Sans"/>
                <w:bCs/>
                <w:snapToGrid w:val="0"/>
              </w:rPr>
              <w:t>5.2.17</w:t>
            </w:r>
            <w:r w:rsidR="000E2B9F" w:rsidRPr="00C970C2">
              <w:rPr>
                <w:rStyle w:val="ad"/>
              </w:rPr>
              <w:t xml:space="preserve"> source</w:t>
            </w:r>
            <w:r w:rsidR="000E2B9F" w:rsidRPr="00C970C2">
              <w:rPr>
                <w:webHidden/>
              </w:rPr>
              <w:tab/>
            </w:r>
            <w:r w:rsidR="000E2B9F" w:rsidRPr="00C970C2">
              <w:rPr>
                <w:webHidden/>
              </w:rPr>
              <w:fldChar w:fldCharType="begin"/>
            </w:r>
            <w:r w:rsidR="000E2B9F" w:rsidRPr="00C970C2">
              <w:rPr>
                <w:webHidden/>
              </w:rPr>
              <w:instrText xml:space="preserve"> PAGEREF _Toc67402036 \h </w:instrText>
            </w:r>
            <w:r w:rsidR="000E2B9F" w:rsidRPr="00C970C2">
              <w:rPr>
                <w:webHidden/>
              </w:rPr>
            </w:r>
            <w:r w:rsidR="000E2B9F" w:rsidRPr="00C970C2">
              <w:rPr>
                <w:webHidden/>
              </w:rPr>
              <w:fldChar w:fldCharType="separate"/>
            </w:r>
            <w:r w:rsidR="000E2B9F" w:rsidRPr="00C970C2">
              <w:rPr>
                <w:webHidden/>
              </w:rPr>
              <w:t>117</w:t>
            </w:r>
            <w:r w:rsidR="000E2B9F" w:rsidRPr="00C970C2">
              <w:rPr>
                <w:webHidden/>
              </w:rPr>
              <w:fldChar w:fldCharType="end"/>
            </w:r>
          </w:hyperlink>
        </w:p>
        <w:p w14:paraId="15E27EF2" w14:textId="77777777" w:rsidR="000E2B9F" w:rsidRPr="00C970C2" w:rsidRDefault="00084031">
          <w:pPr>
            <w:pStyle w:val="31"/>
            <w:tabs>
              <w:tab w:val="right" w:leader="dot" w:pos="9628"/>
            </w:tabs>
            <w:rPr>
              <w:rFonts w:cstheme="minorBidi"/>
              <w:kern w:val="2"/>
              <w:sz w:val="21"/>
              <w:szCs w:val="22"/>
            </w:rPr>
          </w:pPr>
          <w:hyperlink w:anchor="_Toc67402037" w:history="1">
            <w:r w:rsidR="000E2B9F" w:rsidRPr="00C970C2">
              <w:rPr>
                <w:rStyle w:val="ad"/>
                <w:rFonts w:cs="Huawei Sans"/>
                <w:bCs/>
                <w:snapToGrid w:val="0"/>
              </w:rPr>
              <w:t>5.2.18</w:t>
            </w:r>
            <w:r w:rsidR="000E2B9F" w:rsidRPr="00C970C2">
              <w:rPr>
                <w:rStyle w:val="ad"/>
              </w:rPr>
              <w:t xml:space="preserve"> more</w:t>
            </w:r>
            <w:r w:rsidR="000E2B9F" w:rsidRPr="00C970C2">
              <w:rPr>
                <w:webHidden/>
              </w:rPr>
              <w:tab/>
            </w:r>
            <w:r w:rsidR="000E2B9F" w:rsidRPr="00C970C2">
              <w:rPr>
                <w:webHidden/>
              </w:rPr>
              <w:fldChar w:fldCharType="begin"/>
            </w:r>
            <w:r w:rsidR="000E2B9F" w:rsidRPr="00C970C2">
              <w:rPr>
                <w:webHidden/>
              </w:rPr>
              <w:instrText xml:space="preserve"> PAGEREF _Toc67402037 \h </w:instrText>
            </w:r>
            <w:r w:rsidR="000E2B9F" w:rsidRPr="00C970C2">
              <w:rPr>
                <w:webHidden/>
              </w:rPr>
            </w:r>
            <w:r w:rsidR="000E2B9F" w:rsidRPr="00C970C2">
              <w:rPr>
                <w:webHidden/>
              </w:rPr>
              <w:fldChar w:fldCharType="separate"/>
            </w:r>
            <w:r w:rsidR="000E2B9F" w:rsidRPr="00C970C2">
              <w:rPr>
                <w:webHidden/>
              </w:rPr>
              <w:t>118</w:t>
            </w:r>
            <w:r w:rsidR="000E2B9F" w:rsidRPr="00C970C2">
              <w:rPr>
                <w:webHidden/>
              </w:rPr>
              <w:fldChar w:fldCharType="end"/>
            </w:r>
          </w:hyperlink>
        </w:p>
        <w:p w14:paraId="2D2CC4CF" w14:textId="77777777" w:rsidR="000E2B9F" w:rsidRPr="00C970C2" w:rsidRDefault="00084031">
          <w:pPr>
            <w:pStyle w:val="31"/>
            <w:tabs>
              <w:tab w:val="right" w:leader="dot" w:pos="9628"/>
            </w:tabs>
            <w:rPr>
              <w:rFonts w:cstheme="minorBidi"/>
              <w:kern w:val="2"/>
              <w:sz w:val="21"/>
              <w:szCs w:val="22"/>
            </w:rPr>
          </w:pPr>
          <w:hyperlink w:anchor="_Toc67402038" w:history="1">
            <w:r w:rsidR="000E2B9F" w:rsidRPr="00C970C2">
              <w:rPr>
                <w:rStyle w:val="ad"/>
                <w:rFonts w:cs="Huawei Sans"/>
                <w:bCs/>
                <w:snapToGrid w:val="0"/>
              </w:rPr>
              <w:t>5.2.19</w:t>
            </w:r>
            <w:r w:rsidR="000E2B9F" w:rsidRPr="00C970C2">
              <w:rPr>
                <w:rStyle w:val="ad"/>
              </w:rPr>
              <w:t xml:space="preserve"> tar</w:t>
            </w:r>
            <w:r w:rsidR="000E2B9F" w:rsidRPr="00C970C2">
              <w:rPr>
                <w:webHidden/>
              </w:rPr>
              <w:tab/>
            </w:r>
            <w:r w:rsidR="000E2B9F" w:rsidRPr="00C970C2">
              <w:rPr>
                <w:webHidden/>
              </w:rPr>
              <w:fldChar w:fldCharType="begin"/>
            </w:r>
            <w:r w:rsidR="000E2B9F" w:rsidRPr="00C970C2">
              <w:rPr>
                <w:webHidden/>
              </w:rPr>
              <w:instrText xml:space="preserve"> PAGEREF _Toc67402038 \h </w:instrText>
            </w:r>
            <w:r w:rsidR="000E2B9F" w:rsidRPr="00C970C2">
              <w:rPr>
                <w:webHidden/>
              </w:rPr>
            </w:r>
            <w:r w:rsidR="000E2B9F" w:rsidRPr="00C970C2">
              <w:rPr>
                <w:webHidden/>
              </w:rPr>
              <w:fldChar w:fldCharType="separate"/>
            </w:r>
            <w:r w:rsidR="000E2B9F" w:rsidRPr="00C970C2">
              <w:rPr>
                <w:webHidden/>
              </w:rPr>
              <w:t>118</w:t>
            </w:r>
            <w:r w:rsidR="000E2B9F" w:rsidRPr="00C970C2">
              <w:rPr>
                <w:webHidden/>
              </w:rPr>
              <w:fldChar w:fldCharType="end"/>
            </w:r>
          </w:hyperlink>
        </w:p>
        <w:p w14:paraId="14CF68BB" w14:textId="77777777" w:rsidR="00F23E6D" w:rsidRPr="00C970C2" w:rsidRDefault="00F23E6D" w:rsidP="00F23E6D">
          <w:pPr>
            <w:rPr>
              <w:rFonts w:ascii="Huawei Sans" w:eastAsia="方正兰亭黑简体" w:hAnsi="Huawei Sans"/>
              <w:lang w:val="zh-CN"/>
            </w:rPr>
          </w:pPr>
          <w:r w:rsidRPr="00C970C2">
            <w:rPr>
              <w:rFonts w:ascii="Huawei Sans" w:eastAsia="方正兰亭黑简体" w:hAnsi="Huawei Sans" w:cs="Book Antiqua"/>
              <w:b/>
              <w:bCs/>
              <w:noProof/>
              <w:sz w:val="24"/>
              <w:szCs w:val="24"/>
            </w:rPr>
            <w:fldChar w:fldCharType="end"/>
          </w:r>
        </w:p>
      </w:sdtContent>
    </w:sdt>
    <w:p w14:paraId="73F187ED" w14:textId="1756075C" w:rsidR="00F23E6D" w:rsidRPr="00C970C2" w:rsidRDefault="00F23E6D" w:rsidP="006F063E">
      <w:pPr>
        <w:pStyle w:val="1"/>
        <w:numPr>
          <w:ilvl w:val="0"/>
          <w:numId w:val="4"/>
        </w:numPr>
      </w:pPr>
      <w:r w:rsidRPr="00C970C2">
        <w:rPr>
          <w:lang w:val="zh-CN"/>
        </w:rPr>
        <w:br w:type="page"/>
      </w:r>
      <w:bookmarkStart w:id="10" w:name="_Toc47702987"/>
      <w:bookmarkStart w:id="11" w:name="_Toc48506185"/>
      <w:bookmarkStart w:id="12" w:name="_Toc49027796"/>
      <w:bookmarkStart w:id="13" w:name="_Toc67401974"/>
      <w:r w:rsidRPr="00C970C2">
        <w:rPr>
          <w:rFonts w:hint="eastAsia"/>
        </w:rPr>
        <w:lastRenderedPageBreak/>
        <w:t>离线分析实验</w:t>
      </w:r>
      <w:bookmarkEnd w:id="10"/>
      <w:bookmarkEnd w:id="11"/>
      <w:bookmarkEnd w:id="12"/>
      <w:r w:rsidR="00D70C5F" w:rsidRPr="00C970C2">
        <w:rPr>
          <w:rFonts w:hint="eastAsia"/>
        </w:rPr>
        <w:t>介绍</w:t>
      </w:r>
      <w:bookmarkEnd w:id="13"/>
    </w:p>
    <w:p w14:paraId="00B61643" w14:textId="26C18A59" w:rsidR="00D70C5F" w:rsidRPr="00C970C2" w:rsidRDefault="00697663" w:rsidP="00697663">
      <w:pPr>
        <w:pStyle w:val="2"/>
        <w:rPr>
          <w:lang w:eastAsia="zh-CN"/>
        </w:rPr>
      </w:pPr>
      <w:bookmarkStart w:id="14" w:name="_Toc67401975"/>
      <w:r w:rsidRPr="00C970C2">
        <w:rPr>
          <w:lang w:eastAsia="zh-CN"/>
        </w:rPr>
        <w:t>场景说明</w:t>
      </w:r>
      <w:bookmarkEnd w:id="14"/>
    </w:p>
    <w:p w14:paraId="54CC3BD0" w14:textId="37FCD5D5" w:rsidR="00505848" w:rsidRPr="00C970C2" w:rsidRDefault="00505848" w:rsidP="00B424A0">
      <w:pPr>
        <w:pStyle w:val="1e"/>
      </w:pPr>
      <w:r w:rsidRPr="00C970C2">
        <w:t>离线分析是大数据五大应用场景中比较重要的场景</w:t>
      </w:r>
      <w:r w:rsidRPr="00C970C2">
        <w:rPr>
          <w:rFonts w:hint="eastAsia"/>
        </w:rPr>
        <w:t>，</w:t>
      </w:r>
      <w:r w:rsidR="00BC1F91" w:rsidRPr="00C970C2">
        <w:rPr>
          <w:rFonts w:hint="eastAsia"/>
        </w:rPr>
        <w:t>一般处理时间要求不高，但处理数据量巨大（</w:t>
      </w:r>
      <w:r w:rsidR="00BC1F91" w:rsidRPr="00C970C2">
        <w:rPr>
          <w:rFonts w:hint="eastAsia"/>
        </w:rPr>
        <w:t>PB</w:t>
      </w:r>
      <w:r w:rsidR="00BC1F91" w:rsidRPr="00C970C2">
        <w:rPr>
          <w:rFonts w:hint="eastAsia"/>
        </w:rPr>
        <w:t>级）、处理数据格式多样化，像</w:t>
      </w:r>
      <w:r w:rsidR="00BF148D" w:rsidRPr="00C970C2">
        <w:rPr>
          <w:rFonts w:hint="eastAsia"/>
        </w:rPr>
        <w:t>日志采集分析</w:t>
      </w:r>
      <w:r w:rsidR="00FC37D5" w:rsidRPr="00C970C2">
        <w:rPr>
          <w:rFonts w:hint="eastAsia"/>
        </w:rPr>
        <w:t>就</w:t>
      </w:r>
      <w:r w:rsidR="00BF148D" w:rsidRPr="00C970C2">
        <w:rPr>
          <w:rFonts w:hint="eastAsia"/>
        </w:rPr>
        <w:t>是离线分析的重要应用之一。</w:t>
      </w:r>
      <w:r w:rsidR="00F352F5" w:rsidRPr="00C970C2">
        <w:rPr>
          <w:rFonts w:hint="eastAsia"/>
        </w:rPr>
        <w:t>离线分析不仅本身的分析结果就可以</w:t>
      </w:r>
      <w:r w:rsidR="001142EF" w:rsidRPr="00C970C2">
        <w:rPr>
          <w:rFonts w:hint="eastAsia"/>
        </w:rPr>
        <w:t>对状况、原因及预测等直接产生意义</w:t>
      </w:r>
      <w:r w:rsidR="00D9693C" w:rsidRPr="00C970C2">
        <w:rPr>
          <w:rFonts w:hint="eastAsia"/>
        </w:rPr>
        <w:t>，而且也可以对</w:t>
      </w:r>
      <w:r w:rsidR="00F352F5" w:rsidRPr="00C970C2">
        <w:rPr>
          <w:rFonts w:hint="eastAsia"/>
        </w:rPr>
        <w:t>实时分析提供前期的分析基础。</w:t>
      </w:r>
    </w:p>
    <w:p w14:paraId="69E54714" w14:textId="7947E0C0" w:rsidR="00697663" w:rsidRPr="00C970C2" w:rsidRDefault="00697663" w:rsidP="00697663">
      <w:pPr>
        <w:pStyle w:val="2"/>
      </w:pPr>
      <w:bookmarkStart w:id="15" w:name="_Toc67401976"/>
      <w:r w:rsidRPr="00C970C2">
        <w:t>实验介绍</w:t>
      </w:r>
      <w:bookmarkEnd w:id="15"/>
    </w:p>
    <w:p w14:paraId="2A031240" w14:textId="5C1297A3" w:rsidR="00692B48" w:rsidRPr="00C970C2" w:rsidRDefault="00B6647A" w:rsidP="00B424A0">
      <w:pPr>
        <w:pStyle w:val="1e"/>
      </w:pPr>
      <w:r w:rsidRPr="00C970C2">
        <w:t>随着技术和行业的发展</w:t>
      </w:r>
      <w:r w:rsidRPr="00C970C2">
        <w:rPr>
          <w:rFonts w:hint="eastAsia"/>
        </w:rPr>
        <w:t>，</w:t>
      </w:r>
      <w:r w:rsidRPr="00C970C2">
        <w:t>电子商务越来越依赖于大数据分析技术</w:t>
      </w:r>
      <w:r w:rsidRPr="00C970C2">
        <w:rPr>
          <w:rFonts w:hint="eastAsia"/>
        </w:rPr>
        <w:t>，</w:t>
      </w:r>
      <w:r w:rsidRPr="00C970C2">
        <w:t>大数据能力也成为了电商的核心能力</w:t>
      </w:r>
      <w:r w:rsidR="004712DB" w:rsidRPr="00C970C2">
        <w:rPr>
          <w:rFonts w:hint="eastAsia"/>
        </w:rPr>
        <w:t>。运营</w:t>
      </w:r>
      <w:r w:rsidR="008E17DF" w:rsidRPr="00C970C2">
        <w:rPr>
          <w:rFonts w:hint="eastAsia"/>
        </w:rPr>
        <w:t>情况</w:t>
      </w:r>
      <w:r w:rsidR="004712DB" w:rsidRPr="00C970C2">
        <w:rPr>
          <w:rFonts w:hint="eastAsia"/>
        </w:rPr>
        <w:t>、用户价值</w:t>
      </w:r>
      <w:r w:rsidRPr="00C970C2">
        <w:rPr>
          <w:rFonts w:hint="eastAsia"/>
        </w:rPr>
        <w:t>、网站</w:t>
      </w:r>
      <w:r w:rsidR="008E17DF" w:rsidRPr="00C970C2">
        <w:rPr>
          <w:rFonts w:hint="eastAsia"/>
        </w:rPr>
        <w:t>流量</w:t>
      </w:r>
      <w:r w:rsidRPr="00C970C2">
        <w:rPr>
          <w:rFonts w:hint="eastAsia"/>
        </w:rPr>
        <w:t>等都是电商行业</w:t>
      </w:r>
      <w:r w:rsidR="004712DB" w:rsidRPr="00C970C2">
        <w:rPr>
          <w:rFonts w:hint="eastAsia"/>
        </w:rPr>
        <w:t>所关注的分析指标，这些指标能够让平台和商家精细化的运作，节约成本提升效果。</w:t>
      </w:r>
      <w:r w:rsidRPr="00C970C2">
        <w:t>本实验通过对于电商网站的相关数据</w:t>
      </w:r>
      <w:r w:rsidRPr="00C970C2">
        <w:rPr>
          <w:rFonts w:hint="eastAsia"/>
        </w:rPr>
        <w:t>（日志数据、业务数据）进行分析，从而得到</w:t>
      </w:r>
      <w:r w:rsidR="006253D6" w:rsidRPr="00C970C2">
        <w:rPr>
          <w:rFonts w:hint="eastAsia"/>
        </w:rPr>
        <w:t>活跃、转化率、</w:t>
      </w:r>
      <w:r w:rsidR="006253D6" w:rsidRPr="00C970C2">
        <w:t>GMV</w:t>
      </w:r>
      <w:r w:rsidR="006253D6" w:rsidRPr="00C970C2">
        <w:t>等相关指标</w:t>
      </w:r>
      <w:r w:rsidR="006253D6" w:rsidRPr="00C970C2">
        <w:rPr>
          <w:rFonts w:hint="eastAsia"/>
        </w:rPr>
        <w:t>。</w:t>
      </w:r>
    </w:p>
    <w:p w14:paraId="349F8353" w14:textId="57612B5F" w:rsidR="005E7DA2" w:rsidRPr="00C970C2" w:rsidRDefault="00F02C5C" w:rsidP="00B424A0">
      <w:pPr>
        <w:pStyle w:val="1e"/>
      </w:pPr>
      <w:r w:rsidRPr="00C970C2">
        <w:t>本实验提供</w:t>
      </w:r>
      <w:r w:rsidRPr="00C970C2">
        <w:rPr>
          <w:rFonts w:hint="eastAsia"/>
        </w:rPr>
        <w:t>已经采集的</w:t>
      </w:r>
      <w:r w:rsidRPr="00C970C2">
        <w:t>日志数据</w:t>
      </w:r>
      <w:r w:rsidRPr="00C970C2">
        <w:rPr>
          <w:rFonts w:hint="eastAsia"/>
        </w:rPr>
        <w:t>（启动日志、行为日志）存入</w:t>
      </w:r>
      <w:r w:rsidRPr="00C970C2">
        <w:rPr>
          <w:rFonts w:hint="eastAsia"/>
        </w:rPr>
        <w:t>HDFS</w:t>
      </w:r>
      <w:r w:rsidRPr="00C970C2">
        <w:rPr>
          <w:rFonts w:hint="eastAsia"/>
        </w:rPr>
        <w:t>中，业务数据在</w:t>
      </w:r>
      <w:r w:rsidRPr="00C970C2">
        <w:rPr>
          <w:rFonts w:hint="eastAsia"/>
        </w:rPr>
        <w:t>MySQL</w:t>
      </w:r>
      <w:r w:rsidRPr="00C970C2">
        <w:rPr>
          <w:rFonts w:hint="eastAsia"/>
        </w:rPr>
        <w:t>中，使用</w:t>
      </w:r>
      <w:r w:rsidRPr="00C970C2">
        <w:rPr>
          <w:rFonts w:hint="eastAsia"/>
        </w:rPr>
        <w:t>Hive</w:t>
      </w:r>
      <w:r w:rsidRPr="00C970C2">
        <w:rPr>
          <w:rFonts w:hint="eastAsia"/>
        </w:rPr>
        <w:t>按照</w:t>
      </w:r>
      <w:r w:rsidR="00B45FAA" w:rsidRPr="00C970C2">
        <w:rPr>
          <w:rFonts w:hint="eastAsia"/>
        </w:rPr>
        <w:t>数据仓库</w:t>
      </w:r>
      <w:r w:rsidRPr="00C970C2">
        <w:rPr>
          <w:rFonts w:hint="eastAsia"/>
        </w:rPr>
        <w:t>分层标准进行分析，分析后的结果存入</w:t>
      </w:r>
      <w:r w:rsidRPr="00C970C2">
        <w:rPr>
          <w:rFonts w:hint="eastAsia"/>
        </w:rPr>
        <w:t>MySQL</w:t>
      </w:r>
      <w:r w:rsidRPr="00C970C2">
        <w:rPr>
          <w:rFonts w:hint="eastAsia"/>
        </w:rPr>
        <w:t>中，最后通过</w:t>
      </w:r>
      <w:r w:rsidRPr="00C970C2">
        <w:rPr>
          <w:rFonts w:hint="eastAsia"/>
        </w:rPr>
        <w:t>Java</w:t>
      </w:r>
      <w:r w:rsidRPr="00C970C2">
        <w:rPr>
          <w:rFonts w:hint="eastAsia"/>
        </w:rPr>
        <w:t>程序和</w:t>
      </w:r>
      <w:r w:rsidRPr="00C970C2">
        <w:rPr>
          <w:rFonts w:hint="eastAsia"/>
        </w:rPr>
        <w:t>ECharts</w:t>
      </w:r>
      <w:r w:rsidRPr="00C970C2">
        <w:rPr>
          <w:rFonts w:hint="eastAsia"/>
        </w:rPr>
        <w:t>完成可视化（此部分已经封装为</w:t>
      </w:r>
      <w:r w:rsidRPr="00C970C2">
        <w:rPr>
          <w:rFonts w:hint="eastAsia"/>
        </w:rPr>
        <w:t>jar</w:t>
      </w:r>
      <w:r w:rsidRPr="00C970C2">
        <w:rPr>
          <w:rFonts w:hint="eastAsia"/>
        </w:rPr>
        <w:t>包）。</w:t>
      </w:r>
    </w:p>
    <w:p w14:paraId="671F86D5" w14:textId="3DCFF2FC" w:rsidR="001549E3" w:rsidRPr="00C970C2" w:rsidRDefault="001549E3" w:rsidP="00B424A0">
      <w:pPr>
        <w:pStyle w:val="1e"/>
      </w:pPr>
      <w:r w:rsidRPr="00C970C2">
        <w:rPr>
          <w:noProof/>
        </w:rPr>
        <w:drawing>
          <wp:inline distT="0" distB="0" distL="0" distR="0" wp14:anchorId="5685B0A9" wp14:editId="3CDF12AC">
            <wp:extent cx="5400000" cy="2829600"/>
            <wp:effectExtent l="0" t="0" r="0" b="8890"/>
            <wp:docPr id="15" name="图片 15" descr="D:\Users\zwx941160\Desktop\大数据实验\base\离线分析-数据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zwx941160\Desktop\大数据实验\base\离线分析-数据流程.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00" cy="2829600"/>
                    </a:xfrm>
                    <a:prstGeom prst="rect">
                      <a:avLst/>
                    </a:prstGeom>
                    <a:noFill/>
                    <a:ln>
                      <a:noFill/>
                    </a:ln>
                  </pic:spPr>
                </pic:pic>
              </a:graphicData>
            </a:graphic>
          </wp:inline>
        </w:drawing>
      </w:r>
    </w:p>
    <w:p w14:paraId="2C572DD2" w14:textId="25D4F67F" w:rsidR="006447DB" w:rsidRPr="00C970C2" w:rsidRDefault="006447DB" w:rsidP="006447DB">
      <w:pPr>
        <w:pStyle w:val="2"/>
        <w:numPr>
          <w:ilvl w:val="1"/>
          <w:numId w:val="4"/>
        </w:numPr>
      </w:pPr>
      <w:bookmarkStart w:id="16" w:name="_Toc48506197"/>
      <w:bookmarkStart w:id="17" w:name="_Toc49027808"/>
      <w:bookmarkStart w:id="18" w:name="_Toc67401977"/>
      <w:r w:rsidRPr="00C970C2">
        <w:rPr>
          <w:rFonts w:hint="eastAsia"/>
        </w:rPr>
        <w:lastRenderedPageBreak/>
        <w:t>实验数据解释</w:t>
      </w:r>
      <w:bookmarkEnd w:id="16"/>
      <w:bookmarkEnd w:id="17"/>
      <w:bookmarkEnd w:id="18"/>
    </w:p>
    <w:p w14:paraId="27859464" w14:textId="77777777" w:rsidR="006447DB" w:rsidRPr="00C970C2" w:rsidRDefault="006447DB" w:rsidP="006447DB">
      <w:pPr>
        <w:pStyle w:val="3"/>
      </w:pPr>
      <w:bookmarkStart w:id="19" w:name="_Toc48506198"/>
      <w:bookmarkStart w:id="20" w:name="_Toc49027809"/>
      <w:bookmarkStart w:id="21" w:name="_Toc67401978"/>
      <w:r w:rsidRPr="00C970C2">
        <w:rPr>
          <w:rFonts w:hint="eastAsia"/>
        </w:rPr>
        <w:t>事件日志数据基本格式</w:t>
      </w:r>
      <w:bookmarkEnd w:id="19"/>
      <w:bookmarkEnd w:id="20"/>
      <w:bookmarkEnd w:id="21"/>
    </w:p>
    <w:p w14:paraId="4A9A79E9" w14:textId="77777777" w:rsidR="006447DB" w:rsidRPr="00C970C2" w:rsidRDefault="006447DB"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1560009799473</w:t>
      </w:r>
      <w:r w:rsidRPr="00C970C2">
        <w:rPr>
          <w:rFonts w:ascii="Huawei Sans" w:hAnsi="Huawei Sans"/>
          <w:shd w:val="pct15" w:color="auto" w:fill="FFFFFF"/>
          <w:lang w:eastAsia="en-US"/>
        </w:rPr>
        <w:t xml:space="preserve"> </w:t>
      </w:r>
      <w:r w:rsidRPr="00C970C2">
        <w:rPr>
          <w:rFonts w:ascii="Huawei Sans" w:hAnsi="Huawei Sans" w:hint="eastAsia"/>
          <w:shd w:val="pct15" w:color="auto" w:fill="FFFFFF"/>
          <w:lang w:eastAsia="en-US"/>
        </w:rPr>
        <w:t>//</w:t>
      </w:r>
      <w:r w:rsidRPr="00C970C2">
        <w:rPr>
          <w:rFonts w:ascii="Huawei Sans" w:hAnsi="Huawei Sans" w:hint="eastAsia"/>
          <w:shd w:val="pct15" w:color="auto" w:fill="FFFFFF"/>
          <w:lang w:eastAsia="en-US"/>
        </w:rPr>
        <w:t>处理时间</w:t>
      </w:r>
    </w:p>
    <w:p w14:paraId="2343BCF8" w14:textId="77777777" w:rsidR="006447DB" w:rsidRPr="00C970C2" w:rsidRDefault="006447DB"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w:t>
      </w:r>
      <w:r w:rsidRPr="00C970C2">
        <w:rPr>
          <w:rFonts w:ascii="Huawei Sans" w:hAnsi="Huawei Sans"/>
          <w:shd w:val="pct15" w:color="auto" w:fill="FFFFFF"/>
          <w:lang w:eastAsia="en-US"/>
        </w:rPr>
        <w:t xml:space="preserve">  </w:t>
      </w:r>
    </w:p>
    <w:p w14:paraId="78B545AA" w14:textId="77777777" w:rsidR="006447DB" w:rsidRPr="00C970C2" w:rsidRDefault="006447DB"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"cm"://</w:t>
      </w:r>
      <w:r w:rsidRPr="00C970C2">
        <w:rPr>
          <w:rFonts w:ascii="Huawei Sans" w:hAnsi="Huawei Sans" w:hint="eastAsia"/>
          <w:shd w:val="pct15" w:color="auto" w:fill="FFFFFF"/>
          <w:lang w:eastAsia="en-US"/>
        </w:rPr>
        <w:t>公共字段</w:t>
      </w:r>
    </w:p>
    <w:p w14:paraId="5D3E8736" w14:textId="77777777" w:rsidR="006447DB" w:rsidRPr="00C970C2" w:rsidRDefault="006447DB"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w:t>
      </w:r>
    </w:p>
    <w:p w14:paraId="42D61795" w14:textId="77777777" w:rsidR="006447DB" w:rsidRPr="00C970C2" w:rsidRDefault="006447DB"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"uid":"4",//(String) </w:t>
      </w:r>
      <w:r w:rsidRPr="00C970C2">
        <w:rPr>
          <w:rFonts w:ascii="Huawei Sans" w:hAnsi="Huawei Sans" w:hint="eastAsia"/>
          <w:shd w:val="pct15" w:color="auto" w:fill="FFFFFF"/>
          <w:lang w:eastAsia="en-US"/>
        </w:rPr>
        <w:t>用户标识</w:t>
      </w:r>
    </w:p>
    <w:p w14:paraId="2A53775D" w14:textId="77777777" w:rsidR="006447DB" w:rsidRPr="00C970C2" w:rsidRDefault="006447DB"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"t":"1559973929283",//(String) </w:t>
      </w:r>
      <w:r w:rsidRPr="00C970C2">
        <w:rPr>
          <w:rFonts w:ascii="Huawei Sans" w:hAnsi="Huawei Sans" w:hint="eastAsia"/>
          <w:shd w:val="pct15" w:color="auto" w:fill="FFFFFF"/>
          <w:lang w:eastAsia="en-US"/>
        </w:rPr>
        <w:t>客户端日志产生时的时间</w:t>
      </w:r>
    </w:p>
    <w:p w14:paraId="5F16E228" w14:textId="77777777" w:rsidR="006447DB" w:rsidRPr="00C970C2" w:rsidRDefault="006447DB"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"md":"Vivo-14",//(String) </w:t>
      </w:r>
      <w:r w:rsidRPr="00C970C2">
        <w:rPr>
          <w:rFonts w:ascii="Huawei Sans" w:hAnsi="Huawei Sans" w:hint="eastAsia"/>
          <w:shd w:val="pct15" w:color="auto" w:fill="FFFFFF"/>
          <w:lang w:eastAsia="en-US"/>
        </w:rPr>
        <w:t>手机型号</w:t>
      </w:r>
    </w:p>
    <w:p w14:paraId="0BEEFB4A" w14:textId="77777777" w:rsidR="006447DB" w:rsidRPr="00C970C2" w:rsidRDefault="006447DB" w:rsidP="00B424A0">
      <w:pPr>
        <w:pStyle w:val="affffc"/>
        <w:rPr>
          <w:rFonts w:ascii="Huawei Sans" w:hAnsi="Huawei Sans"/>
          <w:shd w:val="pct15" w:color="auto" w:fill="FFFFFF"/>
        </w:rPr>
      </w:pPr>
      <w:r w:rsidRPr="00C970C2">
        <w:rPr>
          <w:rFonts w:ascii="Huawei Sans" w:hAnsi="Huawei Sans" w:hint="eastAsia"/>
          <w:shd w:val="pct15" w:color="auto" w:fill="FFFFFF"/>
        </w:rPr>
        <w:t xml:space="preserve">"eamil":"QG5P5SUU@199.com",//(String) </w:t>
      </w:r>
      <w:r w:rsidRPr="00C970C2">
        <w:rPr>
          <w:rFonts w:ascii="Huawei Sans" w:hAnsi="Huawei Sans" w:hint="eastAsia"/>
          <w:shd w:val="pct15" w:color="auto" w:fill="FFFFFF"/>
        </w:rPr>
        <w:t>邮箱</w:t>
      </w:r>
    </w:p>
    <w:p w14:paraId="6A2B08CB" w14:textId="77777777" w:rsidR="006447DB" w:rsidRPr="00C970C2" w:rsidRDefault="006447DB"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"mid":"4",//(String) </w:t>
      </w:r>
      <w:r w:rsidRPr="00C970C2">
        <w:rPr>
          <w:rFonts w:ascii="Huawei Sans" w:hAnsi="Huawei Sans" w:hint="eastAsia"/>
          <w:shd w:val="pct15" w:color="auto" w:fill="FFFFFF"/>
          <w:lang w:eastAsia="en-US"/>
        </w:rPr>
        <w:t>设备唯一标识</w:t>
      </w:r>
    </w:p>
    <w:p w14:paraId="0FFD3575" w14:textId="77777777" w:rsidR="006447DB" w:rsidRPr="00C970C2" w:rsidRDefault="006447DB"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"nw":"4G",//(String) </w:t>
      </w:r>
      <w:r w:rsidRPr="00C970C2">
        <w:rPr>
          <w:rFonts w:ascii="Huawei Sans" w:hAnsi="Huawei Sans" w:hint="eastAsia"/>
          <w:shd w:val="pct15" w:color="auto" w:fill="FFFFFF"/>
          <w:lang w:eastAsia="en-US"/>
        </w:rPr>
        <w:t>手机网络</w:t>
      </w:r>
    </w:p>
    <w:p w14:paraId="7FF87795" w14:textId="77777777" w:rsidR="006447DB" w:rsidRPr="00C970C2" w:rsidRDefault="006447DB"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"l":"en",//(String)</w:t>
      </w:r>
      <w:r w:rsidRPr="00C970C2">
        <w:rPr>
          <w:rFonts w:ascii="Huawei Sans" w:hAnsi="Huawei Sans" w:hint="eastAsia"/>
          <w:shd w:val="pct15" w:color="auto" w:fill="FFFFFF"/>
          <w:lang w:eastAsia="en-US"/>
        </w:rPr>
        <w:t>系统语言</w:t>
      </w:r>
    </w:p>
    <w:p w14:paraId="7A10842A" w14:textId="77777777" w:rsidR="006447DB" w:rsidRPr="00C970C2" w:rsidRDefault="006447DB"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"ba":"Vivo",//(String)</w:t>
      </w:r>
      <w:r w:rsidRPr="00C970C2">
        <w:rPr>
          <w:rFonts w:ascii="Huawei Sans" w:hAnsi="Huawei Sans" w:hint="eastAsia"/>
          <w:shd w:val="pct15" w:color="auto" w:fill="FFFFFF"/>
          <w:lang w:eastAsia="en-US"/>
        </w:rPr>
        <w:t>手机品牌</w:t>
      </w:r>
    </w:p>
    <w:p w14:paraId="66AB34F8" w14:textId="77777777" w:rsidR="006447DB" w:rsidRPr="00C970C2" w:rsidRDefault="006447DB"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"hw":"640*1136"//(String)</w:t>
      </w:r>
      <w:r w:rsidRPr="00C970C2">
        <w:rPr>
          <w:rFonts w:ascii="Huawei Sans" w:hAnsi="Huawei Sans" w:hint="eastAsia"/>
          <w:shd w:val="pct15" w:color="auto" w:fill="FFFFFF"/>
          <w:lang w:eastAsia="en-US"/>
        </w:rPr>
        <w:t>屏幕分辨率</w:t>
      </w:r>
    </w:p>
    <w:p w14:paraId="511BF5B8" w14:textId="77777777" w:rsidR="006447DB" w:rsidRPr="00C970C2" w:rsidRDefault="006447DB"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w:t>
      </w:r>
    </w:p>
    <w:p w14:paraId="38AE75B3" w14:textId="77777777" w:rsidR="006447DB" w:rsidRPr="00C970C2" w:rsidRDefault="006447DB"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"ap":"app",//</w:t>
      </w:r>
      <w:r w:rsidRPr="00C970C2">
        <w:rPr>
          <w:rFonts w:ascii="Huawei Sans" w:hAnsi="Huawei Sans" w:hint="eastAsia"/>
          <w:shd w:val="pct15" w:color="auto" w:fill="FFFFFF"/>
          <w:lang w:eastAsia="en-US"/>
        </w:rPr>
        <w:t>数据来源</w:t>
      </w:r>
    </w:p>
    <w:p w14:paraId="17E63669" w14:textId="77777777" w:rsidR="006447DB" w:rsidRPr="00C970C2" w:rsidRDefault="006447DB" w:rsidP="00B424A0">
      <w:pPr>
        <w:pStyle w:val="affffc"/>
        <w:rPr>
          <w:rFonts w:ascii="Huawei Sans" w:hAnsi="Huawei Sans"/>
          <w:shd w:val="pct15" w:color="auto" w:fill="FFFFFF"/>
        </w:rPr>
      </w:pPr>
      <w:r w:rsidRPr="00C970C2">
        <w:rPr>
          <w:rFonts w:ascii="Huawei Sans" w:hAnsi="Huawei Sans" w:hint="eastAsia"/>
          <w:shd w:val="pct15" w:color="auto" w:fill="FFFFFF"/>
        </w:rPr>
        <w:t>"et":[//</w:t>
      </w:r>
      <w:r w:rsidRPr="00C970C2">
        <w:rPr>
          <w:rFonts w:ascii="Huawei Sans" w:hAnsi="Huawei Sans" w:hint="eastAsia"/>
          <w:shd w:val="pct15" w:color="auto" w:fill="FFFFFF"/>
        </w:rPr>
        <w:t>事件</w:t>
      </w:r>
    </w:p>
    <w:p w14:paraId="75C22093" w14:textId="77777777" w:rsidR="006447DB" w:rsidRPr="00C970C2" w:rsidRDefault="006447DB" w:rsidP="00B424A0">
      <w:pPr>
        <w:pStyle w:val="affffc"/>
        <w:rPr>
          <w:rFonts w:ascii="Huawei Sans" w:hAnsi="Huawei Sans"/>
          <w:shd w:val="pct15" w:color="auto" w:fill="FFFFFF"/>
        </w:rPr>
      </w:pPr>
      <w:r w:rsidRPr="00C970C2">
        <w:rPr>
          <w:rFonts w:ascii="Huawei Sans" w:hAnsi="Huawei Sans" w:hint="eastAsia"/>
          <w:shd w:val="pct15" w:color="auto" w:fill="FFFFFF"/>
        </w:rPr>
        <w:t>{</w:t>
      </w:r>
    </w:p>
    <w:p w14:paraId="33689DB7" w14:textId="77777777" w:rsidR="006447DB" w:rsidRPr="00C970C2" w:rsidRDefault="006447DB" w:rsidP="00B424A0">
      <w:pPr>
        <w:pStyle w:val="affffc"/>
        <w:rPr>
          <w:rFonts w:ascii="Huawei Sans" w:hAnsi="Huawei Sans"/>
          <w:shd w:val="pct15" w:color="auto" w:fill="FFFFFF"/>
        </w:rPr>
      </w:pPr>
      <w:r w:rsidRPr="00C970C2">
        <w:rPr>
          <w:rFonts w:ascii="Huawei Sans" w:hAnsi="Huawei Sans" w:hint="eastAsia"/>
          <w:shd w:val="pct15" w:color="auto" w:fill="FFFFFF"/>
        </w:rPr>
        <w:t>"ett":"1559985948932",//</w:t>
      </w:r>
      <w:r w:rsidRPr="00C970C2">
        <w:rPr>
          <w:rFonts w:ascii="Huawei Sans" w:hAnsi="Huawei Sans" w:hint="eastAsia"/>
          <w:shd w:val="pct15" w:color="auto" w:fill="FFFFFF"/>
        </w:rPr>
        <w:t>事件产生时间</w:t>
      </w:r>
    </w:p>
    <w:p w14:paraId="4F774820" w14:textId="77777777" w:rsidR="006447DB" w:rsidRPr="00C970C2" w:rsidRDefault="006447DB"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"en":"newsdetail",</w:t>
      </w:r>
      <w:r w:rsidRPr="00C970C2">
        <w:rPr>
          <w:rFonts w:ascii="Huawei Sans" w:hAnsi="Huawei Sans"/>
          <w:shd w:val="pct15" w:color="auto" w:fill="FFFFFF"/>
          <w:lang w:eastAsia="en-US"/>
        </w:rPr>
        <w:t>//</w:t>
      </w:r>
      <w:r w:rsidRPr="00C970C2">
        <w:rPr>
          <w:rFonts w:ascii="Huawei Sans" w:hAnsi="Huawei Sans" w:hint="eastAsia"/>
          <w:shd w:val="pct15" w:color="auto" w:fill="FFFFFF"/>
          <w:lang w:eastAsia="en-US"/>
        </w:rPr>
        <w:t>事件名称（点击详情页）</w:t>
      </w:r>
    </w:p>
    <w:p w14:paraId="2E16DAE1" w14:textId="77777777" w:rsidR="006447DB" w:rsidRPr="00C970C2" w:rsidRDefault="006447DB"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"kv":{"entry":"2",</w:t>
      </w:r>
      <w:r w:rsidRPr="00C970C2">
        <w:rPr>
          <w:rFonts w:ascii="Huawei Sans" w:hAnsi="Huawei Sans" w:hint="eastAsia"/>
          <w:shd w:val="pct15" w:color="auto" w:fill="FFFFFF"/>
          <w:lang w:eastAsia="en-US"/>
        </w:rPr>
        <w:t>……</w:t>
      </w:r>
      <w:r w:rsidRPr="00C970C2">
        <w:rPr>
          <w:rFonts w:ascii="Huawei Sans" w:hAnsi="Huawei Sans" w:hint="eastAsia"/>
          <w:shd w:val="pct15" w:color="auto" w:fill="FFFFFF"/>
          <w:lang w:eastAsia="en-US"/>
        </w:rPr>
        <w:t>.}</w:t>
      </w:r>
      <w:r w:rsidRPr="00C970C2">
        <w:rPr>
          <w:rFonts w:ascii="Huawei Sans" w:hAnsi="Huawei Sans"/>
          <w:shd w:val="pct15" w:color="auto" w:fill="FFFFFF"/>
          <w:lang w:eastAsia="en-US"/>
        </w:rPr>
        <w:t>//</w:t>
      </w:r>
      <w:r w:rsidRPr="00C970C2">
        <w:rPr>
          <w:rFonts w:ascii="Huawei Sans" w:hAnsi="Huawei Sans" w:hint="eastAsia"/>
          <w:shd w:val="pct15" w:color="auto" w:fill="FFFFFF"/>
          <w:lang w:eastAsia="en-US"/>
        </w:rPr>
        <w:t xml:space="preserve"> </w:t>
      </w:r>
      <w:r w:rsidRPr="00C970C2">
        <w:rPr>
          <w:rFonts w:ascii="Huawei Sans" w:hAnsi="Huawei Sans" w:hint="eastAsia"/>
          <w:shd w:val="pct15" w:color="auto" w:fill="FFFFFF"/>
          <w:lang w:eastAsia="en-US"/>
        </w:rPr>
        <w:t>事件详细</w:t>
      </w:r>
    </w:p>
    <w:p w14:paraId="3DD7A8C1" w14:textId="77777777" w:rsidR="006447DB" w:rsidRPr="00C970C2" w:rsidRDefault="006447DB"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w:t>
      </w:r>
    </w:p>
    <w:p w14:paraId="1571C4BD" w14:textId="77777777" w:rsidR="006447DB" w:rsidRPr="00C970C2" w:rsidRDefault="006447DB"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w:t>
      </w:r>
    </w:p>
    <w:p w14:paraId="48954B38" w14:textId="77777777" w:rsidR="006447DB" w:rsidRPr="00C970C2" w:rsidRDefault="006447DB"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"ett":"1559979892846",//</w:t>
      </w:r>
      <w:r w:rsidRPr="00C970C2">
        <w:rPr>
          <w:rFonts w:ascii="Huawei Sans" w:hAnsi="Huawei Sans" w:hint="eastAsia"/>
          <w:shd w:val="pct15" w:color="auto" w:fill="FFFFFF"/>
          <w:lang w:eastAsia="en-US"/>
        </w:rPr>
        <w:t>事件产生时间</w:t>
      </w:r>
    </w:p>
    <w:p w14:paraId="227384E7" w14:textId="77777777" w:rsidR="006447DB" w:rsidRPr="00C970C2" w:rsidRDefault="006447DB"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"en":"favorites",//</w:t>
      </w:r>
      <w:r w:rsidRPr="00C970C2">
        <w:rPr>
          <w:rFonts w:ascii="Huawei Sans" w:hAnsi="Huawei Sans" w:hint="eastAsia"/>
          <w:shd w:val="pct15" w:color="auto" w:fill="FFFFFF"/>
          <w:lang w:eastAsia="en-US"/>
        </w:rPr>
        <w:t>事件名称（点击收藏）</w:t>
      </w:r>
    </w:p>
    <w:p w14:paraId="44BE586D" w14:textId="77777777" w:rsidR="006447DB" w:rsidRPr="00C970C2" w:rsidRDefault="006447DB"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"kv":{"course_id":1,</w:t>
      </w:r>
      <w:r w:rsidRPr="00C970C2">
        <w:rPr>
          <w:rFonts w:ascii="Huawei Sans" w:hAnsi="Huawei Sans" w:hint="eastAsia"/>
          <w:shd w:val="pct15" w:color="auto" w:fill="FFFFFF"/>
          <w:lang w:eastAsia="en-US"/>
        </w:rPr>
        <w:t>………</w:t>
      </w:r>
      <w:r w:rsidRPr="00C970C2">
        <w:rPr>
          <w:rFonts w:ascii="Huawei Sans" w:hAnsi="Huawei Sans" w:hint="eastAsia"/>
          <w:shd w:val="pct15" w:color="auto" w:fill="FFFFFF"/>
          <w:lang w:eastAsia="en-US"/>
        </w:rPr>
        <w:t>. }</w:t>
      </w:r>
      <w:r w:rsidRPr="00C970C2">
        <w:rPr>
          <w:rFonts w:ascii="Huawei Sans" w:hAnsi="Huawei Sans"/>
          <w:shd w:val="pct15" w:color="auto" w:fill="FFFFFF"/>
          <w:lang w:eastAsia="en-US"/>
        </w:rPr>
        <w:t xml:space="preserve"> //</w:t>
      </w:r>
      <w:r w:rsidRPr="00C970C2">
        <w:rPr>
          <w:rFonts w:ascii="Huawei Sans" w:hAnsi="Huawei Sans" w:hint="eastAsia"/>
          <w:shd w:val="pct15" w:color="auto" w:fill="FFFFFF"/>
          <w:lang w:eastAsia="en-US"/>
        </w:rPr>
        <w:t>事件详细</w:t>
      </w:r>
    </w:p>
    <w:p w14:paraId="55532483" w14:textId="77777777" w:rsidR="006447DB" w:rsidRPr="00C970C2" w:rsidRDefault="006447DB"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w:t>
      </w:r>
    </w:p>
    <w:p w14:paraId="71ACAA66" w14:textId="77777777" w:rsidR="006447DB" w:rsidRPr="00C970C2" w:rsidRDefault="006447DB"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w:t>
      </w:r>
    </w:p>
    <w:p w14:paraId="08121214" w14:textId="77777777" w:rsidR="006447DB" w:rsidRPr="00C970C2" w:rsidRDefault="006447DB"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w:t>
      </w:r>
    </w:p>
    <w:p w14:paraId="384C4908" w14:textId="1D2D9C7B" w:rsidR="006447DB" w:rsidRPr="00C970C2" w:rsidRDefault="006447DB" w:rsidP="006447DB">
      <w:pPr>
        <w:pStyle w:val="3"/>
      </w:pPr>
      <w:bookmarkStart w:id="22" w:name="_Toc48506199"/>
      <w:bookmarkStart w:id="23" w:name="_Toc49027810"/>
      <w:bookmarkStart w:id="24" w:name="_Toc67401979"/>
      <w:r w:rsidRPr="00C970C2">
        <w:rPr>
          <w:rFonts w:hint="eastAsia"/>
        </w:rPr>
        <w:t>商品点击</w:t>
      </w:r>
      <w:bookmarkEnd w:id="22"/>
      <w:bookmarkEnd w:id="23"/>
      <w:bookmarkEnd w:id="24"/>
    </w:p>
    <w:p w14:paraId="619A817C" w14:textId="77777777" w:rsidR="006447DB" w:rsidRPr="00C970C2" w:rsidRDefault="006447DB" w:rsidP="00B424A0">
      <w:pPr>
        <w:pStyle w:val="1e"/>
      </w:pPr>
      <w:r w:rsidRPr="00C970C2">
        <w:rPr>
          <w:rFonts w:hint="eastAsia"/>
        </w:rPr>
        <w:t>事件名称：</w:t>
      </w:r>
      <w:r w:rsidRPr="00C970C2">
        <w:rPr>
          <w:rFonts w:hint="eastAsia"/>
        </w:rPr>
        <w:t>display</w:t>
      </w:r>
    </w:p>
    <w:tbl>
      <w:tblPr>
        <w:tblStyle w:val="V30"/>
        <w:tblW w:w="8178" w:type="dxa"/>
        <w:tblLook w:val="0420" w:firstRow="1" w:lastRow="0" w:firstColumn="0" w:lastColumn="0" w:noHBand="0" w:noVBand="1"/>
      </w:tblPr>
      <w:tblGrid>
        <w:gridCol w:w="1941"/>
        <w:gridCol w:w="6237"/>
      </w:tblGrid>
      <w:tr w:rsidR="006447DB" w:rsidRPr="00C970C2" w14:paraId="48CC5055" w14:textId="77777777" w:rsidTr="00CD5D76">
        <w:trPr>
          <w:cnfStyle w:val="100000000000" w:firstRow="1" w:lastRow="0" w:firstColumn="0" w:lastColumn="0" w:oddVBand="0" w:evenVBand="0" w:oddHBand="0" w:evenHBand="0" w:firstRowFirstColumn="0" w:firstRowLastColumn="0" w:lastRowFirstColumn="0" w:lastRowLastColumn="0"/>
          <w:trHeight w:val="231"/>
        </w:trPr>
        <w:tc>
          <w:tcPr>
            <w:tcW w:w="1187" w:type="pct"/>
            <w:hideMark/>
          </w:tcPr>
          <w:p w14:paraId="7F665A1E" w14:textId="77777777" w:rsidR="006447DB" w:rsidRPr="00C970C2" w:rsidRDefault="006447DB" w:rsidP="00CD5D76">
            <w:pPr>
              <w:pStyle w:val="5a"/>
              <w:rPr>
                <w:snapToGrid/>
              </w:rPr>
            </w:pPr>
            <w:r w:rsidRPr="00C970C2">
              <w:rPr>
                <w:rFonts w:hint="eastAsia"/>
              </w:rPr>
              <w:lastRenderedPageBreak/>
              <w:t>标签</w:t>
            </w:r>
          </w:p>
        </w:tc>
        <w:tc>
          <w:tcPr>
            <w:tcW w:w="3813" w:type="pct"/>
            <w:hideMark/>
          </w:tcPr>
          <w:p w14:paraId="149C3C91" w14:textId="77777777" w:rsidR="006447DB" w:rsidRPr="00C970C2" w:rsidRDefault="006447DB" w:rsidP="00CD5D76">
            <w:pPr>
              <w:pStyle w:val="5a"/>
            </w:pPr>
            <w:r w:rsidRPr="00C970C2">
              <w:rPr>
                <w:rFonts w:hint="eastAsia"/>
              </w:rPr>
              <w:t>含义</w:t>
            </w:r>
          </w:p>
        </w:tc>
      </w:tr>
      <w:tr w:rsidR="006447DB" w:rsidRPr="00C970C2" w14:paraId="61FA9261" w14:textId="77777777" w:rsidTr="00CD5D76">
        <w:trPr>
          <w:trHeight w:val="197"/>
        </w:trPr>
        <w:tc>
          <w:tcPr>
            <w:tcW w:w="1187" w:type="pct"/>
          </w:tcPr>
          <w:p w14:paraId="6132958F" w14:textId="77777777" w:rsidR="006447DB" w:rsidRPr="00C970C2" w:rsidRDefault="006447DB" w:rsidP="00CD5D76">
            <w:pPr>
              <w:pStyle w:val="5a"/>
            </w:pPr>
            <w:r w:rsidRPr="00C970C2">
              <w:rPr>
                <w:rFonts w:hint="eastAsia"/>
              </w:rPr>
              <w:t>action</w:t>
            </w:r>
          </w:p>
        </w:tc>
        <w:tc>
          <w:tcPr>
            <w:tcW w:w="3813" w:type="pct"/>
          </w:tcPr>
          <w:p w14:paraId="6CA07021" w14:textId="77777777" w:rsidR="006447DB" w:rsidRPr="00C970C2" w:rsidRDefault="006447DB" w:rsidP="00CD5D76">
            <w:pPr>
              <w:pStyle w:val="5a"/>
            </w:pPr>
            <w:r w:rsidRPr="00C970C2">
              <w:rPr>
                <w:rFonts w:hint="eastAsia"/>
              </w:rPr>
              <w:t>动作点击</w:t>
            </w:r>
            <w:r w:rsidRPr="00C970C2">
              <w:rPr>
                <w:rFonts w:hint="eastAsia"/>
              </w:rPr>
              <w:t>,</w:t>
            </w:r>
            <w:r w:rsidRPr="00C970C2">
              <w:rPr>
                <w:rFonts w:hint="eastAsia"/>
                <w:color w:val="333333"/>
              </w:rPr>
              <w:t>点击商品</w:t>
            </w:r>
            <w:r w:rsidRPr="00C970C2">
              <w:rPr>
                <w:rFonts w:hint="eastAsia"/>
                <w:color w:val="333333"/>
              </w:rPr>
              <w:t>=1</w:t>
            </w:r>
          </w:p>
        </w:tc>
      </w:tr>
      <w:tr w:rsidR="006447DB" w:rsidRPr="00C970C2" w14:paraId="514593C6" w14:textId="77777777" w:rsidTr="00CD5D76">
        <w:trPr>
          <w:trHeight w:val="197"/>
        </w:trPr>
        <w:tc>
          <w:tcPr>
            <w:tcW w:w="1187" w:type="pct"/>
          </w:tcPr>
          <w:p w14:paraId="64CE7EC2" w14:textId="77777777" w:rsidR="006447DB" w:rsidRPr="00C970C2" w:rsidRDefault="006447DB" w:rsidP="00CD5D76">
            <w:pPr>
              <w:pStyle w:val="5a"/>
            </w:pPr>
            <w:r w:rsidRPr="00C970C2">
              <w:rPr>
                <w:rFonts w:hint="eastAsia"/>
              </w:rPr>
              <w:t>goodsid</w:t>
            </w:r>
          </w:p>
        </w:tc>
        <w:tc>
          <w:tcPr>
            <w:tcW w:w="3813" w:type="pct"/>
          </w:tcPr>
          <w:p w14:paraId="60E1CB6A" w14:textId="77777777" w:rsidR="006447DB" w:rsidRPr="00C970C2" w:rsidRDefault="006447DB" w:rsidP="00CD5D76">
            <w:pPr>
              <w:pStyle w:val="5a"/>
            </w:pPr>
            <w:r w:rsidRPr="00C970C2">
              <w:rPr>
                <w:rFonts w:hint="eastAsia"/>
              </w:rPr>
              <w:t>商品</w:t>
            </w:r>
            <w:r w:rsidRPr="00C970C2">
              <w:rPr>
                <w:rFonts w:hint="eastAsia"/>
              </w:rPr>
              <w:t>ID,</w:t>
            </w:r>
          </w:p>
        </w:tc>
      </w:tr>
      <w:tr w:rsidR="006447DB" w:rsidRPr="00C970C2" w14:paraId="3E6F4E84" w14:textId="77777777" w:rsidTr="00CD5D76">
        <w:trPr>
          <w:trHeight w:val="197"/>
        </w:trPr>
        <w:tc>
          <w:tcPr>
            <w:tcW w:w="1187" w:type="pct"/>
          </w:tcPr>
          <w:p w14:paraId="7542ECD7" w14:textId="77777777" w:rsidR="006447DB" w:rsidRPr="00C970C2" w:rsidRDefault="006447DB" w:rsidP="00CD5D76">
            <w:pPr>
              <w:pStyle w:val="5a"/>
            </w:pPr>
            <w:r w:rsidRPr="00C970C2">
              <w:rPr>
                <w:rFonts w:hint="eastAsia"/>
              </w:rPr>
              <w:t>place</w:t>
            </w:r>
          </w:p>
        </w:tc>
        <w:tc>
          <w:tcPr>
            <w:tcW w:w="3813" w:type="pct"/>
          </w:tcPr>
          <w:p w14:paraId="2384F31C" w14:textId="77777777" w:rsidR="006447DB" w:rsidRPr="00C970C2" w:rsidRDefault="006447DB" w:rsidP="00CD5D76">
            <w:pPr>
              <w:pStyle w:val="5a"/>
            </w:pPr>
            <w:r w:rsidRPr="00C970C2">
              <w:rPr>
                <w:rFonts w:hint="eastAsia"/>
              </w:rPr>
              <w:t>顺序</w:t>
            </w:r>
            <w:r w:rsidRPr="00C970C2">
              <w:rPr>
                <w:rFonts w:hint="eastAsia"/>
              </w:rPr>
              <w:t>,</w:t>
            </w:r>
            <w:r w:rsidRPr="00C970C2">
              <w:rPr>
                <w:rFonts w:hint="eastAsia"/>
              </w:rPr>
              <w:t>是页面的第几条商品</w:t>
            </w:r>
          </w:p>
        </w:tc>
      </w:tr>
    </w:tbl>
    <w:p w14:paraId="4F23F385" w14:textId="77777777" w:rsidR="006447DB" w:rsidRPr="00C970C2" w:rsidRDefault="006447DB" w:rsidP="00B424A0">
      <w:pPr>
        <w:pStyle w:val="1e"/>
      </w:pPr>
      <w:r w:rsidRPr="00C970C2">
        <w:rPr>
          <w:rFonts w:hint="eastAsia"/>
          <w:noProof/>
        </w:rPr>
        <w:drawing>
          <wp:inline distT="0" distB="0" distL="0" distR="0" wp14:anchorId="295BC5BA" wp14:editId="4B328715">
            <wp:extent cx="1800000" cy="3186000"/>
            <wp:effectExtent l="19050" t="19050" r="10160" b="14605"/>
            <wp:docPr id="54" name="图片 54" descr="20190731-154541(e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90731-154541(eSpa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00000" cy="3186000"/>
                    </a:xfrm>
                    <a:prstGeom prst="rect">
                      <a:avLst/>
                    </a:prstGeom>
                    <a:noFill/>
                    <a:ln w="12700">
                      <a:solidFill>
                        <a:schemeClr val="bg1">
                          <a:lumMod val="85000"/>
                        </a:schemeClr>
                      </a:solidFill>
                    </a:ln>
                  </pic:spPr>
                </pic:pic>
              </a:graphicData>
            </a:graphic>
          </wp:inline>
        </w:drawing>
      </w:r>
    </w:p>
    <w:p w14:paraId="31421FCA" w14:textId="3F40969B" w:rsidR="006447DB" w:rsidRPr="00C970C2" w:rsidRDefault="006447DB" w:rsidP="006447DB">
      <w:pPr>
        <w:pStyle w:val="3"/>
      </w:pPr>
      <w:bookmarkStart w:id="25" w:name="_Toc48506200"/>
      <w:bookmarkStart w:id="26" w:name="_Toc49027811"/>
      <w:bookmarkStart w:id="27" w:name="_Toc67401980"/>
      <w:r w:rsidRPr="00C970C2">
        <w:rPr>
          <w:rFonts w:hint="eastAsia"/>
        </w:rPr>
        <w:t>商品详情</w:t>
      </w:r>
      <w:bookmarkEnd w:id="25"/>
      <w:bookmarkEnd w:id="26"/>
      <w:bookmarkEnd w:id="27"/>
    </w:p>
    <w:p w14:paraId="50CA667E" w14:textId="77777777" w:rsidR="006447DB" w:rsidRPr="00C970C2" w:rsidRDefault="006447DB" w:rsidP="00B424A0">
      <w:pPr>
        <w:pStyle w:val="1e"/>
      </w:pPr>
      <w:r w:rsidRPr="00C970C2">
        <w:rPr>
          <w:rFonts w:hint="eastAsia"/>
        </w:rPr>
        <w:t>事件名称：</w:t>
      </w:r>
      <w:r w:rsidRPr="00C970C2">
        <w:rPr>
          <w:rFonts w:hint="eastAsia"/>
        </w:rPr>
        <w:t>newsdetail</w:t>
      </w:r>
    </w:p>
    <w:tbl>
      <w:tblPr>
        <w:tblStyle w:val="V30"/>
        <w:tblW w:w="8178" w:type="dxa"/>
        <w:tblLook w:val="0420" w:firstRow="1" w:lastRow="0" w:firstColumn="0" w:lastColumn="0" w:noHBand="0" w:noVBand="1"/>
      </w:tblPr>
      <w:tblGrid>
        <w:gridCol w:w="1941"/>
        <w:gridCol w:w="6237"/>
      </w:tblGrid>
      <w:tr w:rsidR="006447DB" w:rsidRPr="00C970C2" w14:paraId="63D68A6B" w14:textId="77777777" w:rsidTr="00CD5D76">
        <w:trPr>
          <w:cnfStyle w:val="100000000000" w:firstRow="1" w:lastRow="0" w:firstColumn="0" w:lastColumn="0" w:oddVBand="0" w:evenVBand="0" w:oddHBand="0" w:evenHBand="0" w:firstRowFirstColumn="0" w:firstRowLastColumn="0" w:lastRowFirstColumn="0" w:lastRowLastColumn="0"/>
          <w:trHeight w:val="231"/>
        </w:trPr>
        <w:tc>
          <w:tcPr>
            <w:tcW w:w="1187" w:type="pct"/>
            <w:hideMark/>
          </w:tcPr>
          <w:p w14:paraId="7FCACF01" w14:textId="77777777" w:rsidR="006447DB" w:rsidRPr="00C970C2" w:rsidRDefault="006447DB" w:rsidP="00CD5D76">
            <w:pPr>
              <w:pStyle w:val="5a"/>
              <w:rPr>
                <w:snapToGrid/>
              </w:rPr>
            </w:pPr>
            <w:r w:rsidRPr="00C970C2">
              <w:rPr>
                <w:rFonts w:hint="eastAsia"/>
              </w:rPr>
              <w:t>标签</w:t>
            </w:r>
          </w:p>
        </w:tc>
        <w:tc>
          <w:tcPr>
            <w:tcW w:w="3813" w:type="pct"/>
            <w:hideMark/>
          </w:tcPr>
          <w:p w14:paraId="22745466" w14:textId="77777777" w:rsidR="006447DB" w:rsidRPr="00C970C2" w:rsidRDefault="006447DB" w:rsidP="00CD5D76">
            <w:pPr>
              <w:pStyle w:val="5a"/>
            </w:pPr>
            <w:r w:rsidRPr="00C970C2">
              <w:rPr>
                <w:rFonts w:hint="eastAsia"/>
              </w:rPr>
              <w:t>含义</w:t>
            </w:r>
          </w:p>
        </w:tc>
      </w:tr>
      <w:tr w:rsidR="006447DB" w:rsidRPr="00C970C2" w14:paraId="61395905" w14:textId="77777777" w:rsidTr="00CD5D76">
        <w:trPr>
          <w:trHeight w:val="197"/>
        </w:trPr>
        <w:tc>
          <w:tcPr>
            <w:tcW w:w="1187" w:type="pct"/>
            <w:hideMark/>
          </w:tcPr>
          <w:p w14:paraId="38892202" w14:textId="77777777" w:rsidR="006447DB" w:rsidRPr="00C970C2" w:rsidRDefault="006447DB" w:rsidP="00CD5D76">
            <w:pPr>
              <w:pStyle w:val="5a"/>
            </w:pPr>
            <w:r w:rsidRPr="00C970C2">
              <w:rPr>
                <w:rFonts w:hint="eastAsia"/>
              </w:rPr>
              <w:t>entry</w:t>
            </w:r>
          </w:p>
        </w:tc>
        <w:tc>
          <w:tcPr>
            <w:tcW w:w="3813" w:type="pct"/>
            <w:hideMark/>
          </w:tcPr>
          <w:p w14:paraId="7FEA7938" w14:textId="77777777" w:rsidR="006447DB" w:rsidRPr="00C970C2" w:rsidRDefault="006447DB" w:rsidP="00CD5D76">
            <w:pPr>
              <w:pStyle w:val="5a"/>
            </w:pPr>
            <w:r w:rsidRPr="00C970C2">
              <w:rPr>
                <w:rFonts w:hint="eastAsia"/>
              </w:rPr>
              <w:t>入口：应用首页</w:t>
            </w:r>
            <w:r w:rsidRPr="00C970C2">
              <w:rPr>
                <w:rFonts w:hint="eastAsia"/>
              </w:rPr>
              <w:t>=1</w:t>
            </w:r>
            <w:r w:rsidRPr="00C970C2">
              <w:rPr>
                <w:rFonts w:hint="eastAsia"/>
              </w:rPr>
              <w:t>、</w:t>
            </w:r>
            <w:r w:rsidRPr="00C970C2">
              <w:rPr>
                <w:rFonts w:hint="eastAsia"/>
              </w:rPr>
              <w:t>push=2</w:t>
            </w:r>
            <w:r w:rsidRPr="00C970C2">
              <w:rPr>
                <w:rFonts w:hint="eastAsia"/>
              </w:rPr>
              <w:t>、详情页相关推荐</w:t>
            </w:r>
            <w:r w:rsidRPr="00C970C2">
              <w:rPr>
                <w:rFonts w:hint="eastAsia"/>
              </w:rPr>
              <w:t>=3</w:t>
            </w:r>
          </w:p>
        </w:tc>
      </w:tr>
      <w:tr w:rsidR="006447DB" w:rsidRPr="00C970C2" w14:paraId="518F2A10" w14:textId="77777777" w:rsidTr="00CD5D76">
        <w:trPr>
          <w:trHeight w:val="197"/>
        </w:trPr>
        <w:tc>
          <w:tcPr>
            <w:tcW w:w="1187" w:type="pct"/>
          </w:tcPr>
          <w:p w14:paraId="7019026F" w14:textId="77777777" w:rsidR="006447DB" w:rsidRPr="00C970C2" w:rsidRDefault="006447DB" w:rsidP="00CD5D76">
            <w:pPr>
              <w:pStyle w:val="5a"/>
            </w:pPr>
            <w:r w:rsidRPr="00C970C2">
              <w:rPr>
                <w:rFonts w:hint="eastAsia"/>
              </w:rPr>
              <w:t>action</w:t>
            </w:r>
          </w:p>
        </w:tc>
        <w:tc>
          <w:tcPr>
            <w:tcW w:w="3813" w:type="pct"/>
          </w:tcPr>
          <w:p w14:paraId="0A7F5291" w14:textId="7BA43CB8" w:rsidR="006447DB" w:rsidRPr="00C970C2" w:rsidRDefault="006447DB" w:rsidP="00CD5D76">
            <w:pPr>
              <w:pStyle w:val="5a"/>
            </w:pPr>
            <w:r w:rsidRPr="00C970C2">
              <w:rPr>
                <w:rFonts w:hint="eastAsia"/>
              </w:rPr>
              <w:t>动作：开始加载</w:t>
            </w:r>
            <w:r w:rsidRPr="00C970C2">
              <w:rPr>
                <w:rFonts w:hint="eastAsia"/>
              </w:rPr>
              <w:t>=1</w:t>
            </w:r>
            <w:r w:rsidRPr="00C970C2">
              <w:rPr>
                <w:rFonts w:hint="eastAsia"/>
              </w:rPr>
              <w:t>，加载成功</w:t>
            </w:r>
            <w:r w:rsidRPr="00C970C2">
              <w:rPr>
                <w:rFonts w:hint="eastAsia"/>
              </w:rPr>
              <w:t>=2</w:t>
            </w:r>
            <w:r w:rsidRPr="00C970C2">
              <w:rPr>
                <w:rFonts w:hint="eastAsia"/>
              </w:rPr>
              <w:t>（</w:t>
            </w:r>
            <w:r w:rsidRPr="00C970C2">
              <w:rPr>
                <w:rFonts w:hint="eastAsia"/>
              </w:rPr>
              <w:t>pv</w:t>
            </w:r>
            <w:r w:rsidRPr="00C970C2">
              <w:rPr>
                <w:rFonts w:hint="eastAsia"/>
              </w:rPr>
              <w:t>），加载失败</w:t>
            </w:r>
            <w:r w:rsidRPr="00C970C2">
              <w:rPr>
                <w:rFonts w:hint="eastAsia"/>
              </w:rPr>
              <w:t xml:space="preserve">=3, </w:t>
            </w:r>
            <w:r w:rsidRPr="00C970C2">
              <w:rPr>
                <w:rFonts w:hint="eastAsia"/>
              </w:rPr>
              <w:t>退出页面</w:t>
            </w:r>
            <w:r w:rsidRPr="00C970C2">
              <w:rPr>
                <w:rFonts w:hint="eastAsia"/>
              </w:rPr>
              <w:t>=4</w:t>
            </w:r>
          </w:p>
        </w:tc>
      </w:tr>
      <w:tr w:rsidR="006447DB" w:rsidRPr="00C970C2" w14:paraId="01F1E652" w14:textId="77777777" w:rsidTr="00CD5D76">
        <w:trPr>
          <w:trHeight w:val="197"/>
        </w:trPr>
        <w:tc>
          <w:tcPr>
            <w:tcW w:w="1187" w:type="pct"/>
          </w:tcPr>
          <w:p w14:paraId="7C4D9A26" w14:textId="77777777" w:rsidR="006447DB" w:rsidRPr="00C970C2" w:rsidRDefault="006447DB" w:rsidP="00CD5D76">
            <w:pPr>
              <w:pStyle w:val="5a"/>
            </w:pPr>
            <w:r w:rsidRPr="00C970C2">
              <w:rPr>
                <w:rFonts w:hint="eastAsia"/>
              </w:rPr>
              <w:t>goodsid</w:t>
            </w:r>
          </w:p>
        </w:tc>
        <w:tc>
          <w:tcPr>
            <w:tcW w:w="3813" w:type="pct"/>
          </w:tcPr>
          <w:p w14:paraId="481FAB0D" w14:textId="77777777" w:rsidR="006447DB" w:rsidRPr="00C970C2" w:rsidRDefault="006447DB" w:rsidP="00CD5D76">
            <w:pPr>
              <w:pStyle w:val="5a"/>
            </w:pPr>
            <w:r w:rsidRPr="00C970C2">
              <w:rPr>
                <w:rFonts w:hint="eastAsia"/>
              </w:rPr>
              <w:t>商品</w:t>
            </w:r>
            <w:r w:rsidRPr="00C970C2">
              <w:rPr>
                <w:rFonts w:hint="eastAsia"/>
              </w:rPr>
              <w:t>ID</w:t>
            </w:r>
          </w:p>
        </w:tc>
      </w:tr>
      <w:tr w:rsidR="006447DB" w:rsidRPr="00C970C2" w14:paraId="60C17E38" w14:textId="77777777" w:rsidTr="00CD5D76">
        <w:trPr>
          <w:trHeight w:val="197"/>
        </w:trPr>
        <w:tc>
          <w:tcPr>
            <w:tcW w:w="1187" w:type="pct"/>
          </w:tcPr>
          <w:p w14:paraId="381D8E0A" w14:textId="77777777" w:rsidR="006447DB" w:rsidRPr="00C970C2" w:rsidRDefault="006447DB" w:rsidP="00CD5D76">
            <w:pPr>
              <w:pStyle w:val="5a"/>
            </w:pPr>
            <w:r w:rsidRPr="00C970C2">
              <w:rPr>
                <w:rFonts w:hint="eastAsia"/>
              </w:rPr>
              <w:t>showtype</w:t>
            </w:r>
          </w:p>
        </w:tc>
        <w:tc>
          <w:tcPr>
            <w:tcW w:w="3813" w:type="pct"/>
          </w:tcPr>
          <w:p w14:paraId="60DEDC97" w14:textId="77777777" w:rsidR="006447DB" w:rsidRPr="00C970C2" w:rsidRDefault="006447DB" w:rsidP="00CD5D76">
            <w:pPr>
              <w:pStyle w:val="5a"/>
            </w:pPr>
            <w:r w:rsidRPr="00C970C2">
              <w:rPr>
                <w:rFonts w:hint="eastAsia"/>
              </w:rPr>
              <w:t>商品样式：</w:t>
            </w:r>
            <w:r w:rsidRPr="00C970C2">
              <w:rPr>
                <w:rFonts w:hint="eastAsia"/>
              </w:rPr>
              <w:t>0</w:t>
            </w:r>
            <w:r w:rsidRPr="00C970C2">
              <w:rPr>
                <w:rFonts w:hint="eastAsia"/>
              </w:rPr>
              <w:t>、无图、</w:t>
            </w:r>
            <w:r w:rsidRPr="00C970C2">
              <w:rPr>
                <w:rFonts w:hint="eastAsia"/>
              </w:rPr>
              <w:t>1</w:t>
            </w:r>
            <w:r w:rsidRPr="00C970C2">
              <w:rPr>
                <w:rFonts w:hint="eastAsia"/>
              </w:rPr>
              <w:t>、一张大图、</w:t>
            </w:r>
            <w:r w:rsidRPr="00C970C2">
              <w:rPr>
                <w:rFonts w:hint="eastAsia"/>
              </w:rPr>
              <w:t>2</w:t>
            </w:r>
            <w:r w:rsidRPr="00C970C2">
              <w:rPr>
                <w:rFonts w:hint="eastAsia"/>
              </w:rPr>
              <w:t>、两张图、</w:t>
            </w:r>
            <w:r w:rsidRPr="00C970C2">
              <w:rPr>
                <w:rFonts w:hint="eastAsia"/>
              </w:rPr>
              <w:t>3</w:t>
            </w:r>
            <w:r w:rsidRPr="00C970C2">
              <w:rPr>
                <w:rFonts w:hint="eastAsia"/>
              </w:rPr>
              <w:t>、三张小图、</w:t>
            </w:r>
            <w:r w:rsidRPr="00C970C2">
              <w:rPr>
                <w:rFonts w:hint="eastAsia"/>
              </w:rPr>
              <w:t>4</w:t>
            </w:r>
            <w:r w:rsidRPr="00C970C2">
              <w:rPr>
                <w:rFonts w:hint="eastAsia"/>
              </w:rPr>
              <w:t>、一张小图、</w:t>
            </w:r>
            <w:r w:rsidRPr="00C970C2">
              <w:rPr>
                <w:rFonts w:hint="eastAsia"/>
              </w:rPr>
              <w:t>5</w:t>
            </w:r>
            <w:r w:rsidRPr="00C970C2">
              <w:rPr>
                <w:rFonts w:hint="eastAsia"/>
              </w:rPr>
              <w:t>、一张大图两张小图</w:t>
            </w:r>
          </w:p>
        </w:tc>
      </w:tr>
      <w:tr w:rsidR="006447DB" w:rsidRPr="00C970C2" w14:paraId="5A7FACD2" w14:textId="77777777" w:rsidTr="00CD5D76">
        <w:trPr>
          <w:trHeight w:val="197"/>
        </w:trPr>
        <w:tc>
          <w:tcPr>
            <w:tcW w:w="1187" w:type="pct"/>
          </w:tcPr>
          <w:p w14:paraId="7A1423B9" w14:textId="77777777" w:rsidR="006447DB" w:rsidRPr="00C970C2" w:rsidRDefault="006447DB" w:rsidP="00CD5D76">
            <w:pPr>
              <w:pStyle w:val="5a"/>
            </w:pPr>
            <w:r w:rsidRPr="00C970C2">
              <w:rPr>
                <w:rFonts w:hint="eastAsia"/>
              </w:rPr>
              <w:t>news_staytime</w:t>
            </w:r>
          </w:p>
        </w:tc>
        <w:tc>
          <w:tcPr>
            <w:tcW w:w="3813" w:type="pct"/>
          </w:tcPr>
          <w:p w14:paraId="71AB7A4C" w14:textId="4A71EAD2" w:rsidR="006447DB" w:rsidRPr="00C970C2" w:rsidRDefault="006447DB" w:rsidP="00CD5D76">
            <w:pPr>
              <w:pStyle w:val="5a"/>
            </w:pPr>
            <w:r w:rsidRPr="00C970C2">
              <w:rPr>
                <w:rFonts w:hint="eastAsia"/>
              </w:rPr>
              <w:t>页面停留时间</w:t>
            </w:r>
          </w:p>
        </w:tc>
      </w:tr>
      <w:tr w:rsidR="006447DB" w:rsidRPr="00C970C2" w14:paraId="5DA71A5F" w14:textId="77777777" w:rsidTr="00CD5D76">
        <w:trPr>
          <w:trHeight w:val="197"/>
        </w:trPr>
        <w:tc>
          <w:tcPr>
            <w:tcW w:w="1187" w:type="pct"/>
          </w:tcPr>
          <w:p w14:paraId="6F15CDD3" w14:textId="77777777" w:rsidR="006447DB" w:rsidRPr="00C970C2" w:rsidRDefault="006447DB" w:rsidP="00CD5D76">
            <w:pPr>
              <w:pStyle w:val="5a"/>
            </w:pPr>
            <w:r w:rsidRPr="00C970C2">
              <w:rPr>
                <w:rFonts w:hint="eastAsia"/>
              </w:rPr>
              <w:t>loading_time</w:t>
            </w:r>
          </w:p>
        </w:tc>
        <w:tc>
          <w:tcPr>
            <w:tcW w:w="3813" w:type="pct"/>
          </w:tcPr>
          <w:p w14:paraId="32861A2E" w14:textId="77777777" w:rsidR="006447DB" w:rsidRPr="00C970C2" w:rsidRDefault="006447DB" w:rsidP="00CD5D76">
            <w:pPr>
              <w:pStyle w:val="5a"/>
            </w:pPr>
            <w:r w:rsidRPr="00C970C2">
              <w:rPr>
                <w:rFonts w:hint="eastAsia"/>
              </w:rPr>
              <w:t>加载时长：计算页面开始加载到接口返回数据的时间</w:t>
            </w:r>
            <w:r w:rsidRPr="00C970C2">
              <w:rPr>
                <w:rFonts w:hint="eastAsia"/>
              </w:rPr>
              <w:t xml:space="preserve"> </w:t>
            </w:r>
            <w:r w:rsidRPr="00C970C2">
              <w:rPr>
                <w:rFonts w:hint="eastAsia"/>
              </w:rPr>
              <w:t>（开始加载报</w:t>
            </w:r>
            <w:r w:rsidRPr="00C970C2">
              <w:rPr>
                <w:rFonts w:hint="eastAsia"/>
              </w:rPr>
              <w:t>0</w:t>
            </w:r>
            <w:r w:rsidRPr="00C970C2">
              <w:rPr>
                <w:rFonts w:hint="eastAsia"/>
              </w:rPr>
              <w:t>，加载成功或加载失败才上报时间）</w:t>
            </w:r>
          </w:p>
        </w:tc>
      </w:tr>
    </w:tbl>
    <w:p w14:paraId="6EAB892C" w14:textId="77777777" w:rsidR="006447DB" w:rsidRPr="00C970C2" w:rsidRDefault="006447DB" w:rsidP="00B424A0">
      <w:pPr>
        <w:pStyle w:val="1e"/>
      </w:pPr>
      <w:r w:rsidRPr="00C970C2">
        <w:rPr>
          <w:rFonts w:hint="eastAsia"/>
          <w:noProof/>
        </w:rPr>
        <w:lastRenderedPageBreak/>
        <w:drawing>
          <wp:inline distT="0" distB="0" distL="0" distR="0" wp14:anchorId="34AF1FED" wp14:editId="6C750E23">
            <wp:extent cx="1800000" cy="3186000"/>
            <wp:effectExtent l="19050" t="19050" r="10160" b="14605"/>
            <wp:docPr id="35840" name="图片 35840" descr="20190731-154549(e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190731-154549(eSpa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0000" cy="3186000"/>
                    </a:xfrm>
                    <a:prstGeom prst="rect">
                      <a:avLst/>
                    </a:prstGeom>
                    <a:noFill/>
                    <a:ln w="12700">
                      <a:solidFill>
                        <a:schemeClr val="bg1">
                          <a:lumMod val="85000"/>
                        </a:schemeClr>
                      </a:solidFill>
                    </a:ln>
                  </pic:spPr>
                </pic:pic>
              </a:graphicData>
            </a:graphic>
          </wp:inline>
        </w:drawing>
      </w:r>
    </w:p>
    <w:p w14:paraId="45BA54F2" w14:textId="5130FF01" w:rsidR="006447DB" w:rsidRPr="00C970C2" w:rsidRDefault="006447DB" w:rsidP="006447DB">
      <w:pPr>
        <w:pStyle w:val="3"/>
      </w:pPr>
      <w:bookmarkStart w:id="28" w:name="_Toc48506201"/>
      <w:bookmarkStart w:id="29" w:name="_Toc49027812"/>
      <w:bookmarkStart w:id="30" w:name="_Toc67401981"/>
      <w:r w:rsidRPr="00C970C2">
        <w:rPr>
          <w:rFonts w:hint="eastAsia"/>
        </w:rPr>
        <w:t>商品收藏</w:t>
      </w:r>
      <w:bookmarkEnd w:id="28"/>
      <w:bookmarkEnd w:id="29"/>
      <w:bookmarkEnd w:id="30"/>
    </w:p>
    <w:p w14:paraId="18599A6A" w14:textId="77777777" w:rsidR="006447DB" w:rsidRPr="00C970C2" w:rsidRDefault="006447DB" w:rsidP="00B424A0">
      <w:pPr>
        <w:pStyle w:val="1e"/>
      </w:pPr>
      <w:r w:rsidRPr="00C970C2">
        <w:rPr>
          <w:rFonts w:hint="eastAsia"/>
        </w:rPr>
        <w:t>事件名称：</w:t>
      </w:r>
      <w:r w:rsidRPr="00C970C2">
        <w:rPr>
          <w:rFonts w:hint="eastAsia"/>
        </w:rPr>
        <w:t>favorites</w:t>
      </w:r>
    </w:p>
    <w:tbl>
      <w:tblPr>
        <w:tblStyle w:val="V30"/>
        <w:tblW w:w="8178" w:type="dxa"/>
        <w:tblLook w:val="0420" w:firstRow="1" w:lastRow="0" w:firstColumn="0" w:lastColumn="0" w:noHBand="0" w:noVBand="1"/>
      </w:tblPr>
      <w:tblGrid>
        <w:gridCol w:w="1941"/>
        <w:gridCol w:w="6237"/>
      </w:tblGrid>
      <w:tr w:rsidR="006447DB" w:rsidRPr="00C970C2" w14:paraId="7128787F" w14:textId="77777777" w:rsidTr="00CD5D76">
        <w:trPr>
          <w:cnfStyle w:val="100000000000" w:firstRow="1" w:lastRow="0" w:firstColumn="0" w:lastColumn="0" w:oddVBand="0" w:evenVBand="0" w:oddHBand="0" w:evenHBand="0" w:firstRowFirstColumn="0" w:firstRowLastColumn="0" w:lastRowFirstColumn="0" w:lastRowLastColumn="0"/>
          <w:trHeight w:val="231"/>
        </w:trPr>
        <w:tc>
          <w:tcPr>
            <w:tcW w:w="1187" w:type="pct"/>
            <w:hideMark/>
          </w:tcPr>
          <w:p w14:paraId="40858776" w14:textId="77777777" w:rsidR="006447DB" w:rsidRPr="00C970C2" w:rsidRDefault="006447DB" w:rsidP="00CD5D76">
            <w:pPr>
              <w:pStyle w:val="5a"/>
              <w:rPr>
                <w:snapToGrid/>
              </w:rPr>
            </w:pPr>
            <w:r w:rsidRPr="00C970C2">
              <w:rPr>
                <w:rFonts w:hint="eastAsia"/>
              </w:rPr>
              <w:t>标签</w:t>
            </w:r>
          </w:p>
        </w:tc>
        <w:tc>
          <w:tcPr>
            <w:tcW w:w="3813" w:type="pct"/>
            <w:hideMark/>
          </w:tcPr>
          <w:p w14:paraId="5DAA811F" w14:textId="77777777" w:rsidR="006447DB" w:rsidRPr="00C970C2" w:rsidRDefault="006447DB" w:rsidP="00CD5D76">
            <w:pPr>
              <w:pStyle w:val="5a"/>
            </w:pPr>
            <w:r w:rsidRPr="00C970C2">
              <w:rPr>
                <w:rFonts w:hint="eastAsia"/>
              </w:rPr>
              <w:t>含义</w:t>
            </w:r>
          </w:p>
        </w:tc>
      </w:tr>
      <w:tr w:rsidR="006447DB" w:rsidRPr="00C970C2" w14:paraId="1756F4D4" w14:textId="77777777" w:rsidTr="00CD5D76">
        <w:trPr>
          <w:trHeight w:val="197"/>
        </w:trPr>
        <w:tc>
          <w:tcPr>
            <w:tcW w:w="1187" w:type="pct"/>
            <w:hideMark/>
          </w:tcPr>
          <w:p w14:paraId="38A3921A" w14:textId="77777777" w:rsidR="006447DB" w:rsidRPr="00C970C2" w:rsidRDefault="006447DB" w:rsidP="00CD5D76">
            <w:pPr>
              <w:pStyle w:val="5a"/>
            </w:pPr>
            <w:r w:rsidRPr="00C970C2">
              <w:rPr>
                <w:rFonts w:hint="eastAsia"/>
              </w:rPr>
              <w:t>id</w:t>
            </w:r>
          </w:p>
        </w:tc>
        <w:tc>
          <w:tcPr>
            <w:tcW w:w="3813" w:type="pct"/>
            <w:hideMark/>
          </w:tcPr>
          <w:p w14:paraId="7628D3EC" w14:textId="77777777" w:rsidR="006447DB" w:rsidRPr="00C970C2" w:rsidRDefault="006447DB" w:rsidP="00CD5D76">
            <w:pPr>
              <w:pStyle w:val="5a"/>
            </w:pPr>
            <w:r w:rsidRPr="00C970C2">
              <w:rPr>
                <w:rFonts w:hint="eastAsia"/>
              </w:rPr>
              <w:t>主键</w:t>
            </w:r>
          </w:p>
        </w:tc>
      </w:tr>
      <w:tr w:rsidR="006447DB" w:rsidRPr="00C970C2" w14:paraId="537478D8" w14:textId="77777777" w:rsidTr="00CD5D76">
        <w:trPr>
          <w:trHeight w:val="197"/>
        </w:trPr>
        <w:tc>
          <w:tcPr>
            <w:tcW w:w="1187" w:type="pct"/>
          </w:tcPr>
          <w:p w14:paraId="7DFB38A9" w14:textId="77777777" w:rsidR="006447DB" w:rsidRPr="00C970C2" w:rsidRDefault="006447DB" w:rsidP="00CD5D76">
            <w:pPr>
              <w:pStyle w:val="5a"/>
            </w:pPr>
            <w:r w:rsidRPr="00C970C2">
              <w:rPr>
                <w:rFonts w:hint="eastAsia"/>
              </w:rPr>
              <w:t>course_id</w:t>
            </w:r>
          </w:p>
        </w:tc>
        <w:tc>
          <w:tcPr>
            <w:tcW w:w="3813" w:type="pct"/>
          </w:tcPr>
          <w:p w14:paraId="29B9AED2" w14:textId="77777777" w:rsidR="006447DB" w:rsidRPr="00C970C2" w:rsidRDefault="006447DB" w:rsidP="00CD5D76">
            <w:pPr>
              <w:pStyle w:val="5a"/>
            </w:pPr>
            <w:r w:rsidRPr="00C970C2">
              <w:rPr>
                <w:rFonts w:hint="eastAsia"/>
              </w:rPr>
              <w:t>商品</w:t>
            </w:r>
            <w:r w:rsidRPr="00C970C2">
              <w:rPr>
                <w:rFonts w:hint="eastAsia"/>
              </w:rPr>
              <w:t>ID</w:t>
            </w:r>
          </w:p>
        </w:tc>
      </w:tr>
      <w:tr w:rsidR="006447DB" w:rsidRPr="00C970C2" w14:paraId="2030C2E2" w14:textId="77777777" w:rsidTr="00CD5D76">
        <w:trPr>
          <w:trHeight w:val="197"/>
        </w:trPr>
        <w:tc>
          <w:tcPr>
            <w:tcW w:w="1187" w:type="pct"/>
          </w:tcPr>
          <w:p w14:paraId="364CC60B" w14:textId="77777777" w:rsidR="006447DB" w:rsidRPr="00C970C2" w:rsidRDefault="006447DB" w:rsidP="00CD5D76">
            <w:pPr>
              <w:pStyle w:val="5a"/>
            </w:pPr>
            <w:r w:rsidRPr="00C970C2">
              <w:rPr>
                <w:rFonts w:hint="eastAsia"/>
              </w:rPr>
              <w:t>userid</w:t>
            </w:r>
          </w:p>
        </w:tc>
        <w:tc>
          <w:tcPr>
            <w:tcW w:w="3813" w:type="pct"/>
          </w:tcPr>
          <w:p w14:paraId="3A566A17" w14:textId="77777777" w:rsidR="006447DB" w:rsidRPr="00C970C2" w:rsidRDefault="006447DB" w:rsidP="00CD5D76">
            <w:pPr>
              <w:pStyle w:val="5a"/>
            </w:pPr>
            <w:r w:rsidRPr="00C970C2">
              <w:rPr>
                <w:rFonts w:hint="eastAsia"/>
              </w:rPr>
              <w:t>用户</w:t>
            </w:r>
            <w:r w:rsidRPr="00C970C2">
              <w:rPr>
                <w:rFonts w:hint="eastAsia"/>
              </w:rPr>
              <w:t>ID</w:t>
            </w:r>
          </w:p>
        </w:tc>
      </w:tr>
      <w:tr w:rsidR="006447DB" w:rsidRPr="00C970C2" w14:paraId="716B03F5" w14:textId="77777777" w:rsidTr="00CD5D76">
        <w:trPr>
          <w:trHeight w:val="197"/>
        </w:trPr>
        <w:tc>
          <w:tcPr>
            <w:tcW w:w="1187" w:type="pct"/>
          </w:tcPr>
          <w:p w14:paraId="09B1195E" w14:textId="77777777" w:rsidR="006447DB" w:rsidRPr="00C970C2" w:rsidRDefault="006447DB" w:rsidP="00CD5D76">
            <w:pPr>
              <w:pStyle w:val="5a"/>
            </w:pPr>
            <w:r w:rsidRPr="00C970C2">
              <w:rPr>
                <w:rFonts w:hint="eastAsia"/>
              </w:rPr>
              <w:t>add_time</w:t>
            </w:r>
          </w:p>
        </w:tc>
        <w:tc>
          <w:tcPr>
            <w:tcW w:w="3813" w:type="pct"/>
          </w:tcPr>
          <w:p w14:paraId="6A26E6A4" w14:textId="77777777" w:rsidR="006447DB" w:rsidRPr="00C970C2" w:rsidRDefault="006447DB" w:rsidP="00CD5D76">
            <w:pPr>
              <w:pStyle w:val="5a"/>
            </w:pPr>
            <w:r w:rsidRPr="00C970C2">
              <w:rPr>
                <w:rFonts w:hint="eastAsia"/>
              </w:rPr>
              <w:t>收藏时间</w:t>
            </w:r>
          </w:p>
        </w:tc>
      </w:tr>
    </w:tbl>
    <w:p w14:paraId="3183BACD" w14:textId="77777777" w:rsidR="006447DB" w:rsidRPr="00C970C2" w:rsidRDefault="006447DB" w:rsidP="006447DB">
      <w:pPr>
        <w:pStyle w:val="3"/>
      </w:pPr>
      <w:bookmarkStart w:id="31" w:name="_Toc48506202"/>
      <w:bookmarkStart w:id="32" w:name="_Toc49027813"/>
      <w:bookmarkStart w:id="33" w:name="_Toc67401982"/>
      <w:r w:rsidRPr="00C970C2">
        <w:rPr>
          <w:rFonts w:hint="eastAsia"/>
        </w:rPr>
        <w:t>商品评论</w:t>
      </w:r>
      <w:bookmarkEnd w:id="31"/>
      <w:bookmarkEnd w:id="32"/>
      <w:bookmarkEnd w:id="33"/>
    </w:p>
    <w:p w14:paraId="25A21A6C" w14:textId="77777777" w:rsidR="006447DB" w:rsidRPr="00C970C2" w:rsidRDefault="006447DB" w:rsidP="00B424A0">
      <w:pPr>
        <w:pStyle w:val="1e"/>
      </w:pPr>
      <w:r w:rsidRPr="00C970C2">
        <w:rPr>
          <w:rFonts w:hint="eastAsia"/>
        </w:rPr>
        <w:t>事件名称：</w:t>
      </w:r>
      <w:r w:rsidRPr="00C970C2">
        <w:rPr>
          <w:rFonts w:hint="eastAsia"/>
        </w:rPr>
        <w:t>comment</w:t>
      </w:r>
    </w:p>
    <w:tbl>
      <w:tblPr>
        <w:tblStyle w:val="V30"/>
        <w:tblW w:w="8178" w:type="dxa"/>
        <w:tblLook w:val="0420" w:firstRow="1" w:lastRow="0" w:firstColumn="0" w:lastColumn="0" w:noHBand="0" w:noVBand="1"/>
      </w:tblPr>
      <w:tblGrid>
        <w:gridCol w:w="1941"/>
        <w:gridCol w:w="6237"/>
      </w:tblGrid>
      <w:tr w:rsidR="006447DB" w:rsidRPr="00C970C2" w14:paraId="394D1666" w14:textId="77777777" w:rsidTr="00CD5D76">
        <w:trPr>
          <w:cnfStyle w:val="100000000000" w:firstRow="1" w:lastRow="0" w:firstColumn="0" w:lastColumn="0" w:oddVBand="0" w:evenVBand="0" w:oddHBand="0" w:evenHBand="0" w:firstRowFirstColumn="0" w:firstRowLastColumn="0" w:lastRowFirstColumn="0" w:lastRowLastColumn="0"/>
          <w:trHeight w:val="231"/>
        </w:trPr>
        <w:tc>
          <w:tcPr>
            <w:tcW w:w="1187" w:type="pct"/>
            <w:hideMark/>
          </w:tcPr>
          <w:p w14:paraId="56DC73CE" w14:textId="77777777" w:rsidR="006447DB" w:rsidRPr="00C970C2" w:rsidRDefault="006447DB" w:rsidP="00CD5D76">
            <w:pPr>
              <w:pStyle w:val="5a"/>
              <w:rPr>
                <w:snapToGrid/>
              </w:rPr>
            </w:pPr>
            <w:r w:rsidRPr="00C970C2">
              <w:rPr>
                <w:rFonts w:hint="eastAsia"/>
              </w:rPr>
              <w:t>标签</w:t>
            </w:r>
          </w:p>
        </w:tc>
        <w:tc>
          <w:tcPr>
            <w:tcW w:w="3813" w:type="pct"/>
            <w:hideMark/>
          </w:tcPr>
          <w:p w14:paraId="6253861E" w14:textId="77777777" w:rsidR="006447DB" w:rsidRPr="00C970C2" w:rsidRDefault="006447DB" w:rsidP="00CD5D76">
            <w:pPr>
              <w:pStyle w:val="5a"/>
            </w:pPr>
            <w:r w:rsidRPr="00C970C2">
              <w:rPr>
                <w:rFonts w:hint="eastAsia"/>
              </w:rPr>
              <w:t>含义</w:t>
            </w:r>
          </w:p>
        </w:tc>
      </w:tr>
      <w:tr w:rsidR="006447DB" w:rsidRPr="00C970C2" w14:paraId="3D067FAC" w14:textId="77777777" w:rsidTr="00CD5D76">
        <w:trPr>
          <w:trHeight w:val="197"/>
        </w:trPr>
        <w:tc>
          <w:tcPr>
            <w:tcW w:w="1187" w:type="pct"/>
            <w:hideMark/>
          </w:tcPr>
          <w:p w14:paraId="5D61174D" w14:textId="77777777" w:rsidR="006447DB" w:rsidRPr="00C970C2" w:rsidRDefault="006447DB" w:rsidP="00CD5D76">
            <w:pPr>
              <w:pStyle w:val="5a"/>
            </w:pPr>
            <w:r w:rsidRPr="00C970C2">
              <w:rPr>
                <w:rFonts w:hint="eastAsia"/>
              </w:rPr>
              <w:t>comment_id</w:t>
            </w:r>
          </w:p>
        </w:tc>
        <w:tc>
          <w:tcPr>
            <w:tcW w:w="3813" w:type="pct"/>
            <w:hideMark/>
          </w:tcPr>
          <w:p w14:paraId="70C7D36A" w14:textId="77777777" w:rsidR="006447DB" w:rsidRPr="00C970C2" w:rsidRDefault="006447DB" w:rsidP="00CD5D76">
            <w:pPr>
              <w:pStyle w:val="5a"/>
            </w:pPr>
            <w:r w:rsidRPr="00C970C2">
              <w:rPr>
                <w:rFonts w:hint="eastAsia"/>
              </w:rPr>
              <w:t>评论</w:t>
            </w:r>
            <w:r w:rsidRPr="00C970C2">
              <w:rPr>
                <w:rFonts w:hint="eastAsia"/>
              </w:rPr>
              <w:t>ID</w:t>
            </w:r>
          </w:p>
        </w:tc>
      </w:tr>
      <w:tr w:rsidR="006447DB" w:rsidRPr="00C970C2" w14:paraId="603A8AE0" w14:textId="77777777" w:rsidTr="00CD5D76">
        <w:trPr>
          <w:trHeight w:val="197"/>
        </w:trPr>
        <w:tc>
          <w:tcPr>
            <w:tcW w:w="1187" w:type="pct"/>
          </w:tcPr>
          <w:p w14:paraId="3D5CAE32" w14:textId="77777777" w:rsidR="006447DB" w:rsidRPr="00C970C2" w:rsidRDefault="006447DB" w:rsidP="00CD5D76">
            <w:pPr>
              <w:pStyle w:val="5a"/>
            </w:pPr>
            <w:r w:rsidRPr="00C970C2">
              <w:rPr>
                <w:rFonts w:hint="eastAsia"/>
              </w:rPr>
              <w:t>userid</w:t>
            </w:r>
          </w:p>
        </w:tc>
        <w:tc>
          <w:tcPr>
            <w:tcW w:w="3813" w:type="pct"/>
          </w:tcPr>
          <w:p w14:paraId="27937D4C" w14:textId="77777777" w:rsidR="006447DB" w:rsidRPr="00C970C2" w:rsidRDefault="006447DB" w:rsidP="00CD5D76">
            <w:pPr>
              <w:pStyle w:val="5a"/>
            </w:pPr>
            <w:r w:rsidRPr="00C970C2">
              <w:rPr>
                <w:rFonts w:hint="eastAsia"/>
              </w:rPr>
              <w:t>用户</w:t>
            </w:r>
            <w:r w:rsidRPr="00C970C2">
              <w:rPr>
                <w:rFonts w:hint="eastAsia"/>
              </w:rPr>
              <w:t>ID</w:t>
            </w:r>
          </w:p>
        </w:tc>
      </w:tr>
      <w:tr w:rsidR="006447DB" w:rsidRPr="00C970C2" w14:paraId="6072093A" w14:textId="77777777" w:rsidTr="00CD5D76">
        <w:trPr>
          <w:trHeight w:val="197"/>
        </w:trPr>
        <w:tc>
          <w:tcPr>
            <w:tcW w:w="1187" w:type="pct"/>
          </w:tcPr>
          <w:p w14:paraId="40EE8B0B" w14:textId="77777777" w:rsidR="006447DB" w:rsidRPr="00C970C2" w:rsidRDefault="006447DB" w:rsidP="00CD5D76">
            <w:pPr>
              <w:pStyle w:val="5a"/>
            </w:pPr>
            <w:r w:rsidRPr="00C970C2">
              <w:rPr>
                <w:rFonts w:hint="eastAsia"/>
              </w:rPr>
              <w:t>content</w:t>
            </w:r>
          </w:p>
        </w:tc>
        <w:tc>
          <w:tcPr>
            <w:tcW w:w="3813" w:type="pct"/>
          </w:tcPr>
          <w:p w14:paraId="1A58EC68" w14:textId="77777777" w:rsidR="006447DB" w:rsidRPr="00C970C2" w:rsidRDefault="006447DB" w:rsidP="00CD5D76">
            <w:pPr>
              <w:pStyle w:val="5a"/>
            </w:pPr>
            <w:r w:rsidRPr="00C970C2">
              <w:rPr>
                <w:rFonts w:hint="eastAsia"/>
              </w:rPr>
              <w:t>评论内容</w:t>
            </w:r>
          </w:p>
        </w:tc>
      </w:tr>
      <w:tr w:rsidR="006447DB" w:rsidRPr="00C970C2" w14:paraId="68B580A2" w14:textId="77777777" w:rsidTr="00CD5D76">
        <w:trPr>
          <w:trHeight w:val="197"/>
        </w:trPr>
        <w:tc>
          <w:tcPr>
            <w:tcW w:w="1187" w:type="pct"/>
          </w:tcPr>
          <w:p w14:paraId="11D8DFCC" w14:textId="77777777" w:rsidR="006447DB" w:rsidRPr="00C970C2" w:rsidRDefault="006447DB" w:rsidP="00CD5D76">
            <w:pPr>
              <w:pStyle w:val="5a"/>
            </w:pPr>
            <w:r w:rsidRPr="00C970C2">
              <w:rPr>
                <w:rFonts w:hint="eastAsia"/>
              </w:rPr>
              <w:t>addtime</w:t>
            </w:r>
          </w:p>
        </w:tc>
        <w:tc>
          <w:tcPr>
            <w:tcW w:w="3813" w:type="pct"/>
          </w:tcPr>
          <w:p w14:paraId="480E53E6" w14:textId="77777777" w:rsidR="006447DB" w:rsidRPr="00C970C2" w:rsidRDefault="006447DB" w:rsidP="00CD5D76">
            <w:pPr>
              <w:pStyle w:val="5a"/>
            </w:pPr>
            <w:r w:rsidRPr="00C970C2">
              <w:rPr>
                <w:rFonts w:hint="eastAsia"/>
              </w:rPr>
              <w:t>创建时间</w:t>
            </w:r>
          </w:p>
        </w:tc>
      </w:tr>
      <w:tr w:rsidR="006447DB" w:rsidRPr="00C970C2" w14:paraId="09D0F3E1" w14:textId="77777777" w:rsidTr="00CD5D76">
        <w:trPr>
          <w:trHeight w:val="197"/>
        </w:trPr>
        <w:tc>
          <w:tcPr>
            <w:tcW w:w="1187" w:type="pct"/>
          </w:tcPr>
          <w:p w14:paraId="1614BE24" w14:textId="77777777" w:rsidR="006447DB" w:rsidRPr="00C970C2" w:rsidRDefault="006447DB" w:rsidP="00CD5D76">
            <w:pPr>
              <w:pStyle w:val="5a"/>
            </w:pPr>
            <w:r w:rsidRPr="00C970C2">
              <w:rPr>
                <w:rFonts w:hint="eastAsia"/>
              </w:rPr>
              <w:t>praise_count</w:t>
            </w:r>
          </w:p>
        </w:tc>
        <w:tc>
          <w:tcPr>
            <w:tcW w:w="3813" w:type="pct"/>
          </w:tcPr>
          <w:p w14:paraId="34CF2526" w14:textId="77777777" w:rsidR="006447DB" w:rsidRPr="00C970C2" w:rsidRDefault="006447DB" w:rsidP="00CD5D76">
            <w:pPr>
              <w:pStyle w:val="5a"/>
            </w:pPr>
            <w:r w:rsidRPr="00C970C2">
              <w:rPr>
                <w:rFonts w:hint="eastAsia"/>
              </w:rPr>
              <w:t>点赞数量</w:t>
            </w:r>
          </w:p>
        </w:tc>
      </w:tr>
    </w:tbl>
    <w:p w14:paraId="3028C6BF" w14:textId="77777777" w:rsidR="006447DB" w:rsidRPr="00C970C2" w:rsidRDefault="006447DB" w:rsidP="006447DB">
      <w:pPr>
        <w:pStyle w:val="2f4"/>
        <w:rPr>
          <w:rFonts w:ascii="Huawei Sans" w:eastAsia="方正兰亭黑简体" w:hAnsi="Huawei Sans"/>
        </w:rPr>
      </w:pPr>
      <w:r w:rsidRPr="00C970C2">
        <w:rPr>
          <w:rFonts w:ascii="Huawei Sans" w:eastAsia="方正兰亭黑简体" w:hAnsi="Huawei Sans" w:hint="eastAsia"/>
          <w:noProof/>
        </w:rPr>
        <w:lastRenderedPageBreak/>
        <w:drawing>
          <wp:inline distT="0" distB="0" distL="0" distR="0" wp14:anchorId="71A82C38" wp14:editId="61AC48ED">
            <wp:extent cx="1800000" cy="3150000"/>
            <wp:effectExtent l="19050" t="19050" r="10160" b="12700"/>
            <wp:docPr id="35844" name="图片 35844" descr="20190731-154522(e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0190731-154522(eSpa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00000" cy="3150000"/>
                    </a:xfrm>
                    <a:prstGeom prst="rect">
                      <a:avLst/>
                    </a:prstGeom>
                    <a:noFill/>
                    <a:ln w="12700">
                      <a:solidFill>
                        <a:schemeClr val="bg1">
                          <a:lumMod val="85000"/>
                        </a:schemeClr>
                      </a:solidFill>
                    </a:ln>
                  </pic:spPr>
                </pic:pic>
              </a:graphicData>
            </a:graphic>
          </wp:inline>
        </w:drawing>
      </w:r>
    </w:p>
    <w:p w14:paraId="275D5638" w14:textId="77777777" w:rsidR="006447DB" w:rsidRPr="00C970C2" w:rsidRDefault="006447DB" w:rsidP="006447DB">
      <w:pPr>
        <w:pStyle w:val="3"/>
      </w:pPr>
      <w:bookmarkStart w:id="34" w:name="_Toc48506203"/>
      <w:bookmarkStart w:id="35" w:name="_Toc49027814"/>
      <w:bookmarkStart w:id="36" w:name="_Toc67401983"/>
      <w:r w:rsidRPr="00C970C2">
        <w:rPr>
          <w:rFonts w:hint="eastAsia"/>
        </w:rPr>
        <w:t>启动日志数据基本格式</w:t>
      </w:r>
      <w:bookmarkEnd w:id="34"/>
      <w:bookmarkEnd w:id="35"/>
      <w:bookmarkEnd w:id="36"/>
    </w:p>
    <w:p w14:paraId="42C16B19" w14:textId="77777777" w:rsidR="006447DB" w:rsidRPr="00C970C2" w:rsidRDefault="006447DB"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w:t>
      </w:r>
    </w:p>
    <w:p w14:paraId="1136863C" w14:textId="77777777" w:rsidR="006447DB" w:rsidRPr="00C970C2" w:rsidRDefault="006447DB"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"action":"1",//</w:t>
      </w:r>
      <w:r w:rsidRPr="00C970C2">
        <w:rPr>
          <w:rFonts w:ascii="Huawei Sans" w:hAnsi="Huawei Sans" w:hint="eastAsia"/>
          <w:shd w:val="pct15" w:color="auto" w:fill="FFFFFF"/>
          <w:lang w:eastAsia="en-US"/>
        </w:rPr>
        <w:t>状态，成功或失败</w:t>
      </w:r>
    </w:p>
    <w:p w14:paraId="73C871B4" w14:textId="77777777" w:rsidR="006447DB" w:rsidRPr="00C970C2" w:rsidRDefault="006447DB"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"ba":"Huawei", // (String) </w:t>
      </w:r>
      <w:r w:rsidRPr="00C970C2">
        <w:rPr>
          <w:rFonts w:ascii="Huawei Sans" w:hAnsi="Huawei Sans" w:hint="eastAsia"/>
          <w:shd w:val="pct15" w:color="auto" w:fill="FFFFFF"/>
          <w:lang w:eastAsia="en-US"/>
        </w:rPr>
        <w:t>手机品牌</w:t>
      </w:r>
    </w:p>
    <w:p w14:paraId="6BBEF249" w14:textId="77777777" w:rsidR="006447DB" w:rsidRPr="00C970C2" w:rsidRDefault="006447DB"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"detail":"",//(String)</w:t>
      </w:r>
      <w:r w:rsidRPr="00C970C2">
        <w:rPr>
          <w:rFonts w:ascii="Huawei Sans" w:hAnsi="Huawei Sans" w:hint="eastAsia"/>
          <w:shd w:val="pct15" w:color="auto" w:fill="FFFFFF"/>
          <w:lang w:eastAsia="en-US"/>
        </w:rPr>
        <w:t>失败信息</w:t>
      </w:r>
    </w:p>
    <w:p w14:paraId="1761C9F1" w14:textId="77777777" w:rsidR="006447DB" w:rsidRPr="00C970C2" w:rsidRDefault="006447DB"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"eamil":"8G1ZH4XL@199.com",//</w:t>
      </w:r>
      <w:r w:rsidRPr="00C970C2">
        <w:rPr>
          <w:rFonts w:ascii="Huawei Sans" w:hAnsi="Huawei Sans" w:hint="eastAsia"/>
          <w:shd w:val="pct15" w:color="auto" w:fill="FFFFFF"/>
          <w:lang w:eastAsia="en-US"/>
        </w:rPr>
        <w:t>邮箱</w:t>
      </w:r>
    </w:p>
    <w:p w14:paraId="1D8CD9ED" w14:textId="77777777" w:rsidR="006447DB" w:rsidRPr="00C970C2" w:rsidRDefault="006447DB"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"en":"start",//</w:t>
      </w:r>
      <w:r w:rsidRPr="00C970C2">
        <w:rPr>
          <w:rFonts w:ascii="Huawei Sans" w:hAnsi="Huawei Sans" w:hint="eastAsia"/>
          <w:shd w:val="pct15" w:color="auto" w:fill="FFFFFF"/>
          <w:lang w:eastAsia="en-US"/>
        </w:rPr>
        <w:t>日志类型</w:t>
      </w:r>
    </w:p>
    <w:p w14:paraId="3F91157D" w14:textId="77777777" w:rsidR="006447DB" w:rsidRPr="00C970C2" w:rsidRDefault="006447DB"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"entry":"3",//</w:t>
      </w:r>
      <w:r w:rsidRPr="00C970C2">
        <w:rPr>
          <w:rFonts w:ascii="Huawei Sans" w:hAnsi="Huawei Sans" w:hint="eastAsia"/>
          <w:shd w:val="pct15" w:color="auto" w:fill="FFFFFF"/>
          <w:lang w:eastAsia="en-US"/>
        </w:rPr>
        <w:t>入口</w:t>
      </w:r>
    </w:p>
    <w:p w14:paraId="3BF245AF" w14:textId="77777777" w:rsidR="006447DB" w:rsidRPr="00C970C2" w:rsidRDefault="006447DB"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"extend1":"",</w:t>
      </w:r>
      <w:r w:rsidRPr="00C970C2">
        <w:rPr>
          <w:rFonts w:ascii="Huawei Sans" w:hAnsi="Huawei Sans" w:hint="eastAsia"/>
          <w:shd w:val="pct15" w:color="auto" w:fill="FFFFFF"/>
          <w:lang w:eastAsia="en-US"/>
        </w:rPr>
        <w:t>扩展字段</w:t>
      </w:r>
    </w:p>
    <w:p w14:paraId="58682C48" w14:textId="77777777" w:rsidR="006447DB" w:rsidRPr="00C970C2" w:rsidRDefault="006447DB"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"hw":"640*960",// (String) heightXwidth</w:t>
      </w:r>
      <w:r w:rsidRPr="00C970C2">
        <w:rPr>
          <w:rFonts w:ascii="Huawei Sans" w:hAnsi="Huawei Sans" w:hint="eastAsia"/>
          <w:shd w:val="pct15" w:color="auto" w:fill="FFFFFF"/>
          <w:lang w:eastAsia="en-US"/>
        </w:rPr>
        <w:t>，屏幕宽高</w:t>
      </w:r>
    </w:p>
    <w:p w14:paraId="2F779A9A" w14:textId="77777777" w:rsidR="006447DB" w:rsidRPr="00C970C2" w:rsidRDefault="006447DB"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"l":"pt", // (String) </w:t>
      </w:r>
      <w:r w:rsidRPr="00C970C2">
        <w:rPr>
          <w:rFonts w:ascii="Huawei Sans" w:hAnsi="Huawei Sans" w:hint="eastAsia"/>
          <w:shd w:val="pct15" w:color="auto" w:fill="FFFFFF"/>
          <w:lang w:eastAsia="en-US"/>
        </w:rPr>
        <w:t>系统语言</w:t>
      </w:r>
    </w:p>
    <w:p w14:paraId="1A72D49F" w14:textId="77777777" w:rsidR="006447DB" w:rsidRPr="00C970C2" w:rsidRDefault="006447DB"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"loading_time":"13",//</w:t>
      </w:r>
      <w:r w:rsidRPr="00C970C2">
        <w:rPr>
          <w:rFonts w:ascii="Huawei Sans" w:hAnsi="Huawei Sans" w:hint="eastAsia"/>
          <w:shd w:val="pct15" w:color="auto" w:fill="FFFFFF"/>
          <w:lang w:eastAsia="en-US"/>
        </w:rPr>
        <w:t>加载事件</w:t>
      </w:r>
    </w:p>
    <w:p w14:paraId="4253A6F6" w14:textId="77777777" w:rsidR="006447DB" w:rsidRPr="00C970C2" w:rsidRDefault="006447DB"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"md":"Huawei-0",// (String) </w:t>
      </w:r>
      <w:r w:rsidRPr="00C970C2">
        <w:rPr>
          <w:rFonts w:ascii="Huawei Sans" w:hAnsi="Huawei Sans" w:hint="eastAsia"/>
          <w:shd w:val="pct15" w:color="auto" w:fill="FFFFFF"/>
          <w:lang w:eastAsia="en-US"/>
        </w:rPr>
        <w:t>手机型号</w:t>
      </w:r>
    </w:p>
    <w:p w14:paraId="1E3904FC" w14:textId="77777777" w:rsidR="006447DB" w:rsidRPr="00C970C2" w:rsidRDefault="006447DB"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"mid":"0",// (String) </w:t>
      </w:r>
      <w:r w:rsidRPr="00C970C2">
        <w:rPr>
          <w:rFonts w:ascii="Huawei Sans" w:hAnsi="Huawei Sans" w:hint="eastAsia"/>
          <w:shd w:val="pct15" w:color="auto" w:fill="FFFFFF"/>
          <w:lang w:eastAsia="en-US"/>
        </w:rPr>
        <w:t>设备唯一标识</w:t>
      </w:r>
    </w:p>
    <w:p w14:paraId="0C80F451" w14:textId="77777777" w:rsidR="006447DB" w:rsidRPr="00C970C2" w:rsidRDefault="006447DB"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"nw":"WIFI",// (String) </w:t>
      </w:r>
      <w:r w:rsidRPr="00C970C2">
        <w:rPr>
          <w:rFonts w:ascii="Huawei Sans" w:hAnsi="Huawei Sans" w:hint="eastAsia"/>
          <w:shd w:val="pct15" w:color="auto" w:fill="FFFFFF"/>
          <w:lang w:eastAsia="en-US"/>
        </w:rPr>
        <w:t>网络模式</w:t>
      </w:r>
    </w:p>
    <w:p w14:paraId="4A2986D1" w14:textId="77777777" w:rsidR="006447DB" w:rsidRPr="00C970C2" w:rsidRDefault="006447DB"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"open_ad_type":"1",//</w:t>
      </w:r>
      <w:r w:rsidRPr="00C970C2">
        <w:rPr>
          <w:rFonts w:ascii="Huawei Sans" w:hAnsi="Huawei Sans" w:hint="eastAsia"/>
          <w:shd w:val="pct15" w:color="auto" w:fill="FFFFFF"/>
          <w:lang w:eastAsia="en-US"/>
        </w:rPr>
        <w:t>开屏广告类型</w:t>
      </w:r>
    </w:p>
    <w:p w14:paraId="3625CD07" w14:textId="77777777" w:rsidR="006447DB" w:rsidRPr="00C970C2" w:rsidRDefault="006447DB"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"t":"1559920269658",//</w:t>
      </w:r>
      <w:r w:rsidRPr="00C970C2">
        <w:rPr>
          <w:rFonts w:ascii="Huawei Sans" w:hAnsi="Huawei Sans" w:hint="eastAsia"/>
          <w:shd w:val="pct15" w:color="auto" w:fill="FFFFFF"/>
          <w:lang w:eastAsia="en-US"/>
        </w:rPr>
        <w:t>时间</w:t>
      </w:r>
    </w:p>
    <w:p w14:paraId="63375BDC" w14:textId="77777777" w:rsidR="006447DB" w:rsidRPr="00C970C2" w:rsidRDefault="006447DB"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"uid":"0"// (String) </w:t>
      </w:r>
      <w:r w:rsidRPr="00C970C2">
        <w:rPr>
          <w:rFonts w:ascii="Huawei Sans" w:hAnsi="Huawei Sans" w:hint="eastAsia"/>
          <w:shd w:val="pct15" w:color="auto" w:fill="FFFFFF"/>
          <w:lang w:eastAsia="en-US"/>
        </w:rPr>
        <w:t>用户标识</w:t>
      </w:r>
    </w:p>
    <w:p w14:paraId="5DCBEA5A" w14:textId="77777777" w:rsidR="006447DB" w:rsidRPr="00C970C2" w:rsidRDefault="006447DB"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w:t>
      </w:r>
    </w:p>
    <w:p w14:paraId="72EA59F5" w14:textId="696AD970" w:rsidR="006447DB" w:rsidRPr="00C970C2" w:rsidRDefault="006447DB" w:rsidP="006447DB">
      <w:pPr>
        <w:pStyle w:val="3"/>
      </w:pPr>
      <w:bookmarkStart w:id="37" w:name="_Toc48506204"/>
      <w:bookmarkStart w:id="38" w:name="_Toc49027815"/>
      <w:bookmarkStart w:id="39" w:name="_Toc67401984"/>
      <w:r w:rsidRPr="00C970C2">
        <w:rPr>
          <w:rFonts w:hint="eastAsia"/>
        </w:rPr>
        <w:lastRenderedPageBreak/>
        <w:t>启动事件</w:t>
      </w:r>
      <w:bookmarkEnd w:id="37"/>
      <w:bookmarkEnd w:id="38"/>
      <w:bookmarkEnd w:id="39"/>
    </w:p>
    <w:p w14:paraId="2389EEFC" w14:textId="77777777" w:rsidR="006447DB" w:rsidRPr="00C970C2" w:rsidRDefault="006447DB" w:rsidP="00B424A0">
      <w:pPr>
        <w:pStyle w:val="1e"/>
      </w:pPr>
      <w:r w:rsidRPr="00C970C2">
        <w:rPr>
          <w:rFonts w:hint="eastAsia"/>
        </w:rPr>
        <w:t>事件名称：</w:t>
      </w:r>
      <w:r w:rsidRPr="00C970C2">
        <w:rPr>
          <w:rFonts w:hint="eastAsia"/>
        </w:rPr>
        <w:t>start</w:t>
      </w:r>
    </w:p>
    <w:tbl>
      <w:tblPr>
        <w:tblStyle w:val="V30"/>
        <w:tblW w:w="8178" w:type="dxa"/>
        <w:tblLook w:val="0420" w:firstRow="1" w:lastRow="0" w:firstColumn="0" w:lastColumn="0" w:noHBand="0" w:noVBand="1"/>
      </w:tblPr>
      <w:tblGrid>
        <w:gridCol w:w="1941"/>
        <w:gridCol w:w="6237"/>
      </w:tblGrid>
      <w:tr w:rsidR="006447DB" w:rsidRPr="00C970C2" w14:paraId="551C1B72" w14:textId="77777777" w:rsidTr="00CD5D76">
        <w:trPr>
          <w:cnfStyle w:val="100000000000" w:firstRow="1" w:lastRow="0" w:firstColumn="0" w:lastColumn="0" w:oddVBand="0" w:evenVBand="0" w:oddHBand="0" w:evenHBand="0" w:firstRowFirstColumn="0" w:firstRowLastColumn="0" w:lastRowFirstColumn="0" w:lastRowLastColumn="0"/>
          <w:trHeight w:val="231"/>
        </w:trPr>
        <w:tc>
          <w:tcPr>
            <w:tcW w:w="1187" w:type="pct"/>
            <w:hideMark/>
          </w:tcPr>
          <w:p w14:paraId="7DA2116F" w14:textId="77777777" w:rsidR="006447DB" w:rsidRPr="00C970C2" w:rsidRDefault="006447DB" w:rsidP="00CD5D76">
            <w:pPr>
              <w:pStyle w:val="5a"/>
              <w:rPr>
                <w:snapToGrid/>
              </w:rPr>
            </w:pPr>
            <w:r w:rsidRPr="00C970C2">
              <w:rPr>
                <w:rFonts w:hint="eastAsia"/>
              </w:rPr>
              <w:t>标签</w:t>
            </w:r>
          </w:p>
        </w:tc>
        <w:tc>
          <w:tcPr>
            <w:tcW w:w="3813" w:type="pct"/>
            <w:hideMark/>
          </w:tcPr>
          <w:p w14:paraId="4D83D200" w14:textId="77777777" w:rsidR="006447DB" w:rsidRPr="00C970C2" w:rsidRDefault="006447DB" w:rsidP="00CD5D76">
            <w:pPr>
              <w:pStyle w:val="5a"/>
            </w:pPr>
            <w:r w:rsidRPr="00C970C2">
              <w:rPr>
                <w:rFonts w:hint="eastAsia"/>
              </w:rPr>
              <w:t>含义</w:t>
            </w:r>
          </w:p>
        </w:tc>
      </w:tr>
      <w:tr w:rsidR="006447DB" w:rsidRPr="00C970C2" w14:paraId="288BD017" w14:textId="77777777" w:rsidTr="00CD5D76">
        <w:trPr>
          <w:trHeight w:val="197"/>
        </w:trPr>
        <w:tc>
          <w:tcPr>
            <w:tcW w:w="1187" w:type="pct"/>
          </w:tcPr>
          <w:p w14:paraId="3255CF43" w14:textId="77777777" w:rsidR="006447DB" w:rsidRPr="00C970C2" w:rsidRDefault="006447DB" w:rsidP="00CD5D76">
            <w:pPr>
              <w:pStyle w:val="5a"/>
            </w:pPr>
            <w:r w:rsidRPr="00C970C2">
              <w:rPr>
                <w:rFonts w:hint="eastAsia"/>
              </w:rPr>
              <w:t>entry</w:t>
            </w:r>
          </w:p>
        </w:tc>
        <w:tc>
          <w:tcPr>
            <w:tcW w:w="3813" w:type="pct"/>
          </w:tcPr>
          <w:p w14:paraId="20FD17EE" w14:textId="77777777" w:rsidR="006447DB" w:rsidRPr="00C970C2" w:rsidRDefault="006447DB" w:rsidP="00CD5D76">
            <w:pPr>
              <w:pStyle w:val="5a"/>
            </w:pPr>
            <w:r w:rsidRPr="00C970C2">
              <w:rPr>
                <w:rFonts w:hint="eastAsia"/>
              </w:rPr>
              <w:t>入口：</w:t>
            </w:r>
            <w:r w:rsidRPr="00C970C2">
              <w:rPr>
                <w:rFonts w:hint="eastAsia"/>
              </w:rPr>
              <w:t xml:space="preserve"> push=1</w:t>
            </w:r>
            <w:r w:rsidRPr="00C970C2">
              <w:rPr>
                <w:rFonts w:hint="eastAsia"/>
              </w:rPr>
              <w:t>，</w:t>
            </w:r>
            <w:r w:rsidRPr="00C970C2">
              <w:rPr>
                <w:rFonts w:hint="eastAsia"/>
              </w:rPr>
              <w:t>widget=2</w:t>
            </w:r>
            <w:r w:rsidRPr="00C970C2">
              <w:rPr>
                <w:rFonts w:hint="eastAsia"/>
              </w:rPr>
              <w:t>，</w:t>
            </w:r>
            <w:r w:rsidRPr="00C970C2">
              <w:rPr>
                <w:rFonts w:hint="eastAsia"/>
              </w:rPr>
              <w:t>icon=3</w:t>
            </w:r>
            <w:r w:rsidRPr="00C970C2">
              <w:rPr>
                <w:rFonts w:hint="eastAsia"/>
              </w:rPr>
              <w:t>，</w:t>
            </w:r>
            <w:r w:rsidRPr="00C970C2">
              <w:rPr>
                <w:rFonts w:hint="eastAsia"/>
              </w:rPr>
              <w:t>notification=4, lockscreen_widget =5</w:t>
            </w:r>
          </w:p>
        </w:tc>
      </w:tr>
      <w:tr w:rsidR="006447DB" w:rsidRPr="00C970C2" w14:paraId="725026F1" w14:textId="77777777" w:rsidTr="00CD5D76">
        <w:trPr>
          <w:trHeight w:val="197"/>
        </w:trPr>
        <w:tc>
          <w:tcPr>
            <w:tcW w:w="1187" w:type="pct"/>
          </w:tcPr>
          <w:p w14:paraId="16BAD8E7" w14:textId="77777777" w:rsidR="006447DB" w:rsidRPr="00C970C2" w:rsidRDefault="006447DB" w:rsidP="00CD5D76">
            <w:pPr>
              <w:pStyle w:val="5a"/>
            </w:pPr>
            <w:r w:rsidRPr="00C970C2">
              <w:rPr>
                <w:rFonts w:hint="eastAsia"/>
              </w:rPr>
              <w:t>open_ad_type</w:t>
            </w:r>
          </w:p>
        </w:tc>
        <w:tc>
          <w:tcPr>
            <w:tcW w:w="3813" w:type="pct"/>
          </w:tcPr>
          <w:p w14:paraId="191FC187" w14:textId="77777777" w:rsidR="006447DB" w:rsidRPr="00C970C2" w:rsidRDefault="006447DB" w:rsidP="00CD5D76">
            <w:pPr>
              <w:pStyle w:val="5a"/>
            </w:pPr>
            <w:r w:rsidRPr="00C970C2">
              <w:rPr>
                <w:rFonts w:hint="eastAsia"/>
              </w:rPr>
              <w:t>开屏广告类型</w:t>
            </w:r>
            <w:r w:rsidRPr="00C970C2">
              <w:rPr>
                <w:rFonts w:hint="eastAsia"/>
              </w:rPr>
              <w:t xml:space="preserve">:  </w:t>
            </w:r>
            <w:r w:rsidRPr="00C970C2">
              <w:rPr>
                <w:rFonts w:hint="eastAsia"/>
              </w:rPr>
              <w:t>开屏原生广告</w:t>
            </w:r>
            <w:r w:rsidRPr="00C970C2">
              <w:rPr>
                <w:rFonts w:hint="eastAsia"/>
              </w:rPr>
              <w:t xml:space="preserve">=1, </w:t>
            </w:r>
            <w:r w:rsidRPr="00C970C2">
              <w:rPr>
                <w:rFonts w:hint="eastAsia"/>
              </w:rPr>
              <w:t>开屏插屏广告</w:t>
            </w:r>
            <w:r w:rsidRPr="00C970C2">
              <w:rPr>
                <w:rFonts w:hint="eastAsia"/>
              </w:rPr>
              <w:t>=2</w:t>
            </w:r>
          </w:p>
        </w:tc>
      </w:tr>
      <w:tr w:rsidR="006447DB" w:rsidRPr="00C970C2" w14:paraId="0C77076A" w14:textId="77777777" w:rsidTr="00CD5D76">
        <w:trPr>
          <w:trHeight w:val="197"/>
        </w:trPr>
        <w:tc>
          <w:tcPr>
            <w:tcW w:w="1187" w:type="pct"/>
          </w:tcPr>
          <w:p w14:paraId="07F2CFA9" w14:textId="77777777" w:rsidR="006447DB" w:rsidRPr="00C970C2" w:rsidRDefault="006447DB" w:rsidP="00CD5D76">
            <w:pPr>
              <w:pStyle w:val="5a"/>
            </w:pPr>
            <w:r w:rsidRPr="00C970C2">
              <w:rPr>
                <w:rFonts w:hint="eastAsia"/>
              </w:rPr>
              <w:t>action</w:t>
            </w:r>
          </w:p>
        </w:tc>
        <w:tc>
          <w:tcPr>
            <w:tcW w:w="3813" w:type="pct"/>
          </w:tcPr>
          <w:p w14:paraId="09152D49" w14:textId="77777777" w:rsidR="006447DB" w:rsidRPr="00C970C2" w:rsidRDefault="006447DB" w:rsidP="00CD5D76">
            <w:pPr>
              <w:pStyle w:val="5a"/>
            </w:pPr>
            <w:r w:rsidRPr="00C970C2">
              <w:rPr>
                <w:rFonts w:hint="eastAsia"/>
              </w:rPr>
              <w:t>状态：成功</w:t>
            </w:r>
            <w:r w:rsidRPr="00C970C2">
              <w:rPr>
                <w:rFonts w:hint="eastAsia"/>
              </w:rPr>
              <w:t xml:space="preserve">=1  </w:t>
            </w:r>
            <w:r w:rsidRPr="00C970C2">
              <w:rPr>
                <w:rFonts w:hint="eastAsia"/>
              </w:rPr>
              <w:t>失败</w:t>
            </w:r>
            <w:r w:rsidRPr="00C970C2">
              <w:rPr>
                <w:rFonts w:hint="eastAsia"/>
              </w:rPr>
              <w:t>=2</w:t>
            </w:r>
          </w:p>
        </w:tc>
      </w:tr>
      <w:tr w:rsidR="006447DB" w:rsidRPr="00C970C2" w14:paraId="4EC3F0C4" w14:textId="77777777" w:rsidTr="00CD5D76">
        <w:trPr>
          <w:trHeight w:val="197"/>
        </w:trPr>
        <w:tc>
          <w:tcPr>
            <w:tcW w:w="1187" w:type="pct"/>
          </w:tcPr>
          <w:p w14:paraId="4D642255" w14:textId="77777777" w:rsidR="006447DB" w:rsidRPr="00C970C2" w:rsidRDefault="006447DB" w:rsidP="00CD5D76">
            <w:pPr>
              <w:pStyle w:val="5a"/>
            </w:pPr>
            <w:r w:rsidRPr="00C970C2">
              <w:rPr>
                <w:rFonts w:hint="eastAsia"/>
              </w:rPr>
              <w:t>loading_time</w:t>
            </w:r>
          </w:p>
        </w:tc>
        <w:tc>
          <w:tcPr>
            <w:tcW w:w="3813" w:type="pct"/>
          </w:tcPr>
          <w:p w14:paraId="1585F2E5" w14:textId="77777777" w:rsidR="006447DB" w:rsidRPr="00C970C2" w:rsidRDefault="006447DB" w:rsidP="00CD5D76">
            <w:pPr>
              <w:pStyle w:val="5a"/>
            </w:pPr>
            <w:r w:rsidRPr="00C970C2">
              <w:rPr>
                <w:rFonts w:hint="eastAsia"/>
              </w:rPr>
              <w:t>加载时长：计算下拉开始到接口返回数据的时间，（开始加载报</w:t>
            </w:r>
            <w:r w:rsidRPr="00C970C2">
              <w:rPr>
                <w:rFonts w:hint="eastAsia"/>
              </w:rPr>
              <w:t>0</w:t>
            </w:r>
            <w:r w:rsidRPr="00C970C2">
              <w:rPr>
                <w:rFonts w:hint="eastAsia"/>
              </w:rPr>
              <w:t>，加载成功或加载失败才上报时间）</w:t>
            </w:r>
          </w:p>
        </w:tc>
      </w:tr>
      <w:tr w:rsidR="006447DB" w:rsidRPr="00C970C2" w14:paraId="09C0429F" w14:textId="77777777" w:rsidTr="00CD5D76">
        <w:trPr>
          <w:trHeight w:val="197"/>
        </w:trPr>
        <w:tc>
          <w:tcPr>
            <w:tcW w:w="1187" w:type="pct"/>
          </w:tcPr>
          <w:p w14:paraId="4DF8642C" w14:textId="77777777" w:rsidR="006447DB" w:rsidRPr="00C970C2" w:rsidRDefault="006447DB" w:rsidP="00CD5D76">
            <w:pPr>
              <w:pStyle w:val="5a"/>
            </w:pPr>
            <w:r w:rsidRPr="00C970C2">
              <w:rPr>
                <w:rFonts w:hint="eastAsia"/>
              </w:rPr>
              <w:t>detail</w:t>
            </w:r>
          </w:p>
        </w:tc>
        <w:tc>
          <w:tcPr>
            <w:tcW w:w="3813" w:type="pct"/>
          </w:tcPr>
          <w:p w14:paraId="4D27C513" w14:textId="77777777" w:rsidR="006447DB" w:rsidRPr="00C970C2" w:rsidRDefault="006447DB" w:rsidP="00CD5D76">
            <w:pPr>
              <w:pStyle w:val="5a"/>
            </w:pPr>
            <w:r w:rsidRPr="00C970C2">
              <w:rPr>
                <w:rFonts w:hint="eastAsia"/>
              </w:rPr>
              <w:t>失败信息</w:t>
            </w:r>
          </w:p>
        </w:tc>
      </w:tr>
      <w:tr w:rsidR="006447DB" w:rsidRPr="00C970C2" w14:paraId="47FC4B45" w14:textId="77777777" w:rsidTr="00CD5D76">
        <w:trPr>
          <w:trHeight w:val="197"/>
        </w:trPr>
        <w:tc>
          <w:tcPr>
            <w:tcW w:w="1187" w:type="pct"/>
          </w:tcPr>
          <w:p w14:paraId="2FC883A3" w14:textId="77777777" w:rsidR="006447DB" w:rsidRPr="00C970C2" w:rsidRDefault="006447DB" w:rsidP="00CD5D76">
            <w:pPr>
              <w:pStyle w:val="5a"/>
            </w:pPr>
            <w:r w:rsidRPr="00C970C2">
              <w:rPr>
                <w:rFonts w:hint="eastAsia"/>
              </w:rPr>
              <w:t>extend1</w:t>
            </w:r>
          </w:p>
        </w:tc>
        <w:tc>
          <w:tcPr>
            <w:tcW w:w="3813" w:type="pct"/>
          </w:tcPr>
          <w:p w14:paraId="3A6ECEB2" w14:textId="77777777" w:rsidR="006447DB" w:rsidRPr="00C970C2" w:rsidRDefault="006447DB" w:rsidP="00CD5D76">
            <w:pPr>
              <w:pStyle w:val="5a"/>
            </w:pPr>
            <w:r w:rsidRPr="00C970C2">
              <w:rPr>
                <w:rFonts w:hint="eastAsia"/>
              </w:rPr>
              <w:t>扩展信息</w:t>
            </w:r>
          </w:p>
        </w:tc>
      </w:tr>
    </w:tbl>
    <w:p w14:paraId="34E07048" w14:textId="77777777" w:rsidR="006447DB" w:rsidRPr="00C970C2" w:rsidRDefault="006447DB" w:rsidP="006447DB">
      <w:pPr>
        <w:pStyle w:val="3"/>
      </w:pPr>
      <w:bookmarkStart w:id="40" w:name="_Toc48506205"/>
      <w:bookmarkStart w:id="41" w:name="_Toc49027816"/>
      <w:bookmarkStart w:id="42" w:name="_Toc67401985"/>
      <w:r w:rsidRPr="00C970C2">
        <w:rPr>
          <w:rFonts w:hint="eastAsia"/>
        </w:rPr>
        <w:t>数据库表及字段解释</w:t>
      </w:r>
      <w:bookmarkEnd w:id="40"/>
      <w:bookmarkEnd w:id="41"/>
      <w:bookmarkEnd w:id="42"/>
    </w:p>
    <w:p w14:paraId="3A22C37C" w14:textId="0973D550" w:rsidR="006447DB" w:rsidRPr="00C970C2" w:rsidRDefault="006447DB" w:rsidP="00B424A0">
      <w:pPr>
        <w:pStyle w:val="1e"/>
        <w:rPr>
          <w:lang w:eastAsia="en-US"/>
        </w:rPr>
      </w:pPr>
      <w:r w:rsidRPr="00C970C2">
        <w:rPr>
          <w:rFonts w:hint="eastAsia"/>
          <w:lang w:eastAsia="en-US"/>
        </w:rPr>
        <w:t>订单表</w:t>
      </w:r>
      <w:r w:rsidR="00702BB7" w:rsidRPr="00C970C2">
        <w:rPr>
          <w:rFonts w:hint="eastAsia"/>
        </w:rPr>
        <w:t>（</w:t>
      </w:r>
      <w:r w:rsidR="00702BB7" w:rsidRPr="00C970C2">
        <w:rPr>
          <w:rFonts w:hint="eastAsia"/>
          <w:lang w:eastAsia="en-US"/>
        </w:rPr>
        <w:t>表名称</w:t>
      </w:r>
      <w:r w:rsidR="00702BB7" w:rsidRPr="00C970C2">
        <w:rPr>
          <w:rFonts w:hint="eastAsia"/>
        </w:rPr>
        <w:t>：</w:t>
      </w:r>
      <w:r w:rsidR="00702BB7" w:rsidRPr="00C970C2">
        <w:rPr>
          <w:rFonts w:hint="eastAsia"/>
          <w:lang w:eastAsia="en-US"/>
        </w:rPr>
        <w:t>order_info</w:t>
      </w:r>
      <w:r w:rsidR="00702BB7" w:rsidRPr="00C970C2">
        <w:rPr>
          <w:rFonts w:hint="eastAsia"/>
        </w:rPr>
        <w:t>）</w:t>
      </w:r>
      <w:r w:rsidR="00C45733" w:rsidRPr="00C970C2">
        <w:rPr>
          <w:rFonts w:hint="eastAsia"/>
        </w:rPr>
        <w:t>：</w:t>
      </w:r>
    </w:p>
    <w:tbl>
      <w:tblPr>
        <w:tblStyle w:val="V30"/>
        <w:tblW w:w="8178" w:type="dxa"/>
        <w:tblLook w:val="0420" w:firstRow="1" w:lastRow="0" w:firstColumn="0" w:lastColumn="0" w:noHBand="0" w:noVBand="1"/>
      </w:tblPr>
      <w:tblGrid>
        <w:gridCol w:w="1941"/>
        <w:gridCol w:w="6237"/>
      </w:tblGrid>
      <w:tr w:rsidR="006447DB" w:rsidRPr="00C970C2" w14:paraId="05013D52" w14:textId="77777777" w:rsidTr="00CD5D76">
        <w:trPr>
          <w:cnfStyle w:val="100000000000" w:firstRow="1" w:lastRow="0" w:firstColumn="0" w:lastColumn="0" w:oddVBand="0" w:evenVBand="0" w:oddHBand="0" w:evenHBand="0" w:firstRowFirstColumn="0" w:firstRowLastColumn="0" w:lastRowFirstColumn="0" w:lastRowLastColumn="0"/>
          <w:trHeight w:val="231"/>
        </w:trPr>
        <w:tc>
          <w:tcPr>
            <w:tcW w:w="1187" w:type="pct"/>
            <w:hideMark/>
          </w:tcPr>
          <w:p w14:paraId="62B23C25" w14:textId="77777777" w:rsidR="006447DB" w:rsidRPr="00C970C2" w:rsidRDefault="006447DB" w:rsidP="00CD5D76">
            <w:pPr>
              <w:pStyle w:val="5a"/>
              <w:rPr>
                <w:snapToGrid/>
              </w:rPr>
            </w:pPr>
            <w:r w:rsidRPr="00C970C2">
              <w:rPr>
                <w:rFonts w:hint="eastAsia"/>
              </w:rPr>
              <w:t>标签</w:t>
            </w:r>
          </w:p>
        </w:tc>
        <w:tc>
          <w:tcPr>
            <w:tcW w:w="3813" w:type="pct"/>
            <w:hideMark/>
          </w:tcPr>
          <w:p w14:paraId="6ABA37F2" w14:textId="77777777" w:rsidR="006447DB" w:rsidRPr="00C970C2" w:rsidRDefault="006447DB" w:rsidP="00CD5D76">
            <w:pPr>
              <w:pStyle w:val="5a"/>
            </w:pPr>
            <w:r w:rsidRPr="00C970C2">
              <w:rPr>
                <w:rFonts w:hint="eastAsia"/>
              </w:rPr>
              <w:t>含义</w:t>
            </w:r>
          </w:p>
        </w:tc>
      </w:tr>
      <w:tr w:rsidR="006447DB" w:rsidRPr="00C970C2" w14:paraId="07156253" w14:textId="77777777" w:rsidTr="00CD5D76">
        <w:trPr>
          <w:trHeight w:val="197"/>
        </w:trPr>
        <w:tc>
          <w:tcPr>
            <w:tcW w:w="1187" w:type="pct"/>
          </w:tcPr>
          <w:p w14:paraId="1B9A36AD" w14:textId="77777777" w:rsidR="006447DB" w:rsidRPr="00C970C2" w:rsidRDefault="006447DB" w:rsidP="00CD5D76">
            <w:pPr>
              <w:pStyle w:val="5a"/>
            </w:pPr>
            <w:r w:rsidRPr="00C970C2">
              <w:rPr>
                <w:rFonts w:hint="eastAsia"/>
              </w:rPr>
              <w:t>id</w:t>
            </w:r>
          </w:p>
        </w:tc>
        <w:tc>
          <w:tcPr>
            <w:tcW w:w="3813" w:type="pct"/>
          </w:tcPr>
          <w:p w14:paraId="0630540E" w14:textId="77777777" w:rsidR="006447DB" w:rsidRPr="00C970C2" w:rsidRDefault="006447DB" w:rsidP="00CD5D76">
            <w:pPr>
              <w:pStyle w:val="5a"/>
            </w:pPr>
            <w:r w:rsidRPr="00C970C2">
              <w:rPr>
                <w:rFonts w:hint="eastAsia"/>
              </w:rPr>
              <w:t>订单编号</w:t>
            </w:r>
          </w:p>
        </w:tc>
      </w:tr>
      <w:tr w:rsidR="006447DB" w:rsidRPr="00C970C2" w14:paraId="54DE8E78" w14:textId="77777777" w:rsidTr="00CD5D76">
        <w:trPr>
          <w:trHeight w:val="197"/>
        </w:trPr>
        <w:tc>
          <w:tcPr>
            <w:tcW w:w="1187" w:type="pct"/>
          </w:tcPr>
          <w:p w14:paraId="5A69B755" w14:textId="77777777" w:rsidR="006447DB" w:rsidRPr="00C970C2" w:rsidRDefault="006447DB" w:rsidP="00CD5D76">
            <w:pPr>
              <w:pStyle w:val="5a"/>
              <w:rPr>
                <w:color w:val="333333"/>
              </w:rPr>
            </w:pPr>
            <w:r w:rsidRPr="00C970C2">
              <w:rPr>
                <w:rFonts w:hint="eastAsia"/>
              </w:rPr>
              <w:t>total_amount</w:t>
            </w:r>
          </w:p>
        </w:tc>
        <w:tc>
          <w:tcPr>
            <w:tcW w:w="3813" w:type="pct"/>
          </w:tcPr>
          <w:p w14:paraId="24AB2607" w14:textId="77777777" w:rsidR="006447DB" w:rsidRPr="00C970C2" w:rsidRDefault="006447DB" w:rsidP="00CD5D76">
            <w:pPr>
              <w:pStyle w:val="5a"/>
            </w:pPr>
            <w:r w:rsidRPr="00C970C2">
              <w:rPr>
                <w:rFonts w:hint="eastAsia"/>
              </w:rPr>
              <w:t>订单金额</w:t>
            </w:r>
          </w:p>
        </w:tc>
      </w:tr>
      <w:tr w:rsidR="006447DB" w:rsidRPr="00C970C2" w14:paraId="3B62CAFD" w14:textId="77777777" w:rsidTr="00CD5D76">
        <w:trPr>
          <w:trHeight w:val="197"/>
        </w:trPr>
        <w:tc>
          <w:tcPr>
            <w:tcW w:w="1187" w:type="pct"/>
          </w:tcPr>
          <w:p w14:paraId="790C66B6" w14:textId="77777777" w:rsidR="006447DB" w:rsidRPr="00C970C2" w:rsidRDefault="006447DB" w:rsidP="00CD5D76">
            <w:pPr>
              <w:pStyle w:val="5a"/>
            </w:pPr>
            <w:r w:rsidRPr="00C970C2">
              <w:rPr>
                <w:rFonts w:hint="eastAsia"/>
              </w:rPr>
              <w:t>order_status</w:t>
            </w:r>
          </w:p>
        </w:tc>
        <w:tc>
          <w:tcPr>
            <w:tcW w:w="3813" w:type="pct"/>
          </w:tcPr>
          <w:p w14:paraId="6BCD3B24" w14:textId="77777777" w:rsidR="006447DB" w:rsidRPr="00C970C2" w:rsidRDefault="006447DB" w:rsidP="00CD5D76">
            <w:pPr>
              <w:pStyle w:val="5a"/>
            </w:pPr>
            <w:r w:rsidRPr="00C970C2">
              <w:rPr>
                <w:rFonts w:hint="eastAsia"/>
              </w:rPr>
              <w:t>订单状态</w:t>
            </w:r>
          </w:p>
        </w:tc>
      </w:tr>
      <w:tr w:rsidR="006447DB" w:rsidRPr="00C970C2" w14:paraId="619B31C1" w14:textId="77777777" w:rsidTr="00CD5D76">
        <w:trPr>
          <w:trHeight w:val="197"/>
        </w:trPr>
        <w:tc>
          <w:tcPr>
            <w:tcW w:w="1187" w:type="pct"/>
          </w:tcPr>
          <w:p w14:paraId="58122FF0" w14:textId="77777777" w:rsidR="006447DB" w:rsidRPr="00C970C2" w:rsidRDefault="006447DB" w:rsidP="00CD5D76">
            <w:pPr>
              <w:pStyle w:val="5a"/>
            </w:pPr>
            <w:r w:rsidRPr="00C970C2">
              <w:rPr>
                <w:rFonts w:hint="eastAsia"/>
              </w:rPr>
              <w:t>user_id</w:t>
            </w:r>
          </w:p>
        </w:tc>
        <w:tc>
          <w:tcPr>
            <w:tcW w:w="3813" w:type="pct"/>
          </w:tcPr>
          <w:p w14:paraId="4CC5F6D5" w14:textId="77777777" w:rsidR="006447DB" w:rsidRPr="00C970C2" w:rsidRDefault="006447DB" w:rsidP="00CD5D76">
            <w:pPr>
              <w:pStyle w:val="5a"/>
            </w:pPr>
            <w:r w:rsidRPr="00C970C2">
              <w:rPr>
                <w:rFonts w:hint="eastAsia"/>
              </w:rPr>
              <w:t>用户</w:t>
            </w:r>
            <w:r w:rsidRPr="00C970C2">
              <w:rPr>
                <w:rFonts w:hint="eastAsia"/>
              </w:rPr>
              <w:t>id</w:t>
            </w:r>
          </w:p>
        </w:tc>
      </w:tr>
      <w:tr w:rsidR="006447DB" w:rsidRPr="00C970C2" w14:paraId="18B57309" w14:textId="77777777" w:rsidTr="00CD5D76">
        <w:trPr>
          <w:trHeight w:val="197"/>
        </w:trPr>
        <w:tc>
          <w:tcPr>
            <w:tcW w:w="1187" w:type="pct"/>
          </w:tcPr>
          <w:p w14:paraId="19D093EE" w14:textId="77777777" w:rsidR="006447DB" w:rsidRPr="00C970C2" w:rsidRDefault="006447DB" w:rsidP="00CD5D76">
            <w:pPr>
              <w:pStyle w:val="5a"/>
            </w:pPr>
            <w:r w:rsidRPr="00C970C2">
              <w:rPr>
                <w:rFonts w:hint="eastAsia"/>
              </w:rPr>
              <w:t>payment_way</w:t>
            </w:r>
          </w:p>
        </w:tc>
        <w:tc>
          <w:tcPr>
            <w:tcW w:w="3813" w:type="pct"/>
          </w:tcPr>
          <w:p w14:paraId="71C7CAA1" w14:textId="77777777" w:rsidR="006447DB" w:rsidRPr="00C970C2" w:rsidRDefault="006447DB" w:rsidP="00CD5D76">
            <w:pPr>
              <w:pStyle w:val="5a"/>
            </w:pPr>
            <w:r w:rsidRPr="00C970C2">
              <w:rPr>
                <w:rFonts w:hint="eastAsia"/>
              </w:rPr>
              <w:t>支付方式</w:t>
            </w:r>
          </w:p>
        </w:tc>
      </w:tr>
      <w:tr w:rsidR="006447DB" w:rsidRPr="00C970C2" w14:paraId="4EF56A76" w14:textId="77777777" w:rsidTr="00CD5D76">
        <w:trPr>
          <w:trHeight w:val="197"/>
        </w:trPr>
        <w:tc>
          <w:tcPr>
            <w:tcW w:w="1187" w:type="pct"/>
          </w:tcPr>
          <w:p w14:paraId="040ACD28" w14:textId="77777777" w:rsidR="006447DB" w:rsidRPr="00C970C2" w:rsidRDefault="006447DB" w:rsidP="00CD5D76">
            <w:pPr>
              <w:pStyle w:val="5a"/>
            </w:pPr>
            <w:r w:rsidRPr="00C970C2">
              <w:rPr>
                <w:rFonts w:hint="eastAsia"/>
              </w:rPr>
              <w:t>out_trade_no</w:t>
            </w:r>
          </w:p>
        </w:tc>
        <w:tc>
          <w:tcPr>
            <w:tcW w:w="3813" w:type="pct"/>
          </w:tcPr>
          <w:p w14:paraId="2D6D2371" w14:textId="77777777" w:rsidR="006447DB" w:rsidRPr="00C970C2" w:rsidRDefault="006447DB" w:rsidP="00CD5D76">
            <w:pPr>
              <w:pStyle w:val="5a"/>
            </w:pPr>
            <w:r w:rsidRPr="00C970C2">
              <w:rPr>
                <w:rFonts w:hint="eastAsia"/>
              </w:rPr>
              <w:t>支付流水号</w:t>
            </w:r>
          </w:p>
        </w:tc>
      </w:tr>
      <w:tr w:rsidR="006447DB" w:rsidRPr="00C970C2" w14:paraId="168D4111" w14:textId="77777777" w:rsidTr="00CD5D76">
        <w:trPr>
          <w:trHeight w:val="197"/>
        </w:trPr>
        <w:tc>
          <w:tcPr>
            <w:tcW w:w="1187" w:type="pct"/>
          </w:tcPr>
          <w:p w14:paraId="3802047D" w14:textId="77777777" w:rsidR="006447DB" w:rsidRPr="00C970C2" w:rsidRDefault="006447DB" w:rsidP="00CD5D76">
            <w:pPr>
              <w:pStyle w:val="5a"/>
            </w:pPr>
            <w:r w:rsidRPr="00C970C2">
              <w:rPr>
                <w:rFonts w:hint="eastAsia"/>
              </w:rPr>
              <w:t>create_time</w:t>
            </w:r>
          </w:p>
        </w:tc>
        <w:tc>
          <w:tcPr>
            <w:tcW w:w="3813" w:type="pct"/>
          </w:tcPr>
          <w:p w14:paraId="4072FE29" w14:textId="77777777" w:rsidR="006447DB" w:rsidRPr="00C970C2" w:rsidRDefault="006447DB" w:rsidP="00CD5D76">
            <w:pPr>
              <w:pStyle w:val="5a"/>
            </w:pPr>
            <w:r w:rsidRPr="00C970C2">
              <w:rPr>
                <w:rFonts w:hint="eastAsia"/>
              </w:rPr>
              <w:t>创建时间</w:t>
            </w:r>
          </w:p>
        </w:tc>
      </w:tr>
      <w:tr w:rsidR="006447DB" w:rsidRPr="00C970C2" w14:paraId="79FB1955" w14:textId="77777777" w:rsidTr="00CD5D76">
        <w:trPr>
          <w:trHeight w:val="197"/>
        </w:trPr>
        <w:tc>
          <w:tcPr>
            <w:tcW w:w="1187" w:type="pct"/>
          </w:tcPr>
          <w:p w14:paraId="4405D84E" w14:textId="77777777" w:rsidR="006447DB" w:rsidRPr="00C970C2" w:rsidRDefault="006447DB" w:rsidP="00CD5D76">
            <w:pPr>
              <w:pStyle w:val="5a"/>
            </w:pPr>
            <w:r w:rsidRPr="00C970C2">
              <w:rPr>
                <w:rFonts w:hint="eastAsia"/>
              </w:rPr>
              <w:t>operate_time</w:t>
            </w:r>
          </w:p>
        </w:tc>
        <w:tc>
          <w:tcPr>
            <w:tcW w:w="3813" w:type="pct"/>
          </w:tcPr>
          <w:p w14:paraId="2F480BD8" w14:textId="77777777" w:rsidR="006447DB" w:rsidRPr="00C970C2" w:rsidRDefault="006447DB" w:rsidP="00CD5D76">
            <w:pPr>
              <w:pStyle w:val="5a"/>
            </w:pPr>
            <w:r w:rsidRPr="00C970C2">
              <w:rPr>
                <w:rFonts w:hint="eastAsia"/>
              </w:rPr>
              <w:t>操作时间</w:t>
            </w:r>
          </w:p>
        </w:tc>
      </w:tr>
    </w:tbl>
    <w:p w14:paraId="14D3D8CA" w14:textId="7AF06588" w:rsidR="006447DB" w:rsidRPr="00C970C2" w:rsidRDefault="006447DB" w:rsidP="00B424A0">
      <w:pPr>
        <w:pStyle w:val="1e"/>
      </w:pPr>
      <w:r w:rsidRPr="00C970C2">
        <w:rPr>
          <w:rFonts w:hint="eastAsia"/>
        </w:rPr>
        <w:t>支付流水表</w:t>
      </w:r>
      <w:r w:rsidR="00C45733" w:rsidRPr="00C970C2">
        <w:rPr>
          <w:rFonts w:hint="eastAsia"/>
        </w:rPr>
        <w:t>（</w:t>
      </w:r>
      <w:r w:rsidRPr="00C970C2">
        <w:rPr>
          <w:rFonts w:hint="eastAsia"/>
        </w:rPr>
        <w:t>表名称：</w:t>
      </w:r>
      <w:r w:rsidRPr="00C970C2">
        <w:rPr>
          <w:rFonts w:hint="eastAsia"/>
        </w:rPr>
        <w:t>payment_info</w:t>
      </w:r>
      <w:r w:rsidR="00C45733" w:rsidRPr="00C970C2">
        <w:rPr>
          <w:rFonts w:hint="eastAsia"/>
        </w:rPr>
        <w:t>）：</w:t>
      </w:r>
    </w:p>
    <w:tbl>
      <w:tblPr>
        <w:tblStyle w:val="V30"/>
        <w:tblW w:w="8178" w:type="dxa"/>
        <w:tblLook w:val="0420" w:firstRow="1" w:lastRow="0" w:firstColumn="0" w:lastColumn="0" w:noHBand="0" w:noVBand="1"/>
      </w:tblPr>
      <w:tblGrid>
        <w:gridCol w:w="1941"/>
        <w:gridCol w:w="6237"/>
      </w:tblGrid>
      <w:tr w:rsidR="006447DB" w:rsidRPr="00C970C2" w14:paraId="550E42F8" w14:textId="77777777" w:rsidTr="00CD5D76">
        <w:trPr>
          <w:cnfStyle w:val="100000000000" w:firstRow="1" w:lastRow="0" w:firstColumn="0" w:lastColumn="0" w:oddVBand="0" w:evenVBand="0" w:oddHBand="0" w:evenHBand="0" w:firstRowFirstColumn="0" w:firstRowLastColumn="0" w:lastRowFirstColumn="0" w:lastRowLastColumn="0"/>
          <w:trHeight w:val="231"/>
        </w:trPr>
        <w:tc>
          <w:tcPr>
            <w:tcW w:w="1187" w:type="pct"/>
            <w:hideMark/>
          </w:tcPr>
          <w:p w14:paraId="1E3076C8" w14:textId="77777777" w:rsidR="006447DB" w:rsidRPr="00C970C2" w:rsidRDefault="006447DB" w:rsidP="00CD5D76">
            <w:pPr>
              <w:pStyle w:val="5a"/>
              <w:rPr>
                <w:snapToGrid/>
              </w:rPr>
            </w:pPr>
            <w:r w:rsidRPr="00C970C2">
              <w:rPr>
                <w:rFonts w:hint="eastAsia"/>
              </w:rPr>
              <w:t>标签</w:t>
            </w:r>
          </w:p>
        </w:tc>
        <w:tc>
          <w:tcPr>
            <w:tcW w:w="3813" w:type="pct"/>
            <w:hideMark/>
          </w:tcPr>
          <w:p w14:paraId="44498F61" w14:textId="77777777" w:rsidR="006447DB" w:rsidRPr="00C970C2" w:rsidRDefault="006447DB" w:rsidP="00CD5D76">
            <w:pPr>
              <w:pStyle w:val="5a"/>
            </w:pPr>
            <w:r w:rsidRPr="00C970C2">
              <w:rPr>
                <w:rFonts w:hint="eastAsia"/>
              </w:rPr>
              <w:t>含义</w:t>
            </w:r>
          </w:p>
        </w:tc>
      </w:tr>
      <w:tr w:rsidR="006447DB" w:rsidRPr="00C970C2" w14:paraId="4C2CA649" w14:textId="77777777" w:rsidTr="00CD5D76">
        <w:trPr>
          <w:trHeight w:val="197"/>
        </w:trPr>
        <w:tc>
          <w:tcPr>
            <w:tcW w:w="1187" w:type="pct"/>
          </w:tcPr>
          <w:p w14:paraId="1F2C0FEB" w14:textId="77777777" w:rsidR="006447DB" w:rsidRPr="00C970C2" w:rsidRDefault="006447DB" w:rsidP="00CD5D76">
            <w:pPr>
              <w:pStyle w:val="5a"/>
            </w:pPr>
            <w:r w:rsidRPr="00C970C2">
              <w:rPr>
                <w:rFonts w:hint="eastAsia"/>
              </w:rPr>
              <w:t>id</w:t>
            </w:r>
          </w:p>
        </w:tc>
        <w:tc>
          <w:tcPr>
            <w:tcW w:w="3813" w:type="pct"/>
          </w:tcPr>
          <w:p w14:paraId="786B6C74" w14:textId="77777777" w:rsidR="006447DB" w:rsidRPr="00C970C2" w:rsidRDefault="006447DB" w:rsidP="00CD5D76">
            <w:pPr>
              <w:pStyle w:val="5a"/>
            </w:pPr>
            <w:r w:rsidRPr="00C970C2">
              <w:rPr>
                <w:rFonts w:hint="eastAsia"/>
              </w:rPr>
              <w:t>编号</w:t>
            </w:r>
          </w:p>
        </w:tc>
      </w:tr>
      <w:tr w:rsidR="006447DB" w:rsidRPr="00C970C2" w14:paraId="1D28B2B5" w14:textId="77777777" w:rsidTr="00CD5D76">
        <w:trPr>
          <w:trHeight w:val="197"/>
        </w:trPr>
        <w:tc>
          <w:tcPr>
            <w:tcW w:w="1187" w:type="pct"/>
          </w:tcPr>
          <w:p w14:paraId="67F41A01" w14:textId="77777777" w:rsidR="006447DB" w:rsidRPr="00C970C2" w:rsidRDefault="006447DB" w:rsidP="00CD5D76">
            <w:pPr>
              <w:pStyle w:val="5a"/>
            </w:pPr>
            <w:r w:rsidRPr="00C970C2">
              <w:rPr>
                <w:rFonts w:hint="eastAsia"/>
              </w:rPr>
              <w:t>out_trade_no</w:t>
            </w:r>
          </w:p>
        </w:tc>
        <w:tc>
          <w:tcPr>
            <w:tcW w:w="3813" w:type="pct"/>
          </w:tcPr>
          <w:p w14:paraId="1A969040" w14:textId="77777777" w:rsidR="006447DB" w:rsidRPr="00C970C2" w:rsidRDefault="006447DB" w:rsidP="00CD5D76">
            <w:pPr>
              <w:pStyle w:val="5a"/>
            </w:pPr>
            <w:r w:rsidRPr="00C970C2">
              <w:rPr>
                <w:rFonts w:hint="eastAsia"/>
              </w:rPr>
              <w:t>对外业务编号</w:t>
            </w:r>
          </w:p>
        </w:tc>
      </w:tr>
      <w:tr w:rsidR="006447DB" w:rsidRPr="00C970C2" w14:paraId="7F8BD21D" w14:textId="77777777" w:rsidTr="00CD5D76">
        <w:trPr>
          <w:trHeight w:val="197"/>
        </w:trPr>
        <w:tc>
          <w:tcPr>
            <w:tcW w:w="1187" w:type="pct"/>
          </w:tcPr>
          <w:p w14:paraId="3D5C79DC" w14:textId="77777777" w:rsidR="006447DB" w:rsidRPr="00C970C2" w:rsidRDefault="006447DB" w:rsidP="00CD5D76">
            <w:pPr>
              <w:pStyle w:val="5a"/>
            </w:pPr>
            <w:r w:rsidRPr="00C970C2">
              <w:rPr>
                <w:rFonts w:hint="eastAsia"/>
              </w:rPr>
              <w:t>order_id</w:t>
            </w:r>
          </w:p>
        </w:tc>
        <w:tc>
          <w:tcPr>
            <w:tcW w:w="3813" w:type="pct"/>
          </w:tcPr>
          <w:p w14:paraId="1FBBB7ED" w14:textId="77777777" w:rsidR="006447DB" w:rsidRPr="00C970C2" w:rsidRDefault="006447DB" w:rsidP="00CD5D76">
            <w:pPr>
              <w:pStyle w:val="5a"/>
            </w:pPr>
            <w:r w:rsidRPr="00C970C2">
              <w:rPr>
                <w:rFonts w:hint="eastAsia"/>
              </w:rPr>
              <w:t>订单编号</w:t>
            </w:r>
          </w:p>
        </w:tc>
      </w:tr>
      <w:tr w:rsidR="006447DB" w:rsidRPr="00C970C2" w14:paraId="771655B4" w14:textId="77777777" w:rsidTr="00CD5D76">
        <w:trPr>
          <w:trHeight w:val="197"/>
        </w:trPr>
        <w:tc>
          <w:tcPr>
            <w:tcW w:w="1187" w:type="pct"/>
          </w:tcPr>
          <w:p w14:paraId="3208ACA1" w14:textId="77777777" w:rsidR="006447DB" w:rsidRPr="00C970C2" w:rsidRDefault="006447DB" w:rsidP="00CD5D76">
            <w:pPr>
              <w:pStyle w:val="5a"/>
            </w:pPr>
            <w:r w:rsidRPr="00C970C2">
              <w:rPr>
                <w:rFonts w:hint="eastAsia"/>
              </w:rPr>
              <w:lastRenderedPageBreak/>
              <w:t>user_id</w:t>
            </w:r>
          </w:p>
        </w:tc>
        <w:tc>
          <w:tcPr>
            <w:tcW w:w="3813" w:type="pct"/>
          </w:tcPr>
          <w:p w14:paraId="11D36D57" w14:textId="77777777" w:rsidR="006447DB" w:rsidRPr="00C970C2" w:rsidRDefault="006447DB" w:rsidP="00CD5D76">
            <w:pPr>
              <w:pStyle w:val="5a"/>
            </w:pPr>
            <w:r w:rsidRPr="00C970C2">
              <w:rPr>
                <w:rFonts w:hint="eastAsia"/>
              </w:rPr>
              <w:t>用户编号</w:t>
            </w:r>
          </w:p>
        </w:tc>
      </w:tr>
      <w:tr w:rsidR="006447DB" w:rsidRPr="00C970C2" w14:paraId="7BB1A0DD" w14:textId="77777777" w:rsidTr="00CD5D76">
        <w:trPr>
          <w:trHeight w:val="197"/>
        </w:trPr>
        <w:tc>
          <w:tcPr>
            <w:tcW w:w="1187" w:type="pct"/>
          </w:tcPr>
          <w:p w14:paraId="2EE2D5F3" w14:textId="77777777" w:rsidR="006447DB" w:rsidRPr="00C970C2" w:rsidRDefault="006447DB" w:rsidP="00CD5D76">
            <w:pPr>
              <w:pStyle w:val="5a"/>
            </w:pPr>
            <w:r w:rsidRPr="00C970C2">
              <w:rPr>
                <w:rFonts w:hint="eastAsia"/>
              </w:rPr>
              <w:t>alipay_trade_no</w:t>
            </w:r>
          </w:p>
        </w:tc>
        <w:tc>
          <w:tcPr>
            <w:tcW w:w="3813" w:type="pct"/>
          </w:tcPr>
          <w:p w14:paraId="4F3692FC" w14:textId="77777777" w:rsidR="006447DB" w:rsidRPr="00C970C2" w:rsidRDefault="006447DB" w:rsidP="00CD5D76">
            <w:pPr>
              <w:pStyle w:val="5a"/>
            </w:pPr>
            <w:r w:rsidRPr="00C970C2">
              <w:rPr>
                <w:rFonts w:hint="eastAsia"/>
              </w:rPr>
              <w:t>支付宝交易流水编号</w:t>
            </w:r>
          </w:p>
        </w:tc>
      </w:tr>
      <w:tr w:rsidR="006447DB" w:rsidRPr="00C970C2" w14:paraId="071776C4" w14:textId="77777777" w:rsidTr="00CD5D76">
        <w:trPr>
          <w:trHeight w:val="197"/>
        </w:trPr>
        <w:tc>
          <w:tcPr>
            <w:tcW w:w="1187" w:type="pct"/>
          </w:tcPr>
          <w:p w14:paraId="68753DE3" w14:textId="77777777" w:rsidR="006447DB" w:rsidRPr="00C970C2" w:rsidRDefault="006447DB" w:rsidP="00CD5D76">
            <w:pPr>
              <w:pStyle w:val="5a"/>
            </w:pPr>
            <w:r w:rsidRPr="00C970C2">
              <w:rPr>
                <w:rFonts w:hint="eastAsia"/>
              </w:rPr>
              <w:t>total_amount</w:t>
            </w:r>
          </w:p>
        </w:tc>
        <w:tc>
          <w:tcPr>
            <w:tcW w:w="3813" w:type="pct"/>
          </w:tcPr>
          <w:p w14:paraId="74D41430" w14:textId="77777777" w:rsidR="006447DB" w:rsidRPr="00C970C2" w:rsidRDefault="006447DB" w:rsidP="00CD5D76">
            <w:pPr>
              <w:pStyle w:val="5a"/>
            </w:pPr>
            <w:r w:rsidRPr="00C970C2">
              <w:rPr>
                <w:rFonts w:hint="eastAsia"/>
              </w:rPr>
              <w:t>支付金额</w:t>
            </w:r>
          </w:p>
        </w:tc>
      </w:tr>
      <w:tr w:rsidR="006447DB" w:rsidRPr="00C970C2" w14:paraId="01BC2EA1" w14:textId="77777777" w:rsidTr="00CD5D76">
        <w:trPr>
          <w:trHeight w:val="197"/>
        </w:trPr>
        <w:tc>
          <w:tcPr>
            <w:tcW w:w="1187" w:type="pct"/>
          </w:tcPr>
          <w:p w14:paraId="2A340476" w14:textId="77777777" w:rsidR="006447DB" w:rsidRPr="00C970C2" w:rsidRDefault="006447DB" w:rsidP="00CD5D76">
            <w:pPr>
              <w:pStyle w:val="5a"/>
            </w:pPr>
            <w:r w:rsidRPr="00C970C2">
              <w:rPr>
                <w:rFonts w:hint="eastAsia"/>
              </w:rPr>
              <w:t>subject</w:t>
            </w:r>
          </w:p>
        </w:tc>
        <w:tc>
          <w:tcPr>
            <w:tcW w:w="3813" w:type="pct"/>
          </w:tcPr>
          <w:p w14:paraId="289BF2BE" w14:textId="77777777" w:rsidR="006447DB" w:rsidRPr="00C970C2" w:rsidRDefault="006447DB" w:rsidP="00CD5D76">
            <w:pPr>
              <w:pStyle w:val="5a"/>
            </w:pPr>
            <w:r w:rsidRPr="00C970C2">
              <w:rPr>
                <w:rFonts w:hint="eastAsia"/>
              </w:rPr>
              <w:t>交易内容</w:t>
            </w:r>
          </w:p>
        </w:tc>
      </w:tr>
      <w:tr w:rsidR="006447DB" w:rsidRPr="00C970C2" w14:paraId="01EAA466" w14:textId="77777777" w:rsidTr="00CD5D76">
        <w:trPr>
          <w:trHeight w:val="197"/>
        </w:trPr>
        <w:tc>
          <w:tcPr>
            <w:tcW w:w="1187" w:type="pct"/>
          </w:tcPr>
          <w:p w14:paraId="2B559488" w14:textId="77777777" w:rsidR="006447DB" w:rsidRPr="00C970C2" w:rsidRDefault="006447DB" w:rsidP="00CD5D76">
            <w:pPr>
              <w:pStyle w:val="5a"/>
            </w:pPr>
            <w:r w:rsidRPr="00C970C2">
              <w:rPr>
                <w:rFonts w:hint="eastAsia"/>
              </w:rPr>
              <w:t>payment_type</w:t>
            </w:r>
          </w:p>
        </w:tc>
        <w:tc>
          <w:tcPr>
            <w:tcW w:w="3813" w:type="pct"/>
          </w:tcPr>
          <w:p w14:paraId="0D2FE82C" w14:textId="77777777" w:rsidR="006447DB" w:rsidRPr="00C970C2" w:rsidRDefault="006447DB" w:rsidP="00CD5D76">
            <w:pPr>
              <w:pStyle w:val="5a"/>
            </w:pPr>
            <w:r w:rsidRPr="00C970C2">
              <w:rPr>
                <w:rFonts w:hint="eastAsia"/>
              </w:rPr>
              <w:t>支付类型</w:t>
            </w:r>
          </w:p>
        </w:tc>
      </w:tr>
      <w:tr w:rsidR="006447DB" w:rsidRPr="00C970C2" w14:paraId="1E9731BC" w14:textId="77777777" w:rsidTr="00CD5D76">
        <w:trPr>
          <w:trHeight w:val="197"/>
        </w:trPr>
        <w:tc>
          <w:tcPr>
            <w:tcW w:w="1187" w:type="pct"/>
          </w:tcPr>
          <w:p w14:paraId="21B18A50" w14:textId="77777777" w:rsidR="006447DB" w:rsidRPr="00C970C2" w:rsidRDefault="006447DB" w:rsidP="00CD5D76">
            <w:pPr>
              <w:pStyle w:val="5a"/>
              <w:rPr>
                <w:color w:val="333333"/>
              </w:rPr>
            </w:pPr>
            <w:r w:rsidRPr="00C970C2">
              <w:rPr>
                <w:rFonts w:hint="eastAsia"/>
              </w:rPr>
              <w:t>payment_time</w:t>
            </w:r>
          </w:p>
        </w:tc>
        <w:tc>
          <w:tcPr>
            <w:tcW w:w="3813" w:type="pct"/>
          </w:tcPr>
          <w:p w14:paraId="3313EDD1" w14:textId="77777777" w:rsidR="006447DB" w:rsidRPr="00C970C2" w:rsidRDefault="006447DB" w:rsidP="00CD5D76">
            <w:pPr>
              <w:pStyle w:val="5a"/>
            </w:pPr>
            <w:r w:rsidRPr="00C970C2">
              <w:rPr>
                <w:rFonts w:hint="eastAsia"/>
              </w:rPr>
              <w:t>支付时间</w:t>
            </w:r>
          </w:p>
        </w:tc>
      </w:tr>
    </w:tbl>
    <w:p w14:paraId="0B257653" w14:textId="77777777" w:rsidR="008330A4" w:rsidRPr="00C970C2" w:rsidRDefault="008330A4" w:rsidP="00EF41F1">
      <w:pPr>
        <w:topLinePunct w:val="0"/>
        <w:adjustRightInd/>
        <w:snapToGrid/>
        <w:spacing w:before="0" w:after="0" w:line="240" w:lineRule="auto"/>
        <w:ind w:left="0"/>
        <w:rPr>
          <w:rFonts w:ascii="Huawei Sans" w:eastAsia="方正兰亭黑简体" w:hAnsi="Huawei Sans"/>
          <w:lang w:eastAsia="en-US"/>
        </w:rPr>
      </w:pPr>
    </w:p>
    <w:p w14:paraId="7B81B2D3" w14:textId="39B64569" w:rsidR="00EF41F1" w:rsidRPr="00C970C2" w:rsidRDefault="00EF41F1" w:rsidP="00EF41F1">
      <w:pPr>
        <w:topLinePunct w:val="0"/>
        <w:adjustRightInd/>
        <w:snapToGrid/>
        <w:spacing w:before="0" w:after="0" w:line="240" w:lineRule="auto"/>
        <w:ind w:left="0"/>
        <w:rPr>
          <w:rFonts w:ascii="Huawei Sans" w:eastAsia="方正兰亭黑简体" w:hAnsi="Huawei Sans"/>
          <w:noProof/>
          <w:sz w:val="32"/>
          <w:szCs w:val="32"/>
          <w:lang w:eastAsia="en-US"/>
        </w:rPr>
      </w:pPr>
      <w:r w:rsidRPr="00C970C2">
        <w:rPr>
          <w:rFonts w:ascii="Huawei Sans" w:eastAsia="方正兰亭黑简体" w:hAnsi="Huawei Sans"/>
          <w:lang w:eastAsia="en-US"/>
        </w:rPr>
        <w:br w:type="page"/>
      </w:r>
    </w:p>
    <w:p w14:paraId="5D8399A4" w14:textId="37C91C2F" w:rsidR="00D70C5F" w:rsidRPr="00C970C2" w:rsidRDefault="00D70C5F" w:rsidP="00D70C5F">
      <w:pPr>
        <w:pStyle w:val="1"/>
      </w:pPr>
      <w:bookmarkStart w:id="43" w:name="_Toc67401986"/>
      <w:r w:rsidRPr="00C970C2">
        <w:rPr>
          <w:rFonts w:hint="eastAsia"/>
        </w:rPr>
        <w:lastRenderedPageBreak/>
        <w:t>实验环境搭建</w:t>
      </w:r>
      <w:bookmarkEnd w:id="43"/>
    </w:p>
    <w:p w14:paraId="13F87F91" w14:textId="77777777" w:rsidR="00F23E6D" w:rsidRPr="00C970C2" w:rsidRDefault="00F23E6D" w:rsidP="006F063E">
      <w:pPr>
        <w:pStyle w:val="2"/>
        <w:numPr>
          <w:ilvl w:val="1"/>
          <w:numId w:val="4"/>
        </w:numPr>
      </w:pPr>
      <w:bookmarkStart w:id="44" w:name="_Toc47702988"/>
      <w:bookmarkStart w:id="45" w:name="_Toc48506186"/>
      <w:bookmarkStart w:id="46" w:name="_Toc49027797"/>
      <w:bookmarkStart w:id="47" w:name="_Toc67401987"/>
      <w:r w:rsidRPr="00C970C2">
        <w:rPr>
          <w:rFonts w:hint="eastAsia"/>
        </w:rPr>
        <w:t>实验介绍</w:t>
      </w:r>
      <w:bookmarkEnd w:id="44"/>
      <w:bookmarkEnd w:id="45"/>
      <w:bookmarkEnd w:id="46"/>
      <w:bookmarkEnd w:id="47"/>
    </w:p>
    <w:p w14:paraId="3F42A9E1" w14:textId="698F40F5" w:rsidR="00F23E6D" w:rsidRPr="00C970C2" w:rsidRDefault="008540B8" w:rsidP="00B424A0">
      <w:pPr>
        <w:pStyle w:val="1e"/>
      </w:pPr>
      <w:r w:rsidRPr="00C970C2">
        <w:rPr>
          <w:rFonts w:hint="eastAsia"/>
        </w:rPr>
        <w:t>本</w:t>
      </w:r>
      <w:r w:rsidR="00674188" w:rsidRPr="00C970C2">
        <w:rPr>
          <w:rFonts w:hint="eastAsia"/>
        </w:rPr>
        <w:t>部分实验</w:t>
      </w:r>
      <w:r w:rsidR="00B27DDF" w:rsidRPr="00C970C2">
        <w:rPr>
          <w:rFonts w:hint="eastAsia"/>
        </w:rPr>
        <w:t>讲述如何申请和配置</w:t>
      </w:r>
      <w:r w:rsidR="0047729F" w:rsidRPr="00C970C2">
        <w:rPr>
          <w:rFonts w:hint="eastAsia"/>
        </w:rPr>
        <w:t>离线实验所需</w:t>
      </w:r>
      <w:r w:rsidRPr="00C970C2">
        <w:rPr>
          <w:rFonts w:hint="eastAsia"/>
        </w:rPr>
        <w:t>云</w:t>
      </w:r>
      <w:r w:rsidR="0047729F" w:rsidRPr="00C970C2">
        <w:rPr>
          <w:rFonts w:hint="eastAsia"/>
        </w:rPr>
        <w:t>资源，从而构建出整个实验所需</w:t>
      </w:r>
      <w:r w:rsidR="00B04EBC" w:rsidRPr="00C970C2">
        <w:rPr>
          <w:rFonts w:hint="eastAsia"/>
        </w:rPr>
        <w:t>的</w:t>
      </w:r>
      <w:r w:rsidR="0047729F" w:rsidRPr="00C970C2">
        <w:rPr>
          <w:rFonts w:hint="eastAsia"/>
        </w:rPr>
        <w:t>环境</w:t>
      </w:r>
      <w:r w:rsidR="00F23E6D" w:rsidRPr="00C970C2">
        <w:rPr>
          <w:rFonts w:hint="eastAsia"/>
        </w:rPr>
        <w:t>。</w:t>
      </w:r>
      <w:r w:rsidR="00242778" w:rsidRPr="00C970C2">
        <w:rPr>
          <w:rFonts w:hint="eastAsia"/>
        </w:rPr>
        <w:t>所需云资源及基本</w:t>
      </w:r>
      <w:r w:rsidR="005139F4" w:rsidRPr="00C970C2">
        <w:rPr>
          <w:rFonts w:hint="eastAsia"/>
        </w:rPr>
        <w:t>申请</w:t>
      </w:r>
      <w:r w:rsidR="00242778" w:rsidRPr="00C970C2">
        <w:rPr>
          <w:rFonts w:hint="eastAsia"/>
        </w:rPr>
        <w:t>步骤如下：</w:t>
      </w:r>
    </w:p>
    <w:p w14:paraId="7B7BEC29" w14:textId="77777777" w:rsidR="00F23E6D" w:rsidRPr="00C970C2" w:rsidRDefault="00F23E6D" w:rsidP="00B424A0">
      <w:pPr>
        <w:pStyle w:val="1e"/>
      </w:pPr>
      <w:r w:rsidRPr="00C970C2">
        <w:rPr>
          <w:noProof/>
        </w:rPr>
        <w:drawing>
          <wp:inline distT="0" distB="0" distL="0" distR="0" wp14:anchorId="186DF05B" wp14:editId="0D693630">
            <wp:extent cx="5400000" cy="261250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zwx941160\Desktop\大数据实验\base\实验环境搭建.pn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2612509"/>
                    </a:xfrm>
                    <a:prstGeom prst="rect">
                      <a:avLst/>
                    </a:prstGeom>
                    <a:noFill/>
                    <a:ln w="12700">
                      <a:noFill/>
                    </a:ln>
                  </pic:spPr>
                </pic:pic>
              </a:graphicData>
            </a:graphic>
          </wp:inline>
        </w:drawing>
      </w:r>
    </w:p>
    <w:p w14:paraId="5C1FCF6A" w14:textId="54E0455E" w:rsidR="00F23E6D" w:rsidRPr="00C970C2" w:rsidRDefault="00F23E6D" w:rsidP="006F063E">
      <w:pPr>
        <w:pStyle w:val="2"/>
        <w:numPr>
          <w:ilvl w:val="1"/>
          <w:numId w:val="4"/>
        </w:numPr>
      </w:pPr>
      <w:bookmarkStart w:id="48" w:name="_Toc47702989"/>
      <w:bookmarkStart w:id="49" w:name="_Toc48506187"/>
      <w:bookmarkStart w:id="50" w:name="_Toc49027798"/>
      <w:bookmarkStart w:id="51" w:name="_Toc67401988"/>
      <w:r w:rsidRPr="00C970C2">
        <w:rPr>
          <w:rFonts w:hint="eastAsia"/>
        </w:rPr>
        <w:t>华为云资源开通</w:t>
      </w:r>
      <w:bookmarkEnd w:id="48"/>
      <w:bookmarkEnd w:id="49"/>
      <w:bookmarkEnd w:id="50"/>
      <w:bookmarkEnd w:id="51"/>
    </w:p>
    <w:p w14:paraId="60EB8F74" w14:textId="65DC04B5" w:rsidR="00B3608A" w:rsidRPr="00C970C2" w:rsidRDefault="00B3608A" w:rsidP="006F063E">
      <w:pPr>
        <w:pStyle w:val="3"/>
      </w:pPr>
      <w:bookmarkStart w:id="52" w:name="_Toc62851697"/>
      <w:bookmarkStart w:id="53" w:name="_Toc67401989"/>
      <w:bookmarkStart w:id="54" w:name="_Toc47702990"/>
      <w:bookmarkStart w:id="55" w:name="_Toc48506188"/>
      <w:bookmarkStart w:id="56" w:name="_Toc49027799"/>
      <w:r w:rsidRPr="00C970C2">
        <w:t>登录华为云控制台</w:t>
      </w:r>
      <w:bookmarkEnd w:id="52"/>
      <w:bookmarkEnd w:id="53"/>
    </w:p>
    <w:p w14:paraId="37039FD6" w14:textId="77777777" w:rsidR="00B3608A" w:rsidRPr="00C970C2" w:rsidRDefault="00B3608A" w:rsidP="00B3608A">
      <w:pPr>
        <w:pStyle w:val="30"/>
        <w:numPr>
          <w:ilvl w:val="0"/>
          <w:numId w:val="19"/>
        </w:numPr>
      </w:pPr>
      <w:r w:rsidRPr="00C970C2">
        <w:t>登录华为云（网址：</w:t>
      </w:r>
      <w:hyperlink r:id="rId18" w:history="1">
        <w:r w:rsidRPr="00C970C2">
          <w:rPr>
            <w:rStyle w:val="ad"/>
          </w:rPr>
          <w:t>https://www.huaweicloud.com</w:t>
        </w:r>
      </w:hyperlink>
      <w:r w:rsidRPr="00C970C2">
        <w:t>）</w:t>
      </w:r>
    </w:p>
    <w:p w14:paraId="21179E53" w14:textId="77777777" w:rsidR="00B3608A" w:rsidRPr="00C970C2" w:rsidRDefault="00B3608A" w:rsidP="00B424A0">
      <w:pPr>
        <w:pStyle w:val="1e"/>
      </w:pPr>
      <w:r w:rsidRPr="00C970C2">
        <w:rPr>
          <w:rFonts w:hint="eastAsia"/>
        </w:rPr>
        <w:t>使用浏览器打开华为云页面，点击右上角的“登录”。</w:t>
      </w:r>
    </w:p>
    <w:p w14:paraId="222197DE" w14:textId="77777777" w:rsidR="00B3608A" w:rsidRPr="00C970C2" w:rsidRDefault="00B3608A" w:rsidP="00B424A0">
      <w:pPr>
        <w:pStyle w:val="1e"/>
      </w:pPr>
      <w:r w:rsidRPr="00C970C2">
        <w:rPr>
          <w:noProof/>
        </w:rPr>
        <w:lastRenderedPageBreak/>
        <mc:AlternateContent>
          <mc:Choice Requires="wps">
            <w:drawing>
              <wp:anchor distT="0" distB="0" distL="114300" distR="114300" simplePos="0" relativeHeight="251769856" behindDoc="0" locked="0" layoutInCell="1" allowOverlap="1" wp14:anchorId="6693FB2C" wp14:editId="5617A2C5">
                <wp:simplePos x="0" y="0"/>
                <wp:positionH relativeFrom="column">
                  <wp:posOffset>5501095</wp:posOffset>
                </wp:positionH>
                <wp:positionV relativeFrom="paragraph">
                  <wp:posOffset>19322</wp:posOffset>
                </wp:positionV>
                <wp:extent cx="234043" cy="185057"/>
                <wp:effectExtent l="19050" t="19050" r="13970" b="24765"/>
                <wp:wrapNone/>
                <wp:docPr id="16" name="矩形 16"/>
                <wp:cNvGraphicFramePr/>
                <a:graphic xmlns:a="http://schemas.openxmlformats.org/drawingml/2006/main">
                  <a:graphicData uri="http://schemas.microsoft.com/office/word/2010/wordprocessingShape">
                    <wps:wsp>
                      <wps:cNvSpPr/>
                      <wps:spPr>
                        <a:xfrm>
                          <a:off x="0" y="0"/>
                          <a:ext cx="234043" cy="18505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3ABC29" id="矩形 16" o:spid="_x0000_s1026" style="position:absolute;left:0;text-align:left;margin-left:433.15pt;margin-top:1.5pt;width:18.45pt;height:14.5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" filled="f" strokecolor="#c7000b" strokeweight="2.25pt"/>
            </w:pict>
          </mc:Fallback>
        </mc:AlternateContent>
      </w:r>
      <w:r w:rsidRPr="00C970C2">
        <w:rPr>
          <w:noProof/>
        </w:rPr>
        <w:drawing>
          <wp:inline distT="0" distB="0" distL="0" distR="0" wp14:anchorId="63CC4CF6" wp14:editId="2FB15AB3">
            <wp:extent cx="5400000" cy="2408400"/>
            <wp:effectExtent l="19050" t="19050" r="10795" b="11430"/>
            <wp:docPr id="35841" name="图片 35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00" cy="2408400"/>
                    </a:xfrm>
                    <a:prstGeom prst="rect">
                      <a:avLst/>
                    </a:prstGeom>
                    <a:ln w="12700">
                      <a:solidFill>
                        <a:schemeClr val="bg1">
                          <a:lumMod val="85000"/>
                        </a:schemeClr>
                      </a:solidFill>
                    </a:ln>
                  </pic:spPr>
                </pic:pic>
              </a:graphicData>
            </a:graphic>
          </wp:inline>
        </w:drawing>
      </w:r>
    </w:p>
    <w:p w14:paraId="7DCBDE96" w14:textId="77777777" w:rsidR="00B3608A" w:rsidRPr="00C970C2" w:rsidRDefault="00B3608A" w:rsidP="00B424A0">
      <w:pPr>
        <w:pStyle w:val="1e"/>
      </w:pPr>
      <w:r w:rsidRPr="00C970C2">
        <w:rPr>
          <w:rFonts w:hint="eastAsia"/>
        </w:rPr>
        <w:t>选择“账号登录”，然后输入账号、密码完成登录。</w:t>
      </w:r>
    </w:p>
    <w:p w14:paraId="11271083" w14:textId="77777777" w:rsidR="00B3608A" w:rsidRPr="00C970C2" w:rsidRDefault="00B3608A" w:rsidP="00B424A0">
      <w:pPr>
        <w:pStyle w:val="1e"/>
      </w:pPr>
      <w:r w:rsidRPr="00C970C2">
        <w:rPr>
          <w:noProof/>
        </w:rPr>
        <mc:AlternateContent>
          <mc:Choice Requires="wps">
            <w:drawing>
              <wp:anchor distT="0" distB="0" distL="114300" distR="114300" simplePos="0" relativeHeight="251770880" behindDoc="0" locked="0" layoutInCell="1" allowOverlap="1" wp14:anchorId="41F15CFE" wp14:editId="63895F8D">
                <wp:simplePos x="0" y="0"/>
                <wp:positionH relativeFrom="column">
                  <wp:posOffset>906780</wp:posOffset>
                </wp:positionH>
                <wp:positionV relativeFrom="paragraph">
                  <wp:posOffset>695597</wp:posOffset>
                </wp:positionV>
                <wp:extent cx="2367280" cy="222885"/>
                <wp:effectExtent l="19050" t="19050" r="13970" b="24765"/>
                <wp:wrapNone/>
                <wp:docPr id="56" name="矩形 56"/>
                <wp:cNvGraphicFramePr/>
                <a:graphic xmlns:a="http://schemas.openxmlformats.org/drawingml/2006/main">
                  <a:graphicData uri="http://schemas.microsoft.com/office/word/2010/wordprocessingShape">
                    <wps:wsp>
                      <wps:cNvSpPr/>
                      <wps:spPr>
                        <a:xfrm>
                          <a:off x="0" y="0"/>
                          <a:ext cx="2367280" cy="22288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72E48A" id="矩形 56" o:spid="_x0000_s1026" style="position:absolute;left:0;text-align:left;margin-left:71.4pt;margin-top:54.75pt;width:186.4pt;height:17.5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" filled="f" strokecolor="#c7000b" strokeweight="2.25pt"/>
            </w:pict>
          </mc:Fallback>
        </mc:AlternateContent>
      </w:r>
      <w:r w:rsidRPr="00C970C2">
        <w:rPr>
          <w:noProof/>
        </w:rPr>
        <mc:AlternateContent>
          <mc:Choice Requires="wps">
            <w:drawing>
              <wp:anchor distT="0" distB="0" distL="114300" distR="114300" simplePos="0" relativeHeight="251771904" behindDoc="0" locked="0" layoutInCell="1" allowOverlap="1" wp14:anchorId="282397EA" wp14:editId="7887B0DD">
                <wp:simplePos x="0" y="0"/>
                <wp:positionH relativeFrom="column">
                  <wp:posOffset>905510</wp:posOffset>
                </wp:positionH>
                <wp:positionV relativeFrom="paragraph">
                  <wp:posOffset>1098822</wp:posOffset>
                </wp:positionV>
                <wp:extent cx="2367643" cy="222885"/>
                <wp:effectExtent l="19050" t="19050" r="13970" b="24765"/>
                <wp:wrapNone/>
                <wp:docPr id="57" name="矩形 57"/>
                <wp:cNvGraphicFramePr/>
                <a:graphic xmlns:a="http://schemas.openxmlformats.org/drawingml/2006/main">
                  <a:graphicData uri="http://schemas.microsoft.com/office/word/2010/wordprocessingShape">
                    <wps:wsp>
                      <wps:cNvSpPr/>
                      <wps:spPr>
                        <a:xfrm>
                          <a:off x="0" y="0"/>
                          <a:ext cx="2367643" cy="22288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0DF43" id="矩形 57" o:spid="_x0000_s1026" style="position:absolute;left:0;text-align:left;margin-left:71.3pt;margin-top:86.5pt;width:186.45pt;height:17.5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" filled="f" strokecolor="#c7000b" strokeweight="2.25pt"/>
            </w:pict>
          </mc:Fallback>
        </mc:AlternateContent>
      </w:r>
      <w:r w:rsidRPr="00C970C2">
        <w:rPr>
          <w:noProof/>
        </w:rPr>
        <w:drawing>
          <wp:inline distT="0" distB="0" distL="0" distR="0" wp14:anchorId="08990BB8" wp14:editId="72634804">
            <wp:extent cx="2872989" cy="2972058"/>
            <wp:effectExtent l="19050" t="19050" r="22860" b="19050"/>
            <wp:docPr id="35842" name="图片 35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72989" cy="2972058"/>
                    </a:xfrm>
                    <a:prstGeom prst="rect">
                      <a:avLst/>
                    </a:prstGeom>
                    <a:ln>
                      <a:solidFill>
                        <a:schemeClr val="bg1">
                          <a:lumMod val="85000"/>
                        </a:schemeClr>
                      </a:solidFill>
                    </a:ln>
                  </pic:spPr>
                </pic:pic>
              </a:graphicData>
            </a:graphic>
          </wp:inline>
        </w:drawing>
      </w:r>
    </w:p>
    <w:p w14:paraId="22B13A59" w14:textId="77777777" w:rsidR="00B3608A" w:rsidRPr="00C970C2" w:rsidRDefault="00B3608A" w:rsidP="00B3608A">
      <w:pPr>
        <w:pStyle w:val="30"/>
        <w:numPr>
          <w:ilvl w:val="0"/>
          <w:numId w:val="19"/>
        </w:numPr>
      </w:pPr>
      <w:r w:rsidRPr="00C970C2">
        <w:t>进入控制台</w:t>
      </w:r>
    </w:p>
    <w:p w14:paraId="04182A20" w14:textId="77777777" w:rsidR="00B3608A" w:rsidRPr="00C970C2" w:rsidRDefault="00B3608A" w:rsidP="00B424A0">
      <w:pPr>
        <w:pStyle w:val="1e"/>
      </w:pPr>
      <w:r w:rsidRPr="00C970C2">
        <w:t>登录成功后点击</w:t>
      </w:r>
      <w:r w:rsidRPr="00C970C2">
        <w:rPr>
          <w:rFonts w:hint="eastAsia"/>
        </w:rPr>
        <w:t>“控制台”。</w:t>
      </w:r>
    </w:p>
    <w:p w14:paraId="2E14AD2C" w14:textId="77777777" w:rsidR="00B3608A" w:rsidRPr="00C970C2" w:rsidRDefault="00B3608A" w:rsidP="00B424A0">
      <w:pPr>
        <w:pStyle w:val="1e"/>
      </w:pPr>
      <w:r w:rsidRPr="00C970C2">
        <w:rPr>
          <w:noProof/>
        </w:rPr>
        <mc:AlternateContent>
          <mc:Choice Requires="wps">
            <w:drawing>
              <wp:anchor distT="0" distB="0" distL="114300" distR="114300" simplePos="0" relativeHeight="251772928" behindDoc="0" locked="0" layoutInCell="1" allowOverlap="1" wp14:anchorId="65CEA7CE" wp14:editId="44086878">
                <wp:simplePos x="0" y="0"/>
                <wp:positionH relativeFrom="column">
                  <wp:posOffset>4711065</wp:posOffset>
                </wp:positionH>
                <wp:positionV relativeFrom="paragraph">
                  <wp:posOffset>70213</wp:posOffset>
                </wp:positionV>
                <wp:extent cx="381000" cy="239213"/>
                <wp:effectExtent l="19050" t="19050" r="19050" b="27940"/>
                <wp:wrapNone/>
                <wp:docPr id="58" name="矩形 58"/>
                <wp:cNvGraphicFramePr/>
                <a:graphic xmlns:a="http://schemas.openxmlformats.org/drawingml/2006/main">
                  <a:graphicData uri="http://schemas.microsoft.com/office/word/2010/wordprocessingShape">
                    <wps:wsp>
                      <wps:cNvSpPr/>
                      <wps:spPr>
                        <a:xfrm>
                          <a:off x="0" y="0"/>
                          <a:ext cx="381000" cy="23921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776B55" id="矩形 58" o:spid="_x0000_s1026" style="position:absolute;left:0;text-align:left;margin-left:370.95pt;margin-top:5.55pt;width:30pt;height:18.8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" filled="f" strokecolor="#c7000b" strokeweight="2.25pt"/>
            </w:pict>
          </mc:Fallback>
        </mc:AlternateContent>
      </w:r>
      <w:r w:rsidRPr="00C970C2">
        <w:rPr>
          <w:noProof/>
        </w:rPr>
        <w:drawing>
          <wp:inline distT="0" distB="0" distL="0" distR="0" wp14:anchorId="119CAD3F" wp14:editId="42AF01B5">
            <wp:extent cx="5400000" cy="1800000"/>
            <wp:effectExtent l="19050" t="19050" r="10795" b="10160"/>
            <wp:docPr id="35845" name="图片 35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00" cy="1800000"/>
                    </a:xfrm>
                    <a:prstGeom prst="rect">
                      <a:avLst/>
                    </a:prstGeom>
                    <a:ln w="12700">
                      <a:solidFill>
                        <a:schemeClr val="bg1">
                          <a:lumMod val="85000"/>
                        </a:schemeClr>
                      </a:solidFill>
                    </a:ln>
                  </pic:spPr>
                </pic:pic>
              </a:graphicData>
            </a:graphic>
          </wp:inline>
        </w:drawing>
      </w:r>
    </w:p>
    <w:p w14:paraId="6A443684" w14:textId="77777777" w:rsidR="00B3608A" w:rsidRPr="00C970C2" w:rsidRDefault="00B3608A" w:rsidP="00B424A0">
      <w:pPr>
        <w:pStyle w:val="1e"/>
      </w:pPr>
      <w:r w:rsidRPr="00C970C2">
        <w:rPr>
          <w:rFonts w:hint="eastAsia"/>
        </w:rPr>
        <w:t>进入到华为云控制台，选择区域为“北京四”。</w:t>
      </w:r>
    </w:p>
    <w:p w14:paraId="55EC555F" w14:textId="77777777" w:rsidR="00B3608A" w:rsidRPr="00C970C2" w:rsidRDefault="00B3608A" w:rsidP="00B424A0">
      <w:pPr>
        <w:pStyle w:val="1e"/>
      </w:pPr>
      <w:r w:rsidRPr="00C970C2">
        <w:rPr>
          <w:noProof/>
        </w:rPr>
        <w:lastRenderedPageBreak/>
        <mc:AlternateContent>
          <mc:Choice Requires="wps">
            <w:drawing>
              <wp:anchor distT="0" distB="0" distL="114300" distR="114300" simplePos="0" relativeHeight="251773952" behindDoc="0" locked="0" layoutInCell="1" allowOverlap="1" wp14:anchorId="4EE162F5" wp14:editId="379E218D">
                <wp:simplePos x="0" y="0"/>
                <wp:positionH relativeFrom="column">
                  <wp:posOffset>1449705</wp:posOffset>
                </wp:positionH>
                <wp:positionV relativeFrom="paragraph">
                  <wp:posOffset>33020</wp:posOffset>
                </wp:positionV>
                <wp:extent cx="865414" cy="168728"/>
                <wp:effectExtent l="19050" t="19050" r="11430" b="22225"/>
                <wp:wrapNone/>
                <wp:docPr id="63" name="矩形 63"/>
                <wp:cNvGraphicFramePr/>
                <a:graphic xmlns:a="http://schemas.openxmlformats.org/drawingml/2006/main">
                  <a:graphicData uri="http://schemas.microsoft.com/office/word/2010/wordprocessingShape">
                    <wps:wsp>
                      <wps:cNvSpPr/>
                      <wps:spPr>
                        <a:xfrm>
                          <a:off x="0" y="0"/>
                          <a:ext cx="865414" cy="16872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44B68F" id="矩形 63" o:spid="_x0000_s1026" style="position:absolute;left:0;text-align:left;margin-left:114.15pt;margin-top:2.6pt;width:68.15pt;height:13.3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" filled="f" strokecolor="#c7000b" strokeweight="2.25pt"/>
            </w:pict>
          </mc:Fallback>
        </mc:AlternateContent>
      </w:r>
      <w:r w:rsidRPr="00C970C2">
        <w:rPr>
          <w:noProof/>
        </w:rPr>
        <w:drawing>
          <wp:inline distT="0" distB="0" distL="0" distR="0" wp14:anchorId="487A022D" wp14:editId="0BB25E07">
            <wp:extent cx="5400000" cy="2192400"/>
            <wp:effectExtent l="19050" t="19050" r="10795" b="17780"/>
            <wp:docPr id="35846" name="图片 35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00" cy="2192400"/>
                    </a:xfrm>
                    <a:prstGeom prst="rect">
                      <a:avLst/>
                    </a:prstGeom>
                    <a:ln w="12700">
                      <a:solidFill>
                        <a:schemeClr val="bg1">
                          <a:lumMod val="85000"/>
                        </a:schemeClr>
                      </a:solidFill>
                    </a:ln>
                  </pic:spPr>
                </pic:pic>
              </a:graphicData>
            </a:graphic>
          </wp:inline>
        </w:drawing>
      </w:r>
    </w:p>
    <w:p w14:paraId="44AD7FBA" w14:textId="59380F6B" w:rsidR="00B3608A" w:rsidRPr="00C970C2" w:rsidRDefault="00BC5F95" w:rsidP="006F063E">
      <w:pPr>
        <w:pStyle w:val="3"/>
      </w:pPr>
      <w:bookmarkStart w:id="57" w:name="_Toc67401990"/>
      <w:r w:rsidRPr="00C970C2">
        <w:t>申请弹性公网</w:t>
      </w:r>
      <w:r w:rsidRPr="00C970C2">
        <w:t>IP</w:t>
      </w:r>
      <w:bookmarkEnd w:id="57"/>
    </w:p>
    <w:p w14:paraId="6680A7BC" w14:textId="77777777" w:rsidR="00BC5F95" w:rsidRPr="00C970C2" w:rsidRDefault="00BC5F95" w:rsidP="00BC5F95">
      <w:pPr>
        <w:pStyle w:val="30"/>
        <w:numPr>
          <w:ilvl w:val="0"/>
          <w:numId w:val="20"/>
        </w:numPr>
      </w:pPr>
      <w:r w:rsidRPr="00C970C2">
        <w:rPr>
          <w:rFonts w:hint="eastAsia"/>
        </w:rPr>
        <w:t>选择弹性公网</w:t>
      </w:r>
      <w:r w:rsidRPr="00C970C2">
        <w:t>IP</w:t>
      </w:r>
    </w:p>
    <w:p w14:paraId="70AFB7F4" w14:textId="77777777" w:rsidR="00BC5F95" w:rsidRPr="00C970C2" w:rsidRDefault="00BC5F95" w:rsidP="00B424A0">
      <w:pPr>
        <w:pStyle w:val="1e"/>
      </w:pPr>
      <w:r w:rsidRPr="00C970C2">
        <w:rPr>
          <w:rFonts w:hint="eastAsia"/>
        </w:rPr>
        <w:t>进入控制台后，鼠标移动到左侧三根横线处将“服务列表”展开，并在列表中点击“网络”分类里面的“弹性公网</w:t>
      </w:r>
      <w:r w:rsidRPr="00C970C2">
        <w:rPr>
          <w:rFonts w:hint="eastAsia"/>
        </w:rPr>
        <w:t>IP</w:t>
      </w:r>
      <w:r w:rsidRPr="00C970C2">
        <w:t xml:space="preserve"> EIP</w:t>
      </w:r>
      <w:r w:rsidRPr="00C970C2">
        <w:rPr>
          <w:rFonts w:hint="eastAsia"/>
        </w:rPr>
        <w:t>”</w:t>
      </w:r>
      <w:r w:rsidRPr="00C970C2">
        <w:t>。</w:t>
      </w:r>
    </w:p>
    <w:p w14:paraId="2030F19F" w14:textId="77777777" w:rsidR="00BC5F95" w:rsidRPr="00C970C2" w:rsidRDefault="00BC5F95" w:rsidP="00B424A0">
      <w:pPr>
        <w:pStyle w:val="1e"/>
      </w:pPr>
      <w:r w:rsidRPr="00C970C2">
        <w:rPr>
          <w:noProof/>
        </w:rPr>
        <mc:AlternateContent>
          <mc:Choice Requires="wps">
            <w:drawing>
              <wp:anchor distT="0" distB="0" distL="114300" distR="114300" simplePos="0" relativeHeight="251777024" behindDoc="0" locked="0" layoutInCell="1" allowOverlap="1" wp14:anchorId="45B755B4" wp14:editId="255FAAB7">
                <wp:simplePos x="0" y="0"/>
                <wp:positionH relativeFrom="column">
                  <wp:posOffset>4798060</wp:posOffset>
                </wp:positionH>
                <wp:positionV relativeFrom="paragraph">
                  <wp:posOffset>1962785</wp:posOffset>
                </wp:positionV>
                <wp:extent cx="865414" cy="168728"/>
                <wp:effectExtent l="19050" t="19050" r="11430" b="22225"/>
                <wp:wrapNone/>
                <wp:docPr id="35847" name="矩形 35847"/>
                <wp:cNvGraphicFramePr/>
                <a:graphic xmlns:a="http://schemas.openxmlformats.org/drawingml/2006/main">
                  <a:graphicData uri="http://schemas.microsoft.com/office/word/2010/wordprocessingShape">
                    <wps:wsp>
                      <wps:cNvSpPr/>
                      <wps:spPr>
                        <a:xfrm>
                          <a:off x="0" y="0"/>
                          <a:ext cx="865414" cy="16872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685BA" id="矩形 35847" o:spid="_x0000_s1026" style="position:absolute;left:0;text-align:left;margin-left:377.8pt;margin-top:154.55pt;width:68.15pt;height:13.3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" filled="f" strokecolor="#c7000b" strokeweight="2.25pt"/>
            </w:pict>
          </mc:Fallback>
        </mc:AlternateContent>
      </w:r>
      <w:r w:rsidRPr="00C970C2">
        <w:rPr>
          <w:noProof/>
        </w:rPr>
        <mc:AlternateContent>
          <mc:Choice Requires="wps">
            <w:drawing>
              <wp:anchor distT="0" distB="0" distL="114300" distR="114300" simplePos="0" relativeHeight="251776000" behindDoc="0" locked="0" layoutInCell="1" allowOverlap="1" wp14:anchorId="6224FD87" wp14:editId="401F1616">
                <wp:simplePos x="0" y="0"/>
                <wp:positionH relativeFrom="column">
                  <wp:posOffset>664210</wp:posOffset>
                </wp:positionH>
                <wp:positionV relativeFrom="paragraph">
                  <wp:posOffset>311785</wp:posOffset>
                </wp:positionV>
                <wp:extent cx="228600" cy="184150"/>
                <wp:effectExtent l="19050" t="19050" r="19050" b="25400"/>
                <wp:wrapNone/>
                <wp:docPr id="35848" name="矩形 35848"/>
                <wp:cNvGraphicFramePr/>
                <a:graphic xmlns:a="http://schemas.openxmlformats.org/drawingml/2006/main">
                  <a:graphicData uri="http://schemas.microsoft.com/office/word/2010/wordprocessingShape">
                    <wps:wsp>
                      <wps:cNvSpPr/>
                      <wps:spPr>
                        <a:xfrm>
                          <a:off x="0" y="0"/>
                          <a:ext cx="228600" cy="1841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A1526B" id="矩形 35848" o:spid="_x0000_s1026" style="position:absolute;left:0;text-align:left;margin-left:52.3pt;margin-top:24.55pt;width:18pt;height:14.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" filled="f" strokecolor="#c7000b" strokeweight="2.25pt"/>
            </w:pict>
          </mc:Fallback>
        </mc:AlternateContent>
      </w:r>
      <w:r w:rsidRPr="00C970C2">
        <w:rPr>
          <w:noProof/>
        </w:rPr>
        <w:drawing>
          <wp:inline distT="0" distB="0" distL="0" distR="0" wp14:anchorId="039F0F01" wp14:editId="080F5802">
            <wp:extent cx="5400000" cy="2487600"/>
            <wp:effectExtent l="19050" t="19050" r="10795" b="27305"/>
            <wp:docPr id="35855" name="图片 35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00" cy="2487600"/>
                    </a:xfrm>
                    <a:prstGeom prst="rect">
                      <a:avLst/>
                    </a:prstGeom>
                    <a:ln w="12700">
                      <a:solidFill>
                        <a:schemeClr val="bg1">
                          <a:lumMod val="85000"/>
                        </a:schemeClr>
                      </a:solidFill>
                    </a:ln>
                  </pic:spPr>
                </pic:pic>
              </a:graphicData>
            </a:graphic>
          </wp:inline>
        </w:drawing>
      </w:r>
    </w:p>
    <w:p w14:paraId="10B21C7C" w14:textId="77777777" w:rsidR="00BC5F95" w:rsidRPr="00C970C2" w:rsidRDefault="00BC5F95" w:rsidP="00BC5F95">
      <w:pPr>
        <w:pStyle w:val="30"/>
        <w:numPr>
          <w:ilvl w:val="0"/>
          <w:numId w:val="20"/>
        </w:numPr>
      </w:pPr>
      <w:r w:rsidRPr="00C970C2">
        <w:t>点击右上角的</w:t>
      </w:r>
      <w:r w:rsidRPr="00C970C2">
        <w:rPr>
          <w:rFonts w:hint="eastAsia"/>
        </w:rPr>
        <w:t>“</w:t>
      </w:r>
      <w:r w:rsidRPr="00C970C2">
        <w:t>购买弹性公网</w:t>
      </w:r>
      <w:r w:rsidRPr="00C970C2">
        <w:t>IP</w:t>
      </w:r>
      <w:r w:rsidRPr="00C970C2">
        <w:rPr>
          <w:rFonts w:hint="eastAsia"/>
        </w:rPr>
        <w:t>”</w:t>
      </w:r>
    </w:p>
    <w:p w14:paraId="1BFB6B9C" w14:textId="77777777" w:rsidR="00BC5F95" w:rsidRPr="00C970C2" w:rsidRDefault="00BC5F95" w:rsidP="00B424A0">
      <w:pPr>
        <w:pStyle w:val="1e"/>
      </w:pPr>
      <w:r w:rsidRPr="00C970C2">
        <w:rPr>
          <w:noProof/>
        </w:rPr>
        <mc:AlternateContent>
          <mc:Choice Requires="wps">
            <w:drawing>
              <wp:anchor distT="0" distB="0" distL="114300" distR="114300" simplePos="0" relativeHeight="251778048" behindDoc="0" locked="0" layoutInCell="1" allowOverlap="1" wp14:anchorId="4FAFF282" wp14:editId="2BF73E65">
                <wp:simplePos x="0" y="0"/>
                <wp:positionH relativeFrom="margin">
                  <wp:posOffset>5261610</wp:posOffset>
                </wp:positionH>
                <wp:positionV relativeFrom="paragraph">
                  <wp:posOffset>42545</wp:posOffset>
                </wp:positionV>
                <wp:extent cx="801370" cy="254000"/>
                <wp:effectExtent l="19050" t="19050" r="17780" b="12700"/>
                <wp:wrapNone/>
                <wp:docPr id="35849" name="矩形 35849"/>
                <wp:cNvGraphicFramePr/>
                <a:graphic xmlns:a="http://schemas.openxmlformats.org/drawingml/2006/main">
                  <a:graphicData uri="http://schemas.microsoft.com/office/word/2010/wordprocessingShape">
                    <wps:wsp>
                      <wps:cNvSpPr/>
                      <wps:spPr>
                        <a:xfrm>
                          <a:off x="0" y="0"/>
                          <a:ext cx="801370" cy="2540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59943" id="矩形 35849" o:spid="_x0000_s1026" style="position:absolute;left:0;text-align:left;margin-left:414.3pt;margin-top:3.35pt;width:63.1pt;height:20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" filled="f" strokecolor="#c7000b" strokeweight="2.25pt">
                <w10:wrap anchorx="margin"/>
              </v:rect>
            </w:pict>
          </mc:Fallback>
        </mc:AlternateContent>
      </w:r>
      <w:r w:rsidRPr="00C970C2">
        <w:rPr>
          <w:noProof/>
        </w:rPr>
        <w:drawing>
          <wp:inline distT="0" distB="0" distL="0" distR="0" wp14:anchorId="47216203" wp14:editId="66B9E534">
            <wp:extent cx="5400000" cy="1962000"/>
            <wp:effectExtent l="19050" t="19050" r="10795" b="19685"/>
            <wp:docPr id="35856" name="图片 3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00" cy="1962000"/>
                    </a:xfrm>
                    <a:prstGeom prst="rect">
                      <a:avLst/>
                    </a:prstGeom>
                    <a:ln w="12700">
                      <a:solidFill>
                        <a:schemeClr val="bg1">
                          <a:lumMod val="85000"/>
                        </a:schemeClr>
                      </a:solidFill>
                    </a:ln>
                  </pic:spPr>
                </pic:pic>
              </a:graphicData>
            </a:graphic>
          </wp:inline>
        </w:drawing>
      </w:r>
    </w:p>
    <w:p w14:paraId="175BF9BE" w14:textId="77777777" w:rsidR="00BC5F95" w:rsidRPr="00C970C2" w:rsidRDefault="00BC5F95" w:rsidP="00BC5F95">
      <w:pPr>
        <w:pStyle w:val="30"/>
        <w:numPr>
          <w:ilvl w:val="0"/>
          <w:numId w:val="20"/>
        </w:numPr>
      </w:pPr>
      <w:r w:rsidRPr="00C970C2">
        <w:rPr>
          <w:rFonts w:hint="eastAsia"/>
        </w:rPr>
        <w:lastRenderedPageBreak/>
        <w:t>相关配置</w:t>
      </w:r>
    </w:p>
    <w:p w14:paraId="3E88BF19" w14:textId="665C6B32" w:rsidR="00BC5F95" w:rsidRPr="00C970C2" w:rsidRDefault="00BC5F95" w:rsidP="00B424A0">
      <w:pPr>
        <w:pStyle w:val="1e"/>
      </w:pPr>
      <w:r w:rsidRPr="00C970C2">
        <w:t>计费模式选择</w:t>
      </w:r>
      <w:r w:rsidRPr="00C970C2">
        <w:rPr>
          <w:rFonts w:hint="eastAsia"/>
        </w:rPr>
        <w:t>“按需计费”，区域选择“华北</w:t>
      </w:r>
      <w:r w:rsidRPr="00C970C2">
        <w:rPr>
          <w:rFonts w:hint="eastAsia"/>
        </w:rPr>
        <w:t>-</w:t>
      </w:r>
      <w:r w:rsidRPr="00C970C2">
        <w:rPr>
          <w:rFonts w:hint="eastAsia"/>
        </w:rPr>
        <w:t>北京四”，线路选择“全动态</w:t>
      </w:r>
      <w:r w:rsidRPr="00C970C2">
        <w:rPr>
          <w:rFonts w:hint="eastAsia"/>
        </w:rPr>
        <w:t>BGP</w:t>
      </w:r>
      <w:r w:rsidRPr="00C970C2">
        <w:rPr>
          <w:rFonts w:hint="eastAsia"/>
        </w:rPr>
        <w:t>”，公网带宽选择“按流量计费”，带宽大小选择“</w:t>
      </w:r>
      <w:r w:rsidRPr="00C970C2">
        <w:rPr>
          <w:rFonts w:hint="eastAsia"/>
        </w:rPr>
        <w:t>5</w:t>
      </w:r>
      <w:r w:rsidRPr="00C970C2">
        <w:t>0</w:t>
      </w:r>
      <w:r w:rsidRPr="00C970C2">
        <w:rPr>
          <w:rFonts w:hint="eastAsia"/>
        </w:rPr>
        <w:t>”，购买量选择“</w:t>
      </w:r>
      <w:r w:rsidR="000733C7" w:rsidRPr="00C970C2">
        <w:t>3</w:t>
      </w:r>
      <w:r w:rsidRPr="00C970C2">
        <w:rPr>
          <w:rFonts w:hint="eastAsia"/>
        </w:rPr>
        <w:t>”</w:t>
      </w:r>
      <w:r w:rsidR="00312005" w:rsidRPr="00C970C2">
        <w:t>（</w:t>
      </w:r>
      <w:r w:rsidR="00312005" w:rsidRPr="00C970C2">
        <w:rPr>
          <w:rFonts w:hint="eastAsia"/>
        </w:rPr>
        <w:t>MRS</w:t>
      </w:r>
      <w:r w:rsidR="00312005" w:rsidRPr="00C970C2">
        <w:rPr>
          <w:rFonts w:hint="eastAsia"/>
        </w:rPr>
        <w:t>的管理平台、</w:t>
      </w:r>
      <w:r w:rsidR="00312005" w:rsidRPr="00C970C2">
        <w:rPr>
          <w:rFonts w:hint="eastAsia"/>
        </w:rPr>
        <w:t>MRS</w:t>
      </w:r>
      <w:r w:rsidR="00312005" w:rsidRPr="00C970C2">
        <w:rPr>
          <w:rFonts w:hint="eastAsia"/>
        </w:rPr>
        <w:t>的</w:t>
      </w:r>
      <w:r w:rsidR="00312005" w:rsidRPr="00C970C2">
        <w:rPr>
          <w:rFonts w:hint="eastAsia"/>
        </w:rPr>
        <w:t>master</w:t>
      </w:r>
      <w:r w:rsidR="00312005" w:rsidRPr="00C970C2">
        <w:rPr>
          <w:rFonts w:hint="eastAsia"/>
        </w:rPr>
        <w:t>节点服务器和</w:t>
      </w:r>
      <w:r w:rsidR="00312005" w:rsidRPr="00C970C2">
        <w:rPr>
          <w:rFonts w:hint="eastAsia"/>
        </w:rPr>
        <w:t>RDS</w:t>
      </w:r>
      <w:r w:rsidR="00312005" w:rsidRPr="00C970C2">
        <w:rPr>
          <w:rFonts w:hint="eastAsia"/>
        </w:rPr>
        <w:t>的</w:t>
      </w:r>
      <w:r w:rsidR="00312005" w:rsidRPr="00C970C2">
        <w:rPr>
          <w:rFonts w:hint="eastAsia"/>
        </w:rPr>
        <w:t>MySQL</w:t>
      </w:r>
      <w:r w:rsidR="00312005" w:rsidRPr="00C970C2">
        <w:rPr>
          <w:rFonts w:hint="eastAsia"/>
        </w:rPr>
        <w:t>各</w:t>
      </w:r>
      <w:r w:rsidR="00312005" w:rsidRPr="00C970C2">
        <w:rPr>
          <w:rFonts w:hint="eastAsia"/>
        </w:rPr>
        <w:t>1</w:t>
      </w:r>
      <w:r w:rsidR="00312005" w:rsidRPr="00C970C2">
        <w:rPr>
          <w:rFonts w:hint="eastAsia"/>
        </w:rPr>
        <w:t>个）</w:t>
      </w:r>
      <w:r w:rsidRPr="00C970C2">
        <w:rPr>
          <w:rFonts w:hint="eastAsia"/>
        </w:rPr>
        <w:t>。</w:t>
      </w:r>
    </w:p>
    <w:p w14:paraId="1F17EA17" w14:textId="77777777" w:rsidR="00BC5F95" w:rsidRPr="00C970C2" w:rsidRDefault="00BC5F95" w:rsidP="00B424A0">
      <w:pPr>
        <w:pStyle w:val="1e"/>
      </w:pPr>
      <w:r w:rsidRPr="00C970C2">
        <w:rPr>
          <w:noProof/>
        </w:rPr>
        <mc:AlternateContent>
          <mc:Choice Requires="wps">
            <w:drawing>
              <wp:anchor distT="0" distB="0" distL="114300" distR="114300" simplePos="0" relativeHeight="251779072" behindDoc="0" locked="0" layoutInCell="1" allowOverlap="1" wp14:anchorId="049AED1C" wp14:editId="46871041">
                <wp:simplePos x="0" y="0"/>
                <wp:positionH relativeFrom="margin">
                  <wp:posOffset>2131060</wp:posOffset>
                </wp:positionH>
                <wp:positionV relativeFrom="paragraph">
                  <wp:posOffset>293370</wp:posOffset>
                </wp:positionV>
                <wp:extent cx="692150" cy="241300"/>
                <wp:effectExtent l="19050" t="19050" r="12700" b="25400"/>
                <wp:wrapNone/>
                <wp:docPr id="35850" name="矩形 35850"/>
                <wp:cNvGraphicFramePr/>
                <a:graphic xmlns:a="http://schemas.openxmlformats.org/drawingml/2006/main">
                  <a:graphicData uri="http://schemas.microsoft.com/office/word/2010/wordprocessingShape">
                    <wps:wsp>
                      <wps:cNvSpPr/>
                      <wps:spPr>
                        <a:xfrm>
                          <a:off x="0" y="0"/>
                          <a:ext cx="692150" cy="2413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60A068" id="矩形 35850" o:spid="_x0000_s1026" style="position:absolute;left:0;text-align:left;margin-left:167.8pt;margin-top:23.1pt;width:54.5pt;height:19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" filled="f" strokecolor="#c7000b" strokeweight="2.25pt">
                <w10:wrap anchorx="margin"/>
              </v:rect>
            </w:pict>
          </mc:Fallback>
        </mc:AlternateContent>
      </w:r>
      <w:r w:rsidRPr="00C970C2">
        <w:rPr>
          <w:noProof/>
        </w:rPr>
        <w:drawing>
          <wp:inline distT="0" distB="0" distL="0" distR="0" wp14:anchorId="46877996" wp14:editId="56503F84">
            <wp:extent cx="5400000" cy="910800"/>
            <wp:effectExtent l="19050" t="19050" r="10795" b="22860"/>
            <wp:docPr id="35857" name="图片 3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00" cy="910800"/>
                    </a:xfrm>
                    <a:prstGeom prst="rect">
                      <a:avLst/>
                    </a:prstGeom>
                    <a:ln w="12700">
                      <a:solidFill>
                        <a:schemeClr val="bg1">
                          <a:lumMod val="85000"/>
                        </a:schemeClr>
                      </a:solidFill>
                    </a:ln>
                  </pic:spPr>
                </pic:pic>
              </a:graphicData>
            </a:graphic>
          </wp:inline>
        </w:drawing>
      </w:r>
    </w:p>
    <w:p w14:paraId="737C3D2F" w14:textId="0E14BA0B" w:rsidR="00BC5F95" w:rsidRPr="00C970C2" w:rsidRDefault="00BC5F95" w:rsidP="00B424A0">
      <w:pPr>
        <w:pStyle w:val="1e"/>
      </w:pPr>
      <w:r w:rsidRPr="00C970C2">
        <w:rPr>
          <w:noProof/>
        </w:rPr>
        <mc:AlternateContent>
          <mc:Choice Requires="wps">
            <w:drawing>
              <wp:anchor distT="0" distB="0" distL="114300" distR="114300" simplePos="0" relativeHeight="251780096" behindDoc="0" locked="0" layoutInCell="1" allowOverlap="1" wp14:anchorId="5FA1847E" wp14:editId="5264B1EF">
                <wp:simplePos x="0" y="0"/>
                <wp:positionH relativeFrom="margin">
                  <wp:posOffset>2581910</wp:posOffset>
                </wp:positionH>
                <wp:positionV relativeFrom="paragraph">
                  <wp:posOffset>414020</wp:posOffset>
                </wp:positionV>
                <wp:extent cx="1073150" cy="361950"/>
                <wp:effectExtent l="19050" t="19050" r="12700" b="19050"/>
                <wp:wrapNone/>
                <wp:docPr id="454" name="矩形 454"/>
                <wp:cNvGraphicFramePr/>
                <a:graphic xmlns:a="http://schemas.openxmlformats.org/drawingml/2006/main">
                  <a:graphicData uri="http://schemas.microsoft.com/office/word/2010/wordprocessingShape">
                    <wps:wsp>
                      <wps:cNvSpPr/>
                      <wps:spPr>
                        <a:xfrm>
                          <a:off x="0" y="0"/>
                          <a:ext cx="1073150" cy="3619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3CB178" id="矩形 454" o:spid="_x0000_s1026" style="position:absolute;left:0;text-align:left;margin-left:203.3pt;margin-top:32.6pt;width:84.5pt;height:28.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" filled="f" strokecolor="#c7000b" strokeweight="2.25pt">
                <w10:wrap anchorx="margin"/>
              </v:rect>
            </w:pict>
          </mc:Fallback>
        </mc:AlternateContent>
      </w:r>
      <w:r w:rsidRPr="00C970C2">
        <w:rPr>
          <w:noProof/>
        </w:rPr>
        <w:drawing>
          <wp:inline distT="0" distB="0" distL="0" distR="0" wp14:anchorId="7C0B07B2" wp14:editId="4E332AC1">
            <wp:extent cx="5400000" cy="1634400"/>
            <wp:effectExtent l="19050" t="19050" r="10795" b="23495"/>
            <wp:docPr id="35858" name="图片 3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00" cy="1634400"/>
                    </a:xfrm>
                    <a:prstGeom prst="rect">
                      <a:avLst/>
                    </a:prstGeom>
                    <a:ln w="12700">
                      <a:solidFill>
                        <a:schemeClr val="bg1">
                          <a:lumMod val="85000"/>
                        </a:schemeClr>
                      </a:solidFill>
                    </a:ln>
                  </pic:spPr>
                </pic:pic>
              </a:graphicData>
            </a:graphic>
          </wp:inline>
        </w:drawing>
      </w:r>
      <w:r w:rsidR="00014364" w:rsidRPr="00C970C2">
        <w:tab/>
      </w:r>
    </w:p>
    <w:p w14:paraId="4C31E81A" w14:textId="3BAF9232" w:rsidR="00014364" w:rsidRPr="00C970C2" w:rsidRDefault="00014364" w:rsidP="00B424A0">
      <w:pPr>
        <w:pStyle w:val="1e"/>
      </w:pPr>
      <w:r w:rsidRPr="00C970C2">
        <w:rPr>
          <w:noProof/>
        </w:rPr>
        <mc:AlternateContent>
          <mc:Choice Requires="wps">
            <w:drawing>
              <wp:anchor distT="0" distB="0" distL="114300" distR="114300" simplePos="0" relativeHeight="251781120" behindDoc="0" locked="0" layoutInCell="1" allowOverlap="1" wp14:anchorId="1BFC07F4" wp14:editId="36C07760">
                <wp:simplePos x="0" y="0"/>
                <wp:positionH relativeFrom="margin">
                  <wp:posOffset>1502410</wp:posOffset>
                </wp:positionH>
                <wp:positionV relativeFrom="paragraph">
                  <wp:posOffset>1334770</wp:posOffset>
                </wp:positionV>
                <wp:extent cx="730250" cy="254000"/>
                <wp:effectExtent l="19050" t="19050" r="12700" b="12700"/>
                <wp:wrapNone/>
                <wp:docPr id="35852" name="矩形 35852"/>
                <wp:cNvGraphicFramePr/>
                <a:graphic xmlns:a="http://schemas.openxmlformats.org/drawingml/2006/main">
                  <a:graphicData uri="http://schemas.microsoft.com/office/word/2010/wordprocessingShape">
                    <wps:wsp>
                      <wps:cNvSpPr/>
                      <wps:spPr>
                        <a:xfrm>
                          <a:off x="0" y="0"/>
                          <a:ext cx="730250" cy="2540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D42F92" id="矩形 35852" o:spid="_x0000_s1026" style="position:absolute;left:0;text-align:left;margin-left:118.3pt;margin-top:105.1pt;width:57.5pt;height:20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" filled="f" strokecolor="#c7000b" strokeweight="2.25pt">
                <w10:wrap anchorx="margin"/>
              </v:rect>
            </w:pict>
          </mc:Fallback>
        </mc:AlternateContent>
      </w:r>
      <w:r w:rsidRPr="00C970C2">
        <w:rPr>
          <w:noProof/>
        </w:rPr>
        <w:drawing>
          <wp:inline distT="0" distB="0" distL="0" distR="0" wp14:anchorId="64924F56" wp14:editId="19949659">
            <wp:extent cx="5400000" cy="1659600"/>
            <wp:effectExtent l="19050" t="19050" r="10795" b="1714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00" cy="1659600"/>
                    </a:xfrm>
                    <a:prstGeom prst="rect">
                      <a:avLst/>
                    </a:prstGeom>
                    <a:ln w="12700">
                      <a:solidFill>
                        <a:schemeClr val="bg1">
                          <a:lumMod val="85000"/>
                        </a:schemeClr>
                      </a:solidFill>
                    </a:ln>
                  </pic:spPr>
                </pic:pic>
              </a:graphicData>
            </a:graphic>
          </wp:inline>
        </w:drawing>
      </w:r>
    </w:p>
    <w:p w14:paraId="5106F706" w14:textId="77777777" w:rsidR="00BC5F95" w:rsidRPr="00C970C2" w:rsidRDefault="00BC5F95" w:rsidP="00B424A0">
      <w:pPr>
        <w:pStyle w:val="1e"/>
      </w:pPr>
      <w:r w:rsidRPr="00C970C2">
        <w:t>点击右下角的</w:t>
      </w:r>
      <w:r w:rsidRPr="00C970C2">
        <w:rPr>
          <w:rFonts w:hint="eastAsia"/>
        </w:rPr>
        <w:t>“立即购买”。</w:t>
      </w:r>
    </w:p>
    <w:p w14:paraId="133F946D" w14:textId="77777777" w:rsidR="00BC5F95" w:rsidRPr="00C970C2" w:rsidRDefault="00BC5F95" w:rsidP="00B424A0">
      <w:pPr>
        <w:pStyle w:val="1e"/>
      </w:pPr>
      <w:r w:rsidRPr="00C970C2">
        <w:rPr>
          <w:noProof/>
        </w:rPr>
        <w:drawing>
          <wp:inline distT="0" distB="0" distL="0" distR="0" wp14:anchorId="38C9F8E7" wp14:editId="375E81E5">
            <wp:extent cx="5400000" cy="248400"/>
            <wp:effectExtent l="19050" t="19050" r="10795" b="18415"/>
            <wp:docPr id="35863" name="图片 35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00" cy="248400"/>
                    </a:xfrm>
                    <a:prstGeom prst="rect">
                      <a:avLst/>
                    </a:prstGeom>
                    <a:ln w="12700">
                      <a:solidFill>
                        <a:schemeClr val="bg1">
                          <a:lumMod val="85000"/>
                        </a:schemeClr>
                      </a:solidFill>
                    </a:ln>
                  </pic:spPr>
                </pic:pic>
              </a:graphicData>
            </a:graphic>
          </wp:inline>
        </w:drawing>
      </w:r>
    </w:p>
    <w:p w14:paraId="092DC309" w14:textId="77777777" w:rsidR="00BC5F95" w:rsidRPr="00C970C2" w:rsidRDefault="00BC5F95" w:rsidP="00BC5F95">
      <w:pPr>
        <w:pStyle w:val="30"/>
        <w:numPr>
          <w:ilvl w:val="0"/>
          <w:numId w:val="20"/>
        </w:numPr>
      </w:pPr>
      <w:r w:rsidRPr="00C970C2">
        <w:rPr>
          <w:rFonts w:hint="eastAsia"/>
        </w:rPr>
        <w:t>确认购买</w:t>
      </w:r>
    </w:p>
    <w:p w14:paraId="3B9FF4E8" w14:textId="77777777" w:rsidR="00BC5F95" w:rsidRPr="00C970C2" w:rsidRDefault="00BC5F95" w:rsidP="00B424A0">
      <w:pPr>
        <w:pStyle w:val="1e"/>
      </w:pPr>
      <w:r w:rsidRPr="00C970C2">
        <w:t>查看配置详情是否正确</w:t>
      </w:r>
      <w:r w:rsidRPr="00C970C2">
        <w:rPr>
          <w:rFonts w:hint="eastAsia"/>
        </w:rPr>
        <w:t>。</w:t>
      </w:r>
    </w:p>
    <w:p w14:paraId="02832A72" w14:textId="77777777" w:rsidR="00BC5F95" w:rsidRPr="00C970C2" w:rsidRDefault="00BC5F95" w:rsidP="00B424A0">
      <w:pPr>
        <w:pStyle w:val="1e"/>
      </w:pPr>
      <w:r w:rsidRPr="00C970C2">
        <w:rPr>
          <w:noProof/>
        </w:rPr>
        <w:lastRenderedPageBreak/>
        <w:drawing>
          <wp:inline distT="0" distB="0" distL="0" distR="0" wp14:anchorId="3FAA0F13" wp14:editId="7A11206B">
            <wp:extent cx="5400000" cy="1792800"/>
            <wp:effectExtent l="19050" t="19050" r="10795" b="17145"/>
            <wp:docPr id="35865" name="图片 35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00" cy="1792800"/>
                    </a:xfrm>
                    <a:prstGeom prst="rect">
                      <a:avLst/>
                    </a:prstGeom>
                    <a:ln w="12700">
                      <a:solidFill>
                        <a:schemeClr val="bg1">
                          <a:lumMod val="85000"/>
                        </a:schemeClr>
                      </a:solidFill>
                    </a:ln>
                  </pic:spPr>
                </pic:pic>
              </a:graphicData>
            </a:graphic>
          </wp:inline>
        </w:drawing>
      </w:r>
    </w:p>
    <w:p w14:paraId="7D0019CC" w14:textId="77777777" w:rsidR="00BC5F95" w:rsidRPr="00C970C2" w:rsidRDefault="00BC5F95" w:rsidP="00B424A0">
      <w:pPr>
        <w:pStyle w:val="1e"/>
      </w:pPr>
      <w:r w:rsidRPr="00C970C2">
        <w:t>确认无误后点击右下角的</w:t>
      </w:r>
      <w:r w:rsidRPr="00C970C2">
        <w:rPr>
          <w:rFonts w:hint="eastAsia"/>
        </w:rPr>
        <w:t>“提交”。</w:t>
      </w:r>
    </w:p>
    <w:p w14:paraId="07EAA4C5" w14:textId="77777777" w:rsidR="00BC5F95" w:rsidRPr="00C970C2" w:rsidRDefault="00BC5F95" w:rsidP="00B424A0">
      <w:pPr>
        <w:pStyle w:val="1e"/>
      </w:pPr>
      <w:r w:rsidRPr="00C970C2">
        <w:rPr>
          <w:noProof/>
        </w:rPr>
        <w:drawing>
          <wp:inline distT="0" distB="0" distL="0" distR="0" wp14:anchorId="7E15A4E0" wp14:editId="1F6316E5">
            <wp:extent cx="5400000" cy="234000"/>
            <wp:effectExtent l="19050" t="19050" r="10795" b="13970"/>
            <wp:docPr id="35866" name="图片 35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00" cy="234000"/>
                    </a:xfrm>
                    <a:prstGeom prst="rect">
                      <a:avLst/>
                    </a:prstGeom>
                    <a:ln w="12700">
                      <a:solidFill>
                        <a:schemeClr val="bg1">
                          <a:lumMod val="85000"/>
                        </a:schemeClr>
                      </a:solidFill>
                    </a:ln>
                  </pic:spPr>
                </pic:pic>
              </a:graphicData>
            </a:graphic>
          </wp:inline>
        </w:drawing>
      </w:r>
    </w:p>
    <w:p w14:paraId="4FBFD522" w14:textId="77777777" w:rsidR="00BC5F95" w:rsidRPr="00C970C2" w:rsidRDefault="00BC5F95" w:rsidP="00BC5F95">
      <w:pPr>
        <w:pStyle w:val="30"/>
        <w:numPr>
          <w:ilvl w:val="0"/>
          <w:numId w:val="20"/>
        </w:numPr>
      </w:pPr>
      <w:r w:rsidRPr="00C970C2">
        <w:rPr>
          <w:rFonts w:hint="eastAsia"/>
        </w:rPr>
        <w:t>查看购买的弹性公网</w:t>
      </w:r>
      <w:r w:rsidRPr="00C970C2">
        <w:rPr>
          <w:rFonts w:hint="eastAsia"/>
        </w:rPr>
        <w:t>IP</w:t>
      </w:r>
    </w:p>
    <w:p w14:paraId="0D6062B4" w14:textId="5E99B60B" w:rsidR="00BC5F95" w:rsidRPr="00C970C2" w:rsidRDefault="00BC5F95" w:rsidP="00B424A0">
      <w:pPr>
        <w:pStyle w:val="1e"/>
        <w:rPr>
          <w:noProof/>
        </w:rPr>
      </w:pPr>
      <w:r w:rsidRPr="00C970C2">
        <w:t>返回到控制台后</w:t>
      </w:r>
      <w:r w:rsidRPr="00C970C2">
        <w:rPr>
          <w:rFonts w:hint="eastAsia"/>
        </w:rPr>
        <w:t>，</w:t>
      </w:r>
      <w:r w:rsidRPr="00C970C2">
        <w:t>点击刷新按钮可以看到已购买的</w:t>
      </w:r>
      <w:r w:rsidR="007F0138" w:rsidRPr="00C970C2">
        <w:rPr>
          <w:rFonts w:hint="eastAsia"/>
        </w:rPr>
        <w:t>3</w:t>
      </w:r>
      <w:r w:rsidRPr="00C970C2">
        <w:rPr>
          <w:rFonts w:hint="eastAsia"/>
        </w:rPr>
        <w:t>个弹性</w:t>
      </w:r>
      <w:r w:rsidRPr="00C970C2">
        <w:rPr>
          <w:rFonts w:hint="eastAsia"/>
        </w:rPr>
        <w:t>IP</w:t>
      </w:r>
      <w:r w:rsidRPr="00C970C2">
        <w:rPr>
          <w:rFonts w:hint="eastAsia"/>
        </w:rPr>
        <w:t>。</w:t>
      </w:r>
    </w:p>
    <w:p w14:paraId="35B370B8" w14:textId="3523A14A" w:rsidR="007F0138" w:rsidRPr="00C970C2" w:rsidRDefault="004B6679" w:rsidP="00B424A0">
      <w:pPr>
        <w:pStyle w:val="1e"/>
      </w:pPr>
      <w:r w:rsidRPr="00C970C2">
        <w:rPr>
          <w:noProof/>
        </w:rPr>
        <mc:AlternateContent>
          <mc:Choice Requires="wps">
            <w:drawing>
              <wp:anchor distT="0" distB="0" distL="114300" distR="114300" simplePos="0" relativeHeight="251784192" behindDoc="0" locked="0" layoutInCell="1" allowOverlap="1" wp14:anchorId="3510B366" wp14:editId="7E4BA839">
                <wp:simplePos x="0" y="0"/>
                <wp:positionH relativeFrom="margin">
                  <wp:posOffset>1007110</wp:posOffset>
                </wp:positionH>
                <wp:positionV relativeFrom="paragraph">
                  <wp:posOffset>777240</wp:posOffset>
                </wp:positionV>
                <wp:extent cx="514350" cy="876300"/>
                <wp:effectExtent l="19050" t="19050" r="19050" b="19050"/>
                <wp:wrapNone/>
                <wp:docPr id="478" name="矩形 478"/>
                <wp:cNvGraphicFramePr/>
                <a:graphic xmlns:a="http://schemas.openxmlformats.org/drawingml/2006/main">
                  <a:graphicData uri="http://schemas.microsoft.com/office/word/2010/wordprocessingShape">
                    <wps:wsp>
                      <wps:cNvSpPr/>
                      <wps:spPr>
                        <a:xfrm>
                          <a:off x="0" y="0"/>
                          <a:ext cx="514350" cy="8763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7CD846" id="矩形 478" o:spid="_x0000_s1026" style="position:absolute;left:0;text-align:left;margin-left:79.3pt;margin-top:61.2pt;width:40.5pt;height:69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" filled="f" strokecolor="#c7000b" strokeweight="2.25pt">
                <w10:wrap anchorx="margin"/>
              </v:rect>
            </w:pict>
          </mc:Fallback>
        </mc:AlternateContent>
      </w:r>
      <w:r w:rsidR="007F0138" w:rsidRPr="00C970C2">
        <w:rPr>
          <w:noProof/>
        </w:rPr>
        <mc:AlternateContent>
          <mc:Choice Requires="wps">
            <w:drawing>
              <wp:anchor distT="0" distB="0" distL="114300" distR="114300" simplePos="0" relativeHeight="251782144" behindDoc="0" locked="0" layoutInCell="1" allowOverlap="1" wp14:anchorId="377209DC" wp14:editId="32EF57FE">
                <wp:simplePos x="0" y="0"/>
                <wp:positionH relativeFrom="margin">
                  <wp:posOffset>5363210</wp:posOffset>
                </wp:positionH>
                <wp:positionV relativeFrom="paragraph">
                  <wp:posOffset>340995</wp:posOffset>
                </wp:positionV>
                <wp:extent cx="280670" cy="254000"/>
                <wp:effectExtent l="19050" t="19050" r="24130" b="12700"/>
                <wp:wrapNone/>
                <wp:docPr id="35854" name="矩形 35854"/>
                <wp:cNvGraphicFramePr/>
                <a:graphic xmlns:a="http://schemas.openxmlformats.org/drawingml/2006/main">
                  <a:graphicData uri="http://schemas.microsoft.com/office/word/2010/wordprocessingShape">
                    <wps:wsp>
                      <wps:cNvSpPr/>
                      <wps:spPr>
                        <a:xfrm>
                          <a:off x="0" y="0"/>
                          <a:ext cx="280670" cy="2540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859065" id="矩形 35854" o:spid="_x0000_s1026" style="position:absolute;left:0;text-align:left;margin-left:422.3pt;margin-top:26.85pt;width:22.1pt;height:20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" filled="f" strokecolor="#c7000b" strokeweight="2.25pt">
                <w10:wrap anchorx="margin"/>
              </v:rect>
            </w:pict>
          </mc:Fallback>
        </mc:AlternateContent>
      </w:r>
      <w:r w:rsidR="007F0138" w:rsidRPr="00C970C2">
        <w:rPr>
          <w:noProof/>
        </w:rPr>
        <w:drawing>
          <wp:inline distT="0" distB="0" distL="0" distR="0" wp14:anchorId="38C035C6" wp14:editId="0959C3CE">
            <wp:extent cx="5400000" cy="1688400"/>
            <wp:effectExtent l="19050" t="19050" r="10795" b="2667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00" cy="1688400"/>
                    </a:xfrm>
                    <a:prstGeom prst="rect">
                      <a:avLst/>
                    </a:prstGeom>
                    <a:ln w="12700">
                      <a:solidFill>
                        <a:schemeClr val="bg1">
                          <a:lumMod val="85000"/>
                        </a:schemeClr>
                      </a:solidFill>
                    </a:ln>
                  </pic:spPr>
                </pic:pic>
              </a:graphicData>
            </a:graphic>
          </wp:inline>
        </w:drawing>
      </w:r>
    </w:p>
    <w:p w14:paraId="4B64EC59" w14:textId="23BE26F1" w:rsidR="00F23E6D" w:rsidRPr="00C970C2" w:rsidRDefault="00B3608A" w:rsidP="006F063E">
      <w:pPr>
        <w:pStyle w:val="3"/>
      </w:pPr>
      <w:bookmarkStart w:id="58" w:name="_Toc67401991"/>
      <w:r w:rsidRPr="00C970C2">
        <w:rPr>
          <w:rFonts w:hint="eastAsia"/>
        </w:rPr>
        <w:t>开通</w:t>
      </w:r>
      <w:r w:rsidRPr="00C970C2">
        <w:rPr>
          <w:rFonts w:hint="eastAsia"/>
        </w:rPr>
        <w:t>MRS</w:t>
      </w:r>
      <w:r w:rsidRPr="00C970C2">
        <w:rPr>
          <w:rFonts w:hint="eastAsia"/>
        </w:rPr>
        <w:t>集群</w:t>
      </w:r>
      <w:bookmarkEnd w:id="54"/>
      <w:bookmarkEnd w:id="55"/>
      <w:bookmarkEnd w:id="56"/>
      <w:bookmarkEnd w:id="58"/>
    </w:p>
    <w:p w14:paraId="79CC002C" w14:textId="3FC11E8A" w:rsidR="00F23E6D" w:rsidRPr="00C970C2" w:rsidRDefault="00783E3A" w:rsidP="00F23E6D">
      <w:pPr>
        <w:pStyle w:val="30"/>
      </w:pPr>
      <w:r w:rsidRPr="00C970C2">
        <w:rPr>
          <w:rFonts w:hint="eastAsia"/>
        </w:rPr>
        <w:t>进入</w:t>
      </w:r>
      <w:r w:rsidR="00F23E6D" w:rsidRPr="00C970C2">
        <w:rPr>
          <w:rFonts w:hint="eastAsia"/>
        </w:rPr>
        <w:t>MRS</w:t>
      </w:r>
      <w:r w:rsidR="00F23E6D" w:rsidRPr="00C970C2">
        <w:rPr>
          <w:rFonts w:hint="eastAsia"/>
        </w:rPr>
        <w:t>服务</w:t>
      </w:r>
    </w:p>
    <w:p w14:paraId="3089BE78" w14:textId="0ABD45BD" w:rsidR="00F23E6D" w:rsidRPr="00C970C2" w:rsidRDefault="004C77A8" w:rsidP="00B424A0">
      <w:pPr>
        <w:pStyle w:val="1e"/>
      </w:pPr>
      <w:r w:rsidRPr="00C970C2">
        <w:rPr>
          <w:rFonts w:hint="eastAsia"/>
        </w:rPr>
        <w:t>登录华为云官网后进入</w:t>
      </w:r>
      <w:r w:rsidR="00C90E0F" w:rsidRPr="00C970C2">
        <w:rPr>
          <w:rFonts w:hint="eastAsia"/>
        </w:rPr>
        <w:t>到</w:t>
      </w:r>
      <w:r w:rsidRPr="00C970C2">
        <w:rPr>
          <w:rFonts w:hint="eastAsia"/>
        </w:rPr>
        <w:t>控制台，</w:t>
      </w:r>
      <w:r w:rsidR="00C90E0F" w:rsidRPr="00C970C2">
        <w:rPr>
          <w:rFonts w:hint="eastAsia"/>
        </w:rPr>
        <w:t>点击三条横线</w:t>
      </w:r>
      <w:r w:rsidRPr="00C970C2">
        <w:rPr>
          <w:rFonts w:hint="eastAsia"/>
        </w:rPr>
        <w:t>展开服务列表，点击“</w:t>
      </w:r>
      <w:r w:rsidR="00F23E6D" w:rsidRPr="00C970C2">
        <w:rPr>
          <w:rFonts w:hint="eastAsia"/>
        </w:rPr>
        <w:t>EI</w:t>
      </w:r>
      <w:r w:rsidR="00F23E6D" w:rsidRPr="00C970C2">
        <w:rPr>
          <w:rFonts w:hint="eastAsia"/>
        </w:rPr>
        <w:t>企业智能</w:t>
      </w:r>
      <w:r w:rsidRPr="00C970C2">
        <w:rPr>
          <w:rFonts w:hint="eastAsia"/>
        </w:rPr>
        <w:t>”分类中的“</w:t>
      </w:r>
      <w:r w:rsidR="00F23E6D" w:rsidRPr="00C970C2">
        <w:rPr>
          <w:rFonts w:hint="eastAsia"/>
        </w:rPr>
        <w:t>MapReduce</w:t>
      </w:r>
      <w:r w:rsidR="00F23E6D" w:rsidRPr="00C970C2">
        <w:rPr>
          <w:rFonts w:hint="eastAsia"/>
        </w:rPr>
        <w:t>服务</w:t>
      </w:r>
      <w:r w:rsidRPr="00C970C2">
        <w:rPr>
          <w:rFonts w:hint="eastAsia"/>
        </w:rPr>
        <w:t>”</w:t>
      </w:r>
      <w:r w:rsidR="00F23E6D" w:rsidRPr="00C970C2">
        <w:rPr>
          <w:rFonts w:hint="eastAsia"/>
        </w:rPr>
        <w:t>。</w:t>
      </w:r>
    </w:p>
    <w:p w14:paraId="2F5CDC09" w14:textId="02187F43" w:rsidR="00F23E6D" w:rsidRPr="00C970C2" w:rsidRDefault="007B6F23" w:rsidP="00B424A0">
      <w:pPr>
        <w:pStyle w:val="1e"/>
      </w:pPr>
      <w:r w:rsidRPr="00C970C2">
        <w:rPr>
          <w:noProof/>
        </w:rPr>
        <w:lastRenderedPageBreak/>
        <mc:AlternateContent>
          <mc:Choice Requires="wps">
            <w:drawing>
              <wp:anchor distT="0" distB="0" distL="114300" distR="114300" simplePos="0" relativeHeight="251786240" behindDoc="0" locked="0" layoutInCell="1" allowOverlap="1" wp14:anchorId="00D6DBCD" wp14:editId="24C7A7B5">
                <wp:simplePos x="0" y="0"/>
                <wp:positionH relativeFrom="column">
                  <wp:posOffset>3470910</wp:posOffset>
                </wp:positionH>
                <wp:positionV relativeFrom="paragraph">
                  <wp:posOffset>2108835</wp:posOffset>
                </wp:positionV>
                <wp:extent cx="660400" cy="190500"/>
                <wp:effectExtent l="19050" t="19050" r="25400" b="19050"/>
                <wp:wrapNone/>
                <wp:docPr id="480" name="矩形 480"/>
                <wp:cNvGraphicFramePr/>
                <a:graphic xmlns:a="http://schemas.openxmlformats.org/drawingml/2006/main">
                  <a:graphicData uri="http://schemas.microsoft.com/office/word/2010/wordprocessingShape">
                    <wps:wsp>
                      <wps:cNvSpPr/>
                      <wps:spPr>
                        <a:xfrm>
                          <a:off x="0" y="0"/>
                          <a:ext cx="660400" cy="1905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BFEB1" id="矩形 480" o:spid="_x0000_s1026" style="position:absolute;left:0;text-align:left;margin-left:273.3pt;margin-top:166.05pt;width:52pt;height:1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" filled="f" strokecolor="#c7000b" strokeweight="2.25pt"/>
            </w:pict>
          </mc:Fallback>
        </mc:AlternateContent>
      </w:r>
      <w:r w:rsidR="00F23E6D" w:rsidRPr="00C970C2">
        <w:rPr>
          <w:noProof/>
        </w:rPr>
        <mc:AlternateContent>
          <mc:Choice Requires="wps">
            <w:drawing>
              <wp:anchor distT="0" distB="0" distL="114300" distR="114300" simplePos="0" relativeHeight="251660288" behindDoc="0" locked="0" layoutInCell="1" allowOverlap="1" wp14:anchorId="55EFD6D1" wp14:editId="2DB55A99">
                <wp:simplePos x="0" y="0"/>
                <wp:positionH relativeFrom="column">
                  <wp:posOffset>651510</wp:posOffset>
                </wp:positionH>
                <wp:positionV relativeFrom="paragraph">
                  <wp:posOffset>305435</wp:posOffset>
                </wp:positionV>
                <wp:extent cx="241300" cy="184150"/>
                <wp:effectExtent l="19050" t="19050" r="25400" b="25400"/>
                <wp:wrapNone/>
                <wp:docPr id="450" name="矩形 450"/>
                <wp:cNvGraphicFramePr/>
                <a:graphic xmlns:a="http://schemas.openxmlformats.org/drawingml/2006/main">
                  <a:graphicData uri="http://schemas.microsoft.com/office/word/2010/wordprocessingShape">
                    <wps:wsp>
                      <wps:cNvSpPr/>
                      <wps:spPr>
                        <a:xfrm>
                          <a:off x="0" y="0"/>
                          <a:ext cx="241300" cy="1841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A0B37" id="矩形 450" o:spid="_x0000_s1026" style="position:absolute;left:0;text-align:left;margin-left:51.3pt;margin-top:24.05pt;width:19pt;height:1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" filled="f" strokecolor="#c7000b" strokeweight="2.25pt"/>
            </w:pict>
          </mc:Fallback>
        </mc:AlternateContent>
      </w:r>
      <w:r w:rsidRPr="00C970C2">
        <w:rPr>
          <w:noProof/>
        </w:rPr>
        <w:drawing>
          <wp:inline distT="0" distB="0" distL="0" distR="0" wp14:anchorId="3A540294" wp14:editId="70710A40">
            <wp:extent cx="5400000" cy="2426400"/>
            <wp:effectExtent l="19050" t="19050" r="10795" b="1206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00" cy="2426400"/>
                    </a:xfrm>
                    <a:prstGeom prst="rect">
                      <a:avLst/>
                    </a:prstGeom>
                    <a:ln w="12700">
                      <a:solidFill>
                        <a:schemeClr val="bg1">
                          <a:lumMod val="85000"/>
                        </a:schemeClr>
                      </a:solidFill>
                    </a:ln>
                  </pic:spPr>
                </pic:pic>
              </a:graphicData>
            </a:graphic>
          </wp:inline>
        </w:drawing>
      </w:r>
    </w:p>
    <w:p w14:paraId="187201F7" w14:textId="203D2F2C" w:rsidR="00F23E6D" w:rsidRPr="00C970C2" w:rsidRDefault="009753BD" w:rsidP="00B424A0">
      <w:pPr>
        <w:pStyle w:val="1e"/>
      </w:pPr>
      <w:r w:rsidRPr="00C970C2">
        <w:rPr>
          <w:rFonts w:hint="eastAsia"/>
        </w:rPr>
        <w:t>点击现有集群界面</w:t>
      </w:r>
      <w:r w:rsidR="00916F00" w:rsidRPr="00C970C2">
        <w:rPr>
          <w:rFonts w:hint="eastAsia"/>
        </w:rPr>
        <w:t>右上角的</w:t>
      </w:r>
      <w:r w:rsidRPr="00C970C2">
        <w:rPr>
          <w:rFonts w:hint="eastAsia"/>
        </w:rPr>
        <w:t>“</w:t>
      </w:r>
      <w:r w:rsidR="00F23E6D" w:rsidRPr="00C970C2">
        <w:rPr>
          <w:rFonts w:hint="eastAsia"/>
        </w:rPr>
        <w:t>购买</w:t>
      </w:r>
      <w:r w:rsidRPr="00C970C2">
        <w:rPr>
          <w:rFonts w:hint="eastAsia"/>
        </w:rPr>
        <w:t>集群</w:t>
      </w:r>
      <w:r w:rsidR="00F23E6D" w:rsidRPr="00C970C2">
        <w:rPr>
          <w:rFonts w:hint="eastAsia"/>
        </w:rPr>
        <w:t>”。</w:t>
      </w:r>
    </w:p>
    <w:p w14:paraId="68C21926" w14:textId="528AD59D" w:rsidR="00F23E6D" w:rsidRPr="00C970C2" w:rsidRDefault="0062432C" w:rsidP="00B424A0">
      <w:pPr>
        <w:pStyle w:val="1e"/>
      </w:pPr>
      <w:r w:rsidRPr="00C970C2">
        <w:rPr>
          <w:noProof/>
        </w:rPr>
        <mc:AlternateContent>
          <mc:Choice Requires="wps">
            <w:drawing>
              <wp:anchor distT="0" distB="0" distL="114300" distR="114300" simplePos="0" relativeHeight="251788288" behindDoc="0" locked="0" layoutInCell="1" allowOverlap="1" wp14:anchorId="3331C3E6" wp14:editId="4A4783EC">
                <wp:simplePos x="0" y="0"/>
                <wp:positionH relativeFrom="column">
                  <wp:posOffset>5369560</wp:posOffset>
                </wp:positionH>
                <wp:positionV relativeFrom="paragraph">
                  <wp:posOffset>29210</wp:posOffset>
                </wp:positionV>
                <wp:extent cx="679450" cy="234950"/>
                <wp:effectExtent l="19050" t="19050" r="25400" b="12700"/>
                <wp:wrapNone/>
                <wp:docPr id="482" name="矩形 482"/>
                <wp:cNvGraphicFramePr/>
                <a:graphic xmlns:a="http://schemas.openxmlformats.org/drawingml/2006/main">
                  <a:graphicData uri="http://schemas.microsoft.com/office/word/2010/wordprocessingShape">
                    <wps:wsp>
                      <wps:cNvSpPr/>
                      <wps:spPr>
                        <a:xfrm>
                          <a:off x="0" y="0"/>
                          <a:ext cx="679450" cy="2349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88ED70" id="矩形 482" o:spid="_x0000_s1026" style="position:absolute;left:0;text-align:left;margin-left:422.8pt;margin-top:2.3pt;width:53.5pt;height:18.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" filled="f" strokecolor="#c7000b" strokeweight="2.25pt"/>
            </w:pict>
          </mc:Fallback>
        </mc:AlternateContent>
      </w:r>
      <w:r w:rsidR="009753BD" w:rsidRPr="00C970C2">
        <w:rPr>
          <w:noProof/>
        </w:rPr>
        <w:drawing>
          <wp:inline distT="0" distB="0" distL="0" distR="0" wp14:anchorId="4CB91491" wp14:editId="5E63D6F0">
            <wp:extent cx="5400000" cy="1519200"/>
            <wp:effectExtent l="19050" t="19050" r="10795" b="2413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00" cy="1519200"/>
                    </a:xfrm>
                    <a:prstGeom prst="rect">
                      <a:avLst/>
                    </a:prstGeom>
                    <a:ln w="12700">
                      <a:solidFill>
                        <a:schemeClr val="bg1">
                          <a:lumMod val="85000"/>
                        </a:schemeClr>
                      </a:solidFill>
                    </a:ln>
                  </pic:spPr>
                </pic:pic>
              </a:graphicData>
            </a:graphic>
          </wp:inline>
        </w:drawing>
      </w:r>
    </w:p>
    <w:p w14:paraId="7F1CB617" w14:textId="791A12EA" w:rsidR="00F23E6D" w:rsidRPr="00C970C2" w:rsidRDefault="00F23E6D" w:rsidP="00B424A0">
      <w:pPr>
        <w:pStyle w:val="1e"/>
      </w:pPr>
      <w:r w:rsidRPr="00C970C2">
        <w:t>选择</w:t>
      </w:r>
      <w:r w:rsidRPr="00C970C2">
        <w:rPr>
          <w:rFonts w:hint="eastAsia"/>
        </w:rPr>
        <w:t>“自定义购买”</w:t>
      </w:r>
      <w:r w:rsidR="002257B5" w:rsidRPr="00C970C2">
        <w:rPr>
          <w:rFonts w:hint="eastAsia"/>
        </w:rPr>
        <w:t>，区域</w:t>
      </w:r>
      <w:r w:rsidRPr="00C970C2">
        <w:rPr>
          <w:rFonts w:hint="eastAsia"/>
        </w:rPr>
        <w:t>选择“华北</w:t>
      </w:r>
      <w:r w:rsidRPr="00C970C2">
        <w:rPr>
          <w:rFonts w:hint="eastAsia"/>
        </w:rPr>
        <w:t>-</w:t>
      </w:r>
      <w:r w:rsidRPr="00C970C2">
        <w:rPr>
          <w:rFonts w:hint="eastAsia"/>
        </w:rPr>
        <w:t>北京四”。</w:t>
      </w:r>
    </w:p>
    <w:p w14:paraId="086CCF43" w14:textId="4ABB50F3" w:rsidR="002257B5" w:rsidRPr="00C970C2" w:rsidRDefault="001915B1" w:rsidP="00B424A0">
      <w:pPr>
        <w:pStyle w:val="1e"/>
      </w:pPr>
      <w:r w:rsidRPr="00C970C2">
        <w:rPr>
          <w:noProof/>
        </w:rPr>
        <mc:AlternateContent>
          <mc:Choice Requires="wps">
            <w:drawing>
              <wp:anchor distT="0" distB="0" distL="114300" distR="114300" simplePos="0" relativeHeight="251790336" behindDoc="0" locked="0" layoutInCell="1" allowOverlap="1" wp14:anchorId="03F772D5" wp14:editId="779A2FA6">
                <wp:simplePos x="0" y="0"/>
                <wp:positionH relativeFrom="column">
                  <wp:posOffset>2937022</wp:posOffset>
                </wp:positionH>
                <wp:positionV relativeFrom="paragraph">
                  <wp:posOffset>8890</wp:posOffset>
                </wp:positionV>
                <wp:extent cx="723900" cy="298450"/>
                <wp:effectExtent l="19050" t="19050" r="19050" b="25400"/>
                <wp:wrapNone/>
                <wp:docPr id="484" name="矩形 484"/>
                <wp:cNvGraphicFramePr/>
                <a:graphic xmlns:a="http://schemas.openxmlformats.org/drawingml/2006/main">
                  <a:graphicData uri="http://schemas.microsoft.com/office/word/2010/wordprocessingShape">
                    <wps:wsp>
                      <wps:cNvSpPr/>
                      <wps:spPr>
                        <a:xfrm>
                          <a:off x="0" y="0"/>
                          <a:ext cx="723900" cy="2984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95D02" id="矩形 484" o:spid="_x0000_s1026" style="position:absolute;left:0;text-align:left;margin-left:231.25pt;margin-top:.7pt;width:57pt;height:23.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" filled="f" strokecolor="#c7000b" strokeweight="2.25pt"/>
            </w:pict>
          </mc:Fallback>
        </mc:AlternateContent>
      </w:r>
      <w:r w:rsidR="004E435F" w:rsidRPr="00C970C2">
        <w:rPr>
          <w:noProof/>
        </w:rPr>
        <w:drawing>
          <wp:inline distT="0" distB="0" distL="0" distR="0" wp14:anchorId="22AFFC98" wp14:editId="58F008EC">
            <wp:extent cx="5400000" cy="1119600"/>
            <wp:effectExtent l="19050" t="19050" r="10795" b="2349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00" cy="1119600"/>
                    </a:xfrm>
                    <a:prstGeom prst="rect">
                      <a:avLst/>
                    </a:prstGeom>
                    <a:ln w="12700">
                      <a:solidFill>
                        <a:schemeClr val="bg1">
                          <a:lumMod val="85000"/>
                        </a:schemeClr>
                      </a:solidFill>
                    </a:ln>
                  </pic:spPr>
                </pic:pic>
              </a:graphicData>
            </a:graphic>
          </wp:inline>
        </w:drawing>
      </w:r>
    </w:p>
    <w:p w14:paraId="2AD070D5" w14:textId="7814220A" w:rsidR="00F23E6D" w:rsidRPr="00C970C2" w:rsidRDefault="00F23E6D" w:rsidP="00B424A0">
      <w:pPr>
        <w:pStyle w:val="1e"/>
      </w:pPr>
      <w:r w:rsidRPr="00C970C2">
        <w:rPr>
          <w:rFonts w:hint="eastAsia"/>
        </w:rPr>
        <w:t>集群名称</w:t>
      </w:r>
      <w:r w:rsidR="00457BB2" w:rsidRPr="00C970C2">
        <w:rPr>
          <w:rFonts w:hint="eastAsia"/>
        </w:rPr>
        <w:t>为</w:t>
      </w:r>
      <w:r w:rsidRPr="00C970C2">
        <w:rPr>
          <w:rFonts w:hint="eastAsia"/>
        </w:rPr>
        <w:t>“</w:t>
      </w:r>
      <w:r w:rsidR="00E922DF" w:rsidRPr="00C970C2">
        <w:rPr>
          <w:rFonts w:hint="eastAsia"/>
        </w:rPr>
        <w:t>mrs</w:t>
      </w:r>
      <w:r w:rsidR="00E922DF" w:rsidRPr="00C970C2">
        <w:t>_</w:t>
      </w:r>
      <w:r w:rsidRPr="00C970C2">
        <w:rPr>
          <w:rFonts w:hint="eastAsia"/>
        </w:rPr>
        <w:t>batch</w:t>
      </w:r>
      <w:r w:rsidR="00457BB2" w:rsidRPr="00C970C2">
        <w:rPr>
          <w:rFonts w:hint="eastAsia"/>
        </w:rPr>
        <w:t>”（可自定义），</w:t>
      </w:r>
      <w:r w:rsidRPr="00C970C2">
        <w:rPr>
          <w:rFonts w:hint="eastAsia"/>
        </w:rPr>
        <w:t>集群版本</w:t>
      </w:r>
      <w:r w:rsidR="00457BB2" w:rsidRPr="00C970C2">
        <w:rPr>
          <w:rFonts w:hint="eastAsia"/>
        </w:rPr>
        <w:t>选择“</w:t>
      </w:r>
      <w:r w:rsidR="00E922DF" w:rsidRPr="00C970C2">
        <w:rPr>
          <w:rFonts w:hint="eastAsia"/>
        </w:rPr>
        <w:t xml:space="preserve">MRS </w:t>
      </w:r>
      <w:r w:rsidR="00E922DF" w:rsidRPr="00C970C2">
        <w:t>1.9.2</w:t>
      </w:r>
      <w:r w:rsidR="00457BB2" w:rsidRPr="00C970C2">
        <w:rPr>
          <w:rFonts w:hint="eastAsia"/>
        </w:rPr>
        <w:t>”，</w:t>
      </w:r>
      <w:r w:rsidRPr="00C970C2">
        <w:rPr>
          <w:rFonts w:hint="eastAsia"/>
        </w:rPr>
        <w:t>集群类型选择</w:t>
      </w:r>
      <w:r w:rsidR="00457BB2" w:rsidRPr="00C970C2">
        <w:rPr>
          <w:rFonts w:hint="eastAsia"/>
        </w:rPr>
        <w:t>“</w:t>
      </w:r>
      <w:r w:rsidRPr="00C970C2">
        <w:rPr>
          <w:rFonts w:hint="eastAsia"/>
        </w:rPr>
        <w:t>分析集群</w:t>
      </w:r>
      <w:r w:rsidR="00457BB2" w:rsidRPr="00C970C2">
        <w:rPr>
          <w:rFonts w:hint="eastAsia"/>
        </w:rPr>
        <w:t>”，</w:t>
      </w:r>
      <w:r w:rsidRPr="00C970C2">
        <w:rPr>
          <w:rFonts w:hint="eastAsia"/>
        </w:rPr>
        <w:t>组件勾选</w:t>
      </w:r>
      <w:r w:rsidRPr="00C970C2">
        <w:t>Hadoop</w:t>
      </w:r>
      <w:r w:rsidRPr="00C970C2">
        <w:rPr>
          <w:rFonts w:hint="eastAsia"/>
        </w:rPr>
        <w:t>（默认）、</w:t>
      </w:r>
      <w:r w:rsidRPr="00C970C2">
        <w:rPr>
          <w:rFonts w:hint="eastAsia"/>
        </w:rPr>
        <w:t>Hive</w:t>
      </w:r>
      <w:r w:rsidRPr="00C970C2">
        <w:rPr>
          <w:rFonts w:hint="eastAsia"/>
        </w:rPr>
        <w:t>、</w:t>
      </w:r>
      <w:r w:rsidRPr="00C970C2">
        <w:rPr>
          <w:rFonts w:hint="eastAsia"/>
        </w:rPr>
        <w:t>Hue</w:t>
      </w:r>
      <w:r w:rsidRPr="00C970C2">
        <w:rPr>
          <w:rFonts w:hint="eastAsia"/>
        </w:rPr>
        <w:t>、</w:t>
      </w:r>
      <w:r w:rsidRPr="00C970C2">
        <w:rPr>
          <w:rFonts w:hint="eastAsia"/>
        </w:rPr>
        <w:t>Loader</w:t>
      </w:r>
      <w:r w:rsidRPr="00C970C2">
        <w:rPr>
          <w:rFonts w:hint="eastAsia"/>
        </w:rPr>
        <w:t>、</w:t>
      </w:r>
      <w:r w:rsidRPr="00C970C2">
        <w:rPr>
          <w:rFonts w:hint="eastAsia"/>
        </w:rPr>
        <w:t>Tez</w:t>
      </w:r>
      <w:r w:rsidRPr="00C970C2">
        <w:rPr>
          <w:rFonts w:hint="eastAsia"/>
        </w:rPr>
        <w:t>组件</w:t>
      </w:r>
      <w:r w:rsidR="009947C2" w:rsidRPr="00C970C2">
        <w:rPr>
          <w:rFonts w:hint="eastAsia"/>
        </w:rPr>
        <w:t>，元数据选择“本地元数据”</w:t>
      </w:r>
      <w:r w:rsidRPr="00C970C2">
        <w:rPr>
          <w:rFonts w:hint="eastAsia"/>
        </w:rPr>
        <w:t>。</w:t>
      </w:r>
    </w:p>
    <w:p w14:paraId="3DD211D1" w14:textId="3233E8B8" w:rsidR="007714A2" w:rsidRPr="00C970C2" w:rsidRDefault="007714A2" w:rsidP="00B424A0">
      <w:pPr>
        <w:pStyle w:val="1e"/>
        <w:rPr>
          <w:rFonts w:hint="eastAsia"/>
        </w:rPr>
      </w:pPr>
      <w:r w:rsidRPr="00C970C2">
        <w:rPr>
          <w:noProof/>
        </w:rPr>
        <mc:AlternateContent>
          <mc:Choice Requires="wps">
            <w:drawing>
              <wp:anchor distT="0" distB="0" distL="114300" distR="114300" simplePos="0" relativeHeight="251792384" behindDoc="0" locked="0" layoutInCell="1" allowOverlap="1" wp14:anchorId="6AEC6CB8" wp14:editId="68CAFE05">
                <wp:simplePos x="0" y="0"/>
                <wp:positionH relativeFrom="column">
                  <wp:posOffset>1561465</wp:posOffset>
                </wp:positionH>
                <wp:positionV relativeFrom="paragraph">
                  <wp:posOffset>363073</wp:posOffset>
                </wp:positionV>
                <wp:extent cx="723900" cy="273050"/>
                <wp:effectExtent l="19050" t="19050" r="19050" b="12700"/>
                <wp:wrapNone/>
                <wp:docPr id="493" name="矩形 493"/>
                <wp:cNvGraphicFramePr/>
                <a:graphic xmlns:a="http://schemas.openxmlformats.org/drawingml/2006/main">
                  <a:graphicData uri="http://schemas.microsoft.com/office/word/2010/wordprocessingShape">
                    <wps:wsp>
                      <wps:cNvSpPr/>
                      <wps:spPr>
                        <a:xfrm>
                          <a:off x="0" y="0"/>
                          <a:ext cx="723900" cy="2730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E9099F" id="矩形 493" o:spid="_x0000_s1026" style="position:absolute;left:0;text-align:left;margin-left:122.95pt;margin-top:28.6pt;width:57pt;height:21.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" filled="f" strokecolor="#c7000b" strokeweight="2.25pt"/>
            </w:pict>
          </mc:Fallback>
        </mc:AlternateContent>
      </w:r>
      <w:r w:rsidRPr="00C970C2">
        <w:rPr>
          <w:noProof/>
        </w:rPr>
        <w:drawing>
          <wp:inline distT="0" distB="0" distL="0" distR="0" wp14:anchorId="359096F9" wp14:editId="253630E0">
            <wp:extent cx="5400000" cy="993600"/>
            <wp:effectExtent l="19050" t="19050" r="10795" b="165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00" cy="993600"/>
                    </a:xfrm>
                    <a:prstGeom prst="rect">
                      <a:avLst/>
                    </a:prstGeom>
                    <a:ln w="12700">
                      <a:solidFill>
                        <a:schemeClr val="bg1">
                          <a:lumMod val="85000"/>
                        </a:schemeClr>
                      </a:solidFill>
                    </a:ln>
                  </pic:spPr>
                </pic:pic>
              </a:graphicData>
            </a:graphic>
          </wp:inline>
        </w:drawing>
      </w:r>
    </w:p>
    <w:p w14:paraId="338C8B08" w14:textId="72B67794" w:rsidR="00E239B6" w:rsidRPr="00C970C2" w:rsidRDefault="00A2181C" w:rsidP="00B424A0">
      <w:pPr>
        <w:pStyle w:val="1e"/>
      </w:pPr>
      <w:r w:rsidRPr="00C970C2">
        <w:rPr>
          <w:noProof/>
        </w:rPr>
        <w:lastRenderedPageBreak/>
        <mc:AlternateContent>
          <mc:Choice Requires="wps">
            <w:drawing>
              <wp:anchor distT="0" distB="0" distL="114300" distR="114300" simplePos="0" relativeHeight="251794432" behindDoc="0" locked="0" layoutInCell="1" allowOverlap="1" wp14:anchorId="5BA33CFB" wp14:editId="2E597374">
                <wp:simplePos x="0" y="0"/>
                <wp:positionH relativeFrom="column">
                  <wp:posOffset>1431095</wp:posOffset>
                </wp:positionH>
                <wp:positionV relativeFrom="paragraph">
                  <wp:posOffset>1463773</wp:posOffset>
                </wp:positionV>
                <wp:extent cx="533400" cy="826477"/>
                <wp:effectExtent l="19050" t="19050" r="19050" b="12065"/>
                <wp:wrapNone/>
                <wp:docPr id="494" name="矩形 494"/>
                <wp:cNvGraphicFramePr/>
                <a:graphic xmlns:a="http://schemas.openxmlformats.org/drawingml/2006/main">
                  <a:graphicData uri="http://schemas.microsoft.com/office/word/2010/wordprocessingShape">
                    <wps:wsp>
                      <wps:cNvSpPr/>
                      <wps:spPr>
                        <a:xfrm>
                          <a:off x="0" y="0"/>
                          <a:ext cx="533400" cy="82647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0EFD9" id="矩形 494" o:spid="_x0000_s1026" style="position:absolute;left:0;text-align:left;margin-left:112.7pt;margin-top:115.25pt;width:42pt;height:65.1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" filled="f" strokecolor="#c7000b" strokeweight="2.25pt"/>
            </w:pict>
          </mc:Fallback>
        </mc:AlternateContent>
      </w:r>
      <w:r w:rsidR="005A0EB4" w:rsidRPr="00C970C2">
        <w:rPr>
          <w:noProof/>
        </w:rPr>
        <w:drawing>
          <wp:inline distT="0" distB="0" distL="0" distR="0" wp14:anchorId="6085A159" wp14:editId="6A629D5E">
            <wp:extent cx="5400000" cy="3254400"/>
            <wp:effectExtent l="19050" t="19050" r="10795" b="222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00" cy="3254400"/>
                    </a:xfrm>
                    <a:prstGeom prst="rect">
                      <a:avLst/>
                    </a:prstGeom>
                    <a:ln w="12700">
                      <a:solidFill>
                        <a:schemeClr val="bg1">
                          <a:lumMod val="85000"/>
                        </a:schemeClr>
                      </a:solidFill>
                    </a:ln>
                  </pic:spPr>
                </pic:pic>
              </a:graphicData>
            </a:graphic>
          </wp:inline>
        </w:drawing>
      </w:r>
    </w:p>
    <w:p w14:paraId="5AE94D20" w14:textId="27D87193" w:rsidR="00D046F5" w:rsidRPr="00C970C2" w:rsidRDefault="006134E7" w:rsidP="00B424A0">
      <w:pPr>
        <w:pStyle w:val="1e"/>
      </w:pPr>
      <w:r w:rsidRPr="00C970C2">
        <w:t>点击右下角的</w:t>
      </w:r>
      <w:r w:rsidRPr="00C970C2">
        <w:rPr>
          <w:rFonts w:hint="eastAsia"/>
        </w:rPr>
        <w:t>“下一步”。</w:t>
      </w:r>
    </w:p>
    <w:p w14:paraId="6F221080" w14:textId="709ACF17" w:rsidR="00D046F5" w:rsidRPr="00C970C2" w:rsidRDefault="00D046F5" w:rsidP="00B424A0">
      <w:pPr>
        <w:pStyle w:val="1e"/>
      </w:pPr>
      <w:r w:rsidRPr="00C970C2">
        <w:rPr>
          <w:noProof/>
        </w:rPr>
        <w:drawing>
          <wp:inline distT="0" distB="0" distL="0" distR="0" wp14:anchorId="7E07A63B" wp14:editId="271B3A5A">
            <wp:extent cx="5400000" cy="324000"/>
            <wp:effectExtent l="19050" t="19050" r="10795" b="190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00" cy="324000"/>
                    </a:xfrm>
                    <a:prstGeom prst="rect">
                      <a:avLst/>
                    </a:prstGeom>
                    <a:ln w="12700">
                      <a:solidFill>
                        <a:schemeClr val="bg1">
                          <a:lumMod val="85000"/>
                        </a:schemeClr>
                      </a:solidFill>
                    </a:ln>
                  </pic:spPr>
                </pic:pic>
              </a:graphicData>
            </a:graphic>
          </wp:inline>
        </w:drawing>
      </w:r>
    </w:p>
    <w:p w14:paraId="0D0C9C4C" w14:textId="51DF3452" w:rsidR="00F23E6D" w:rsidRPr="00C970C2" w:rsidRDefault="00F23E6D" w:rsidP="00B424A0">
      <w:pPr>
        <w:pStyle w:val="1e"/>
      </w:pPr>
      <w:r w:rsidRPr="00C970C2">
        <w:rPr>
          <w:rFonts w:hint="eastAsia"/>
        </w:rPr>
        <w:t>计费模式</w:t>
      </w:r>
      <w:r w:rsidR="005C4EEA" w:rsidRPr="00C970C2">
        <w:rPr>
          <w:rFonts w:hint="eastAsia"/>
        </w:rPr>
        <w:t>选择“按需计费”，可用区默认（可用区域是使用独立电源和网络资源的物理区域），选择</w:t>
      </w:r>
      <w:r w:rsidRPr="00C970C2">
        <w:rPr>
          <w:rFonts w:hint="eastAsia"/>
        </w:rPr>
        <w:t>虚拟私有云</w:t>
      </w:r>
      <w:r w:rsidR="005C4EEA" w:rsidRPr="00C970C2">
        <w:rPr>
          <w:rFonts w:hint="eastAsia"/>
        </w:rPr>
        <w:t>（</w:t>
      </w:r>
      <w:r w:rsidRPr="00C970C2">
        <w:rPr>
          <w:rFonts w:hint="eastAsia"/>
        </w:rPr>
        <w:t>若没有，点击“查看虚拟私有云”按钮，进入网络控制台，点击“创建虚拟私有云”，所有参数默认，点击“立即创建”即可。回到购买集群页面，点击刷新按钮，即可选中创建的虚拟私有云</w:t>
      </w:r>
      <w:r w:rsidR="005C4EEA" w:rsidRPr="00C970C2">
        <w:rPr>
          <w:rFonts w:hint="eastAsia"/>
        </w:rPr>
        <w:t>），</w:t>
      </w:r>
      <w:r w:rsidRPr="00C970C2">
        <w:rPr>
          <w:rFonts w:hint="eastAsia"/>
        </w:rPr>
        <w:t>子网</w:t>
      </w:r>
      <w:r w:rsidR="005C4EEA" w:rsidRPr="00C970C2">
        <w:rPr>
          <w:rFonts w:hint="eastAsia"/>
        </w:rPr>
        <w:t>会跟随</w:t>
      </w:r>
      <w:r w:rsidRPr="00C970C2">
        <w:rPr>
          <w:rFonts w:hint="eastAsia"/>
        </w:rPr>
        <w:t>虚拟私有云</w:t>
      </w:r>
      <w:r w:rsidR="005C4EEA" w:rsidRPr="00C970C2">
        <w:rPr>
          <w:rFonts w:hint="eastAsia"/>
        </w:rPr>
        <w:t>自动</w:t>
      </w:r>
      <w:r w:rsidRPr="00C970C2">
        <w:rPr>
          <w:rFonts w:hint="eastAsia"/>
        </w:rPr>
        <w:t>选中</w:t>
      </w:r>
      <w:r w:rsidR="005C4EEA" w:rsidRPr="00C970C2">
        <w:rPr>
          <w:rFonts w:hint="eastAsia"/>
        </w:rPr>
        <w:t>，</w:t>
      </w:r>
      <w:r w:rsidRPr="00C970C2">
        <w:rPr>
          <w:rFonts w:hint="eastAsia"/>
        </w:rPr>
        <w:t>安全组选择</w:t>
      </w:r>
      <w:r w:rsidR="005C4EEA" w:rsidRPr="00C970C2">
        <w:rPr>
          <w:rFonts w:hint="eastAsia"/>
        </w:rPr>
        <w:t>“自动创建”，</w:t>
      </w:r>
      <w:r w:rsidRPr="00C970C2">
        <w:rPr>
          <w:rFonts w:hint="eastAsia"/>
        </w:rPr>
        <w:t>弹性公网</w:t>
      </w:r>
      <w:r w:rsidR="005C4EEA" w:rsidRPr="00C970C2">
        <w:rPr>
          <w:rFonts w:hint="eastAsia"/>
        </w:rPr>
        <w:t>IP</w:t>
      </w:r>
      <w:r w:rsidR="005C4EEA" w:rsidRPr="00C970C2">
        <w:rPr>
          <w:rFonts w:hint="eastAsia"/>
        </w:rPr>
        <w:t>点击下拉框选择一个前面申请的弹性公网</w:t>
      </w:r>
      <w:r w:rsidR="005C4EEA" w:rsidRPr="00C970C2">
        <w:rPr>
          <w:rFonts w:hint="eastAsia"/>
        </w:rPr>
        <w:t>IP</w:t>
      </w:r>
      <w:r w:rsidRPr="00C970C2">
        <w:rPr>
          <w:rFonts w:hint="eastAsia"/>
        </w:rPr>
        <w:t>。</w:t>
      </w:r>
    </w:p>
    <w:p w14:paraId="746A22BB" w14:textId="685CF25A" w:rsidR="00171676" w:rsidRPr="00C970C2" w:rsidRDefault="00171676" w:rsidP="00B424A0">
      <w:pPr>
        <w:pStyle w:val="1e"/>
      </w:pPr>
      <w:r w:rsidRPr="00C970C2">
        <w:rPr>
          <w:noProof/>
        </w:rPr>
        <mc:AlternateContent>
          <mc:Choice Requires="wps">
            <w:drawing>
              <wp:anchor distT="0" distB="0" distL="114300" distR="114300" simplePos="0" relativeHeight="251798528" behindDoc="0" locked="0" layoutInCell="1" allowOverlap="1" wp14:anchorId="105D359E" wp14:editId="4BE15525">
                <wp:simplePos x="0" y="0"/>
                <wp:positionH relativeFrom="column">
                  <wp:posOffset>2464288</wp:posOffset>
                </wp:positionH>
                <wp:positionV relativeFrom="paragraph">
                  <wp:posOffset>395605</wp:posOffset>
                </wp:positionV>
                <wp:extent cx="800100" cy="266700"/>
                <wp:effectExtent l="19050" t="19050" r="19050" b="19050"/>
                <wp:wrapNone/>
                <wp:docPr id="35872" name="矩形 35872"/>
                <wp:cNvGraphicFramePr/>
                <a:graphic xmlns:a="http://schemas.openxmlformats.org/drawingml/2006/main">
                  <a:graphicData uri="http://schemas.microsoft.com/office/word/2010/wordprocessingShape">
                    <wps:wsp>
                      <wps:cNvSpPr/>
                      <wps:spPr>
                        <a:xfrm>
                          <a:off x="0" y="0"/>
                          <a:ext cx="800100" cy="2667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F963E" id="矩形 35872" o:spid="_x0000_s1026" style="position:absolute;left:0;text-align:left;margin-left:194.05pt;margin-top:31.15pt;width:63pt;height:21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" filled="f" strokecolor="#c7000b" strokeweight="2.25pt"/>
            </w:pict>
          </mc:Fallback>
        </mc:AlternateContent>
      </w:r>
      <w:r w:rsidRPr="00C970C2">
        <w:rPr>
          <w:rFonts w:hint="eastAsia"/>
          <w:noProof/>
        </w:rPr>
        <w:drawing>
          <wp:inline distT="0" distB="0" distL="0" distR="0" wp14:anchorId="1055F748" wp14:editId="58F9EE84">
            <wp:extent cx="5400000" cy="730800"/>
            <wp:effectExtent l="19050" t="19050" r="10795" b="1270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00" cy="730800"/>
                    </a:xfrm>
                    <a:prstGeom prst="rect">
                      <a:avLst/>
                    </a:prstGeom>
                    <a:ln w="12700">
                      <a:solidFill>
                        <a:schemeClr val="bg1">
                          <a:lumMod val="85000"/>
                        </a:schemeClr>
                      </a:solidFill>
                    </a:ln>
                  </pic:spPr>
                </pic:pic>
              </a:graphicData>
            </a:graphic>
          </wp:inline>
        </w:drawing>
      </w:r>
    </w:p>
    <w:p w14:paraId="1E8C4768" w14:textId="11E0D3F3" w:rsidR="00171676" w:rsidRPr="00C970C2" w:rsidRDefault="00171676" w:rsidP="00B424A0">
      <w:pPr>
        <w:pStyle w:val="1e"/>
        <w:rPr>
          <w:rFonts w:hint="eastAsia"/>
        </w:rPr>
      </w:pPr>
      <w:r w:rsidRPr="00C970C2">
        <w:rPr>
          <w:noProof/>
        </w:rPr>
        <mc:AlternateContent>
          <mc:Choice Requires="wps">
            <w:drawing>
              <wp:anchor distT="0" distB="0" distL="114300" distR="114300" simplePos="0" relativeHeight="251800576" behindDoc="0" locked="0" layoutInCell="1" allowOverlap="1" wp14:anchorId="375F4D2F" wp14:editId="42F1A83A">
                <wp:simplePos x="0" y="0"/>
                <wp:positionH relativeFrom="column">
                  <wp:posOffset>1706245</wp:posOffset>
                </wp:positionH>
                <wp:positionV relativeFrom="paragraph">
                  <wp:posOffset>1551158</wp:posOffset>
                </wp:positionV>
                <wp:extent cx="1576754" cy="304800"/>
                <wp:effectExtent l="19050" t="19050" r="23495" b="19050"/>
                <wp:wrapNone/>
                <wp:docPr id="35873" name="矩形 35873"/>
                <wp:cNvGraphicFramePr/>
                <a:graphic xmlns:a="http://schemas.openxmlformats.org/drawingml/2006/main">
                  <a:graphicData uri="http://schemas.microsoft.com/office/word/2010/wordprocessingShape">
                    <wps:wsp>
                      <wps:cNvSpPr/>
                      <wps:spPr>
                        <a:xfrm>
                          <a:off x="0" y="0"/>
                          <a:ext cx="1576754" cy="3048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13AED7" id="矩形 35873" o:spid="_x0000_s1026" style="position:absolute;left:0;text-align:left;margin-left:134.35pt;margin-top:122.15pt;width:124.15pt;height:2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" filled="f" strokecolor="#c7000b" strokeweight="2.25pt"/>
            </w:pict>
          </mc:Fallback>
        </mc:AlternateContent>
      </w:r>
      <w:r w:rsidRPr="00C970C2">
        <w:rPr>
          <w:noProof/>
        </w:rPr>
        <w:drawing>
          <wp:inline distT="0" distB="0" distL="0" distR="0" wp14:anchorId="6243F08F" wp14:editId="533E3484">
            <wp:extent cx="5400000" cy="1911600"/>
            <wp:effectExtent l="19050" t="19050" r="10795" b="12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00" cy="1911600"/>
                    </a:xfrm>
                    <a:prstGeom prst="rect">
                      <a:avLst/>
                    </a:prstGeom>
                    <a:ln w="12700">
                      <a:solidFill>
                        <a:schemeClr val="bg1">
                          <a:lumMod val="85000"/>
                        </a:schemeClr>
                      </a:solidFill>
                    </a:ln>
                  </pic:spPr>
                </pic:pic>
              </a:graphicData>
            </a:graphic>
          </wp:inline>
        </w:drawing>
      </w:r>
    </w:p>
    <w:p w14:paraId="77755E5C" w14:textId="5D8A7617" w:rsidR="00F23E6D" w:rsidRPr="00C970C2" w:rsidRDefault="00F23E6D" w:rsidP="00B424A0">
      <w:pPr>
        <w:pStyle w:val="1e"/>
      </w:pPr>
      <w:r w:rsidRPr="00C970C2">
        <w:t>CPU</w:t>
      </w:r>
      <w:r w:rsidRPr="00C970C2">
        <w:t>架构</w:t>
      </w:r>
      <w:r w:rsidRPr="00C970C2">
        <w:rPr>
          <w:rFonts w:hint="eastAsia"/>
        </w:rPr>
        <w:t>选择“鲲鹏计算”</w:t>
      </w:r>
      <w:r w:rsidR="00450392" w:rsidRPr="00C970C2">
        <w:rPr>
          <w:rFonts w:hint="eastAsia"/>
        </w:rPr>
        <w:t>，</w:t>
      </w:r>
      <w:r w:rsidR="00625487" w:rsidRPr="00C970C2">
        <w:rPr>
          <w:rFonts w:hint="eastAsia"/>
        </w:rPr>
        <w:t>集群节点中</w:t>
      </w:r>
      <w:r w:rsidR="00450392" w:rsidRPr="00C970C2">
        <w:rPr>
          <w:rFonts w:hint="eastAsia"/>
          <w:b/>
          <w:color w:val="C00000"/>
        </w:rPr>
        <w:t>关闭</w:t>
      </w:r>
      <w:r w:rsidR="00450392" w:rsidRPr="00C970C2">
        <w:rPr>
          <w:rFonts w:hint="eastAsia"/>
          <w:b/>
          <w:color w:val="C00000"/>
        </w:rPr>
        <w:t>Master</w:t>
      </w:r>
      <w:r w:rsidR="00450392" w:rsidRPr="00C970C2">
        <w:rPr>
          <w:rFonts w:hint="eastAsia"/>
          <w:b/>
          <w:color w:val="C00000"/>
        </w:rPr>
        <w:t>节点的</w:t>
      </w:r>
      <w:r w:rsidRPr="00C970C2">
        <w:rPr>
          <w:rFonts w:hint="eastAsia"/>
          <w:b/>
          <w:color w:val="C00000"/>
        </w:rPr>
        <w:t>集群高可用</w:t>
      </w:r>
      <w:r w:rsidR="00450392" w:rsidRPr="00C970C2">
        <w:rPr>
          <w:rFonts w:hint="eastAsia"/>
        </w:rPr>
        <w:t>，分析</w:t>
      </w:r>
      <w:r w:rsidR="00450392" w:rsidRPr="00C970C2">
        <w:rPr>
          <w:rFonts w:hint="eastAsia"/>
        </w:rPr>
        <w:t>Core</w:t>
      </w:r>
      <w:r w:rsidR="00450392" w:rsidRPr="00C970C2">
        <w:rPr>
          <w:rFonts w:hint="eastAsia"/>
        </w:rPr>
        <w:t>节点的实例数量为“</w:t>
      </w:r>
      <w:r w:rsidR="00450392" w:rsidRPr="00C970C2">
        <w:rPr>
          <w:rFonts w:hint="eastAsia"/>
        </w:rPr>
        <w:t>1</w:t>
      </w:r>
      <w:r w:rsidR="00450392" w:rsidRPr="00C970C2">
        <w:rPr>
          <w:rFonts w:hint="eastAsia"/>
        </w:rPr>
        <w:t>”</w:t>
      </w:r>
      <w:r w:rsidRPr="00C970C2">
        <w:rPr>
          <w:rFonts w:hint="eastAsia"/>
        </w:rPr>
        <w:t>。</w:t>
      </w:r>
    </w:p>
    <w:p w14:paraId="0692543F" w14:textId="1C4FA466" w:rsidR="00D001A0" w:rsidRPr="00C970C2" w:rsidRDefault="00D001A0" w:rsidP="00B424A0">
      <w:pPr>
        <w:pStyle w:val="1e"/>
        <w:rPr>
          <w:rFonts w:hint="eastAsia"/>
        </w:rPr>
      </w:pPr>
      <w:r w:rsidRPr="00C970C2">
        <w:rPr>
          <w:noProof/>
        </w:rPr>
        <w:lastRenderedPageBreak/>
        <mc:AlternateContent>
          <mc:Choice Requires="wps">
            <w:drawing>
              <wp:anchor distT="0" distB="0" distL="114300" distR="114300" simplePos="0" relativeHeight="251804672" behindDoc="0" locked="0" layoutInCell="1" allowOverlap="1" wp14:anchorId="7017E418" wp14:editId="53DD74BC">
                <wp:simplePos x="0" y="0"/>
                <wp:positionH relativeFrom="column">
                  <wp:posOffset>4865370</wp:posOffset>
                </wp:positionH>
                <wp:positionV relativeFrom="paragraph">
                  <wp:posOffset>1145052</wp:posOffset>
                </wp:positionV>
                <wp:extent cx="831850" cy="240323"/>
                <wp:effectExtent l="19050" t="19050" r="25400" b="26670"/>
                <wp:wrapNone/>
                <wp:docPr id="35876" name="矩形 35876"/>
                <wp:cNvGraphicFramePr/>
                <a:graphic xmlns:a="http://schemas.openxmlformats.org/drawingml/2006/main">
                  <a:graphicData uri="http://schemas.microsoft.com/office/word/2010/wordprocessingShape">
                    <wps:wsp>
                      <wps:cNvSpPr/>
                      <wps:spPr>
                        <a:xfrm>
                          <a:off x="0" y="0"/>
                          <a:ext cx="831850" cy="24032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80C1E9" id="矩形 35876" o:spid="_x0000_s1026" style="position:absolute;left:0;text-align:left;margin-left:383.1pt;margin-top:90.15pt;width:65.5pt;height:18.9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" filled="f" strokecolor="#c7000b" strokeweight="2.25pt"/>
            </w:pict>
          </mc:Fallback>
        </mc:AlternateContent>
      </w:r>
      <w:r w:rsidRPr="00C970C2">
        <w:rPr>
          <w:noProof/>
        </w:rPr>
        <mc:AlternateContent>
          <mc:Choice Requires="wps">
            <w:drawing>
              <wp:anchor distT="0" distB="0" distL="114300" distR="114300" simplePos="0" relativeHeight="251806720" behindDoc="0" locked="0" layoutInCell="1" allowOverlap="1" wp14:anchorId="065C2DEF" wp14:editId="36629567">
                <wp:simplePos x="0" y="0"/>
                <wp:positionH relativeFrom="column">
                  <wp:posOffset>4871573</wp:posOffset>
                </wp:positionH>
                <wp:positionV relativeFrom="paragraph">
                  <wp:posOffset>2101850</wp:posOffset>
                </wp:positionV>
                <wp:extent cx="914400" cy="304800"/>
                <wp:effectExtent l="19050" t="19050" r="19050" b="19050"/>
                <wp:wrapNone/>
                <wp:docPr id="35882" name="矩形 35882"/>
                <wp:cNvGraphicFramePr/>
                <a:graphic xmlns:a="http://schemas.openxmlformats.org/drawingml/2006/main">
                  <a:graphicData uri="http://schemas.microsoft.com/office/word/2010/wordprocessingShape">
                    <wps:wsp>
                      <wps:cNvSpPr/>
                      <wps:spPr>
                        <a:xfrm>
                          <a:off x="0" y="0"/>
                          <a:ext cx="914400" cy="3048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BE7F6" id="矩形 35882" o:spid="_x0000_s1026" style="position:absolute;left:0;text-align:left;margin-left:383.6pt;margin-top:165.5pt;width:1in;height:24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" filled="f" strokecolor="#c7000b" strokeweight="2.25pt"/>
            </w:pict>
          </mc:Fallback>
        </mc:AlternateContent>
      </w:r>
      <w:r w:rsidRPr="00C970C2">
        <w:rPr>
          <w:noProof/>
        </w:rPr>
        <mc:AlternateContent>
          <mc:Choice Requires="wps">
            <w:drawing>
              <wp:anchor distT="0" distB="0" distL="114300" distR="114300" simplePos="0" relativeHeight="251802624" behindDoc="0" locked="0" layoutInCell="1" allowOverlap="1" wp14:anchorId="3B777F08" wp14:editId="0BA1E115">
                <wp:simplePos x="0" y="0"/>
                <wp:positionH relativeFrom="column">
                  <wp:posOffset>2350917</wp:posOffset>
                </wp:positionH>
                <wp:positionV relativeFrom="paragraph">
                  <wp:posOffset>62230</wp:posOffset>
                </wp:positionV>
                <wp:extent cx="861646" cy="293076"/>
                <wp:effectExtent l="19050" t="19050" r="15240" b="12065"/>
                <wp:wrapNone/>
                <wp:docPr id="35875" name="矩形 35875"/>
                <wp:cNvGraphicFramePr/>
                <a:graphic xmlns:a="http://schemas.openxmlformats.org/drawingml/2006/main">
                  <a:graphicData uri="http://schemas.microsoft.com/office/word/2010/wordprocessingShape">
                    <wps:wsp>
                      <wps:cNvSpPr/>
                      <wps:spPr>
                        <a:xfrm>
                          <a:off x="0" y="0"/>
                          <a:ext cx="861646" cy="29307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7AD4A6" id="矩形 35875" o:spid="_x0000_s1026" style="position:absolute;left:0;text-align:left;margin-left:185.1pt;margin-top:4.9pt;width:67.85pt;height:23.1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" filled="f" strokecolor="#c7000b" strokeweight="2.25pt"/>
            </w:pict>
          </mc:Fallback>
        </mc:AlternateContent>
      </w:r>
      <w:r w:rsidRPr="00C970C2">
        <w:rPr>
          <w:noProof/>
        </w:rPr>
        <w:drawing>
          <wp:inline distT="0" distB="0" distL="0" distR="0" wp14:anchorId="698A893E" wp14:editId="5EB34741">
            <wp:extent cx="5400000" cy="3096000"/>
            <wp:effectExtent l="19050" t="19050" r="10795" b="285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00" cy="3096000"/>
                    </a:xfrm>
                    <a:prstGeom prst="rect">
                      <a:avLst/>
                    </a:prstGeom>
                    <a:ln w="12700">
                      <a:solidFill>
                        <a:schemeClr val="bg1">
                          <a:lumMod val="85000"/>
                        </a:schemeClr>
                      </a:solidFill>
                    </a:ln>
                  </pic:spPr>
                </pic:pic>
              </a:graphicData>
            </a:graphic>
          </wp:inline>
        </w:drawing>
      </w:r>
    </w:p>
    <w:p w14:paraId="471E441C" w14:textId="4DA9D90F" w:rsidR="00591160" w:rsidRPr="00C970C2" w:rsidRDefault="00591160" w:rsidP="00B424A0">
      <w:pPr>
        <w:pStyle w:val="1e"/>
      </w:pPr>
      <w:r w:rsidRPr="00C970C2">
        <w:t>点击</w:t>
      </w:r>
      <w:r w:rsidRPr="00C970C2">
        <w:rPr>
          <w:rFonts w:hint="eastAsia"/>
        </w:rPr>
        <w:t>“下一步”。</w:t>
      </w:r>
    </w:p>
    <w:p w14:paraId="07F8E54D" w14:textId="555385B6" w:rsidR="00591160" w:rsidRPr="00C970C2" w:rsidRDefault="00591160" w:rsidP="00B424A0">
      <w:pPr>
        <w:pStyle w:val="1e"/>
        <w:rPr>
          <w:rFonts w:hint="eastAsia"/>
        </w:rPr>
      </w:pPr>
      <w:r w:rsidRPr="00C970C2">
        <w:rPr>
          <w:rFonts w:hint="eastAsia"/>
          <w:noProof/>
        </w:rPr>
        <w:drawing>
          <wp:inline distT="0" distB="0" distL="0" distR="0" wp14:anchorId="01FED89B" wp14:editId="5464811B">
            <wp:extent cx="5400000" cy="309600"/>
            <wp:effectExtent l="19050" t="19050" r="10795" b="146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000" cy="309600"/>
                    </a:xfrm>
                    <a:prstGeom prst="rect">
                      <a:avLst/>
                    </a:prstGeom>
                    <a:ln w="12700">
                      <a:solidFill>
                        <a:schemeClr val="bg1">
                          <a:lumMod val="85000"/>
                        </a:schemeClr>
                      </a:solidFill>
                    </a:ln>
                  </pic:spPr>
                </pic:pic>
              </a:graphicData>
            </a:graphic>
          </wp:inline>
        </w:drawing>
      </w:r>
    </w:p>
    <w:p w14:paraId="1E8635D9" w14:textId="5D42E774" w:rsidR="004F3771" w:rsidRPr="00C970C2" w:rsidRDefault="004F3771" w:rsidP="00B424A0">
      <w:pPr>
        <w:pStyle w:val="1e"/>
      </w:pPr>
      <w:r w:rsidRPr="00C970C2">
        <w:t>标签</w:t>
      </w:r>
      <w:r w:rsidRPr="00C970C2">
        <w:rPr>
          <w:rFonts w:hint="eastAsia"/>
        </w:rPr>
        <w:t>、</w:t>
      </w:r>
      <w:r w:rsidRPr="00C970C2">
        <w:t>弹性伸缩</w:t>
      </w:r>
      <w:r w:rsidRPr="00C970C2">
        <w:rPr>
          <w:rFonts w:hint="eastAsia"/>
        </w:rPr>
        <w:t>、</w:t>
      </w:r>
      <w:r w:rsidRPr="00C970C2">
        <w:t>引导操作默认</w:t>
      </w:r>
      <w:r w:rsidRPr="00C970C2">
        <w:rPr>
          <w:rFonts w:hint="eastAsia"/>
        </w:rPr>
        <w:t>。</w:t>
      </w:r>
    </w:p>
    <w:p w14:paraId="6AB644E0" w14:textId="6AC422C8" w:rsidR="004F3771" w:rsidRPr="00C970C2" w:rsidRDefault="00C80B6C" w:rsidP="00B424A0">
      <w:pPr>
        <w:pStyle w:val="1e"/>
      </w:pPr>
      <w:r w:rsidRPr="00C970C2">
        <w:rPr>
          <w:noProof/>
        </w:rPr>
        <w:drawing>
          <wp:inline distT="0" distB="0" distL="0" distR="0" wp14:anchorId="15CCD22C" wp14:editId="703BCB98">
            <wp:extent cx="5400000" cy="2034000"/>
            <wp:effectExtent l="19050" t="19050" r="10795" b="2349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00" cy="2034000"/>
                    </a:xfrm>
                    <a:prstGeom prst="rect">
                      <a:avLst/>
                    </a:prstGeom>
                    <a:ln w="12700">
                      <a:solidFill>
                        <a:schemeClr val="bg1">
                          <a:lumMod val="85000"/>
                        </a:schemeClr>
                      </a:solidFill>
                    </a:ln>
                  </pic:spPr>
                </pic:pic>
              </a:graphicData>
            </a:graphic>
          </wp:inline>
        </w:drawing>
      </w:r>
    </w:p>
    <w:p w14:paraId="24D975BE" w14:textId="77777777" w:rsidR="00C80B6C" w:rsidRPr="00C970C2" w:rsidRDefault="00C959C6" w:rsidP="00B424A0">
      <w:pPr>
        <w:pStyle w:val="1e"/>
      </w:pPr>
      <w:r w:rsidRPr="00C970C2">
        <w:rPr>
          <w:rFonts w:hint="eastAsia"/>
        </w:rPr>
        <w:t>委托、数据盘加密默认，告警选择“关闭”</w:t>
      </w:r>
      <w:r w:rsidR="00F23E6D" w:rsidRPr="00C970C2">
        <w:rPr>
          <w:rFonts w:hint="eastAsia"/>
        </w:rPr>
        <w:t>。</w:t>
      </w:r>
    </w:p>
    <w:p w14:paraId="55FBB650" w14:textId="5E165280" w:rsidR="00C959C6" w:rsidRPr="00C970C2" w:rsidRDefault="0032607C" w:rsidP="00B424A0">
      <w:pPr>
        <w:pStyle w:val="1e"/>
      </w:pPr>
      <w:r w:rsidRPr="00C970C2">
        <w:rPr>
          <w:noProof/>
        </w:rPr>
        <mc:AlternateContent>
          <mc:Choice Requires="wps">
            <w:drawing>
              <wp:anchor distT="0" distB="0" distL="114300" distR="114300" simplePos="0" relativeHeight="251808768" behindDoc="0" locked="0" layoutInCell="1" allowOverlap="1" wp14:anchorId="6AE4B548" wp14:editId="0E8FE502">
                <wp:simplePos x="0" y="0"/>
                <wp:positionH relativeFrom="column">
                  <wp:posOffset>1612753</wp:posOffset>
                </wp:positionH>
                <wp:positionV relativeFrom="paragraph">
                  <wp:posOffset>774700</wp:posOffset>
                </wp:positionV>
                <wp:extent cx="682381" cy="285750"/>
                <wp:effectExtent l="19050" t="19050" r="22860" b="19050"/>
                <wp:wrapNone/>
                <wp:docPr id="35900" name="矩形 35900"/>
                <wp:cNvGraphicFramePr/>
                <a:graphic xmlns:a="http://schemas.openxmlformats.org/drawingml/2006/main">
                  <a:graphicData uri="http://schemas.microsoft.com/office/word/2010/wordprocessingShape">
                    <wps:wsp>
                      <wps:cNvSpPr/>
                      <wps:spPr>
                        <a:xfrm>
                          <a:off x="0" y="0"/>
                          <a:ext cx="682381" cy="2857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92DD4" id="矩形 35900" o:spid="_x0000_s1026" style="position:absolute;left:0;text-align:left;margin-left:127pt;margin-top:61pt;width:53.75pt;height:22.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" filled="f" strokecolor="#c7000b" strokeweight="2.25pt"/>
            </w:pict>
          </mc:Fallback>
        </mc:AlternateContent>
      </w:r>
      <w:r w:rsidR="00C80B6C" w:rsidRPr="00C970C2">
        <w:rPr>
          <w:noProof/>
        </w:rPr>
        <w:drawing>
          <wp:inline distT="0" distB="0" distL="0" distR="0" wp14:anchorId="3EA7FA51" wp14:editId="6ED2BB34">
            <wp:extent cx="5400000" cy="1256400"/>
            <wp:effectExtent l="19050" t="19050" r="10795" b="203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00" cy="1256400"/>
                    </a:xfrm>
                    <a:prstGeom prst="rect">
                      <a:avLst/>
                    </a:prstGeom>
                    <a:ln w="12700">
                      <a:solidFill>
                        <a:schemeClr val="bg1">
                          <a:lumMod val="85000"/>
                        </a:schemeClr>
                      </a:solidFill>
                    </a:ln>
                  </pic:spPr>
                </pic:pic>
              </a:graphicData>
            </a:graphic>
          </wp:inline>
        </w:drawing>
      </w:r>
    </w:p>
    <w:p w14:paraId="457EF2E0" w14:textId="30FC1E13" w:rsidR="00426273" w:rsidRPr="00C970C2" w:rsidRDefault="0064680E" w:rsidP="00426273">
      <w:pPr>
        <w:pStyle w:val="1e"/>
        <w:rPr>
          <w:noProof/>
        </w:rPr>
      </w:pPr>
      <w:r w:rsidRPr="00C970C2">
        <w:rPr>
          <w:noProof/>
        </w:rPr>
        <w:lastRenderedPageBreak/>
        <mc:AlternateContent>
          <mc:Choice Requires="wps">
            <w:drawing>
              <wp:anchor distT="0" distB="0" distL="114300" distR="114300" simplePos="0" relativeHeight="251923456" behindDoc="0" locked="0" layoutInCell="1" allowOverlap="1" wp14:anchorId="43149F32" wp14:editId="09259829">
                <wp:simplePos x="0" y="0"/>
                <wp:positionH relativeFrom="column">
                  <wp:posOffset>739140</wp:posOffset>
                </wp:positionH>
                <wp:positionV relativeFrom="paragraph">
                  <wp:posOffset>286532</wp:posOffset>
                </wp:positionV>
                <wp:extent cx="1588477" cy="252046"/>
                <wp:effectExtent l="19050" t="19050" r="12065" b="15240"/>
                <wp:wrapNone/>
                <wp:docPr id="496" name="矩形 496"/>
                <wp:cNvGraphicFramePr/>
                <a:graphic xmlns:a="http://schemas.openxmlformats.org/drawingml/2006/main">
                  <a:graphicData uri="http://schemas.microsoft.com/office/word/2010/wordprocessingShape">
                    <wps:wsp>
                      <wps:cNvSpPr/>
                      <wps:spPr>
                        <a:xfrm>
                          <a:off x="0" y="0"/>
                          <a:ext cx="1588477" cy="25204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421C9" id="矩形 496" o:spid="_x0000_s1026" style="position:absolute;left:0;text-align:left;margin-left:58.2pt;margin-top:22.55pt;width:125.1pt;height:19.8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" filled="f" strokecolor="#c7000b" strokeweight="2.25pt"/>
            </w:pict>
          </mc:Fallback>
        </mc:AlternateContent>
      </w:r>
      <w:r w:rsidR="00426273" w:rsidRPr="00C970C2">
        <w:rPr>
          <w:rFonts w:hint="eastAsia"/>
          <w:b/>
          <w:color w:val="C00000"/>
        </w:rPr>
        <w:t>关闭</w:t>
      </w:r>
      <w:r w:rsidR="00426273" w:rsidRPr="00C970C2">
        <w:rPr>
          <w:rFonts w:hint="eastAsia"/>
          <w:b/>
          <w:color w:val="C00000"/>
        </w:rPr>
        <w:t>kerberos</w:t>
      </w:r>
      <w:r w:rsidR="00426273" w:rsidRPr="00C970C2">
        <w:rPr>
          <w:rFonts w:hint="eastAsia"/>
          <w:b/>
          <w:color w:val="C00000"/>
        </w:rPr>
        <w:t>认证</w:t>
      </w:r>
      <w:r w:rsidR="00426273" w:rsidRPr="00C970C2">
        <w:rPr>
          <w:rFonts w:hint="eastAsia"/>
        </w:rPr>
        <w:t>，输入密码（</w:t>
      </w:r>
      <w:r w:rsidR="00426273" w:rsidRPr="00C970C2">
        <w:rPr>
          <w:rFonts w:hint="eastAsia"/>
        </w:rPr>
        <w:t>MRS Manager</w:t>
      </w:r>
      <w:r w:rsidR="00426273" w:rsidRPr="00C970C2">
        <w:rPr>
          <w:rFonts w:hint="eastAsia"/>
        </w:rPr>
        <w:t>管理登录的密码）。</w:t>
      </w:r>
      <w:r w:rsidRPr="00C970C2">
        <w:rPr>
          <w:noProof/>
        </w:rPr>
        <w:t xml:space="preserve"> </w:t>
      </w:r>
      <w:r w:rsidRPr="00C970C2">
        <w:rPr>
          <w:noProof/>
        </w:rPr>
        <w:drawing>
          <wp:inline distT="0" distB="0" distL="0" distR="0" wp14:anchorId="6754C2C7" wp14:editId="12D3FFF2">
            <wp:extent cx="5400000" cy="1479600"/>
            <wp:effectExtent l="19050" t="19050" r="10795" b="2540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00" cy="1479600"/>
                    </a:xfrm>
                    <a:prstGeom prst="rect">
                      <a:avLst/>
                    </a:prstGeom>
                    <a:ln w="12700">
                      <a:solidFill>
                        <a:schemeClr val="bg1">
                          <a:lumMod val="85000"/>
                        </a:schemeClr>
                      </a:solidFill>
                    </a:ln>
                  </pic:spPr>
                </pic:pic>
              </a:graphicData>
            </a:graphic>
          </wp:inline>
        </w:drawing>
      </w:r>
    </w:p>
    <w:p w14:paraId="1B21C7AD" w14:textId="77777777" w:rsidR="00507B1C" w:rsidRPr="00C970C2" w:rsidRDefault="00507B1C" w:rsidP="00507B1C">
      <w:pPr>
        <w:pStyle w:val="1e"/>
      </w:pPr>
      <w:r w:rsidRPr="00C970C2">
        <w:rPr>
          <w:rFonts w:hint="eastAsia"/>
        </w:rPr>
        <w:t>登录方式选择“密码”，用户名默认</w:t>
      </w:r>
      <w:r w:rsidRPr="00C970C2">
        <w:rPr>
          <w:rFonts w:hint="eastAsia"/>
        </w:rPr>
        <w:t>root</w:t>
      </w:r>
      <w:r w:rsidRPr="00C970C2">
        <w:rPr>
          <w:rFonts w:hint="eastAsia"/>
        </w:rPr>
        <w:t>，输入密码（该密码用于登录</w:t>
      </w:r>
      <w:r w:rsidRPr="00C970C2">
        <w:rPr>
          <w:rFonts w:hint="eastAsia"/>
        </w:rPr>
        <w:t>MRS</w:t>
      </w:r>
      <w:r w:rsidRPr="00C970C2">
        <w:rPr>
          <w:rFonts w:hint="eastAsia"/>
        </w:rPr>
        <w:t>集群的</w:t>
      </w:r>
      <w:r w:rsidRPr="00C970C2">
        <w:rPr>
          <w:rFonts w:hint="eastAsia"/>
        </w:rPr>
        <w:t>ECS</w:t>
      </w:r>
      <w:r w:rsidRPr="00C970C2">
        <w:rPr>
          <w:rFonts w:hint="eastAsia"/>
        </w:rPr>
        <w:t>节点服务器）。</w:t>
      </w:r>
    </w:p>
    <w:p w14:paraId="479430D2" w14:textId="3001062B" w:rsidR="00507B1C" w:rsidRPr="00C970C2" w:rsidRDefault="00507B1C" w:rsidP="00507B1C">
      <w:pPr>
        <w:pStyle w:val="1e"/>
        <w:rPr>
          <w:rFonts w:hint="eastAsia"/>
        </w:rPr>
      </w:pPr>
      <w:r w:rsidRPr="00C970C2">
        <w:rPr>
          <w:noProof/>
        </w:rPr>
        <w:drawing>
          <wp:inline distT="0" distB="0" distL="0" distR="0" wp14:anchorId="32566335" wp14:editId="3653EFED">
            <wp:extent cx="5400000" cy="1479600"/>
            <wp:effectExtent l="19050" t="19050" r="10795" b="2540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00" cy="1479600"/>
                    </a:xfrm>
                    <a:prstGeom prst="rect">
                      <a:avLst/>
                    </a:prstGeom>
                    <a:ln w="12700">
                      <a:solidFill>
                        <a:schemeClr val="bg1">
                          <a:lumMod val="85000"/>
                        </a:schemeClr>
                      </a:solidFill>
                    </a:ln>
                  </pic:spPr>
                </pic:pic>
              </a:graphicData>
            </a:graphic>
          </wp:inline>
        </w:drawing>
      </w:r>
    </w:p>
    <w:p w14:paraId="686558E0" w14:textId="080D4E85" w:rsidR="00F23E6D" w:rsidRPr="00C970C2" w:rsidRDefault="0032607C" w:rsidP="00B424A0">
      <w:pPr>
        <w:pStyle w:val="1e"/>
      </w:pPr>
      <w:r w:rsidRPr="00C970C2">
        <w:rPr>
          <w:rFonts w:hint="eastAsia"/>
        </w:rPr>
        <w:t>勾选</w:t>
      </w:r>
      <w:r w:rsidR="00C22E2C" w:rsidRPr="00C970C2">
        <w:rPr>
          <w:rFonts w:hint="eastAsia"/>
        </w:rPr>
        <w:t>“</w:t>
      </w:r>
      <w:r w:rsidRPr="00C970C2">
        <w:rPr>
          <w:rFonts w:hint="eastAsia"/>
        </w:rPr>
        <w:t>确认授权</w:t>
      </w:r>
      <w:r w:rsidR="00C22E2C" w:rsidRPr="00C970C2">
        <w:rPr>
          <w:rFonts w:hint="eastAsia"/>
        </w:rPr>
        <w:t>”</w:t>
      </w:r>
      <w:r w:rsidRPr="00C970C2">
        <w:rPr>
          <w:rFonts w:hint="eastAsia"/>
        </w:rPr>
        <w:t>复选框。</w:t>
      </w:r>
    </w:p>
    <w:p w14:paraId="2BED3037" w14:textId="59B0E60E" w:rsidR="0032607C" w:rsidRPr="00C970C2" w:rsidRDefault="00604F78" w:rsidP="00B424A0">
      <w:pPr>
        <w:pStyle w:val="1e"/>
      </w:pPr>
      <w:r w:rsidRPr="00C970C2">
        <w:rPr>
          <w:noProof/>
        </w:rPr>
        <w:drawing>
          <wp:inline distT="0" distB="0" distL="0" distR="0" wp14:anchorId="72769B72" wp14:editId="25D610E9">
            <wp:extent cx="5400000" cy="2059200"/>
            <wp:effectExtent l="19050" t="19050" r="10795" b="177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00" cy="2059200"/>
                    </a:xfrm>
                    <a:prstGeom prst="rect">
                      <a:avLst/>
                    </a:prstGeom>
                    <a:ln w="12700">
                      <a:solidFill>
                        <a:schemeClr val="bg1">
                          <a:lumMod val="85000"/>
                        </a:schemeClr>
                      </a:solidFill>
                    </a:ln>
                  </pic:spPr>
                </pic:pic>
              </a:graphicData>
            </a:graphic>
          </wp:inline>
        </w:drawing>
      </w:r>
    </w:p>
    <w:p w14:paraId="139F0D05" w14:textId="78AB08F5" w:rsidR="00F23E6D" w:rsidRPr="00C970C2" w:rsidRDefault="001513DD" w:rsidP="00B424A0">
      <w:pPr>
        <w:pStyle w:val="1e"/>
      </w:pPr>
      <w:r w:rsidRPr="00C970C2">
        <w:t>点击右下角的</w:t>
      </w:r>
      <w:r w:rsidRPr="00C970C2">
        <w:rPr>
          <w:rFonts w:hint="eastAsia"/>
        </w:rPr>
        <w:t>“立即购买”。</w:t>
      </w:r>
    </w:p>
    <w:p w14:paraId="5483A2E0" w14:textId="0DC7E5C4" w:rsidR="001513DD" w:rsidRPr="00C970C2" w:rsidRDefault="008507B1" w:rsidP="00B424A0">
      <w:pPr>
        <w:pStyle w:val="1e"/>
      </w:pPr>
      <w:r w:rsidRPr="00C970C2">
        <w:rPr>
          <w:noProof/>
        </w:rPr>
        <w:drawing>
          <wp:inline distT="0" distB="0" distL="0" distR="0" wp14:anchorId="233FDB1B" wp14:editId="7337AE9A">
            <wp:extent cx="5400000" cy="295200"/>
            <wp:effectExtent l="19050" t="19050" r="10795" b="1016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00" cy="295200"/>
                    </a:xfrm>
                    <a:prstGeom prst="rect">
                      <a:avLst/>
                    </a:prstGeom>
                    <a:ln w="12700">
                      <a:solidFill>
                        <a:schemeClr val="bg1">
                          <a:lumMod val="85000"/>
                        </a:schemeClr>
                      </a:solidFill>
                    </a:ln>
                  </pic:spPr>
                </pic:pic>
              </a:graphicData>
            </a:graphic>
          </wp:inline>
        </w:drawing>
      </w:r>
    </w:p>
    <w:p w14:paraId="1C681AF1" w14:textId="77777777" w:rsidR="00967C36" w:rsidRPr="00C970C2" w:rsidRDefault="00967C36" w:rsidP="00B424A0">
      <w:pPr>
        <w:pStyle w:val="1e"/>
      </w:pPr>
      <w:r w:rsidRPr="00C970C2">
        <w:rPr>
          <w:rFonts w:hint="eastAsia"/>
        </w:rPr>
        <w:t>点击“返回集群列表”。</w:t>
      </w:r>
    </w:p>
    <w:p w14:paraId="4DD77183" w14:textId="2A1EEFBA" w:rsidR="00967C36" w:rsidRPr="00C970C2" w:rsidRDefault="00967C36" w:rsidP="00B424A0">
      <w:pPr>
        <w:pStyle w:val="1e"/>
      </w:pPr>
      <w:r w:rsidRPr="00C970C2">
        <w:rPr>
          <w:noProof/>
        </w:rPr>
        <w:lastRenderedPageBreak/>
        <mc:AlternateContent>
          <mc:Choice Requires="wps">
            <w:drawing>
              <wp:anchor distT="0" distB="0" distL="114300" distR="114300" simplePos="0" relativeHeight="251810816" behindDoc="0" locked="0" layoutInCell="1" allowOverlap="1" wp14:anchorId="77B92CC2" wp14:editId="3C968633">
                <wp:simplePos x="0" y="0"/>
                <wp:positionH relativeFrom="column">
                  <wp:posOffset>3357098</wp:posOffset>
                </wp:positionH>
                <wp:positionV relativeFrom="paragraph">
                  <wp:posOffset>1000125</wp:posOffset>
                </wp:positionV>
                <wp:extent cx="709246" cy="252046"/>
                <wp:effectExtent l="19050" t="19050" r="15240" b="15240"/>
                <wp:wrapNone/>
                <wp:docPr id="35903" name="矩形 35903"/>
                <wp:cNvGraphicFramePr/>
                <a:graphic xmlns:a="http://schemas.openxmlformats.org/drawingml/2006/main">
                  <a:graphicData uri="http://schemas.microsoft.com/office/word/2010/wordprocessingShape">
                    <wps:wsp>
                      <wps:cNvSpPr/>
                      <wps:spPr>
                        <a:xfrm>
                          <a:off x="0" y="0"/>
                          <a:ext cx="709246" cy="25204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1C9AA5" id="矩形 35903" o:spid="_x0000_s1026" style="position:absolute;left:0;text-align:left;margin-left:264.35pt;margin-top:78.75pt;width:55.85pt;height:19.8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" filled="f" strokecolor="#c7000b" strokeweight="2.25pt"/>
            </w:pict>
          </mc:Fallback>
        </mc:AlternateContent>
      </w:r>
      <w:r w:rsidR="00DF30CE" w:rsidRPr="00C970C2">
        <w:rPr>
          <w:noProof/>
        </w:rPr>
        <w:drawing>
          <wp:inline distT="0" distB="0" distL="0" distR="0" wp14:anchorId="2277DF4A" wp14:editId="6F387926">
            <wp:extent cx="5400000" cy="1440000"/>
            <wp:effectExtent l="19050" t="19050" r="10795" b="273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00" cy="1440000"/>
                    </a:xfrm>
                    <a:prstGeom prst="rect">
                      <a:avLst/>
                    </a:prstGeom>
                    <a:ln w="12700">
                      <a:solidFill>
                        <a:schemeClr val="bg1">
                          <a:lumMod val="85000"/>
                        </a:schemeClr>
                      </a:solidFill>
                    </a:ln>
                  </pic:spPr>
                </pic:pic>
              </a:graphicData>
            </a:graphic>
          </wp:inline>
        </w:drawing>
      </w:r>
    </w:p>
    <w:p w14:paraId="78166D6E" w14:textId="6DF4822E" w:rsidR="00F23E6D" w:rsidRPr="00C970C2" w:rsidRDefault="00F23E6D" w:rsidP="00B424A0">
      <w:pPr>
        <w:pStyle w:val="1e"/>
      </w:pPr>
      <w:r w:rsidRPr="00C970C2">
        <w:rPr>
          <w:rFonts w:hint="eastAsia"/>
        </w:rPr>
        <w:t>集群的服务状态会发生变化，此服务完全启动大致需要</w:t>
      </w:r>
      <w:r w:rsidRPr="00C970C2">
        <w:rPr>
          <w:rFonts w:hint="eastAsia"/>
        </w:rPr>
        <w:t>10</w:t>
      </w:r>
      <w:r w:rsidRPr="00C970C2">
        <w:rPr>
          <w:rFonts w:hint="eastAsia"/>
        </w:rPr>
        <w:t>分钟左右的时间，请耐心等候。</w:t>
      </w:r>
    </w:p>
    <w:p w14:paraId="0F7101D6" w14:textId="0AF7936E" w:rsidR="00F23E6D" w:rsidRPr="00C970C2" w:rsidRDefault="006D7AE5" w:rsidP="00B424A0">
      <w:pPr>
        <w:pStyle w:val="1e"/>
      </w:pPr>
      <w:r w:rsidRPr="00C970C2">
        <w:rPr>
          <w:noProof/>
        </w:rPr>
        <mc:AlternateContent>
          <mc:Choice Requires="wps">
            <w:drawing>
              <wp:anchor distT="0" distB="0" distL="114300" distR="114300" simplePos="0" relativeHeight="251667456" behindDoc="0" locked="0" layoutInCell="1" allowOverlap="1" wp14:anchorId="5394C4A4" wp14:editId="208C9331">
                <wp:simplePos x="0" y="0"/>
                <wp:positionH relativeFrom="column">
                  <wp:posOffset>3069443</wp:posOffset>
                </wp:positionH>
                <wp:positionV relativeFrom="paragraph">
                  <wp:posOffset>800735</wp:posOffset>
                </wp:positionV>
                <wp:extent cx="545123" cy="240323"/>
                <wp:effectExtent l="19050" t="19050" r="26670" b="26670"/>
                <wp:wrapNone/>
                <wp:docPr id="504" name="矩形 504"/>
                <wp:cNvGraphicFramePr/>
                <a:graphic xmlns:a="http://schemas.openxmlformats.org/drawingml/2006/main">
                  <a:graphicData uri="http://schemas.microsoft.com/office/word/2010/wordprocessingShape">
                    <wps:wsp>
                      <wps:cNvSpPr/>
                      <wps:spPr>
                        <a:xfrm>
                          <a:off x="0" y="0"/>
                          <a:ext cx="545123" cy="24032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6EB1F5" id="矩形 504" o:spid="_x0000_s1026" style="position:absolute;left:0;text-align:left;margin-left:241.7pt;margin-top:63.05pt;width:42.9pt;height:18.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" filled="f" strokecolor="#c7000b" strokeweight="2.25pt"/>
            </w:pict>
          </mc:Fallback>
        </mc:AlternateContent>
      </w:r>
      <w:r w:rsidR="000E1F57" w:rsidRPr="00C970C2">
        <w:rPr>
          <w:noProof/>
        </w:rPr>
        <w:drawing>
          <wp:inline distT="0" distB="0" distL="0" distR="0" wp14:anchorId="33B9067C" wp14:editId="00E454F6">
            <wp:extent cx="5400000" cy="1123200"/>
            <wp:effectExtent l="19050" t="19050" r="10795" b="203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00" cy="1123200"/>
                    </a:xfrm>
                    <a:prstGeom prst="rect">
                      <a:avLst/>
                    </a:prstGeom>
                    <a:ln w="12700">
                      <a:solidFill>
                        <a:schemeClr val="bg1">
                          <a:lumMod val="85000"/>
                        </a:schemeClr>
                      </a:solidFill>
                    </a:ln>
                  </pic:spPr>
                </pic:pic>
              </a:graphicData>
            </a:graphic>
          </wp:inline>
        </w:drawing>
      </w:r>
    </w:p>
    <w:p w14:paraId="7D601F5E" w14:textId="084ED902" w:rsidR="00F23E6D" w:rsidRPr="00C970C2" w:rsidRDefault="00F23E6D" w:rsidP="00B424A0">
      <w:pPr>
        <w:pStyle w:val="1e"/>
      </w:pPr>
      <w:r w:rsidRPr="00C970C2">
        <w:t>当状态变为</w:t>
      </w:r>
      <w:r w:rsidR="00967C36" w:rsidRPr="00C970C2">
        <w:rPr>
          <w:rFonts w:hint="eastAsia"/>
        </w:rPr>
        <w:t>“</w:t>
      </w:r>
      <w:r w:rsidR="00967C36" w:rsidRPr="00C970C2">
        <w:t>运行中</w:t>
      </w:r>
      <w:r w:rsidR="00967C36" w:rsidRPr="00C970C2">
        <w:rPr>
          <w:rFonts w:hint="eastAsia"/>
        </w:rPr>
        <w:t>”</w:t>
      </w:r>
      <w:r w:rsidRPr="00C970C2">
        <w:t>时</w:t>
      </w:r>
      <w:r w:rsidRPr="00C970C2">
        <w:rPr>
          <w:rFonts w:hint="eastAsia"/>
        </w:rPr>
        <w:t>，</w:t>
      </w:r>
      <w:r w:rsidRPr="00C970C2">
        <w:t>集群启动完成</w:t>
      </w:r>
      <w:r w:rsidRPr="00C970C2">
        <w:rPr>
          <w:rFonts w:hint="eastAsia"/>
        </w:rPr>
        <w:t>。</w:t>
      </w:r>
    </w:p>
    <w:p w14:paraId="6BA054ED" w14:textId="36AD0F6A" w:rsidR="00F23E6D" w:rsidRPr="00C970C2" w:rsidRDefault="00781436" w:rsidP="00B424A0">
      <w:pPr>
        <w:pStyle w:val="1e"/>
      </w:pPr>
      <w:r w:rsidRPr="00C970C2">
        <w:rPr>
          <w:noProof/>
        </w:rPr>
        <mc:AlternateContent>
          <mc:Choice Requires="wps">
            <w:drawing>
              <wp:anchor distT="0" distB="0" distL="114300" distR="114300" simplePos="0" relativeHeight="251668480" behindDoc="0" locked="0" layoutInCell="1" allowOverlap="1" wp14:anchorId="12A5B50D" wp14:editId="519C3F54">
                <wp:simplePos x="0" y="0"/>
                <wp:positionH relativeFrom="column">
                  <wp:posOffset>3253740</wp:posOffset>
                </wp:positionH>
                <wp:positionV relativeFrom="paragraph">
                  <wp:posOffset>298938</wp:posOffset>
                </wp:positionV>
                <wp:extent cx="461107" cy="193431"/>
                <wp:effectExtent l="19050" t="19050" r="15240" b="16510"/>
                <wp:wrapNone/>
                <wp:docPr id="506" name="矩形 506"/>
                <wp:cNvGraphicFramePr/>
                <a:graphic xmlns:a="http://schemas.openxmlformats.org/drawingml/2006/main">
                  <a:graphicData uri="http://schemas.microsoft.com/office/word/2010/wordprocessingShape">
                    <wps:wsp>
                      <wps:cNvSpPr/>
                      <wps:spPr>
                        <a:xfrm>
                          <a:off x="0" y="0"/>
                          <a:ext cx="461107" cy="19343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3240B8" id="矩形 506" o:spid="_x0000_s1026" style="position:absolute;left:0;text-align:left;margin-left:256.2pt;margin-top:23.55pt;width:36.3pt;height:15.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" filled="f" strokecolor="#c7000b" strokeweight="2.25pt"/>
            </w:pict>
          </mc:Fallback>
        </mc:AlternateContent>
      </w:r>
      <w:r w:rsidR="007B1146" w:rsidRPr="00C970C2">
        <w:rPr>
          <w:noProof/>
        </w:rPr>
        <w:drawing>
          <wp:inline distT="0" distB="0" distL="0" distR="0" wp14:anchorId="7A5EE182" wp14:editId="55A4EC70">
            <wp:extent cx="5400000" cy="543600"/>
            <wp:effectExtent l="19050" t="19050" r="10795" b="279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00" cy="543600"/>
                    </a:xfrm>
                    <a:prstGeom prst="rect">
                      <a:avLst/>
                    </a:prstGeom>
                    <a:ln w="12700">
                      <a:solidFill>
                        <a:schemeClr val="bg1">
                          <a:lumMod val="85000"/>
                        </a:schemeClr>
                      </a:solidFill>
                    </a:ln>
                  </pic:spPr>
                </pic:pic>
              </a:graphicData>
            </a:graphic>
          </wp:inline>
        </w:drawing>
      </w:r>
    </w:p>
    <w:p w14:paraId="00E70B00" w14:textId="77E35F49" w:rsidR="00F23E6D" w:rsidRPr="00C970C2" w:rsidRDefault="00F971D1" w:rsidP="00F23E6D">
      <w:pPr>
        <w:pStyle w:val="30"/>
      </w:pPr>
      <w:r w:rsidRPr="00C970C2">
        <w:t>Master</w:t>
      </w:r>
      <w:r w:rsidRPr="00C970C2">
        <w:t>节点服务器</w:t>
      </w:r>
      <w:r w:rsidR="00F23E6D" w:rsidRPr="00C970C2">
        <w:t>绑定弹性公网</w:t>
      </w:r>
      <w:r w:rsidR="00F23E6D" w:rsidRPr="00C970C2">
        <w:t>IP</w:t>
      </w:r>
    </w:p>
    <w:p w14:paraId="01B8BC64" w14:textId="58259AD7" w:rsidR="00820CA0" w:rsidRPr="00C970C2" w:rsidRDefault="0037764C" w:rsidP="00B424A0">
      <w:pPr>
        <w:pStyle w:val="1e"/>
      </w:pPr>
      <w:r w:rsidRPr="00C970C2">
        <w:rPr>
          <w:noProof/>
        </w:rPr>
        <mc:AlternateContent>
          <mc:Choice Requires="wps">
            <w:drawing>
              <wp:anchor distT="0" distB="0" distL="114300" distR="114300" simplePos="0" relativeHeight="251814912" behindDoc="0" locked="0" layoutInCell="1" allowOverlap="1" wp14:anchorId="32AF875C" wp14:editId="0ED2E7BB">
                <wp:simplePos x="0" y="0"/>
                <wp:positionH relativeFrom="column">
                  <wp:posOffset>821690</wp:posOffset>
                </wp:positionH>
                <wp:positionV relativeFrom="paragraph">
                  <wp:posOffset>1489857</wp:posOffset>
                </wp:positionV>
                <wp:extent cx="215900" cy="215900"/>
                <wp:effectExtent l="19050" t="19050" r="12700" b="12700"/>
                <wp:wrapNone/>
                <wp:docPr id="71" name="矩形 71"/>
                <wp:cNvGraphicFramePr/>
                <a:graphic xmlns:a="http://schemas.openxmlformats.org/drawingml/2006/main">
                  <a:graphicData uri="http://schemas.microsoft.com/office/word/2010/wordprocessingShape">
                    <wps:wsp>
                      <wps:cNvSpPr/>
                      <wps:spPr>
                        <a:xfrm>
                          <a:off x="0" y="0"/>
                          <a:ext cx="215900" cy="2159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02B247" id="矩形 71" o:spid="_x0000_s1026" style="position:absolute;left:0;text-align:left;margin-left:64.7pt;margin-top:117.3pt;width:17pt;height:17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" filled="f" strokecolor="#c7000b" strokeweight="2.25pt"/>
            </w:pict>
          </mc:Fallback>
        </mc:AlternateContent>
      </w:r>
      <w:r w:rsidRPr="00C970C2">
        <w:rPr>
          <w:noProof/>
        </w:rPr>
        <mc:AlternateContent>
          <mc:Choice Requires="wps">
            <w:drawing>
              <wp:anchor distT="0" distB="0" distL="114300" distR="114300" simplePos="0" relativeHeight="251670528" behindDoc="0" locked="0" layoutInCell="1" allowOverlap="1" wp14:anchorId="512B4030" wp14:editId="1E8DBC36">
                <wp:simplePos x="0" y="0"/>
                <wp:positionH relativeFrom="column">
                  <wp:posOffset>903555</wp:posOffset>
                </wp:positionH>
                <wp:positionV relativeFrom="paragraph">
                  <wp:posOffset>2030925</wp:posOffset>
                </wp:positionV>
                <wp:extent cx="2074985" cy="196850"/>
                <wp:effectExtent l="19050" t="19050" r="20955" b="12700"/>
                <wp:wrapNone/>
                <wp:docPr id="510" name="矩形 510"/>
                <wp:cNvGraphicFramePr/>
                <a:graphic xmlns:a="http://schemas.openxmlformats.org/drawingml/2006/main">
                  <a:graphicData uri="http://schemas.microsoft.com/office/word/2010/wordprocessingShape">
                    <wps:wsp>
                      <wps:cNvSpPr/>
                      <wps:spPr>
                        <a:xfrm>
                          <a:off x="0" y="0"/>
                          <a:ext cx="2074985" cy="1968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BEDE1" id="矩形 510" o:spid="_x0000_s1026" style="position:absolute;left:0;text-align:left;margin-left:71.15pt;margin-top:159.9pt;width:163.4pt;height:1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" filled="f" strokecolor="#c7000b" strokeweight="2.25pt"/>
            </w:pict>
          </mc:Fallback>
        </mc:AlternateContent>
      </w:r>
      <w:r w:rsidRPr="00C970C2">
        <w:rPr>
          <w:noProof/>
        </w:rPr>
        <mc:AlternateContent>
          <mc:Choice Requires="wps">
            <w:drawing>
              <wp:anchor distT="0" distB="0" distL="114300" distR="114300" simplePos="0" relativeHeight="251812864" behindDoc="0" locked="0" layoutInCell="1" allowOverlap="1" wp14:anchorId="44D6A6F4" wp14:editId="19D59CD0">
                <wp:simplePos x="0" y="0"/>
                <wp:positionH relativeFrom="column">
                  <wp:posOffset>1149253</wp:posOffset>
                </wp:positionH>
                <wp:positionV relativeFrom="paragraph">
                  <wp:posOffset>833218</wp:posOffset>
                </wp:positionV>
                <wp:extent cx="539750" cy="215900"/>
                <wp:effectExtent l="19050" t="19050" r="12700" b="12700"/>
                <wp:wrapNone/>
                <wp:docPr id="509" name="矩形 509"/>
                <wp:cNvGraphicFramePr/>
                <a:graphic xmlns:a="http://schemas.openxmlformats.org/drawingml/2006/main">
                  <a:graphicData uri="http://schemas.microsoft.com/office/word/2010/wordprocessingShape">
                    <wps:wsp>
                      <wps:cNvSpPr/>
                      <wps:spPr>
                        <a:xfrm>
                          <a:off x="0" y="0"/>
                          <a:ext cx="539750" cy="2159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919A44" id="矩形 509" o:spid="_x0000_s1026" style="position:absolute;left:0;text-align:left;margin-left:90.5pt;margin-top:65.6pt;width:42.5pt;height:17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" filled="f" strokecolor="#c7000b" strokeweight="2.25pt"/>
            </w:pict>
          </mc:Fallback>
        </mc:AlternateContent>
      </w:r>
      <w:r w:rsidR="00F23E6D" w:rsidRPr="00C970C2">
        <w:rPr>
          <w:rFonts w:hint="eastAsia"/>
        </w:rPr>
        <w:t>在现有集群列表</w:t>
      </w:r>
      <w:r w:rsidR="002121E2" w:rsidRPr="00C970C2">
        <w:rPr>
          <w:rFonts w:hint="eastAsia"/>
        </w:rPr>
        <w:t>页面</w:t>
      </w:r>
      <w:r w:rsidR="00F23E6D" w:rsidRPr="00C970C2">
        <w:rPr>
          <w:rFonts w:hint="eastAsia"/>
        </w:rPr>
        <w:t>中点击</w:t>
      </w:r>
      <w:r w:rsidR="00F23E6D" w:rsidRPr="00C970C2">
        <w:t>MRS</w:t>
      </w:r>
      <w:r w:rsidR="00F23E6D" w:rsidRPr="00C970C2">
        <w:t>集群名称</w:t>
      </w:r>
      <w:r w:rsidR="00F23E6D" w:rsidRPr="00C970C2">
        <w:t>mrs_batch</w:t>
      </w:r>
      <w:r w:rsidR="002121E2" w:rsidRPr="00C970C2">
        <w:t>进入集群</w:t>
      </w:r>
      <w:r w:rsidR="00F23E6D" w:rsidRPr="00C970C2">
        <w:t>页，</w:t>
      </w:r>
      <w:r w:rsidR="00F23E6D" w:rsidRPr="00C970C2">
        <w:rPr>
          <w:rFonts w:hint="eastAsia"/>
        </w:rPr>
        <w:t>切换到“节点管理”，展开</w:t>
      </w:r>
      <w:r w:rsidR="000D0348" w:rsidRPr="00C970C2">
        <w:rPr>
          <w:rFonts w:hint="eastAsia"/>
        </w:rPr>
        <w:t>m</w:t>
      </w:r>
      <w:r w:rsidR="00F23E6D" w:rsidRPr="00C970C2">
        <w:rPr>
          <w:rFonts w:hint="eastAsia"/>
        </w:rPr>
        <w:t>aster</w:t>
      </w:r>
      <w:r w:rsidR="00F23E6D" w:rsidRPr="00C970C2">
        <w:rPr>
          <w:rFonts w:hint="eastAsia"/>
        </w:rPr>
        <w:t>节点组并点击其中的节点</w:t>
      </w:r>
      <w:r w:rsidR="00F23E6D" w:rsidRPr="00C970C2">
        <w:t>名称，进入</w:t>
      </w:r>
      <w:r w:rsidR="000D0348" w:rsidRPr="00C970C2">
        <w:t>m</w:t>
      </w:r>
      <w:r w:rsidR="00F23E6D" w:rsidRPr="00C970C2">
        <w:t>aster</w:t>
      </w:r>
      <w:r w:rsidR="00F23E6D" w:rsidRPr="00C970C2">
        <w:t>节点的弹性云服务器控制台。</w:t>
      </w:r>
      <w:r w:rsidRPr="00C970C2">
        <w:rPr>
          <w:noProof/>
        </w:rPr>
        <w:t xml:space="preserve"> </w:t>
      </w:r>
      <w:r w:rsidRPr="00C970C2">
        <w:rPr>
          <w:noProof/>
        </w:rPr>
        <w:drawing>
          <wp:inline distT="0" distB="0" distL="0" distR="0" wp14:anchorId="7389BD37" wp14:editId="012C02D2">
            <wp:extent cx="5400000" cy="2206800"/>
            <wp:effectExtent l="19050" t="19050" r="10795" b="222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00" cy="2206800"/>
                    </a:xfrm>
                    <a:prstGeom prst="rect">
                      <a:avLst/>
                    </a:prstGeom>
                    <a:ln w="12700">
                      <a:solidFill>
                        <a:schemeClr val="bg1">
                          <a:lumMod val="85000"/>
                        </a:schemeClr>
                      </a:solidFill>
                    </a:ln>
                  </pic:spPr>
                </pic:pic>
              </a:graphicData>
            </a:graphic>
          </wp:inline>
        </w:drawing>
      </w:r>
    </w:p>
    <w:p w14:paraId="31A549C2" w14:textId="425182D8" w:rsidR="00F23E6D" w:rsidRPr="00C970C2" w:rsidRDefault="00F23E6D" w:rsidP="00B424A0">
      <w:pPr>
        <w:pStyle w:val="1e"/>
      </w:pPr>
      <w:r w:rsidRPr="00C970C2">
        <w:rPr>
          <w:rFonts w:hint="eastAsia"/>
        </w:rPr>
        <w:t>点击“弹性公网</w:t>
      </w:r>
      <w:r w:rsidRPr="00C970C2">
        <w:rPr>
          <w:rFonts w:hint="eastAsia"/>
        </w:rPr>
        <w:t>IP</w:t>
      </w:r>
      <w:r w:rsidR="004F1522" w:rsidRPr="00C970C2">
        <w:rPr>
          <w:rFonts w:hint="eastAsia"/>
        </w:rPr>
        <w:t>”选项，再点击“绑定</w:t>
      </w:r>
      <w:r w:rsidRPr="00C970C2">
        <w:rPr>
          <w:rFonts w:hint="eastAsia"/>
        </w:rPr>
        <w:t>弹性公网</w:t>
      </w:r>
      <w:r w:rsidRPr="00C970C2">
        <w:rPr>
          <w:rFonts w:hint="eastAsia"/>
        </w:rPr>
        <w:t>IP</w:t>
      </w:r>
      <w:r w:rsidRPr="00C970C2">
        <w:rPr>
          <w:rFonts w:hint="eastAsia"/>
        </w:rPr>
        <w:t>”，会自动跳转到弹性公网</w:t>
      </w:r>
      <w:r w:rsidRPr="00C970C2">
        <w:rPr>
          <w:rFonts w:hint="eastAsia"/>
        </w:rPr>
        <w:t>IP</w:t>
      </w:r>
      <w:r w:rsidRPr="00C970C2">
        <w:rPr>
          <w:rFonts w:hint="eastAsia"/>
        </w:rPr>
        <w:t>控制台。</w:t>
      </w:r>
    </w:p>
    <w:p w14:paraId="6E6A4B63" w14:textId="3683E17F" w:rsidR="004F1522" w:rsidRPr="00C970C2" w:rsidRDefault="003E4D01" w:rsidP="00B424A0">
      <w:pPr>
        <w:pStyle w:val="1e"/>
      </w:pPr>
      <w:r w:rsidRPr="00C970C2">
        <w:rPr>
          <w:noProof/>
        </w:rPr>
        <mc:AlternateContent>
          <mc:Choice Requires="wps">
            <w:drawing>
              <wp:anchor distT="0" distB="0" distL="114300" distR="114300" simplePos="0" relativeHeight="251672576" behindDoc="0" locked="0" layoutInCell="1" allowOverlap="1" wp14:anchorId="6BB824C9" wp14:editId="011A735D">
                <wp:simplePos x="0" y="0"/>
                <wp:positionH relativeFrom="column">
                  <wp:posOffset>740410</wp:posOffset>
                </wp:positionH>
                <wp:positionV relativeFrom="paragraph">
                  <wp:posOffset>596753</wp:posOffset>
                </wp:positionV>
                <wp:extent cx="838200" cy="266065"/>
                <wp:effectExtent l="19050" t="19050" r="19050" b="19685"/>
                <wp:wrapNone/>
                <wp:docPr id="35860" name="矩形 35860"/>
                <wp:cNvGraphicFramePr/>
                <a:graphic xmlns:a="http://schemas.openxmlformats.org/drawingml/2006/main">
                  <a:graphicData uri="http://schemas.microsoft.com/office/word/2010/wordprocessingShape">
                    <wps:wsp>
                      <wps:cNvSpPr/>
                      <wps:spPr>
                        <a:xfrm>
                          <a:off x="0" y="0"/>
                          <a:ext cx="838200" cy="2660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98D62" id="矩形 35860" o:spid="_x0000_s1026" style="position:absolute;left:0;text-align:left;margin-left:58.3pt;margin-top:47pt;width:66pt;height:20.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" filled="f" strokecolor="#c7000b" strokeweight="2.25pt"/>
            </w:pict>
          </mc:Fallback>
        </mc:AlternateContent>
      </w:r>
      <w:r w:rsidRPr="00C970C2">
        <w:rPr>
          <w:noProof/>
        </w:rPr>
        <mc:AlternateContent>
          <mc:Choice Requires="wps">
            <w:drawing>
              <wp:anchor distT="0" distB="0" distL="114300" distR="114300" simplePos="0" relativeHeight="251671552" behindDoc="0" locked="0" layoutInCell="1" allowOverlap="1" wp14:anchorId="08FECF15" wp14:editId="7C6E9B73">
                <wp:simplePos x="0" y="0"/>
                <wp:positionH relativeFrom="column">
                  <wp:posOffset>2718435</wp:posOffset>
                </wp:positionH>
                <wp:positionV relativeFrom="paragraph">
                  <wp:posOffset>285603</wp:posOffset>
                </wp:positionV>
                <wp:extent cx="641350" cy="222250"/>
                <wp:effectExtent l="19050" t="19050" r="25400" b="25400"/>
                <wp:wrapNone/>
                <wp:docPr id="35851" name="矩形 35851"/>
                <wp:cNvGraphicFramePr/>
                <a:graphic xmlns:a="http://schemas.openxmlformats.org/drawingml/2006/main">
                  <a:graphicData uri="http://schemas.microsoft.com/office/word/2010/wordprocessingShape">
                    <wps:wsp>
                      <wps:cNvSpPr/>
                      <wps:spPr>
                        <a:xfrm>
                          <a:off x="0" y="0"/>
                          <a:ext cx="641350" cy="2222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2B4716" id="矩形 35851" o:spid="_x0000_s1026" style="position:absolute;left:0;text-align:left;margin-left:214.05pt;margin-top:22.5pt;width:50.5pt;height:1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" filled="f" strokecolor="#c7000b" strokeweight="2.25pt"/>
            </w:pict>
          </mc:Fallback>
        </mc:AlternateContent>
      </w:r>
      <w:r w:rsidRPr="00C970C2">
        <w:rPr>
          <w:noProof/>
        </w:rPr>
        <w:drawing>
          <wp:inline distT="0" distB="0" distL="0" distR="0" wp14:anchorId="69589313" wp14:editId="220EC574">
            <wp:extent cx="5400000" cy="1242000"/>
            <wp:effectExtent l="19050" t="19050" r="10795" b="1587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00" cy="1242000"/>
                    </a:xfrm>
                    <a:prstGeom prst="rect">
                      <a:avLst/>
                    </a:prstGeom>
                    <a:ln w="12700">
                      <a:solidFill>
                        <a:schemeClr val="bg1">
                          <a:lumMod val="85000"/>
                        </a:schemeClr>
                      </a:solidFill>
                    </a:ln>
                  </pic:spPr>
                </pic:pic>
              </a:graphicData>
            </a:graphic>
          </wp:inline>
        </w:drawing>
      </w:r>
    </w:p>
    <w:p w14:paraId="10352231" w14:textId="254D2668" w:rsidR="00F23E6D" w:rsidRPr="00C970C2" w:rsidRDefault="00F715F9" w:rsidP="00B424A0">
      <w:pPr>
        <w:pStyle w:val="1e"/>
      </w:pPr>
      <w:r w:rsidRPr="00C970C2">
        <w:rPr>
          <w:rFonts w:hint="eastAsia"/>
        </w:rPr>
        <w:lastRenderedPageBreak/>
        <w:t>网卡默认，勾选</w:t>
      </w:r>
      <w:r w:rsidR="00F23E6D" w:rsidRPr="00C970C2">
        <w:rPr>
          <w:rFonts w:hint="eastAsia"/>
        </w:rPr>
        <w:t>一个</w:t>
      </w:r>
      <w:r w:rsidR="00F23E6D" w:rsidRPr="00C970C2">
        <w:rPr>
          <w:rFonts w:hint="eastAsia"/>
        </w:rPr>
        <w:t>IP</w:t>
      </w:r>
      <w:r w:rsidR="00F23E6D" w:rsidRPr="00C970C2">
        <w:rPr>
          <w:rFonts w:hint="eastAsia"/>
        </w:rPr>
        <w:t>，点击“确定”。</w:t>
      </w:r>
    </w:p>
    <w:p w14:paraId="616D6C3E" w14:textId="742C7A79" w:rsidR="00F23E6D" w:rsidRPr="00C970C2" w:rsidRDefault="0021524A" w:rsidP="00B424A0">
      <w:pPr>
        <w:pStyle w:val="1e"/>
      </w:pPr>
      <w:r w:rsidRPr="00C970C2">
        <w:rPr>
          <w:noProof/>
        </w:rPr>
        <mc:AlternateContent>
          <mc:Choice Requires="wps">
            <w:drawing>
              <wp:anchor distT="0" distB="0" distL="114300" distR="114300" simplePos="0" relativeHeight="251925504" behindDoc="0" locked="0" layoutInCell="1" allowOverlap="1" wp14:anchorId="696368C5" wp14:editId="2C782DAC">
                <wp:simplePos x="0" y="0"/>
                <wp:positionH relativeFrom="column">
                  <wp:posOffset>1436956</wp:posOffset>
                </wp:positionH>
                <wp:positionV relativeFrom="paragraph">
                  <wp:posOffset>1312594</wp:posOffset>
                </wp:positionV>
                <wp:extent cx="744416" cy="201588"/>
                <wp:effectExtent l="19050" t="19050" r="17780" b="27305"/>
                <wp:wrapNone/>
                <wp:docPr id="452" name="矩形 452"/>
                <wp:cNvGraphicFramePr/>
                <a:graphic xmlns:a="http://schemas.openxmlformats.org/drawingml/2006/main">
                  <a:graphicData uri="http://schemas.microsoft.com/office/word/2010/wordprocessingShape">
                    <wps:wsp>
                      <wps:cNvSpPr/>
                      <wps:spPr>
                        <a:xfrm>
                          <a:off x="0" y="0"/>
                          <a:ext cx="744416" cy="20158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B92861" id="矩形 452" o:spid="_x0000_s1026" style="position:absolute;left:0;text-align:left;margin-left:113.15pt;margin-top:103.35pt;width:58.6pt;height:15.8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" filled="f" strokecolor="#c7000b" strokeweight="2.25pt"/>
            </w:pict>
          </mc:Fallback>
        </mc:AlternateContent>
      </w:r>
      <w:r w:rsidRPr="00C970C2">
        <w:rPr>
          <w:noProof/>
        </w:rPr>
        <w:drawing>
          <wp:inline distT="0" distB="0" distL="0" distR="0" wp14:anchorId="21C83B17" wp14:editId="5B7F78AE">
            <wp:extent cx="4680000" cy="2131200"/>
            <wp:effectExtent l="19050" t="19050" r="25400" b="2159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80000" cy="2131200"/>
                    </a:xfrm>
                    <a:prstGeom prst="rect">
                      <a:avLst/>
                    </a:prstGeom>
                    <a:ln w="12700">
                      <a:solidFill>
                        <a:schemeClr val="bg1">
                          <a:lumMod val="85000"/>
                        </a:schemeClr>
                      </a:solidFill>
                    </a:ln>
                  </pic:spPr>
                </pic:pic>
              </a:graphicData>
            </a:graphic>
          </wp:inline>
        </w:drawing>
      </w:r>
    </w:p>
    <w:p w14:paraId="3DDE7A70" w14:textId="77777777" w:rsidR="00F23E6D" w:rsidRPr="00C970C2" w:rsidRDefault="00F23E6D" w:rsidP="00B424A0">
      <w:pPr>
        <w:pStyle w:val="1e"/>
      </w:pPr>
      <w:r w:rsidRPr="00C970C2">
        <w:rPr>
          <w:rFonts w:hint="eastAsia"/>
        </w:rPr>
        <w:t>刷新后可以看到服务器已成功绑定一个弹性公网</w:t>
      </w:r>
      <w:r w:rsidRPr="00C970C2">
        <w:rPr>
          <w:rFonts w:hint="eastAsia"/>
        </w:rPr>
        <w:t>IP</w:t>
      </w:r>
      <w:r w:rsidRPr="00C970C2">
        <w:rPr>
          <w:rFonts w:hint="eastAsia"/>
        </w:rPr>
        <w:t>。</w:t>
      </w:r>
    </w:p>
    <w:p w14:paraId="1B0BF474" w14:textId="1AE0B512" w:rsidR="00F23E6D" w:rsidRPr="00C970C2" w:rsidRDefault="00134332" w:rsidP="00B424A0">
      <w:pPr>
        <w:pStyle w:val="1e"/>
      </w:pPr>
      <w:r w:rsidRPr="00C970C2">
        <w:rPr>
          <w:noProof/>
        </w:rPr>
        <mc:AlternateContent>
          <mc:Choice Requires="wps">
            <w:drawing>
              <wp:anchor distT="0" distB="0" distL="114300" distR="114300" simplePos="0" relativeHeight="251819008" behindDoc="0" locked="0" layoutInCell="1" allowOverlap="1" wp14:anchorId="123EF559" wp14:editId="3C5D9322">
                <wp:simplePos x="0" y="0"/>
                <wp:positionH relativeFrom="column">
                  <wp:posOffset>5728335</wp:posOffset>
                </wp:positionH>
                <wp:positionV relativeFrom="paragraph">
                  <wp:posOffset>34778</wp:posOffset>
                </wp:positionV>
                <wp:extent cx="222250" cy="209550"/>
                <wp:effectExtent l="19050" t="19050" r="25400" b="19050"/>
                <wp:wrapNone/>
                <wp:docPr id="81" name="矩形 81"/>
                <wp:cNvGraphicFramePr/>
                <a:graphic xmlns:a="http://schemas.openxmlformats.org/drawingml/2006/main">
                  <a:graphicData uri="http://schemas.microsoft.com/office/word/2010/wordprocessingShape">
                    <wps:wsp>
                      <wps:cNvSpPr/>
                      <wps:spPr>
                        <a:xfrm>
                          <a:off x="0" y="0"/>
                          <a:ext cx="222250" cy="2095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1C3D38" id="矩形 81" o:spid="_x0000_s1026" style="position:absolute;left:0;text-align:left;margin-left:451.05pt;margin-top:2.75pt;width:17.5pt;height:1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" filled="f" strokecolor="#c7000b" strokeweight="2.25pt"/>
            </w:pict>
          </mc:Fallback>
        </mc:AlternateContent>
      </w:r>
      <w:r w:rsidRPr="00C970C2">
        <w:rPr>
          <w:noProof/>
        </w:rPr>
        <mc:AlternateContent>
          <mc:Choice Requires="wps">
            <w:drawing>
              <wp:anchor distT="0" distB="0" distL="114300" distR="114300" simplePos="0" relativeHeight="251816960" behindDoc="0" locked="0" layoutInCell="1" allowOverlap="1" wp14:anchorId="165CE01D" wp14:editId="398F35DA">
                <wp:simplePos x="0" y="0"/>
                <wp:positionH relativeFrom="column">
                  <wp:posOffset>809625</wp:posOffset>
                </wp:positionH>
                <wp:positionV relativeFrom="paragraph">
                  <wp:posOffset>1019663</wp:posOffset>
                </wp:positionV>
                <wp:extent cx="1277815" cy="189865"/>
                <wp:effectExtent l="19050" t="19050" r="17780" b="19685"/>
                <wp:wrapNone/>
                <wp:docPr id="80" name="矩形 80"/>
                <wp:cNvGraphicFramePr/>
                <a:graphic xmlns:a="http://schemas.openxmlformats.org/drawingml/2006/main">
                  <a:graphicData uri="http://schemas.microsoft.com/office/word/2010/wordprocessingShape">
                    <wps:wsp>
                      <wps:cNvSpPr/>
                      <wps:spPr>
                        <a:xfrm>
                          <a:off x="0" y="0"/>
                          <a:ext cx="1277815" cy="1898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299304" id="矩形 80" o:spid="_x0000_s1026" style="position:absolute;left:0;text-align:left;margin-left:63.75pt;margin-top:80.3pt;width:100.6pt;height:14.9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" filled="f" strokecolor="#c7000b" strokeweight="2.25pt"/>
            </w:pict>
          </mc:Fallback>
        </mc:AlternateContent>
      </w:r>
      <w:r w:rsidRPr="00C970C2">
        <w:rPr>
          <w:noProof/>
        </w:rPr>
        <w:drawing>
          <wp:inline distT="0" distB="0" distL="0" distR="0" wp14:anchorId="528333AF" wp14:editId="7F1E8BD2">
            <wp:extent cx="5400000" cy="1501200"/>
            <wp:effectExtent l="19050" t="19050" r="10795" b="2286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00" cy="1501200"/>
                    </a:xfrm>
                    <a:prstGeom prst="rect">
                      <a:avLst/>
                    </a:prstGeom>
                    <a:ln w="12700">
                      <a:solidFill>
                        <a:schemeClr val="bg1">
                          <a:lumMod val="85000"/>
                        </a:schemeClr>
                      </a:solidFill>
                    </a:ln>
                  </pic:spPr>
                </pic:pic>
              </a:graphicData>
            </a:graphic>
          </wp:inline>
        </w:drawing>
      </w:r>
    </w:p>
    <w:p w14:paraId="34ADD0D8" w14:textId="692425CC" w:rsidR="00F23E6D" w:rsidRPr="00C970C2" w:rsidRDefault="00F23E6D" w:rsidP="00F23E6D">
      <w:pPr>
        <w:pStyle w:val="30"/>
      </w:pPr>
      <w:r w:rsidRPr="00C970C2">
        <w:rPr>
          <w:rFonts w:hint="eastAsia"/>
        </w:rPr>
        <w:t>修改安全组</w:t>
      </w:r>
      <w:r w:rsidR="00BA4D8A" w:rsidRPr="00C970C2">
        <w:rPr>
          <w:rFonts w:hint="eastAsia"/>
        </w:rPr>
        <w:t>规则</w:t>
      </w:r>
    </w:p>
    <w:p w14:paraId="0B31CBFC" w14:textId="739109E7" w:rsidR="00F23E6D" w:rsidRPr="00C970C2" w:rsidRDefault="00F23E6D" w:rsidP="00B424A0">
      <w:pPr>
        <w:pStyle w:val="1e"/>
      </w:pPr>
      <w:r w:rsidRPr="00C970C2">
        <w:rPr>
          <w:rFonts w:hint="eastAsia"/>
        </w:rPr>
        <w:t>配置好</w:t>
      </w:r>
      <w:r w:rsidRPr="00C970C2">
        <w:rPr>
          <w:rFonts w:hint="eastAsia"/>
        </w:rPr>
        <w:t>IP</w:t>
      </w:r>
      <w:r w:rsidRPr="00C970C2">
        <w:rPr>
          <w:rFonts w:hint="eastAsia"/>
        </w:rPr>
        <w:t>后需要修改网络安全组，否则无法登陆到</w:t>
      </w:r>
      <w:r w:rsidR="00A1052A" w:rsidRPr="00C970C2">
        <w:rPr>
          <w:rFonts w:hint="eastAsia"/>
        </w:rPr>
        <w:t>m</w:t>
      </w:r>
      <w:r w:rsidRPr="00C970C2">
        <w:rPr>
          <w:rFonts w:hint="eastAsia"/>
        </w:rPr>
        <w:t>aster</w:t>
      </w:r>
      <w:r w:rsidRPr="00C970C2">
        <w:rPr>
          <w:rFonts w:hint="eastAsia"/>
        </w:rPr>
        <w:t>服务器。点击“安全组”，选择“更改安全组规则”。</w:t>
      </w:r>
    </w:p>
    <w:p w14:paraId="77EC3706" w14:textId="34CE18CF" w:rsidR="00B12A56" w:rsidRPr="00C970C2" w:rsidRDefault="00282BAA" w:rsidP="00B424A0">
      <w:pPr>
        <w:pStyle w:val="1e"/>
      </w:pPr>
      <w:r w:rsidRPr="00C970C2">
        <w:rPr>
          <w:noProof/>
        </w:rPr>
        <mc:AlternateContent>
          <mc:Choice Requires="wps">
            <w:drawing>
              <wp:anchor distT="0" distB="0" distL="114300" distR="114300" simplePos="0" relativeHeight="251927552" behindDoc="0" locked="0" layoutInCell="1" allowOverlap="1" wp14:anchorId="1B14F739" wp14:editId="565C87DB">
                <wp:simplePos x="0" y="0"/>
                <wp:positionH relativeFrom="column">
                  <wp:posOffset>778510</wp:posOffset>
                </wp:positionH>
                <wp:positionV relativeFrom="paragraph">
                  <wp:posOffset>732302</wp:posOffset>
                </wp:positionV>
                <wp:extent cx="222739" cy="172915"/>
                <wp:effectExtent l="19050" t="19050" r="25400" b="17780"/>
                <wp:wrapNone/>
                <wp:docPr id="457" name="矩形 457"/>
                <wp:cNvGraphicFramePr/>
                <a:graphic xmlns:a="http://schemas.openxmlformats.org/drawingml/2006/main">
                  <a:graphicData uri="http://schemas.microsoft.com/office/word/2010/wordprocessingShape">
                    <wps:wsp>
                      <wps:cNvSpPr/>
                      <wps:spPr>
                        <a:xfrm>
                          <a:off x="0" y="0"/>
                          <a:ext cx="222739" cy="17291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834921" id="矩形 457" o:spid="_x0000_s1026" style="position:absolute;left:0;text-align:left;margin-left:61.3pt;margin-top:57.65pt;width:17.55pt;height:13.6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" filled="f" strokecolor="#c7000b" strokeweight="2.25pt"/>
            </w:pict>
          </mc:Fallback>
        </mc:AlternateContent>
      </w:r>
      <w:r w:rsidRPr="00C970C2">
        <w:rPr>
          <w:noProof/>
        </w:rPr>
        <mc:AlternateContent>
          <mc:Choice Requires="wps">
            <w:drawing>
              <wp:anchor distT="0" distB="0" distL="114300" distR="114300" simplePos="0" relativeHeight="251679744" behindDoc="0" locked="0" layoutInCell="1" allowOverlap="1" wp14:anchorId="6C50397D" wp14:editId="619A9C6E">
                <wp:simplePos x="0" y="0"/>
                <wp:positionH relativeFrom="column">
                  <wp:posOffset>1920728</wp:posOffset>
                </wp:positionH>
                <wp:positionV relativeFrom="paragraph">
                  <wp:posOffset>245745</wp:posOffset>
                </wp:positionV>
                <wp:extent cx="492369" cy="211015"/>
                <wp:effectExtent l="19050" t="19050" r="22225" b="17780"/>
                <wp:wrapNone/>
                <wp:docPr id="68" name="矩形 68"/>
                <wp:cNvGraphicFramePr/>
                <a:graphic xmlns:a="http://schemas.openxmlformats.org/drawingml/2006/main">
                  <a:graphicData uri="http://schemas.microsoft.com/office/word/2010/wordprocessingShape">
                    <wps:wsp>
                      <wps:cNvSpPr/>
                      <wps:spPr>
                        <a:xfrm>
                          <a:off x="0" y="0"/>
                          <a:ext cx="492369" cy="21101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762AC" id="矩形 68" o:spid="_x0000_s1026" style="position:absolute;left:0;text-align:left;margin-left:151.25pt;margin-top:19.35pt;width:38.75pt;height:16.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" filled="f" strokecolor="#c7000b" strokeweight="2.25pt"/>
            </w:pict>
          </mc:Fallback>
        </mc:AlternateContent>
      </w:r>
      <w:r w:rsidRPr="00C970C2">
        <w:rPr>
          <w:noProof/>
        </w:rPr>
        <mc:AlternateContent>
          <mc:Choice Requires="wps">
            <w:drawing>
              <wp:anchor distT="0" distB="0" distL="114300" distR="114300" simplePos="0" relativeHeight="251680768" behindDoc="0" locked="0" layoutInCell="1" allowOverlap="1" wp14:anchorId="781652B7" wp14:editId="34C6BB0D">
                <wp:simplePos x="0" y="0"/>
                <wp:positionH relativeFrom="column">
                  <wp:posOffset>5215402</wp:posOffset>
                </wp:positionH>
                <wp:positionV relativeFrom="paragraph">
                  <wp:posOffset>1000760</wp:posOffset>
                </wp:positionV>
                <wp:extent cx="521970" cy="177800"/>
                <wp:effectExtent l="19050" t="19050" r="11430" b="12700"/>
                <wp:wrapNone/>
                <wp:docPr id="72" name="矩形 72"/>
                <wp:cNvGraphicFramePr/>
                <a:graphic xmlns:a="http://schemas.openxmlformats.org/drawingml/2006/main">
                  <a:graphicData uri="http://schemas.microsoft.com/office/word/2010/wordprocessingShape">
                    <wps:wsp>
                      <wps:cNvSpPr/>
                      <wps:spPr>
                        <a:xfrm>
                          <a:off x="0" y="0"/>
                          <a:ext cx="521970" cy="1778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57ED64" id="矩形 72" o:spid="_x0000_s1026" style="position:absolute;left:0;text-align:left;margin-left:410.65pt;margin-top:78.8pt;width:41.1pt;height:1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" filled="f" strokecolor="#c7000b" strokeweight="2.25pt"/>
            </w:pict>
          </mc:Fallback>
        </mc:AlternateContent>
      </w:r>
      <w:r w:rsidRPr="00C970C2">
        <w:rPr>
          <w:noProof/>
        </w:rPr>
        <w:drawing>
          <wp:inline distT="0" distB="0" distL="0" distR="0" wp14:anchorId="5837E42F" wp14:editId="79DA88F5">
            <wp:extent cx="5400000" cy="1663200"/>
            <wp:effectExtent l="19050" t="19050" r="10795" b="1333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00" cy="1663200"/>
                    </a:xfrm>
                    <a:prstGeom prst="rect">
                      <a:avLst/>
                    </a:prstGeom>
                    <a:ln w="12700">
                      <a:solidFill>
                        <a:schemeClr val="bg1">
                          <a:lumMod val="85000"/>
                        </a:schemeClr>
                      </a:solidFill>
                    </a:ln>
                  </pic:spPr>
                </pic:pic>
              </a:graphicData>
            </a:graphic>
          </wp:inline>
        </w:drawing>
      </w:r>
    </w:p>
    <w:p w14:paraId="7A386A8A" w14:textId="18062CAC" w:rsidR="00F23E6D" w:rsidRPr="00C970C2" w:rsidRDefault="00F23E6D" w:rsidP="00B424A0">
      <w:pPr>
        <w:pStyle w:val="1e"/>
      </w:pPr>
      <w:r w:rsidRPr="00C970C2">
        <w:rPr>
          <w:rFonts w:hint="eastAsia"/>
        </w:rPr>
        <w:t>选择入方向规则，点击“添加规则”</w:t>
      </w:r>
      <w:r w:rsidR="00273F68" w:rsidRPr="00C970C2">
        <w:rPr>
          <w:rFonts w:hint="eastAsia"/>
        </w:rPr>
        <w:t>。</w:t>
      </w:r>
    </w:p>
    <w:p w14:paraId="3EF81549" w14:textId="084FD722" w:rsidR="00273F68" w:rsidRPr="00C970C2" w:rsidRDefault="00DE416B" w:rsidP="00B424A0">
      <w:pPr>
        <w:pStyle w:val="1e"/>
      </w:pPr>
      <w:r w:rsidRPr="00C970C2">
        <w:rPr>
          <w:noProof/>
        </w:rPr>
        <w:lastRenderedPageBreak/>
        <mc:AlternateContent>
          <mc:Choice Requires="wps">
            <w:drawing>
              <wp:anchor distT="0" distB="0" distL="114300" distR="114300" simplePos="0" relativeHeight="251682816" behindDoc="0" locked="0" layoutInCell="1" allowOverlap="1" wp14:anchorId="2949C12E" wp14:editId="1CB257B1">
                <wp:simplePos x="0" y="0"/>
                <wp:positionH relativeFrom="column">
                  <wp:posOffset>750570</wp:posOffset>
                </wp:positionH>
                <wp:positionV relativeFrom="paragraph">
                  <wp:posOffset>706902</wp:posOffset>
                </wp:positionV>
                <wp:extent cx="679450" cy="286385"/>
                <wp:effectExtent l="19050" t="19050" r="25400" b="18415"/>
                <wp:wrapNone/>
                <wp:docPr id="78" name="矩形 78"/>
                <wp:cNvGraphicFramePr/>
                <a:graphic xmlns:a="http://schemas.openxmlformats.org/drawingml/2006/main">
                  <a:graphicData uri="http://schemas.microsoft.com/office/word/2010/wordprocessingShape">
                    <wps:wsp>
                      <wps:cNvSpPr/>
                      <wps:spPr>
                        <a:xfrm>
                          <a:off x="0" y="0"/>
                          <a:ext cx="679450" cy="28638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9E428" id="矩形 78" o:spid="_x0000_s1026" style="position:absolute;left:0;text-align:left;margin-left:59.1pt;margin-top:55.65pt;width:53.5pt;height:22.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" filled="f" strokecolor="#c7000b" strokeweight="2.25pt"/>
            </w:pict>
          </mc:Fallback>
        </mc:AlternateContent>
      </w:r>
      <w:r w:rsidRPr="00C970C2">
        <w:rPr>
          <w:noProof/>
        </w:rPr>
        <mc:AlternateContent>
          <mc:Choice Requires="wps">
            <w:drawing>
              <wp:anchor distT="0" distB="0" distL="114300" distR="114300" simplePos="0" relativeHeight="251681792" behindDoc="0" locked="0" layoutInCell="1" allowOverlap="1" wp14:anchorId="3A04C322" wp14:editId="79FCD7B0">
                <wp:simplePos x="0" y="0"/>
                <wp:positionH relativeFrom="column">
                  <wp:posOffset>1266972</wp:posOffset>
                </wp:positionH>
                <wp:positionV relativeFrom="paragraph">
                  <wp:posOffset>272415</wp:posOffset>
                </wp:positionV>
                <wp:extent cx="738505" cy="248285"/>
                <wp:effectExtent l="19050" t="19050" r="23495" b="18415"/>
                <wp:wrapNone/>
                <wp:docPr id="77" name="矩形 77"/>
                <wp:cNvGraphicFramePr/>
                <a:graphic xmlns:a="http://schemas.openxmlformats.org/drawingml/2006/main">
                  <a:graphicData uri="http://schemas.microsoft.com/office/word/2010/wordprocessingShape">
                    <wps:wsp>
                      <wps:cNvSpPr/>
                      <wps:spPr>
                        <a:xfrm>
                          <a:off x="0" y="0"/>
                          <a:ext cx="738505" cy="24828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CC014" id="矩形 77" o:spid="_x0000_s1026" style="position:absolute;left:0;text-align:left;margin-left:99.75pt;margin-top:21.45pt;width:58.15pt;height:19.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" filled="f" strokecolor="#c7000b" strokeweight="2.25pt"/>
            </w:pict>
          </mc:Fallback>
        </mc:AlternateContent>
      </w:r>
      <w:r w:rsidRPr="00C970C2">
        <w:rPr>
          <w:noProof/>
        </w:rPr>
        <w:drawing>
          <wp:inline distT="0" distB="0" distL="0" distR="0" wp14:anchorId="022DB91D" wp14:editId="1A0C937C">
            <wp:extent cx="5400000" cy="1519200"/>
            <wp:effectExtent l="19050" t="19050" r="10795" b="2413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00" cy="1519200"/>
                    </a:xfrm>
                    <a:prstGeom prst="rect">
                      <a:avLst/>
                    </a:prstGeom>
                    <a:ln w="12700">
                      <a:solidFill>
                        <a:schemeClr val="bg1">
                          <a:lumMod val="85000"/>
                        </a:schemeClr>
                      </a:solidFill>
                    </a:ln>
                  </pic:spPr>
                </pic:pic>
              </a:graphicData>
            </a:graphic>
          </wp:inline>
        </w:drawing>
      </w:r>
    </w:p>
    <w:p w14:paraId="615C3714" w14:textId="25D70376" w:rsidR="00F23E6D" w:rsidRPr="00C970C2" w:rsidRDefault="00E97FD9" w:rsidP="00B424A0">
      <w:pPr>
        <w:pStyle w:val="1e"/>
      </w:pPr>
      <w:r w:rsidRPr="00C970C2">
        <w:rPr>
          <w:rFonts w:hint="eastAsia"/>
        </w:rPr>
        <w:t>优先级“</w:t>
      </w:r>
      <w:r w:rsidRPr="00C970C2">
        <w:rPr>
          <w:rFonts w:hint="eastAsia"/>
        </w:rPr>
        <w:t>1</w:t>
      </w:r>
      <w:r w:rsidRPr="00C970C2">
        <w:rPr>
          <w:rFonts w:hint="eastAsia"/>
        </w:rPr>
        <w:t>”，策略“允许”，</w:t>
      </w:r>
      <w:r w:rsidR="00B86A5A" w:rsidRPr="00C970C2">
        <w:rPr>
          <w:rFonts w:hint="eastAsia"/>
        </w:rPr>
        <w:t>协议端口点击下拉框</w:t>
      </w:r>
      <w:r w:rsidR="00273F68" w:rsidRPr="00C970C2">
        <w:rPr>
          <w:rFonts w:hint="eastAsia"/>
        </w:rPr>
        <w:t>选择</w:t>
      </w:r>
      <w:r w:rsidR="00B86A5A" w:rsidRPr="00C970C2">
        <w:rPr>
          <w:rFonts w:hint="eastAsia"/>
        </w:rPr>
        <w:t>“基本协议”中的</w:t>
      </w:r>
      <w:r w:rsidR="00273F68" w:rsidRPr="00C970C2">
        <w:rPr>
          <w:rFonts w:hint="eastAsia"/>
        </w:rPr>
        <w:t>“全部放通”，</w:t>
      </w:r>
      <w:r w:rsidR="00D22B61" w:rsidRPr="00C970C2">
        <w:rPr>
          <w:rFonts w:hint="eastAsia"/>
        </w:rPr>
        <w:t>然后</w:t>
      </w:r>
      <w:r w:rsidR="00273F68" w:rsidRPr="00C970C2">
        <w:rPr>
          <w:rFonts w:hint="eastAsia"/>
        </w:rPr>
        <w:t>点击确定。</w:t>
      </w:r>
    </w:p>
    <w:p w14:paraId="658FEA47" w14:textId="7838E026" w:rsidR="00DF104A" w:rsidRPr="00C970C2" w:rsidRDefault="00C109A3" w:rsidP="00B424A0">
      <w:pPr>
        <w:pStyle w:val="1e"/>
      </w:pPr>
      <w:r w:rsidRPr="00C970C2">
        <w:rPr>
          <w:noProof/>
        </w:rPr>
        <mc:AlternateContent>
          <mc:Choice Requires="wps">
            <w:drawing>
              <wp:anchor distT="0" distB="0" distL="114300" distR="114300" simplePos="0" relativeHeight="251821056" behindDoc="0" locked="0" layoutInCell="1" allowOverlap="1" wp14:anchorId="1E627CA8" wp14:editId="72859138">
                <wp:simplePos x="0" y="0"/>
                <wp:positionH relativeFrom="column">
                  <wp:posOffset>2713355</wp:posOffset>
                </wp:positionH>
                <wp:positionV relativeFrom="paragraph">
                  <wp:posOffset>1351768</wp:posOffset>
                </wp:positionV>
                <wp:extent cx="880207" cy="224741"/>
                <wp:effectExtent l="19050" t="19050" r="15240" b="23495"/>
                <wp:wrapNone/>
                <wp:docPr id="97" name="矩形 97"/>
                <wp:cNvGraphicFramePr/>
                <a:graphic xmlns:a="http://schemas.openxmlformats.org/drawingml/2006/main">
                  <a:graphicData uri="http://schemas.microsoft.com/office/word/2010/wordprocessingShape">
                    <wps:wsp>
                      <wps:cNvSpPr/>
                      <wps:spPr>
                        <a:xfrm>
                          <a:off x="0" y="0"/>
                          <a:ext cx="880207" cy="22474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4D2C5" id="矩形 97" o:spid="_x0000_s1026" style="position:absolute;left:0;text-align:left;margin-left:213.65pt;margin-top:106.45pt;width:69.3pt;height:17.7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" filled="f" strokecolor="#c7000b" strokeweight="2.25pt"/>
            </w:pict>
          </mc:Fallback>
        </mc:AlternateContent>
      </w:r>
      <w:r w:rsidR="005042B3" w:rsidRPr="00C970C2">
        <w:rPr>
          <w:noProof/>
        </w:rPr>
        <w:drawing>
          <wp:inline distT="0" distB="0" distL="0" distR="0" wp14:anchorId="5FAF6B78" wp14:editId="73808664">
            <wp:extent cx="5400000" cy="2185200"/>
            <wp:effectExtent l="19050" t="19050" r="10795" b="2476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00" cy="2185200"/>
                    </a:xfrm>
                    <a:prstGeom prst="rect">
                      <a:avLst/>
                    </a:prstGeom>
                    <a:ln w="12700">
                      <a:solidFill>
                        <a:schemeClr val="bg1">
                          <a:lumMod val="85000"/>
                        </a:schemeClr>
                      </a:solidFill>
                    </a:ln>
                  </pic:spPr>
                </pic:pic>
              </a:graphicData>
            </a:graphic>
          </wp:inline>
        </w:drawing>
      </w:r>
    </w:p>
    <w:p w14:paraId="59D4186D" w14:textId="11FAE83E" w:rsidR="00F23E6D" w:rsidRPr="00C970C2" w:rsidRDefault="0063293F" w:rsidP="00B424A0">
      <w:pPr>
        <w:pStyle w:val="1e"/>
      </w:pPr>
      <w:r w:rsidRPr="00C970C2">
        <w:rPr>
          <w:rFonts w:hint="eastAsia"/>
        </w:rPr>
        <w:t>至此，</w:t>
      </w:r>
      <w:r w:rsidR="00F23E6D" w:rsidRPr="00C970C2">
        <w:rPr>
          <w:rFonts w:hint="eastAsia"/>
        </w:rPr>
        <w:t>MRS</w:t>
      </w:r>
      <w:r w:rsidR="00F23E6D" w:rsidRPr="00C970C2">
        <w:rPr>
          <w:rFonts w:hint="eastAsia"/>
        </w:rPr>
        <w:t>服务配置完成。</w:t>
      </w:r>
    </w:p>
    <w:p w14:paraId="38B9F96C" w14:textId="50514AB3" w:rsidR="00F23E6D" w:rsidRPr="00C970C2" w:rsidRDefault="00F23E6D" w:rsidP="006F063E">
      <w:pPr>
        <w:pStyle w:val="3"/>
      </w:pPr>
      <w:bookmarkStart w:id="59" w:name="_Toc47702991"/>
      <w:bookmarkStart w:id="60" w:name="_Toc48506189"/>
      <w:bookmarkStart w:id="61" w:name="_Toc49027800"/>
      <w:bookmarkStart w:id="62" w:name="_Toc67401992"/>
      <w:r w:rsidRPr="00C970C2">
        <w:rPr>
          <w:rFonts w:hint="eastAsia"/>
        </w:rPr>
        <w:t>开通并配置</w:t>
      </w:r>
      <w:r w:rsidRPr="00C970C2">
        <w:rPr>
          <w:rFonts w:hint="eastAsia"/>
        </w:rPr>
        <w:t>RDS</w:t>
      </w:r>
      <w:bookmarkEnd w:id="59"/>
      <w:bookmarkEnd w:id="60"/>
      <w:bookmarkEnd w:id="61"/>
      <w:bookmarkEnd w:id="62"/>
    </w:p>
    <w:p w14:paraId="51A26652" w14:textId="1E207CFD" w:rsidR="00F23E6D" w:rsidRPr="00C970C2" w:rsidRDefault="00755129" w:rsidP="00F23E6D">
      <w:pPr>
        <w:pStyle w:val="30"/>
      </w:pPr>
      <w:r w:rsidRPr="00C970C2">
        <w:rPr>
          <w:rFonts w:hint="eastAsia"/>
        </w:rPr>
        <w:t>进入</w:t>
      </w:r>
      <w:r w:rsidR="00F23E6D" w:rsidRPr="00C970C2">
        <w:rPr>
          <w:rFonts w:hint="eastAsia"/>
        </w:rPr>
        <w:t>RDS</w:t>
      </w:r>
      <w:r w:rsidRPr="00C970C2">
        <w:rPr>
          <w:rFonts w:hint="eastAsia"/>
        </w:rPr>
        <w:t>服务</w:t>
      </w:r>
    </w:p>
    <w:p w14:paraId="5E3C3992" w14:textId="03C059B5" w:rsidR="00F23E6D" w:rsidRPr="00C970C2" w:rsidRDefault="008D3976" w:rsidP="00B424A0">
      <w:pPr>
        <w:pStyle w:val="1e"/>
      </w:pPr>
      <w:r w:rsidRPr="00C970C2">
        <w:rPr>
          <w:rFonts w:hint="eastAsia"/>
        </w:rPr>
        <w:t>在控制台展开服务列表，点击“数据库”分组里面的“云数据库</w:t>
      </w:r>
      <w:r w:rsidRPr="00C970C2">
        <w:rPr>
          <w:rFonts w:hint="eastAsia"/>
        </w:rPr>
        <w:t>RDS</w:t>
      </w:r>
      <w:r w:rsidRPr="00C970C2">
        <w:rPr>
          <w:rFonts w:hint="eastAsia"/>
        </w:rPr>
        <w:t>”。</w:t>
      </w:r>
    </w:p>
    <w:p w14:paraId="47797174" w14:textId="04E479D7" w:rsidR="00F23E6D" w:rsidRPr="00C970C2" w:rsidRDefault="008D3976" w:rsidP="00B424A0">
      <w:pPr>
        <w:pStyle w:val="1e"/>
      </w:pPr>
      <w:r w:rsidRPr="00C970C2">
        <w:rPr>
          <w:noProof/>
        </w:rPr>
        <mc:AlternateContent>
          <mc:Choice Requires="wps">
            <w:drawing>
              <wp:anchor distT="0" distB="0" distL="114300" distR="114300" simplePos="0" relativeHeight="251825152" behindDoc="0" locked="0" layoutInCell="1" allowOverlap="1" wp14:anchorId="4A475984" wp14:editId="737323F6">
                <wp:simplePos x="0" y="0"/>
                <wp:positionH relativeFrom="column">
                  <wp:posOffset>5287010</wp:posOffset>
                </wp:positionH>
                <wp:positionV relativeFrom="paragraph">
                  <wp:posOffset>685165</wp:posOffset>
                </wp:positionV>
                <wp:extent cx="767715" cy="175260"/>
                <wp:effectExtent l="19050" t="19050" r="13335" b="15240"/>
                <wp:wrapNone/>
                <wp:docPr id="111" name="矩形 111"/>
                <wp:cNvGraphicFramePr/>
                <a:graphic xmlns:a="http://schemas.openxmlformats.org/drawingml/2006/main">
                  <a:graphicData uri="http://schemas.microsoft.com/office/word/2010/wordprocessingShape">
                    <wps:wsp>
                      <wps:cNvSpPr/>
                      <wps:spPr>
                        <a:xfrm>
                          <a:off x="0" y="0"/>
                          <a:ext cx="767715" cy="17526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94FC87" id="矩形 111" o:spid="_x0000_s1026" style="position:absolute;left:0;text-align:left;margin-left:416.3pt;margin-top:53.95pt;width:60.45pt;height:13.8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" filled="f" strokecolor="#c7000b" strokeweight="2.25pt"/>
            </w:pict>
          </mc:Fallback>
        </mc:AlternateContent>
      </w:r>
      <w:r w:rsidRPr="00C970C2">
        <w:rPr>
          <w:noProof/>
        </w:rPr>
        <mc:AlternateContent>
          <mc:Choice Requires="wps">
            <w:drawing>
              <wp:anchor distT="0" distB="0" distL="114300" distR="114300" simplePos="0" relativeHeight="251823104" behindDoc="0" locked="0" layoutInCell="1" allowOverlap="1" wp14:anchorId="5CE6844F" wp14:editId="126EB3E7">
                <wp:simplePos x="0" y="0"/>
                <wp:positionH relativeFrom="column">
                  <wp:posOffset>670560</wp:posOffset>
                </wp:positionH>
                <wp:positionV relativeFrom="paragraph">
                  <wp:posOffset>18415</wp:posOffset>
                </wp:positionV>
                <wp:extent cx="767715" cy="175260"/>
                <wp:effectExtent l="19050" t="19050" r="13335" b="15240"/>
                <wp:wrapNone/>
                <wp:docPr id="101" name="矩形 101"/>
                <wp:cNvGraphicFramePr/>
                <a:graphic xmlns:a="http://schemas.openxmlformats.org/drawingml/2006/main">
                  <a:graphicData uri="http://schemas.microsoft.com/office/word/2010/wordprocessingShape">
                    <wps:wsp>
                      <wps:cNvSpPr/>
                      <wps:spPr>
                        <a:xfrm>
                          <a:off x="0" y="0"/>
                          <a:ext cx="767715" cy="17526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64D34" id="矩形 101" o:spid="_x0000_s1026" style="position:absolute;left:0;text-align:left;margin-left:52.8pt;margin-top:1.45pt;width:60.45pt;height:13.8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" filled="f" strokecolor="#c7000b" strokeweight="2.25pt"/>
            </w:pict>
          </mc:Fallback>
        </mc:AlternateContent>
      </w:r>
      <w:r w:rsidRPr="00C970C2">
        <w:rPr>
          <w:noProof/>
        </w:rPr>
        <w:drawing>
          <wp:inline distT="0" distB="0" distL="0" distR="0" wp14:anchorId="7BA37582" wp14:editId="3EB94ECE">
            <wp:extent cx="5400000" cy="1101600"/>
            <wp:effectExtent l="19050" t="19050" r="10795" b="2286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00" cy="1101600"/>
                    </a:xfrm>
                    <a:prstGeom prst="rect">
                      <a:avLst/>
                    </a:prstGeom>
                    <a:ln w="12700">
                      <a:solidFill>
                        <a:schemeClr val="bg1">
                          <a:lumMod val="85000"/>
                        </a:schemeClr>
                      </a:solidFill>
                    </a:ln>
                  </pic:spPr>
                </pic:pic>
              </a:graphicData>
            </a:graphic>
          </wp:inline>
        </w:drawing>
      </w:r>
    </w:p>
    <w:p w14:paraId="5E6BB6A6" w14:textId="1C9FA7F8" w:rsidR="00570D3F" w:rsidRPr="00C970C2" w:rsidRDefault="00570D3F" w:rsidP="00B424A0">
      <w:pPr>
        <w:pStyle w:val="1e"/>
      </w:pPr>
      <w:r w:rsidRPr="00C970C2">
        <w:t>在实例管理界面点击右上角的</w:t>
      </w:r>
      <w:r w:rsidRPr="00C970C2">
        <w:rPr>
          <w:rFonts w:hint="eastAsia"/>
        </w:rPr>
        <w:t>“购买数据库实例”。</w:t>
      </w:r>
    </w:p>
    <w:p w14:paraId="3D8E34F1" w14:textId="3E0440B4" w:rsidR="00570D3F" w:rsidRPr="00C970C2" w:rsidRDefault="00120B6C" w:rsidP="00B424A0">
      <w:pPr>
        <w:pStyle w:val="1e"/>
      </w:pPr>
      <w:r w:rsidRPr="00C970C2">
        <w:rPr>
          <w:noProof/>
        </w:rPr>
        <mc:AlternateContent>
          <mc:Choice Requires="wps">
            <w:drawing>
              <wp:anchor distT="0" distB="0" distL="114300" distR="114300" simplePos="0" relativeHeight="251827200" behindDoc="0" locked="0" layoutInCell="1" allowOverlap="1" wp14:anchorId="029A1ADB" wp14:editId="34150333">
                <wp:simplePos x="0" y="0"/>
                <wp:positionH relativeFrom="column">
                  <wp:posOffset>5374787</wp:posOffset>
                </wp:positionH>
                <wp:positionV relativeFrom="paragraph">
                  <wp:posOffset>63500</wp:posOffset>
                </wp:positionV>
                <wp:extent cx="660253" cy="196850"/>
                <wp:effectExtent l="19050" t="19050" r="26035" b="12700"/>
                <wp:wrapNone/>
                <wp:docPr id="120" name="矩形 120"/>
                <wp:cNvGraphicFramePr/>
                <a:graphic xmlns:a="http://schemas.openxmlformats.org/drawingml/2006/main">
                  <a:graphicData uri="http://schemas.microsoft.com/office/word/2010/wordprocessingShape">
                    <wps:wsp>
                      <wps:cNvSpPr/>
                      <wps:spPr>
                        <a:xfrm>
                          <a:off x="0" y="0"/>
                          <a:ext cx="660253" cy="1968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8985CD" id="矩形 120" o:spid="_x0000_s1026" style="position:absolute;left:0;text-align:left;margin-left:423.2pt;margin-top:5pt;width:52pt;height:15.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" filled="f" strokecolor="#c7000b" strokeweight="2.25pt"/>
            </w:pict>
          </mc:Fallback>
        </mc:AlternateContent>
      </w:r>
      <w:r w:rsidR="00FF7844" w:rsidRPr="00C970C2">
        <w:rPr>
          <w:noProof/>
        </w:rPr>
        <w:drawing>
          <wp:inline distT="0" distB="0" distL="0" distR="0" wp14:anchorId="13E6D361" wp14:editId="07EF14B1">
            <wp:extent cx="5400000" cy="1324800"/>
            <wp:effectExtent l="19050" t="19050" r="10795" b="2794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000" cy="1324800"/>
                    </a:xfrm>
                    <a:prstGeom prst="rect">
                      <a:avLst/>
                    </a:prstGeom>
                    <a:ln w="12700">
                      <a:solidFill>
                        <a:schemeClr val="bg1">
                          <a:lumMod val="85000"/>
                        </a:schemeClr>
                      </a:solidFill>
                    </a:ln>
                  </pic:spPr>
                </pic:pic>
              </a:graphicData>
            </a:graphic>
          </wp:inline>
        </w:drawing>
      </w:r>
    </w:p>
    <w:p w14:paraId="32DA14A3" w14:textId="294C3B3C" w:rsidR="00752842" w:rsidRPr="00C970C2" w:rsidRDefault="00752842" w:rsidP="00B424A0">
      <w:pPr>
        <w:pStyle w:val="1e"/>
      </w:pPr>
      <w:r w:rsidRPr="00C970C2">
        <w:lastRenderedPageBreak/>
        <w:t>计费模式选择</w:t>
      </w:r>
      <w:r w:rsidRPr="00C970C2">
        <w:rPr>
          <w:rFonts w:hint="eastAsia"/>
        </w:rPr>
        <w:t>“按需计费”，区域选择“华北</w:t>
      </w:r>
      <w:r w:rsidRPr="00C970C2">
        <w:rPr>
          <w:rFonts w:hint="eastAsia"/>
        </w:rPr>
        <w:t>-</w:t>
      </w:r>
      <w:r w:rsidRPr="00C970C2">
        <w:rPr>
          <w:rFonts w:hint="eastAsia"/>
        </w:rPr>
        <w:t>北京四”。</w:t>
      </w:r>
    </w:p>
    <w:p w14:paraId="6C894104" w14:textId="21277194" w:rsidR="00752842" w:rsidRPr="00C970C2" w:rsidRDefault="004D6EE6" w:rsidP="00B424A0">
      <w:pPr>
        <w:pStyle w:val="1e"/>
      </w:pPr>
      <w:r w:rsidRPr="00C970C2">
        <w:rPr>
          <w:noProof/>
        </w:rPr>
        <mc:AlternateContent>
          <mc:Choice Requires="wps">
            <w:drawing>
              <wp:anchor distT="0" distB="0" distL="114300" distR="114300" simplePos="0" relativeHeight="251829248" behindDoc="0" locked="0" layoutInCell="1" allowOverlap="1" wp14:anchorId="56AEBCA8" wp14:editId="441515A6">
                <wp:simplePos x="0" y="0"/>
                <wp:positionH relativeFrom="column">
                  <wp:posOffset>2162810</wp:posOffset>
                </wp:positionH>
                <wp:positionV relativeFrom="paragraph">
                  <wp:posOffset>418465</wp:posOffset>
                </wp:positionV>
                <wp:extent cx="819150" cy="254000"/>
                <wp:effectExtent l="19050" t="19050" r="19050" b="12700"/>
                <wp:wrapNone/>
                <wp:docPr id="129" name="矩形 129"/>
                <wp:cNvGraphicFramePr/>
                <a:graphic xmlns:a="http://schemas.openxmlformats.org/drawingml/2006/main">
                  <a:graphicData uri="http://schemas.microsoft.com/office/word/2010/wordprocessingShape">
                    <wps:wsp>
                      <wps:cNvSpPr/>
                      <wps:spPr>
                        <a:xfrm>
                          <a:off x="0" y="0"/>
                          <a:ext cx="819150" cy="2540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02D328" id="矩形 129" o:spid="_x0000_s1026" style="position:absolute;left:0;text-align:left;margin-left:170.3pt;margin-top:32.95pt;width:64.5pt;height:20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" filled="f" strokecolor="#c7000b" strokeweight="2.25pt"/>
            </w:pict>
          </mc:Fallback>
        </mc:AlternateContent>
      </w:r>
      <w:r w:rsidR="005C2197" w:rsidRPr="00C970C2">
        <w:rPr>
          <w:noProof/>
        </w:rPr>
        <w:drawing>
          <wp:inline distT="0" distB="0" distL="0" distR="0" wp14:anchorId="013D0433" wp14:editId="793EB892">
            <wp:extent cx="5400000" cy="1195200"/>
            <wp:effectExtent l="19050" t="19050" r="10795" b="2413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00" cy="1195200"/>
                    </a:xfrm>
                    <a:prstGeom prst="rect">
                      <a:avLst/>
                    </a:prstGeom>
                    <a:ln w="12700">
                      <a:solidFill>
                        <a:schemeClr val="bg1">
                          <a:lumMod val="85000"/>
                        </a:schemeClr>
                      </a:solidFill>
                    </a:ln>
                  </pic:spPr>
                </pic:pic>
              </a:graphicData>
            </a:graphic>
          </wp:inline>
        </w:drawing>
      </w:r>
    </w:p>
    <w:p w14:paraId="213F98E0" w14:textId="00476EAD" w:rsidR="00703C97" w:rsidRPr="00C970C2" w:rsidRDefault="00703C97" w:rsidP="00B424A0">
      <w:pPr>
        <w:pStyle w:val="1e"/>
      </w:pPr>
      <w:r w:rsidRPr="00C970C2">
        <w:t>实例名称</w:t>
      </w:r>
      <w:r w:rsidRPr="00C970C2">
        <w:rPr>
          <w:rFonts w:hint="eastAsia"/>
        </w:rPr>
        <w:t>“</w:t>
      </w:r>
      <w:r w:rsidRPr="00C970C2">
        <w:rPr>
          <w:rFonts w:hint="eastAsia"/>
        </w:rPr>
        <w:t>rds-batch</w:t>
      </w:r>
      <w:r w:rsidRPr="00C970C2">
        <w:rPr>
          <w:rFonts w:hint="eastAsia"/>
        </w:rPr>
        <w:t>”（可自定义），数据库引擎“</w:t>
      </w:r>
      <w:r w:rsidRPr="00C970C2">
        <w:rPr>
          <w:rFonts w:hint="eastAsia"/>
        </w:rPr>
        <w:t>MySQL</w:t>
      </w:r>
      <w:r w:rsidRPr="00C970C2">
        <w:rPr>
          <w:rFonts w:hint="eastAsia"/>
        </w:rPr>
        <w:t>”，版本“</w:t>
      </w:r>
      <w:r w:rsidRPr="00C970C2">
        <w:rPr>
          <w:rFonts w:hint="eastAsia"/>
        </w:rPr>
        <w:t>5</w:t>
      </w:r>
      <w:r w:rsidRPr="00C970C2">
        <w:t>.7</w:t>
      </w:r>
      <w:r w:rsidRPr="00C970C2">
        <w:rPr>
          <w:rFonts w:hint="eastAsia"/>
        </w:rPr>
        <w:t>”，实例类型“单机”，存储类型、可用区、时区默认。</w:t>
      </w:r>
    </w:p>
    <w:p w14:paraId="4F6D9B1E" w14:textId="32B2278C" w:rsidR="00703C97" w:rsidRPr="00C970C2" w:rsidRDefault="00C26D5D" w:rsidP="00B424A0">
      <w:pPr>
        <w:pStyle w:val="1e"/>
      </w:pPr>
      <w:r w:rsidRPr="00C970C2">
        <w:rPr>
          <w:noProof/>
        </w:rPr>
        <mc:AlternateContent>
          <mc:Choice Requires="wps">
            <w:drawing>
              <wp:anchor distT="0" distB="0" distL="114300" distR="114300" simplePos="0" relativeHeight="251831296" behindDoc="0" locked="0" layoutInCell="1" allowOverlap="1" wp14:anchorId="39BA0A8F" wp14:editId="0E93A4B0">
                <wp:simplePos x="0" y="0"/>
                <wp:positionH relativeFrom="column">
                  <wp:posOffset>2002643</wp:posOffset>
                </wp:positionH>
                <wp:positionV relativeFrom="paragraph">
                  <wp:posOffset>1085215</wp:posOffset>
                </wp:positionV>
                <wp:extent cx="819150" cy="254000"/>
                <wp:effectExtent l="19050" t="19050" r="19050" b="12700"/>
                <wp:wrapNone/>
                <wp:docPr id="176" name="矩形 176"/>
                <wp:cNvGraphicFramePr/>
                <a:graphic xmlns:a="http://schemas.openxmlformats.org/drawingml/2006/main">
                  <a:graphicData uri="http://schemas.microsoft.com/office/word/2010/wordprocessingShape">
                    <wps:wsp>
                      <wps:cNvSpPr/>
                      <wps:spPr>
                        <a:xfrm>
                          <a:off x="0" y="0"/>
                          <a:ext cx="819150" cy="2540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52A9B" id="矩形 176" o:spid="_x0000_s1026" style="position:absolute;left:0;text-align:left;margin-left:157.7pt;margin-top:85.45pt;width:64.5pt;height:20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" filled="f" strokecolor="#c7000b" strokeweight="2.25pt"/>
            </w:pict>
          </mc:Fallback>
        </mc:AlternateContent>
      </w:r>
      <w:r w:rsidR="008C2F83" w:rsidRPr="00C970C2">
        <w:rPr>
          <w:noProof/>
        </w:rPr>
        <w:drawing>
          <wp:inline distT="0" distB="0" distL="0" distR="0" wp14:anchorId="5B5CE59D" wp14:editId="58637660">
            <wp:extent cx="5400000" cy="2235600"/>
            <wp:effectExtent l="19050" t="19050" r="10795" b="1270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00" cy="2235600"/>
                    </a:xfrm>
                    <a:prstGeom prst="rect">
                      <a:avLst/>
                    </a:prstGeom>
                    <a:ln w="12700">
                      <a:solidFill>
                        <a:schemeClr val="bg1">
                          <a:lumMod val="85000"/>
                        </a:schemeClr>
                      </a:solidFill>
                    </a:ln>
                  </pic:spPr>
                </pic:pic>
              </a:graphicData>
            </a:graphic>
          </wp:inline>
        </w:drawing>
      </w:r>
    </w:p>
    <w:p w14:paraId="3E8F063A" w14:textId="5FA7FE32" w:rsidR="007B6B40" w:rsidRPr="00C970C2" w:rsidRDefault="007B6B40" w:rsidP="00B424A0">
      <w:pPr>
        <w:pStyle w:val="1e"/>
      </w:pPr>
      <w:r w:rsidRPr="00C970C2">
        <w:t>性能规格</w:t>
      </w:r>
      <w:r w:rsidRPr="00C970C2">
        <w:rPr>
          <w:rFonts w:hint="eastAsia"/>
        </w:rPr>
        <w:t>“鲲鹏通用增强型”，</w:t>
      </w:r>
      <w:r w:rsidRPr="00C970C2">
        <w:rPr>
          <w:rFonts w:hint="eastAsia"/>
        </w:rPr>
        <w:t>CPU</w:t>
      </w:r>
      <w:r w:rsidRPr="00C970C2">
        <w:t>/</w:t>
      </w:r>
      <w:r w:rsidRPr="00C970C2">
        <w:t>内存</w:t>
      </w:r>
      <w:r w:rsidRPr="00C970C2">
        <w:rPr>
          <w:rFonts w:hint="eastAsia"/>
        </w:rPr>
        <w:t>“</w:t>
      </w:r>
      <w:r w:rsidRPr="00C970C2">
        <w:rPr>
          <w:rFonts w:hint="eastAsia"/>
        </w:rPr>
        <w:t>2</w:t>
      </w:r>
      <w:r w:rsidRPr="00C970C2">
        <w:rPr>
          <w:rFonts w:hint="eastAsia"/>
        </w:rPr>
        <w:t>核</w:t>
      </w:r>
      <w:r w:rsidRPr="00C970C2">
        <w:rPr>
          <w:rFonts w:hint="eastAsia"/>
        </w:rPr>
        <w:t xml:space="preserve"> |</w:t>
      </w:r>
      <w:r w:rsidRPr="00C970C2">
        <w:t xml:space="preserve"> 4 GB</w:t>
      </w:r>
      <w:r w:rsidRPr="00C970C2">
        <w:rPr>
          <w:rFonts w:hint="eastAsia"/>
        </w:rPr>
        <w:t>”。</w:t>
      </w:r>
      <w:r w:rsidR="00BC3BE5" w:rsidRPr="00C970C2">
        <w:rPr>
          <w:rFonts w:hint="eastAsia"/>
        </w:rPr>
        <w:t>存储空间、磁盘加密默认。</w:t>
      </w:r>
    </w:p>
    <w:p w14:paraId="4ACFAB31" w14:textId="48DD21BC" w:rsidR="00BC3BE5" w:rsidRPr="00C970C2" w:rsidRDefault="00A05345" w:rsidP="00B424A0">
      <w:pPr>
        <w:pStyle w:val="1e"/>
      </w:pPr>
      <w:r w:rsidRPr="00C970C2">
        <w:rPr>
          <w:noProof/>
        </w:rPr>
        <mc:AlternateContent>
          <mc:Choice Requires="wps">
            <w:drawing>
              <wp:anchor distT="0" distB="0" distL="114300" distR="114300" simplePos="0" relativeHeight="251835392" behindDoc="0" locked="0" layoutInCell="1" allowOverlap="1" wp14:anchorId="7F539DA1" wp14:editId="44A76161">
                <wp:simplePos x="0" y="0"/>
                <wp:positionH relativeFrom="column">
                  <wp:posOffset>1468755</wp:posOffset>
                </wp:positionH>
                <wp:positionV relativeFrom="paragraph">
                  <wp:posOffset>528808</wp:posOffset>
                </wp:positionV>
                <wp:extent cx="819150" cy="254000"/>
                <wp:effectExtent l="19050" t="19050" r="19050" b="12700"/>
                <wp:wrapNone/>
                <wp:docPr id="194" name="矩形 194"/>
                <wp:cNvGraphicFramePr/>
                <a:graphic xmlns:a="http://schemas.openxmlformats.org/drawingml/2006/main">
                  <a:graphicData uri="http://schemas.microsoft.com/office/word/2010/wordprocessingShape">
                    <wps:wsp>
                      <wps:cNvSpPr/>
                      <wps:spPr>
                        <a:xfrm>
                          <a:off x="0" y="0"/>
                          <a:ext cx="819150" cy="2540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FB6CAC" id="矩形 194" o:spid="_x0000_s1026" style="position:absolute;left:0;text-align:left;margin-left:115.65pt;margin-top:41.65pt;width:64.5pt;height:20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" filled="f" strokecolor="#c7000b" strokeweight="2.25pt"/>
            </w:pict>
          </mc:Fallback>
        </mc:AlternateContent>
      </w:r>
      <w:r w:rsidRPr="00C970C2">
        <w:rPr>
          <w:noProof/>
        </w:rPr>
        <mc:AlternateContent>
          <mc:Choice Requires="wps">
            <w:drawing>
              <wp:anchor distT="0" distB="0" distL="114300" distR="114300" simplePos="0" relativeHeight="251833344" behindDoc="0" locked="0" layoutInCell="1" allowOverlap="1" wp14:anchorId="206468E3" wp14:editId="66641125">
                <wp:simplePos x="0" y="0"/>
                <wp:positionH relativeFrom="column">
                  <wp:posOffset>2152015</wp:posOffset>
                </wp:positionH>
                <wp:positionV relativeFrom="paragraph">
                  <wp:posOffset>50018</wp:posOffset>
                </wp:positionV>
                <wp:extent cx="819150" cy="254000"/>
                <wp:effectExtent l="19050" t="19050" r="19050" b="12700"/>
                <wp:wrapNone/>
                <wp:docPr id="193" name="矩形 193"/>
                <wp:cNvGraphicFramePr/>
                <a:graphic xmlns:a="http://schemas.openxmlformats.org/drawingml/2006/main">
                  <a:graphicData uri="http://schemas.microsoft.com/office/word/2010/wordprocessingShape">
                    <wps:wsp>
                      <wps:cNvSpPr/>
                      <wps:spPr>
                        <a:xfrm>
                          <a:off x="0" y="0"/>
                          <a:ext cx="819150" cy="2540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73624" id="矩形 193" o:spid="_x0000_s1026" style="position:absolute;left:0;text-align:left;margin-left:169.45pt;margin-top:3.95pt;width:64.5pt;height:20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" filled="f" strokecolor="#c7000b" strokeweight="2.25pt"/>
            </w:pict>
          </mc:Fallback>
        </mc:AlternateContent>
      </w:r>
      <w:r w:rsidRPr="00C970C2">
        <w:rPr>
          <w:noProof/>
        </w:rPr>
        <w:drawing>
          <wp:inline distT="0" distB="0" distL="0" distR="0" wp14:anchorId="6A740EF3" wp14:editId="4E8BADF7">
            <wp:extent cx="5400000" cy="2804400"/>
            <wp:effectExtent l="19050" t="19050" r="10795" b="1524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00" cy="2804400"/>
                    </a:xfrm>
                    <a:prstGeom prst="rect">
                      <a:avLst/>
                    </a:prstGeom>
                    <a:ln w="12700">
                      <a:solidFill>
                        <a:schemeClr val="bg1">
                          <a:lumMod val="85000"/>
                        </a:schemeClr>
                      </a:solidFill>
                    </a:ln>
                  </pic:spPr>
                </pic:pic>
              </a:graphicData>
            </a:graphic>
          </wp:inline>
        </w:drawing>
      </w:r>
    </w:p>
    <w:p w14:paraId="610B14CB" w14:textId="7C7A77C9" w:rsidR="003F62C3" w:rsidRPr="00C970C2" w:rsidRDefault="00D92F60" w:rsidP="00B424A0">
      <w:pPr>
        <w:pStyle w:val="1e"/>
      </w:pPr>
      <w:r w:rsidRPr="00C970C2">
        <w:t>选择虚拟私有云和内网安全组</w:t>
      </w:r>
      <w:r w:rsidRPr="00C970C2">
        <w:rPr>
          <w:rFonts w:hint="eastAsia"/>
        </w:rPr>
        <w:t>，</w:t>
      </w:r>
      <w:r w:rsidRPr="00C970C2">
        <w:t>数据库端口默认</w:t>
      </w:r>
      <w:r w:rsidRPr="00C970C2">
        <w:rPr>
          <w:rFonts w:hint="eastAsia"/>
        </w:rPr>
        <w:t>。</w:t>
      </w:r>
    </w:p>
    <w:p w14:paraId="7DF05872" w14:textId="42316A15" w:rsidR="00BC3BE5" w:rsidRPr="00C970C2" w:rsidRDefault="00087504" w:rsidP="00B424A0">
      <w:pPr>
        <w:pStyle w:val="1e"/>
      </w:pPr>
      <w:r w:rsidRPr="00C970C2">
        <w:rPr>
          <w:noProof/>
        </w:rPr>
        <w:lastRenderedPageBreak/>
        <w:drawing>
          <wp:inline distT="0" distB="0" distL="0" distR="0" wp14:anchorId="0502A158" wp14:editId="42518660">
            <wp:extent cx="5400000" cy="1476000"/>
            <wp:effectExtent l="19050" t="19050" r="10795" b="1016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00" cy="1476000"/>
                    </a:xfrm>
                    <a:prstGeom prst="rect">
                      <a:avLst/>
                    </a:prstGeom>
                    <a:ln w="12700">
                      <a:solidFill>
                        <a:schemeClr val="bg1">
                          <a:lumMod val="85000"/>
                        </a:schemeClr>
                      </a:solidFill>
                    </a:ln>
                  </pic:spPr>
                </pic:pic>
              </a:graphicData>
            </a:graphic>
          </wp:inline>
        </w:drawing>
      </w:r>
    </w:p>
    <w:p w14:paraId="0152514F" w14:textId="694EA229" w:rsidR="00D92F60" w:rsidRPr="00C970C2" w:rsidRDefault="00124224" w:rsidP="00B424A0">
      <w:pPr>
        <w:pStyle w:val="1e"/>
      </w:pPr>
      <w:r w:rsidRPr="00C970C2">
        <w:t>设置管理员登录密码</w:t>
      </w:r>
      <w:r w:rsidRPr="00C970C2">
        <w:rPr>
          <w:rFonts w:hint="eastAsia"/>
        </w:rPr>
        <w:t>。</w:t>
      </w:r>
    </w:p>
    <w:p w14:paraId="3202A9FB" w14:textId="48F3BAFB" w:rsidR="00883E46" w:rsidRPr="00C970C2" w:rsidRDefault="00883E46" w:rsidP="00B424A0">
      <w:pPr>
        <w:pStyle w:val="1e"/>
        <w:rPr>
          <w:rFonts w:hint="eastAsia"/>
        </w:rPr>
      </w:pPr>
      <w:r w:rsidRPr="00C970C2">
        <w:rPr>
          <w:noProof/>
        </w:rPr>
        <w:drawing>
          <wp:inline distT="0" distB="0" distL="0" distR="0" wp14:anchorId="49591469" wp14:editId="174F109A">
            <wp:extent cx="5400000" cy="1274400"/>
            <wp:effectExtent l="19050" t="19050" r="10795" b="2159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00" cy="1274400"/>
                    </a:xfrm>
                    <a:prstGeom prst="rect">
                      <a:avLst/>
                    </a:prstGeom>
                    <a:ln w="12700">
                      <a:solidFill>
                        <a:schemeClr val="bg1">
                          <a:lumMod val="85000"/>
                        </a:schemeClr>
                      </a:solidFill>
                    </a:ln>
                  </pic:spPr>
                </pic:pic>
              </a:graphicData>
            </a:graphic>
          </wp:inline>
        </w:drawing>
      </w:r>
    </w:p>
    <w:p w14:paraId="0711850E" w14:textId="441DC0D0" w:rsidR="00AC4FAB" w:rsidRPr="00C970C2" w:rsidRDefault="00883E46" w:rsidP="00B424A0">
      <w:pPr>
        <w:pStyle w:val="1e"/>
      </w:pPr>
      <w:r w:rsidRPr="00C970C2">
        <w:t>参数模板</w:t>
      </w:r>
      <w:r w:rsidRPr="00C970C2">
        <w:rPr>
          <w:rFonts w:hint="eastAsia"/>
        </w:rPr>
        <w:t>、</w:t>
      </w:r>
      <w:r w:rsidR="00AC4FAB" w:rsidRPr="00C970C2">
        <w:t>标签默认</w:t>
      </w:r>
      <w:r w:rsidR="00AC4FAB" w:rsidRPr="00C970C2">
        <w:rPr>
          <w:rFonts w:hint="eastAsia"/>
        </w:rPr>
        <w:t>，</w:t>
      </w:r>
      <w:r w:rsidR="00AC4FAB" w:rsidRPr="00C970C2">
        <w:t>购买数量</w:t>
      </w:r>
      <w:r w:rsidR="00AC4FAB" w:rsidRPr="00C970C2">
        <w:rPr>
          <w:rFonts w:hint="eastAsia"/>
        </w:rPr>
        <w:t>“</w:t>
      </w:r>
      <w:r w:rsidR="00AC4FAB" w:rsidRPr="00C970C2">
        <w:rPr>
          <w:rFonts w:hint="eastAsia"/>
        </w:rPr>
        <w:t>1</w:t>
      </w:r>
      <w:r w:rsidR="00AC4FAB" w:rsidRPr="00C970C2">
        <w:rPr>
          <w:rFonts w:hint="eastAsia"/>
        </w:rPr>
        <w:t>”，只读实例“暂不购买”。</w:t>
      </w:r>
    </w:p>
    <w:p w14:paraId="33C31FCD" w14:textId="21F035A7" w:rsidR="00883E46" w:rsidRPr="00C970C2" w:rsidRDefault="00883E46" w:rsidP="00B424A0">
      <w:pPr>
        <w:pStyle w:val="1e"/>
      </w:pPr>
      <w:r w:rsidRPr="00C970C2">
        <w:rPr>
          <w:noProof/>
        </w:rPr>
        <w:drawing>
          <wp:inline distT="0" distB="0" distL="0" distR="0" wp14:anchorId="17470C4E" wp14:editId="44453448">
            <wp:extent cx="5400000" cy="349200"/>
            <wp:effectExtent l="19050" t="19050" r="10795" b="1333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00" cy="349200"/>
                    </a:xfrm>
                    <a:prstGeom prst="rect">
                      <a:avLst/>
                    </a:prstGeom>
                    <a:ln w="12700">
                      <a:solidFill>
                        <a:schemeClr val="bg1">
                          <a:lumMod val="85000"/>
                        </a:schemeClr>
                      </a:solidFill>
                    </a:ln>
                  </pic:spPr>
                </pic:pic>
              </a:graphicData>
            </a:graphic>
          </wp:inline>
        </w:drawing>
      </w:r>
    </w:p>
    <w:p w14:paraId="66217BD5" w14:textId="1D0FB0AF" w:rsidR="00883E46" w:rsidRPr="00C970C2" w:rsidRDefault="00883E46" w:rsidP="00B424A0">
      <w:pPr>
        <w:pStyle w:val="1e"/>
      </w:pPr>
      <w:r w:rsidRPr="00C970C2">
        <w:rPr>
          <w:noProof/>
        </w:rPr>
        <w:drawing>
          <wp:inline distT="0" distB="0" distL="0" distR="0" wp14:anchorId="7DF9E0A5" wp14:editId="2DF3963C">
            <wp:extent cx="5400000" cy="630000"/>
            <wp:effectExtent l="19050" t="19050" r="10795" b="1778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00" cy="630000"/>
                    </a:xfrm>
                    <a:prstGeom prst="rect">
                      <a:avLst/>
                    </a:prstGeom>
                    <a:ln w="12700">
                      <a:solidFill>
                        <a:schemeClr val="bg1">
                          <a:lumMod val="85000"/>
                        </a:schemeClr>
                      </a:solidFill>
                    </a:ln>
                  </pic:spPr>
                </pic:pic>
              </a:graphicData>
            </a:graphic>
          </wp:inline>
        </w:drawing>
      </w:r>
    </w:p>
    <w:p w14:paraId="0FE4BC00" w14:textId="40B4DE10" w:rsidR="00883E46" w:rsidRPr="00C970C2" w:rsidRDefault="00883E46" w:rsidP="00B424A0">
      <w:pPr>
        <w:pStyle w:val="1e"/>
        <w:rPr>
          <w:rFonts w:hint="eastAsia"/>
        </w:rPr>
      </w:pPr>
      <w:r w:rsidRPr="00C970C2">
        <w:rPr>
          <w:noProof/>
        </w:rPr>
        <w:drawing>
          <wp:inline distT="0" distB="0" distL="0" distR="0" wp14:anchorId="75B7D89C" wp14:editId="74D73ABC">
            <wp:extent cx="5400000" cy="576000"/>
            <wp:effectExtent l="19050" t="19050" r="10795" b="1460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00" cy="576000"/>
                    </a:xfrm>
                    <a:prstGeom prst="rect">
                      <a:avLst/>
                    </a:prstGeom>
                    <a:ln w="12700">
                      <a:solidFill>
                        <a:schemeClr val="bg1">
                          <a:lumMod val="85000"/>
                        </a:schemeClr>
                      </a:solidFill>
                    </a:ln>
                  </pic:spPr>
                </pic:pic>
              </a:graphicData>
            </a:graphic>
          </wp:inline>
        </w:drawing>
      </w:r>
    </w:p>
    <w:p w14:paraId="6096B673" w14:textId="0C95A7F3" w:rsidR="00AC4FAB" w:rsidRPr="00C970C2" w:rsidRDefault="00B7675A" w:rsidP="00B424A0">
      <w:pPr>
        <w:pStyle w:val="1e"/>
      </w:pPr>
      <w:r w:rsidRPr="00C970C2">
        <w:rPr>
          <w:rFonts w:hint="eastAsia"/>
        </w:rPr>
        <w:t>点击右下角的“立即购买”。</w:t>
      </w:r>
    </w:p>
    <w:p w14:paraId="6458C647" w14:textId="0857E26E" w:rsidR="00B7675A" w:rsidRPr="00C970C2" w:rsidRDefault="00804E62" w:rsidP="00B424A0">
      <w:pPr>
        <w:pStyle w:val="1e"/>
      </w:pPr>
      <w:r w:rsidRPr="00C970C2">
        <w:rPr>
          <w:noProof/>
        </w:rPr>
        <w:drawing>
          <wp:inline distT="0" distB="0" distL="0" distR="0" wp14:anchorId="1161B43D" wp14:editId="339F2CDA">
            <wp:extent cx="5400000" cy="226800"/>
            <wp:effectExtent l="19050" t="19050" r="10795" b="2095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00" cy="226800"/>
                    </a:xfrm>
                    <a:prstGeom prst="rect">
                      <a:avLst/>
                    </a:prstGeom>
                    <a:ln w="12700">
                      <a:solidFill>
                        <a:schemeClr val="bg1">
                          <a:lumMod val="85000"/>
                        </a:schemeClr>
                      </a:solidFill>
                    </a:ln>
                  </pic:spPr>
                </pic:pic>
              </a:graphicData>
            </a:graphic>
          </wp:inline>
        </w:drawing>
      </w:r>
    </w:p>
    <w:p w14:paraId="495F4D8E" w14:textId="1FB5BAD3" w:rsidR="00C435F2" w:rsidRPr="00C970C2" w:rsidRDefault="00C435F2" w:rsidP="00B424A0">
      <w:pPr>
        <w:pStyle w:val="1e"/>
      </w:pPr>
      <w:r w:rsidRPr="00C970C2">
        <w:t>查看详情确认配置后点击</w:t>
      </w:r>
      <w:r w:rsidRPr="00C970C2">
        <w:rPr>
          <w:rFonts w:hint="eastAsia"/>
        </w:rPr>
        <w:t>“提交”。</w:t>
      </w:r>
    </w:p>
    <w:p w14:paraId="19CCFD88" w14:textId="4A12E6EB" w:rsidR="00C435F2" w:rsidRPr="00C970C2" w:rsidRDefault="00804E62" w:rsidP="00B424A0">
      <w:pPr>
        <w:pStyle w:val="1e"/>
      </w:pPr>
      <w:r w:rsidRPr="00C970C2">
        <w:rPr>
          <w:noProof/>
        </w:rPr>
        <w:drawing>
          <wp:inline distT="0" distB="0" distL="0" distR="0" wp14:anchorId="36BD61B2" wp14:editId="5EB16FC8">
            <wp:extent cx="5400000" cy="237600"/>
            <wp:effectExtent l="19050" t="19050" r="10795" b="1016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00" cy="237600"/>
                    </a:xfrm>
                    <a:prstGeom prst="rect">
                      <a:avLst/>
                    </a:prstGeom>
                    <a:ln w="12700">
                      <a:solidFill>
                        <a:schemeClr val="bg1">
                          <a:lumMod val="85000"/>
                        </a:schemeClr>
                      </a:solidFill>
                    </a:ln>
                  </pic:spPr>
                </pic:pic>
              </a:graphicData>
            </a:graphic>
          </wp:inline>
        </w:drawing>
      </w:r>
    </w:p>
    <w:p w14:paraId="1C25C548" w14:textId="4D9F7DEA" w:rsidR="00E613C5" w:rsidRPr="00C970C2" w:rsidRDefault="00E613C5" w:rsidP="00B424A0">
      <w:pPr>
        <w:pStyle w:val="1e"/>
      </w:pPr>
      <w:r w:rsidRPr="00C970C2">
        <w:t>点击</w:t>
      </w:r>
      <w:r w:rsidRPr="00C970C2">
        <w:rPr>
          <w:rFonts w:hint="eastAsia"/>
        </w:rPr>
        <w:t>“返回云数据库</w:t>
      </w:r>
      <w:r w:rsidRPr="00C970C2">
        <w:rPr>
          <w:rFonts w:hint="eastAsia"/>
        </w:rPr>
        <w:t>RDS</w:t>
      </w:r>
      <w:r w:rsidRPr="00C970C2">
        <w:rPr>
          <w:rFonts w:hint="eastAsia"/>
        </w:rPr>
        <w:t>列表”。</w:t>
      </w:r>
    </w:p>
    <w:p w14:paraId="27DA9DD2" w14:textId="43BD4C42" w:rsidR="007D67AE" w:rsidRPr="00C970C2" w:rsidRDefault="007D67AE" w:rsidP="00B424A0">
      <w:pPr>
        <w:pStyle w:val="1e"/>
      </w:pPr>
      <w:r w:rsidRPr="00C970C2">
        <w:rPr>
          <w:noProof/>
        </w:rPr>
        <w:drawing>
          <wp:inline distT="0" distB="0" distL="0" distR="0" wp14:anchorId="50236667" wp14:editId="46603476">
            <wp:extent cx="5400000" cy="1666800"/>
            <wp:effectExtent l="19050" t="19050" r="10795" b="1016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00" cy="1666800"/>
                    </a:xfrm>
                    <a:prstGeom prst="rect">
                      <a:avLst/>
                    </a:prstGeom>
                    <a:ln w="12700">
                      <a:solidFill>
                        <a:schemeClr val="bg1">
                          <a:lumMod val="85000"/>
                        </a:schemeClr>
                      </a:solidFill>
                    </a:ln>
                  </pic:spPr>
                </pic:pic>
              </a:graphicData>
            </a:graphic>
          </wp:inline>
        </w:drawing>
      </w:r>
    </w:p>
    <w:p w14:paraId="73C97339" w14:textId="01EE4633" w:rsidR="00E613C5" w:rsidRPr="00C970C2" w:rsidRDefault="00E613C5" w:rsidP="00B424A0">
      <w:pPr>
        <w:pStyle w:val="1e"/>
      </w:pPr>
      <w:r w:rsidRPr="00C970C2">
        <w:lastRenderedPageBreak/>
        <w:t>集群运行状态为</w:t>
      </w:r>
      <w:r w:rsidRPr="00C970C2">
        <w:rPr>
          <w:rFonts w:hint="eastAsia"/>
        </w:rPr>
        <w:t>“创建中”（集群创建需要</w:t>
      </w:r>
      <w:r w:rsidRPr="00C970C2">
        <w:rPr>
          <w:rFonts w:hint="eastAsia"/>
        </w:rPr>
        <w:t>1</w:t>
      </w:r>
      <w:r w:rsidRPr="00C970C2">
        <w:t>0</w:t>
      </w:r>
      <w:r w:rsidRPr="00C970C2">
        <w:t>分钟左右</w:t>
      </w:r>
      <w:r w:rsidRPr="00C970C2">
        <w:rPr>
          <w:rFonts w:hint="eastAsia"/>
        </w:rPr>
        <w:t>）。</w:t>
      </w:r>
    </w:p>
    <w:p w14:paraId="127BE9AC" w14:textId="316E0165" w:rsidR="007D67AE" w:rsidRPr="00C970C2" w:rsidRDefault="00B8152B" w:rsidP="00B424A0">
      <w:pPr>
        <w:pStyle w:val="1e"/>
      </w:pPr>
      <w:r w:rsidRPr="00C970C2">
        <w:rPr>
          <w:noProof/>
        </w:rPr>
        <mc:AlternateContent>
          <mc:Choice Requires="wps">
            <w:drawing>
              <wp:anchor distT="0" distB="0" distL="114300" distR="114300" simplePos="0" relativeHeight="251929600" behindDoc="0" locked="0" layoutInCell="1" allowOverlap="1" wp14:anchorId="071D2E0D" wp14:editId="39EFA870">
                <wp:simplePos x="0" y="0"/>
                <wp:positionH relativeFrom="column">
                  <wp:posOffset>3644412</wp:posOffset>
                </wp:positionH>
                <wp:positionV relativeFrom="paragraph">
                  <wp:posOffset>793750</wp:posOffset>
                </wp:positionV>
                <wp:extent cx="550838" cy="175504"/>
                <wp:effectExtent l="19050" t="19050" r="20955" b="15240"/>
                <wp:wrapNone/>
                <wp:docPr id="473" name="矩形 473"/>
                <wp:cNvGraphicFramePr/>
                <a:graphic xmlns:a="http://schemas.openxmlformats.org/drawingml/2006/main">
                  <a:graphicData uri="http://schemas.microsoft.com/office/word/2010/wordprocessingShape">
                    <wps:wsp>
                      <wps:cNvSpPr/>
                      <wps:spPr>
                        <a:xfrm>
                          <a:off x="0" y="0"/>
                          <a:ext cx="550838" cy="17550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52BD1" id="矩形 473" o:spid="_x0000_s1026" style="position:absolute;left:0;text-align:left;margin-left:286.95pt;margin-top:62.5pt;width:43.35pt;height:13.8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" filled="f" strokecolor="#c7000b" strokeweight="2.25pt"/>
            </w:pict>
          </mc:Fallback>
        </mc:AlternateContent>
      </w:r>
      <w:r w:rsidRPr="00C970C2">
        <w:rPr>
          <w:noProof/>
        </w:rPr>
        <w:drawing>
          <wp:inline distT="0" distB="0" distL="0" distR="0" wp14:anchorId="0B03C2EA" wp14:editId="21A0869C">
            <wp:extent cx="5400000" cy="1015200"/>
            <wp:effectExtent l="19050" t="19050" r="10795" b="1397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00" cy="1015200"/>
                    </a:xfrm>
                    <a:prstGeom prst="rect">
                      <a:avLst/>
                    </a:prstGeom>
                    <a:ln w="12700">
                      <a:solidFill>
                        <a:schemeClr val="bg1">
                          <a:lumMod val="85000"/>
                        </a:schemeClr>
                      </a:solidFill>
                    </a:ln>
                  </pic:spPr>
                </pic:pic>
              </a:graphicData>
            </a:graphic>
          </wp:inline>
        </w:drawing>
      </w:r>
    </w:p>
    <w:p w14:paraId="369C3A5F" w14:textId="1AD32638" w:rsidR="00F23E6D" w:rsidRPr="00C970C2" w:rsidRDefault="00F23E6D" w:rsidP="00B424A0">
      <w:pPr>
        <w:pStyle w:val="1e"/>
      </w:pPr>
      <w:r w:rsidRPr="00C970C2">
        <w:rPr>
          <w:rFonts w:hint="eastAsia"/>
        </w:rPr>
        <w:t>等到运行状态变为“正常”，则创建并启动成功。</w:t>
      </w:r>
    </w:p>
    <w:p w14:paraId="7C5DC84F" w14:textId="06F703C0" w:rsidR="00F90098" w:rsidRPr="00C970C2" w:rsidRDefault="00F90098" w:rsidP="00B424A0">
      <w:pPr>
        <w:pStyle w:val="1e"/>
      </w:pPr>
      <w:r w:rsidRPr="00C970C2">
        <w:rPr>
          <w:noProof/>
        </w:rPr>
        <mc:AlternateContent>
          <mc:Choice Requires="wps">
            <w:drawing>
              <wp:anchor distT="0" distB="0" distL="114300" distR="114300" simplePos="0" relativeHeight="251692032" behindDoc="0" locked="0" layoutInCell="1" allowOverlap="1" wp14:anchorId="38EA4A73" wp14:editId="4B3836EE">
                <wp:simplePos x="0" y="0"/>
                <wp:positionH relativeFrom="column">
                  <wp:posOffset>3540272</wp:posOffset>
                </wp:positionH>
                <wp:positionV relativeFrom="paragraph">
                  <wp:posOffset>243205</wp:posOffset>
                </wp:positionV>
                <wp:extent cx="550838" cy="175504"/>
                <wp:effectExtent l="19050" t="19050" r="20955" b="15240"/>
                <wp:wrapNone/>
                <wp:docPr id="106" name="矩形 106"/>
                <wp:cNvGraphicFramePr/>
                <a:graphic xmlns:a="http://schemas.openxmlformats.org/drawingml/2006/main">
                  <a:graphicData uri="http://schemas.microsoft.com/office/word/2010/wordprocessingShape">
                    <wps:wsp>
                      <wps:cNvSpPr/>
                      <wps:spPr>
                        <a:xfrm>
                          <a:off x="0" y="0"/>
                          <a:ext cx="550838" cy="17550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C38E6" id="矩形 106" o:spid="_x0000_s1026" style="position:absolute;left:0;text-align:left;margin-left:278.75pt;margin-top:19.15pt;width:43.35pt;height:13.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" filled="f" strokecolor="#c7000b" strokeweight="2.25pt"/>
            </w:pict>
          </mc:Fallback>
        </mc:AlternateContent>
      </w:r>
      <w:r w:rsidR="004D5BCC" w:rsidRPr="00C970C2">
        <w:rPr>
          <w:noProof/>
        </w:rPr>
        <w:drawing>
          <wp:inline distT="0" distB="0" distL="0" distR="0" wp14:anchorId="70BD0031" wp14:editId="7604476E">
            <wp:extent cx="5400000" cy="464400"/>
            <wp:effectExtent l="19050" t="19050" r="10795" b="1206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00" cy="464400"/>
                    </a:xfrm>
                    <a:prstGeom prst="rect">
                      <a:avLst/>
                    </a:prstGeom>
                    <a:ln w="12700">
                      <a:solidFill>
                        <a:schemeClr val="bg1">
                          <a:lumMod val="85000"/>
                        </a:schemeClr>
                      </a:solidFill>
                    </a:ln>
                  </pic:spPr>
                </pic:pic>
              </a:graphicData>
            </a:graphic>
          </wp:inline>
        </w:drawing>
      </w:r>
    </w:p>
    <w:p w14:paraId="76B3B63C" w14:textId="77777777" w:rsidR="00F23E6D" w:rsidRPr="00C970C2" w:rsidRDefault="00F23E6D" w:rsidP="00F23E6D">
      <w:pPr>
        <w:pStyle w:val="30"/>
      </w:pPr>
      <w:r w:rsidRPr="00C970C2">
        <w:rPr>
          <w:rFonts w:hint="eastAsia"/>
        </w:rPr>
        <w:t>开启数据库外网连接。</w:t>
      </w:r>
    </w:p>
    <w:p w14:paraId="6763176D" w14:textId="3C9404EA" w:rsidR="00F23E6D" w:rsidRPr="00C970C2" w:rsidRDefault="00F23E6D" w:rsidP="00B424A0">
      <w:pPr>
        <w:pStyle w:val="1e"/>
      </w:pPr>
      <w:r w:rsidRPr="00C970C2">
        <w:rPr>
          <w:rFonts w:hint="eastAsia"/>
        </w:rPr>
        <w:t>点击实例名称，进入详情界面，点击左侧</w:t>
      </w:r>
      <w:r w:rsidR="00244E19" w:rsidRPr="00C970C2">
        <w:rPr>
          <w:rFonts w:hint="eastAsia"/>
        </w:rPr>
        <w:t>“连接管理”</w:t>
      </w:r>
      <w:r w:rsidRPr="00C970C2">
        <w:rPr>
          <w:rFonts w:hint="eastAsia"/>
        </w:rPr>
        <w:t>，选择</w:t>
      </w:r>
      <w:r w:rsidR="00244E19" w:rsidRPr="00C970C2">
        <w:rPr>
          <w:rFonts w:hint="eastAsia"/>
        </w:rPr>
        <w:t>“公网连接”</w:t>
      </w:r>
      <w:r w:rsidRPr="00C970C2">
        <w:rPr>
          <w:rFonts w:hint="eastAsia"/>
        </w:rPr>
        <w:t>，</w:t>
      </w:r>
      <w:r w:rsidRPr="00C970C2">
        <w:t>点击</w:t>
      </w:r>
      <w:r w:rsidRPr="00C970C2">
        <w:rPr>
          <w:rFonts w:hint="eastAsia"/>
        </w:rPr>
        <w:t>“绑定”。</w:t>
      </w:r>
    </w:p>
    <w:p w14:paraId="5F86A5B5" w14:textId="44747CD5" w:rsidR="00F23E6D" w:rsidRPr="00C970C2" w:rsidRDefault="00022E89" w:rsidP="00B424A0">
      <w:pPr>
        <w:pStyle w:val="1e"/>
      </w:pPr>
      <w:r w:rsidRPr="00C970C2">
        <w:rPr>
          <w:noProof/>
        </w:rPr>
        <mc:AlternateContent>
          <mc:Choice Requires="wps">
            <w:drawing>
              <wp:anchor distT="0" distB="0" distL="114300" distR="114300" simplePos="0" relativeHeight="251837440" behindDoc="0" locked="0" layoutInCell="1" allowOverlap="1" wp14:anchorId="43E5C4DB" wp14:editId="3A233035">
                <wp:simplePos x="0" y="0"/>
                <wp:positionH relativeFrom="column">
                  <wp:posOffset>651510</wp:posOffset>
                </wp:positionH>
                <wp:positionV relativeFrom="paragraph">
                  <wp:posOffset>862965</wp:posOffset>
                </wp:positionV>
                <wp:extent cx="495300" cy="182880"/>
                <wp:effectExtent l="19050" t="19050" r="19050" b="26670"/>
                <wp:wrapNone/>
                <wp:docPr id="228" name="矩形 228"/>
                <wp:cNvGraphicFramePr/>
                <a:graphic xmlns:a="http://schemas.openxmlformats.org/drawingml/2006/main">
                  <a:graphicData uri="http://schemas.microsoft.com/office/word/2010/wordprocessingShape">
                    <wps:wsp>
                      <wps:cNvSpPr/>
                      <wps:spPr>
                        <a:xfrm>
                          <a:off x="0" y="0"/>
                          <a:ext cx="495300" cy="18288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32D4F" id="矩形 228" o:spid="_x0000_s1026" style="position:absolute;left:0;text-align:left;margin-left:51.3pt;margin-top:67.95pt;width:39pt;height:14.4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" filled="f" strokecolor="#c7000b" strokeweight="2.25pt"/>
            </w:pict>
          </mc:Fallback>
        </mc:AlternateContent>
      </w:r>
      <w:r w:rsidR="00244E19" w:rsidRPr="00C970C2">
        <w:rPr>
          <w:noProof/>
        </w:rPr>
        <mc:AlternateContent>
          <mc:Choice Requires="wps">
            <w:drawing>
              <wp:anchor distT="0" distB="0" distL="114300" distR="114300" simplePos="0" relativeHeight="251693056" behindDoc="0" locked="0" layoutInCell="1" allowOverlap="1" wp14:anchorId="491E2D69" wp14:editId="2CF6B6EC">
                <wp:simplePos x="0" y="0"/>
                <wp:positionH relativeFrom="column">
                  <wp:posOffset>2440940</wp:posOffset>
                </wp:positionH>
                <wp:positionV relativeFrom="paragraph">
                  <wp:posOffset>945515</wp:posOffset>
                </wp:positionV>
                <wp:extent cx="386861" cy="164123"/>
                <wp:effectExtent l="19050" t="19050" r="13335" b="26670"/>
                <wp:wrapNone/>
                <wp:docPr id="108" name="矩形 108"/>
                <wp:cNvGraphicFramePr/>
                <a:graphic xmlns:a="http://schemas.openxmlformats.org/drawingml/2006/main">
                  <a:graphicData uri="http://schemas.microsoft.com/office/word/2010/wordprocessingShape">
                    <wps:wsp>
                      <wps:cNvSpPr/>
                      <wps:spPr>
                        <a:xfrm>
                          <a:off x="0" y="0"/>
                          <a:ext cx="386861" cy="16412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17D103" id="矩形 108" o:spid="_x0000_s1026" style="position:absolute;left:0;text-align:left;margin-left:192.2pt;margin-top:74.45pt;width:30.45pt;height:12.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" filled="f" strokecolor="#c7000b" strokeweight="2.25pt"/>
            </w:pict>
          </mc:Fallback>
        </mc:AlternateContent>
      </w:r>
      <w:r w:rsidR="00244E19" w:rsidRPr="00C970C2">
        <w:rPr>
          <w:noProof/>
        </w:rPr>
        <w:drawing>
          <wp:inline distT="0" distB="0" distL="0" distR="0" wp14:anchorId="75356920" wp14:editId="7CB617E2">
            <wp:extent cx="5400000" cy="1414800"/>
            <wp:effectExtent l="19050" t="19050" r="10795" b="1397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00" cy="1414800"/>
                    </a:xfrm>
                    <a:prstGeom prst="rect">
                      <a:avLst/>
                    </a:prstGeom>
                    <a:ln w="12700">
                      <a:solidFill>
                        <a:schemeClr val="bg1">
                          <a:lumMod val="85000"/>
                        </a:schemeClr>
                      </a:solidFill>
                    </a:ln>
                  </pic:spPr>
                </pic:pic>
              </a:graphicData>
            </a:graphic>
          </wp:inline>
        </w:drawing>
      </w:r>
    </w:p>
    <w:p w14:paraId="4B900D49" w14:textId="739A05F6" w:rsidR="00F23E6D" w:rsidRPr="00C970C2" w:rsidRDefault="00F23E6D" w:rsidP="00B424A0">
      <w:pPr>
        <w:pStyle w:val="1e"/>
      </w:pPr>
      <w:r w:rsidRPr="00C970C2">
        <w:rPr>
          <w:rFonts w:hint="eastAsia"/>
        </w:rPr>
        <w:t>选择</w:t>
      </w:r>
      <w:r w:rsidR="00BE36C5" w:rsidRPr="00C970C2">
        <w:rPr>
          <w:rFonts w:hint="eastAsia"/>
        </w:rPr>
        <w:t>弹性</w:t>
      </w:r>
      <w:r w:rsidRPr="00C970C2">
        <w:rPr>
          <w:rFonts w:hint="eastAsia"/>
        </w:rPr>
        <w:t>IP</w:t>
      </w:r>
      <w:r w:rsidRPr="00C970C2">
        <w:t>后点击</w:t>
      </w:r>
      <w:r w:rsidRPr="00C970C2">
        <w:rPr>
          <w:rFonts w:hint="eastAsia"/>
        </w:rPr>
        <w:t>“确定”进行绑定。</w:t>
      </w:r>
    </w:p>
    <w:p w14:paraId="79A7F48C" w14:textId="78045B49" w:rsidR="00022E89" w:rsidRPr="00C970C2" w:rsidRDefault="001A6242" w:rsidP="00B424A0">
      <w:pPr>
        <w:pStyle w:val="1e"/>
      </w:pPr>
      <w:r w:rsidRPr="00C970C2">
        <w:rPr>
          <w:noProof/>
        </w:rPr>
        <w:drawing>
          <wp:inline distT="0" distB="0" distL="0" distR="0" wp14:anchorId="19B41609" wp14:editId="1C01608C">
            <wp:extent cx="4320000" cy="2016000"/>
            <wp:effectExtent l="19050" t="19050" r="23495" b="2286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20000" cy="2016000"/>
                    </a:xfrm>
                    <a:prstGeom prst="rect">
                      <a:avLst/>
                    </a:prstGeom>
                    <a:ln w="12700">
                      <a:solidFill>
                        <a:schemeClr val="bg1">
                          <a:lumMod val="85000"/>
                        </a:schemeClr>
                      </a:solidFill>
                    </a:ln>
                  </pic:spPr>
                </pic:pic>
              </a:graphicData>
            </a:graphic>
          </wp:inline>
        </w:drawing>
      </w:r>
    </w:p>
    <w:p w14:paraId="5AC77998" w14:textId="77777777" w:rsidR="00F23E6D" w:rsidRPr="00C970C2" w:rsidRDefault="00F23E6D" w:rsidP="00F23E6D">
      <w:pPr>
        <w:pStyle w:val="30"/>
      </w:pPr>
      <w:r w:rsidRPr="00C970C2">
        <w:rPr>
          <w:rFonts w:hint="eastAsia"/>
        </w:rPr>
        <w:t>安全组规则设置</w:t>
      </w:r>
    </w:p>
    <w:p w14:paraId="31909E73" w14:textId="1DBD54EA" w:rsidR="00F23E6D" w:rsidRPr="00C970C2" w:rsidRDefault="00F23E6D" w:rsidP="00B424A0">
      <w:pPr>
        <w:pStyle w:val="1e"/>
      </w:pPr>
      <w:r w:rsidRPr="00C970C2">
        <w:rPr>
          <w:rFonts w:hint="eastAsia"/>
        </w:rPr>
        <w:t>在公网连接页面下侧安全组规则中，选择</w:t>
      </w:r>
      <w:r w:rsidR="00FD3155" w:rsidRPr="00C970C2">
        <w:rPr>
          <w:rFonts w:hint="eastAsia"/>
        </w:rPr>
        <w:t>“入方向规则”</w:t>
      </w:r>
      <w:r w:rsidRPr="00C970C2">
        <w:rPr>
          <w:rFonts w:hint="eastAsia"/>
        </w:rPr>
        <w:t>，点击“一键添加”。</w:t>
      </w:r>
    </w:p>
    <w:p w14:paraId="509BB03C" w14:textId="5C1D2F1E" w:rsidR="001D291F" w:rsidRPr="00C970C2" w:rsidRDefault="00B4085A" w:rsidP="00B424A0">
      <w:pPr>
        <w:pStyle w:val="1e"/>
      </w:pPr>
      <w:r w:rsidRPr="00C970C2">
        <w:rPr>
          <w:noProof/>
        </w:rPr>
        <w:lastRenderedPageBreak/>
        <mc:AlternateContent>
          <mc:Choice Requires="wps">
            <w:drawing>
              <wp:anchor distT="0" distB="0" distL="114300" distR="114300" simplePos="0" relativeHeight="251841536" behindDoc="0" locked="0" layoutInCell="1" allowOverlap="1" wp14:anchorId="25317BF7" wp14:editId="44172F70">
                <wp:simplePos x="0" y="0"/>
                <wp:positionH relativeFrom="column">
                  <wp:posOffset>4291477</wp:posOffset>
                </wp:positionH>
                <wp:positionV relativeFrom="paragraph">
                  <wp:posOffset>542925</wp:posOffset>
                </wp:positionV>
                <wp:extent cx="762977" cy="290830"/>
                <wp:effectExtent l="19050" t="19050" r="18415" b="13970"/>
                <wp:wrapNone/>
                <wp:docPr id="231" name="矩形 231"/>
                <wp:cNvGraphicFramePr/>
                <a:graphic xmlns:a="http://schemas.openxmlformats.org/drawingml/2006/main">
                  <a:graphicData uri="http://schemas.microsoft.com/office/word/2010/wordprocessingShape">
                    <wps:wsp>
                      <wps:cNvSpPr/>
                      <wps:spPr>
                        <a:xfrm>
                          <a:off x="0" y="0"/>
                          <a:ext cx="762977" cy="29083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57829" id="矩形 231" o:spid="_x0000_s1026" style="position:absolute;left:0;text-align:left;margin-left:337.9pt;margin-top:42.75pt;width:60.1pt;height:22.9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" filled="f" strokecolor="#c7000b" strokeweight="2.25pt"/>
            </w:pict>
          </mc:Fallback>
        </mc:AlternateContent>
      </w:r>
      <w:r w:rsidRPr="00C970C2">
        <w:rPr>
          <w:noProof/>
        </w:rPr>
        <mc:AlternateContent>
          <mc:Choice Requires="wps">
            <w:drawing>
              <wp:anchor distT="0" distB="0" distL="114300" distR="114300" simplePos="0" relativeHeight="251839488" behindDoc="0" locked="0" layoutInCell="1" allowOverlap="1" wp14:anchorId="44174B1A" wp14:editId="66A58669">
                <wp:simplePos x="0" y="0"/>
                <wp:positionH relativeFrom="column">
                  <wp:posOffset>697083</wp:posOffset>
                </wp:positionH>
                <wp:positionV relativeFrom="paragraph">
                  <wp:posOffset>632460</wp:posOffset>
                </wp:positionV>
                <wp:extent cx="908050" cy="246380"/>
                <wp:effectExtent l="19050" t="19050" r="25400" b="20320"/>
                <wp:wrapNone/>
                <wp:docPr id="230" name="矩形 230"/>
                <wp:cNvGraphicFramePr/>
                <a:graphic xmlns:a="http://schemas.openxmlformats.org/drawingml/2006/main">
                  <a:graphicData uri="http://schemas.microsoft.com/office/word/2010/wordprocessingShape">
                    <wps:wsp>
                      <wps:cNvSpPr/>
                      <wps:spPr>
                        <a:xfrm>
                          <a:off x="0" y="0"/>
                          <a:ext cx="908050" cy="24638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F9973" id="矩形 230" o:spid="_x0000_s1026" style="position:absolute;left:0;text-align:left;margin-left:54.9pt;margin-top:49.8pt;width:71.5pt;height:19.4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" filled="f" strokecolor="#c7000b" strokeweight="2.25pt"/>
            </w:pict>
          </mc:Fallback>
        </mc:AlternateContent>
      </w:r>
      <w:r w:rsidRPr="00C970C2">
        <w:rPr>
          <w:noProof/>
        </w:rPr>
        <w:drawing>
          <wp:inline distT="0" distB="0" distL="0" distR="0" wp14:anchorId="032AEB26" wp14:editId="08381ED7">
            <wp:extent cx="5400000" cy="1648800"/>
            <wp:effectExtent l="19050" t="19050" r="10795" b="2794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00" cy="1648800"/>
                    </a:xfrm>
                    <a:prstGeom prst="rect">
                      <a:avLst/>
                    </a:prstGeom>
                    <a:ln w="12700">
                      <a:solidFill>
                        <a:schemeClr val="bg1">
                          <a:lumMod val="85000"/>
                        </a:schemeClr>
                      </a:solidFill>
                    </a:ln>
                  </pic:spPr>
                </pic:pic>
              </a:graphicData>
            </a:graphic>
          </wp:inline>
        </w:drawing>
      </w:r>
    </w:p>
    <w:p w14:paraId="7E22C567" w14:textId="0D6100AD" w:rsidR="00F23E6D" w:rsidRPr="00C970C2" w:rsidRDefault="00F23E6D" w:rsidP="00B424A0">
      <w:pPr>
        <w:pStyle w:val="1e"/>
      </w:pPr>
      <w:r w:rsidRPr="00C970C2">
        <w:rPr>
          <w:rFonts w:hint="eastAsia"/>
        </w:rPr>
        <w:t>在弹出的对话框中点击“是”。</w:t>
      </w:r>
    </w:p>
    <w:p w14:paraId="16FBF89B" w14:textId="4E7A32E1" w:rsidR="00F23E6D" w:rsidRPr="00C970C2" w:rsidRDefault="002E002F" w:rsidP="00B424A0">
      <w:pPr>
        <w:pStyle w:val="1e"/>
      </w:pPr>
      <w:r w:rsidRPr="00C970C2">
        <w:rPr>
          <w:noProof/>
        </w:rPr>
        <w:drawing>
          <wp:inline distT="0" distB="0" distL="0" distR="0" wp14:anchorId="5C79EEB6" wp14:editId="5B7A0179">
            <wp:extent cx="3240000" cy="1263600"/>
            <wp:effectExtent l="19050" t="19050" r="17780" b="133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40000" cy="1263600"/>
                    </a:xfrm>
                    <a:prstGeom prst="rect">
                      <a:avLst/>
                    </a:prstGeom>
                    <a:ln w="12700">
                      <a:solidFill>
                        <a:schemeClr val="bg1">
                          <a:lumMod val="85000"/>
                        </a:schemeClr>
                      </a:solidFill>
                    </a:ln>
                  </pic:spPr>
                </pic:pic>
              </a:graphicData>
            </a:graphic>
          </wp:inline>
        </w:drawing>
      </w:r>
    </w:p>
    <w:p w14:paraId="67C004AD" w14:textId="527AC546" w:rsidR="00F23E6D" w:rsidRPr="00C970C2" w:rsidRDefault="00156B13" w:rsidP="00B424A0">
      <w:pPr>
        <w:pStyle w:val="1e"/>
      </w:pPr>
      <w:r w:rsidRPr="00C970C2">
        <w:t>至此</w:t>
      </w:r>
      <w:r w:rsidRPr="00C970C2">
        <w:rPr>
          <w:rFonts w:hint="eastAsia"/>
        </w:rPr>
        <w:t>，</w:t>
      </w:r>
      <w:r w:rsidRPr="00C970C2">
        <w:t>MySQL</w:t>
      </w:r>
      <w:r w:rsidRPr="00C970C2">
        <w:t>准备完毕</w:t>
      </w:r>
      <w:r w:rsidRPr="00C970C2">
        <w:rPr>
          <w:rFonts w:hint="eastAsia"/>
        </w:rPr>
        <w:t>。</w:t>
      </w:r>
    </w:p>
    <w:p w14:paraId="4C80440D" w14:textId="35353C72" w:rsidR="00F23E6D" w:rsidRPr="00C970C2" w:rsidRDefault="00F23E6D" w:rsidP="006F063E">
      <w:pPr>
        <w:pStyle w:val="3"/>
      </w:pPr>
      <w:bookmarkStart w:id="63" w:name="_Toc47702992"/>
      <w:bookmarkStart w:id="64" w:name="_Toc48506190"/>
      <w:bookmarkStart w:id="65" w:name="_Toc49027801"/>
      <w:bookmarkStart w:id="66" w:name="_Toc67401993"/>
      <w:r w:rsidRPr="00C970C2">
        <w:rPr>
          <w:rFonts w:hint="eastAsia"/>
        </w:rPr>
        <w:t>开通</w:t>
      </w:r>
      <w:r w:rsidRPr="00C970C2">
        <w:rPr>
          <w:rFonts w:hint="eastAsia"/>
        </w:rPr>
        <w:t>OBS</w:t>
      </w:r>
      <w:r w:rsidRPr="00C970C2">
        <w:rPr>
          <w:rFonts w:hint="eastAsia"/>
        </w:rPr>
        <w:t>服务</w:t>
      </w:r>
      <w:bookmarkEnd w:id="63"/>
      <w:bookmarkEnd w:id="64"/>
      <w:bookmarkEnd w:id="65"/>
      <w:bookmarkEnd w:id="66"/>
    </w:p>
    <w:p w14:paraId="6FBF9371" w14:textId="35DF4D87" w:rsidR="00F23E6D" w:rsidRPr="00C970C2" w:rsidRDefault="00F23E6D" w:rsidP="00F23E6D">
      <w:pPr>
        <w:pStyle w:val="30"/>
      </w:pPr>
      <w:r w:rsidRPr="00C970C2">
        <w:rPr>
          <w:rFonts w:hint="eastAsia"/>
        </w:rPr>
        <w:t>进入</w:t>
      </w:r>
      <w:r w:rsidRPr="00C970C2">
        <w:rPr>
          <w:rFonts w:hint="eastAsia"/>
        </w:rPr>
        <w:t>OBS</w:t>
      </w:r>
      <w:r w:rsidR="000A1ACA" w:rsidRPr="00C970C2">
        <w:rPr>
          <w:rFonts w:hint="eastAsia"/>
        </w:rPr>
        <w:t>服务</w:t>
      </w:r>
    </w:p>
    <w:p w14:paraId="23884565" w14:textId="7A7F45A3" w:rsidR="00F23E6D" w:rsidRPr="00C970C2" w:rsidRDefault="000A1ACA" w:rsidP="00B424A0">
      <w:pPr>
        <w:pStyle w:val="1e"/>
      </w:pPr>
      <w:r w:rsidRPr="00C970C2">
        <w:rPr>
          <w:rFonts w:hint="eastAsia"/>
        </w:rPr>
        <w:t>在控制台展开服务列表，点击“存储”分类里面的“对象存储服务</w:t>
      </w:r>
      <w:r w:rsidRPr="00C970C2">
        <w:rPr>
          <w:rFonts w:hint="eastAsia"/>
        </w:rPr>
        <w:t>OBS</w:t>
      </w:r>
      <w:r w:rsidRPr="00C970C2">
        <w:rPr>
          <w:rFonts w:hint="eastAsia"/>
        </w:rPr>
        <w:t>”。</w:t>
      </w:r>
    </w:p>
    <w:p w14:paraId="0198CD37" w14:textId="7F9F8ADA" w:rsidR="000A1ACA" w:rsidRPr="00C970C2" w:rsidRDefault="000A1ACA" w:rsidP="00B424A0">
      <w:pPr>
        <w:pStyle w:val="1e"/>
      </w:pPr>
      <w:r w:rsidRPr="00C970C2">
        <w:rPr>
          <w:noProof/>
        </w:rPr>
        <mc:AlternateContent>
          <mc:Choice Requires="wps">
            <w:drawing>
              <wp:anchor distT="0" distB="0" distL="114300" distR="114300" simplePos="0" relativeHeight="251845632" behindDoc="0" locked="0" layoutInCell="1" allowOverlap="1" wp14:anchorId="64521C48" wp14:editId="1FAF619F">
                <wp:simplePos x="0" y="0"/>
                <wp:positionH relativeFrom="margin">
                  <wp:posOffset>3623310</wp:posOffset>
                </wp:positionH>
                <wp:positionV relativeFrom="paragraph">
                  <wp:posOffset>1689735</wp:posOffset>
                </wp:positionV>
                <wp:extent cx="762000" cy="222250"/>
                <wp:effectExtent l="19050" t="19050" r="19050" b="25400"/>
                <wp:wrapNone/>
                <wp:docPr id="235" name="矩形 235"/>
                <wp:cNvGraphicFramePr/>
                <a:graphic xmlns:a="http://schemas.openxmlformats.org/drawingml/2006/main">
                  <a:graphicData uri="http://schemas.microsoft.com/office/word/2010/wordprocessingShape">
                    <wps:wsp>
                      <wps:cNvSpPr/>
                      <wps:spPr>
                        <a:xfrm>
                          <a:off x="0" y="0"/>
                          <a:ext cx="762000" cy="2222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FB0F1" id="矩形 235" o:spid="_x0000_s1026" style="position:absolute;left:0;text-align:left;margin-left:285.3pt;margin-top:133.05pt;width:60pt;height:17.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" filled="f" strokecolor="#c7000b" strokeweight="2.25pt">
                <w10:wrap anchorx="margin"/>
              </v:rect>
            </w:pict>
          </mc:Fallback>
        </mc:AlternateContent>
      </w:r>
      <w:r w:rsidRPr="00C970C2">
        <w:rPr>
          <w:noProof/>
        </w:rPr>
        <mc:AlternateContent>
          <mc:Choice Requires="wps">
            <w:drawing>
              <wp:anchor distT="0" distB="0" distL="114300" distR="114300" simplePos="0" relativeHeight="251843584" behindDoc="0" locked="0" layoutInCell="1" allowOverlap="1" wp14:anchorId="25071586" wp14:editId="6E63ED86">
                <wp:simplePos x="0" y="0"/>
                <wp:positionH relativeFrom="margin">
                  <wp:posOffset>670560</wp:posOffset>
                </wp:positionH>
                <wp:positionV relativeFrom="paragraph">
                  <wp:posOffset>19685</wp:posOffset>
                </wp:positionV>
                <wp:extent cx="762000" cy="222250"/>
                <wp:effectExtent l="19050" t="19050" r="19050" b="25400"/>
                <wp:wrapNone/>
                <wp:docPr id="234" name="矩形 234"/>
                <wp:cNvGraphicFramePr/>
                <a:graphic xmlns:a="http://schemas.openxmlformats.org/drawingml/2006/main">
                  <a:graphicData uri="http://schemas.microsoft.com/office/word/2010/wordprocessingShape">
                    <wps:wsp>
                      <wps:cNvSpPr/>
                      <wps:spPr>
                        <a:xfrm>
                          <a:off x="0" y="0"/>
                          <a:ext cx="762000" cy="2222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0F98A" id="矩形 234" o:spid="_x0000_s1026" style="position:absolute;left:0;text-align:left;margin-left:52.8pt;margin-top:1.55pt;width:60pt;height:17.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" filled="f" strokecolor="#c7000b" strokeweight="2.25pt">
                <w10:wrap anchorx="margin"/>
              </v:rect>
            </w:pict>
          </mc:Fallback>
        </mc:AlternateContent>
      </w:r>
      <w:r w:rsidRPr="00C970C2">
        <w:rPr>
          <w:noProof/>
        </w:rPr>
        <w:drawing>
          <wp:inline distT="0" distB="0" distL="0" distR="0" wp14:anchorId="453A1580" wp14:editId="6A722F5B">
            <wp:extent cx="5400000" cy="2052000"/>
            <wp:effectExtent l="19050" t="19050" r="10795" b="2476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00" cy="2052000"/>
                    </a:xfrm>
                    <a:prstGeom prst="rect">
                      <a:avLst/>
                    </a:prstGeom>
                    <a:ln w="12700">
                      <a:solidFill>
                        <a:schemeClr val="bg1">
                          <a:lumMod val="85000"/>
                        </a:schemeClr>
                      </a:solidFill>
                    </a:ln>
                  </pic:spPr>
                </pic:pic>
              </a:graphicData>
            </a:graphic>
          </wp:inline>
        </w:drawing>
      </w:r>
    </w:p>
    <w:p w14:paraId="698CE7A7" w14:textId="77777777" w:rsidR="00F23E6D" w:rsidRPr="00C970C2" w:rsidRDefault="00F23E6D" w:rsidP="00F23E6D">
      <w:pPr>
        <w:pStyle w:val="30"/>
      </w:pPr>
      <w:r w:rsidRPr="00C970C2">
        <w:rPr>
          <w:rFonts w:hint="eastAsia"/>
        </w:rPr>
        <w:t>创建桶</w:t>
      </w:r>
    </w:p>
    <w:p w14:paraId="55D34F2B" w14:textId="77777777" w:rsidR="0020695B" w:rsidRPr="00C970C2" w:rsidRDefault="0020695B" w:rsidP="00B424A0">
      <w:pPr>
        <w:pStyle w:val="1e"/>
      </w:pPr>
      <w:r w:rsidRPr="00C970C2">
        <w:rPr>
          <w:rFonts w:hint="eastAsia"/>
        </w:rPr>
        <w:t>在对象存储界面</w:t>
      </w:r>
      <w:r w:rsidR="00F23E6D" w:rsidRPr="00C970C2">
        <w:rPr>
          <w:rFonts w:hint="eastAsia"/>
        </w:rPr>
        <w:t>点击</w:t>
      </w:r>
      <w:r w:rsidRPr="00C970C2">
        <w:rPr>
          <w:rFonts w:hint="eastAsia"/>
        </w:rPr>
        <w:t>右上角的</w:t>
      </w:r>
      <w:r w:rsidR="00F23E6D" w:rsidRPr="00C970C2">
        <w:rPr>
          <w:rFonts w:hint="eastAsia"/>
        </w:rPr>
        <w:t>“创建桶”</w:t>
      </w:r>
      <w:r w:rsidRPr="00C970C2">
        <w:rPr>
          <w:rFonts w:hint="eastAsia"/>
        </w:rPr>
        <w:t>。</w:t>
      </w:r>
    </w:p>
    <w:p w14:paraId="23C9FE21" w14:textId="63CA8274" w:rsidR="001262AF" w:rsidRPr="00C970C2" w:rsidRDefault="00BD7ADA" w:rsidP="00B424A0">
      <w:pPr>
        <w:pStyle w:val="1e"/>
      </w:pPr>
      <w:r w:rsidRPr="00C970C2">
        <w:rPr>
          <w:noProof/>
        </w:rPr>
        <w:lastRenderedPageBreak/>
        <mc:AlternateContent>
          <mc:Choice Requires="wps">
            <w:drawing>
              <wp:anchor distT="0" distB="0" distL="114300" distR="114300" simplePos="0" relativeHeight="251847680" behindDoc="0" locked="0" layoutInCell="1" allowOverlap="1" wp14:anchorId="376E5039" wp14:editId="204F5E08">
                <wp:simplePos x="0" y="0"/>
                <wp:positionH relativeFrom="margin">
                  <wp:posOffset>664210</wp:posOffset>
                </wp:positionH>
                <wp:positionV relativeFrom="paragraph">
                  <wp:posOffset>278912</wp:posOffset>
                </wp:positionV>
                <wp:extent cx="685800" cy="222250"/>
                <wp:effectExtent l="19050" t="19050" r="19050" b="25400"/>
                <wp:wrapNone/>
                <wp:docPr id="237" name="矩形 237"/>
                <wp:cNvGraphicFramePr/>
                <a:graphic xmlns:a="http://schemas.openxmlformats.org/drawingml/2006/main">
                  <a:graphicData uri="http://schemas.microsoft.com/office/word/2010/wordprocessingShape">
                    <wps:wsp>
                      <wps:cNvSpPr/>
                      <wps:spPr>
                        <a:xfrm>
                          <a:off x="0" y="0"/>
                          <a:ext cx="685800" cy="2222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8E7D9" id="矩形 237" o:spid="_x0000_s1026" style="position:absolute;left:0;text-align:left;margin-left:52.3pt;margin-top:21.95pt;width:54pt;height:17.5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" filled="f" strokecolor="#c7000b" strokeweight="2.25pt">
                <w10:wrap anchorx="margin"/>
              </v:rect>
            </w:pict>
          </mc:Fallback>
        </mc:AlternateContent>
      </w:r>
      <w:r w:rsidR="001262AF" w:rsidRPr="00C970C2">
        <w:rPr>
          <w:noProof/>
        </w:rPr>
        <mc:AlternateContent>
          <mc:Choice Requires="wps">
            <w:drawing>
              <wp:anchor distT="0" distB="0" distL="114300" distR="114300" simplePos="0" relativeHeight="251849728" behindDoc="0" locked="0" layoutInCell="1" allowOverlap="1" wp14:anchorId="3D021609" wp14:editId="6AFB9479">
                <wp:simplePos x="0" y="0"/>
                <wp:positionH relativeFrom="margin">
                  <wp:posOffset>5001260</wp:posOffset>
                </wp:positionH>
                <wp:positionV relativeFrom="paragraph">
                  <wp:posOffset>26817</wp:posOffset>
                </wp:positionV>
                <wp:extent cx="514350" cy="241300"/>
                <wp:effectExtent l="19050" t="19050" r="19050" b="25400"/>
                <wp:wrapNone/>
                <wp:docPr id="238" name="矩形 238"/>
                <wp:cNvGraphicFramePr/>
                <a:graphic xmlns:a="http://schemas.openxmlformats.org/drawingml/2006/main">
                  <a:graphicData uri="http://schemas.microsoft.com/office/word/2010/wordprocessingShape">
                    <wps:wsp>
                      <wps:cNvSpPr/>
                      <wps:spPr>
                        <a:xfrm>
                          <a:off x="0" y="0"/>
                          <a:ext cx="514350" cy="2413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769A9" id="矩形 238" o:spid="_x0000_s1026" style="position:absolute;left:0;text-align:left;margin-left:393.8pt;margin-top:2.1pt;width:40.5pt;height:19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" filled="f" strokecolor="#c7000b" strokeweight="2.25pt">
                <w10:wrap anchorx="margin"/>
              </v:rect>
            </w:pict>
          </mc:Fallback>
        </mc:AlternateContent>
      </w:r>
      <w:r w:rsidRPr="00C970C2">
        <w:rPr>
          <w:noProof/>
        </w:rPr>
        <w:drawing>
          <wp:inline distT="0" distB="0" distL="0" distR="0" wp14:anchorId="798C9145" wp14:editId="301A9E57">
            <wp:extent cx="5400000" cy="1159200"/>
            <wp:effectExtent l="19050" t="19050" r="10795" b="222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000" cy="1159200"/>
                    </a:xfrm>
                    <a:prstGeom prst="rect">
                      <a:avLst/>
                    </a:prstGeom>
                    <a:ln w="12700">
                      <a:solidFill>
                        <a:schemeClr val="bg1">
                          <a:lumMod val="85000"/>
                        </a:schemeClr>
                      </a:solidFill>
                    </a:ln>
                  </pic:spPr>
                </pic:pic>
              </a:graphicData>
            </a:graphic>
          </wp:inline>
        </w:drawing>
      </w:r>
    </w:p>
    <w:p w14:paraId="5F51F517" w14:textId="77777777" w:rsidR="00BC0475" w:rsidRPr="00C970C2" w:rsidRDefault="00F23E6D" w:rsidP="00B424A0">
      <w:pPr>
        <w:pStyle w:val="1e"/>
      </w:pPr>
      <w:r w:rsidRPr="00C970C2">
        <w:rPr>
          <w:rFonts w:hint="eastAsia"/>
        </w:rPr>
        <w:t>区域选择“华北</w:t>
      </w:r>
      <w:r w:rsidRPr="00C970C2">
        <w:rPr>
          <w:rFonts w:hint="eastAsia"/>
        </w:rPr>
        <w:t>-</w:t>
      </w:r>
      <w:r w:rsidRPr="00C970C2">
        <w:rPr>
          <w:rFonts w:hint="eastAsia"/>
        </w:rPr>
        <w:t>北京四”</w:t>
      </w:r>
      <w:r w:rsidRPr="00C970C2">
        <w:rPr>
          <w:rFonts w:hint="eastAsia"/>
        </w:rPr>
        <w:t xml:space="preserve"> (</w:t>
      </w:r>
      <w:r w:rsidRPr="00C970C2">
        <w:rPr>
          <w:rFonts w:hint="eastAsia"/>
        </w:rPr>
        <w:t>和其他服务保持一致</w:t>
      </w:r>
      <w:r w:rsidRPr="00C970C2">
        <w:rPr>
          <w:rFonts w:hint="eastAsia"/>
        </w:rPr>
        <w:t>)</w:t>
      </w:r>
      <w:r w:rsidR="00726669" w:rsidRPr="00C970C2">
        <w:rPr>
          <w:rFonts w:hint="eastAsia"/>
        </w:rPr>
        <w:t>，数据冗余存储策略选择“多</w:t>
      </w:r>
      <w:r w:rsidRPr="00C970C2">
        <w:t>AZ</w:t>
      </w:r>
      <w:r w:rsidRPr="00C970C2">
        <w:t>存储</w:t>
      </w:r>
      <w:r w:rsidRPr="00C970C2">
        <w:rPr>
          <w:rFonts w:hint="eastAsia"/>
        </w:rPr>
        <w:t>”</w:t>
      </w:r>
      <w:r w:rsidR="00BC0475" w:rsidRPr="00C970C2">
        <w:rPr>
          <w:rFonts w:hint="eastAsia"/>
        </w:rPr>
        <w:t>。</w:t>
      </w:r>
    </w:p>
    <w:p w14:paraId="0228AA52" w14:textId="34EA9F3B" w:rsidR="00BC0475" w:rsidRPr="00C970C2" w:rsidRDefault="00416B80" w:rsidP="00B424A0">
      <w:pPr>
        <w:pStyle w:val="1e"/>
      </w:pPr>
      <w:r w:rsidRPr="00C970C2">
        <w:rPr>
          <w:noProof/>
        </w:rPr>
        <w:drawing>
          <wp:inline distT="0" distB="0" distL="0" distR="0" wp14:anchorId="3B5FE7A3" wp14:editId="5C4185E3">
            <wp:extent cx="5400000" cy="1443600"/>
            <wp:effectExtent l="19050" t="19050" r="10795" b="2349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00" cy="1443600"/>
                    </a:xfrm>
                    <a:prstGeom prst="rect">
                      <a:avLst/>
                    </a:prstGeom>
                    <a:ln w="12700">
                      <a:solidFill>
                        <a:schemeClr val="bg1">
                          <a:lumMod val="85000"/>
                        </a:schemeClr>
                      </a:solidFill>
                    </a:ln>
                  </pic:spPr>
                </pic:pic>
              </a:graphicData>
            </a:graphic>
          </wp:inline>
        </w:drawing>
      </w:r>
    </w:p>
    <w:p w14:paraId="5D9FD47F" w14:textId="2C8CB61C" w:rsidR="00F23E6D" w:rsidRPr="00C970C2" w:rsidRDefault="00F23E6D" w:rsidP="00B424A0">
      <w:pPr>
        <w:pStyle w:val="1e"/>
      </w:pPr>
      <w:r w:rsidRPr="00C970C2">
        <w:rPr>
          <w:rFonts w:hint="eastAsia"/>
        </w:rPr>
        <w:t>桶名称为“</w:t>
      </w:r>
      <w:r w:rsidRPr="00C970C2">
        <w:rPr>
          <w:rFonts w:hint="eastAsia"/>
        </w:rPr>
        <w:t>obs-batch</w:t>
      </w:r>
      <w:r w:rsidR="00416B80" w:rsidRPr="00C970C2">
        <w:rPr>
          <w:rFonts w:hint="eastAsia"/>
        </w:rPr>
        <w:t>”（桶</w:t>
      </w:r>
      <w:r w:rsidRPr="00C970C2">
        <w:rPr>
          <w:rFonts w:hint="eastAsia"/>
        </w:rPr>
        <w:t>名称全局唯一</w:t>
      </w:r>
      <w:r w:rsidR="00416B80" w:rsidRPr="00C970C2">
        <w:rPr>
          <w:rFonts w:hint="eastAsia"/>
        </w:rPr>
        <w:t>，可</w:t>
      </w:r>
      <w:r w:rsidR="00F45CB7" w:rsidRPr="00C970C2">
        <w:rPr>
          <w:rFonts w:hint="eastAsia"/>
        </w:rPr>
        <w:t>自定义</w:t>
      </w:r>
      <w:r w:rsidR="00416B80" w:rsidRPr="00C970C2">
        <w:rPr>
          <w:rFonts w:hint="eastAsia"/>
        </w:rPr>
        <w:t>），</w:t>
      </w:r>
      <w:r w:rsidRPr="00C970C2">
        <w:rPr>
          <w:rFonts w:hint="eastAsia"/>
        </w:rPr>
        <w:t>存</w:t>
      </w:r>
      <w:r w:rsidR="0087703A" w:rsidRPr="00C970C2">
        <w:rPr>
          <w:rFonts w:hint="eastAsia"/>
        </w:rPr>
        <w:t>储类别默认“标准存储”，桶策略默认“私有”，默认加密不勾选</w:t>
      </w:r>
      <w:r w:rsidRPr="00C970C2">
        <w:rPr>
          <w:rFonts w:hint="eastAsia"/>
        </w:rPr>
        <w:t>，归档数据直读选择“关闭”，标签默认不添加。</w:t>
      </w:r>
    </w:p>
    <w:p w14:paraId="785692AB" w14:textId="0106D808" w:rsidR="00416B80" w:rsidRPr="00C970C2" w:rsidRDefault="00416B80" w:rsidP="00B424A0">
      <w:pPr>
        <w:pStyle w:val="1e"/>
      </w:pPr>
      <w:r w:rsidRPr="00C970C2">
        <w:rPr>
          <w:rFonts w:hint="eastAsia"/>
          <w:noProof/>
        </w:rPr>
        <w:drawing>
          <wp:inline distT="0" distB="0" distL="0" distR="0" wp14:anchorId="2553265B" wp14:editId="36E9CB14">
            <wp:extent cx="5400000" cy="2664000"/>
            <wp:effectExtent l="19050" t="19050" r="10795" b="222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00" cy="2664000"/>
                    </a:xfrm>
                    <a:prstGeom prst="rect">
                      <a:avLst/>
                    </a:prstGeom>
                    <a:ln w="12700">
                      <a:solidFill>
                        <a:schemeClr val="bg1">
                          <a:lumMod val="85000"/>
                        </a:schemeClr>
                      </a:solidFill>
                    </a:ln>
                  </pic:spPr>
                </pic:pic>
              </a:graphicData>
            </a:graphic>
          </wp:inline>
        </w:drawing>
      </w:r>
    </w:p>
    <w:p w14:paraId="203DBBAA" w14:textId="68BBB899" w:rsidR="00F95FFC" w:rsidRPr="00C970C2" w:rsidRDefault="00F95FFC" w:rsidP="00B424A0">
      <w:pPr>
        <w:pStyle w:val="1e"/>
        <w:rPr>
          <w:rFonts w:hint="eastAsia"/>
        </w:rPr>
      </w:pPr>
      <w:r w:rsidRPr="00C970C2">
        <w:rPr>
          <w:rFonts w:hint="eastAsia"/>
          <w:noProof/>
        </w:rPr>
        <w:drawing>
          <wp:inline distT="0" distB="0" distL="0" distR="0" wp14:anchorId="1947A2E3" wp14:editId="630B4033">
            <wp:extent cx="5400000" cy="601200"/>
            <wp:effectExtent l="19050" t="19050" r="10795" b="2794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00" cy="601200"/>
                    </a:xfrm>
                    <a:prstGeom prst="rect">
                      <a:avLst/>
                    </a:prstGeom>
                    <a:ln w="12700">
                      <a:solidFill>
                        <a:schemeClr val="bg1">
                          <a:lumMod val="85000"/>
                        </a:schemeClr>
                      </a:solidFill>
                    </a:ln>
                  </pic:spPr>
                </pic:pic>
              </a:graphicData>
            </a:graphic>
          </wp:inline>
        </w:drawing>
      </w:r>
    </w:p>
    <w:p w14:paraId="20ABBFE1" w14:textId="77777777" w:rsidR="00BC0475" w:rsidRPr="00C970C2" w:rsidRDefault="00F23E6D" w:rsidP="00B424A0">
      <w:pPr>
        <w:pStyle w:val="1e"/>
      </w:pPr>
      <w:r w:rsidRPr="00C970C2">
        <w:rPr>
          <w:rFonts w:hint="eastAsia"/>
        </w:rPr>
        <w:t>点击</w:t>
      </w:r>
      <w:r w:rsidR="00BC0475" w:rsidRPr="00C970C2">
        <w:rPr>
          <w:rFonts w:hint="eastAsia"/>
        </w:rPr>
        <w:t>右下角的“立即创建”。</w:t>
      </w:r>
    </w:p>
    <w:p w14:paraId="55BAE29B" w14:textId="531822CA" w:rsidR="00BC0475" w:rsidRPr="00C970C2" w:rsidRDefault="004D09A8" w:rsidP="00B424A0">
      <w:pPr>
        <w:pStyle w:val="1e"/>
      </w:pPr>
      <w:r w:rsidRPr="00C970C2">
        <w:rPr>
          <w:noProof/>
        </w:rPr>
        <w:drawing>
          <wp:inline distT="0" distB="0" distL="0" distR="0" wp14:anchorId="7F0B60F7" wp14:editId="631BAF02">
            <wp:extent cx="5400000" cy="259200"/>
            <wp:effectExtent l="19050" t="19050" r="10795" b="2667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00" cy="259200"/>
                    </a:xfrm>
                    <a:prstGeom prst="rect">
                      <a:avLst/>
                    </a:prstGeom>
                    <a:ln w="12700">
                      <a:solidFill>
                        <a:schemeClr val="bg1">
                          <a:lumMod val="85000"/>
                        </a:schemeClr>
                      </a:solidFill>
                    </a:ln>
                  </pic:spPr>
                </pic:pic>
              </a:graphicData>
            </a:graphic>
          </wp:inline>
        </w:drawing>
      </w:r>
    </w:p>
    <w:p w14:paraId="2A0B9A7A" w14:textId="1FFD8765" w:rsidR="00F23E6D" w:rsidRPr="00C970C2" w:rsidRDefault="00404FD7" w:rsidP="00B424A0">
      <w:pPr>
        <w:pStyle w:val="1e"/>
      </w:pPr>
      <w:r w:rsidRPr="00C970C2">
        <w:rPr>
          <w:rFonts w:hint="eastAsia"/>
        </w:rPr>
        <w:t>提示对话框点击“确定”。</w:t>
      </w:r>
    </w:p>
    <w:p w14:paraId="57DB6FDD" w14:textId="71F10642" w:rsidR="00404FD7" w:rsidRPr="00C970C2" w:rsidRDefault="007430A2" w:rsidP="00B424A0">
      <w:pPr>
        <w:pStyle w:val="1e"/>
      </w:pPr>
      <w:r w:rsidRPr="00C970C2">
        <w:rPr>
          <w:noProof/>
        </w:rPr>
        <w:lastRenderedPageBreak/>
        <w:drawing>
          <wp:inline distT="0" distB="0" distL="0" distR="0" wp14:anchorId="4932BF33" wp14:editId="57D1FF11">
            <wp:extent cx="2880000" cy="1263600"/>
            <wp:effectExtent l="19050" t="19050" r="15875" b="1333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80000" cy="1263600"/>
                    </a:xfrm>
                    <a:prstGeom prst="rect">
                      <a:avLst/>
                    </a:prstGeom>
                    <a:ln w="12700">
                      <a:solidFill>
                        <a:schemeClr val="bg1">
                          <a:lumMod val="85000"/>
                        </a:schemeClr>
                      </a:solidFill>
                    </a:ln>
                  </pic:spPr>
                </pic:pic>
              </a:graphicData>
            </a:graphic>
          </wp:inline>
        </w:drawing>
      </w:r>
    </w:p>
    <w:p w14:paraId="4546F684" w14:textId="442D2238" w:rsidR="00F81BFB" w:rsidRPr="00C970C2" w:rsidRDefault="00F81BFB" w:rsidP="00B424A0">
      <w:pPr>
        <w:pStyle w:val="1e"/>
      </w:pPr>
      <w:r w:rsidRPr="00C970C2">
        <w:t>返回后可以看到已经创建的</w:t>
      </w:r>
      <w:r w:rsidRPr="00C970C2">
        <w:t>OBS</w:t>
      </w:r>
      <w:r w:rsidRPr="00C970C2">
        <w:t>桶</w:t>
      </w:r>
      <w:r w:rsidRPr="00C970C2">
        <w:rPr>
          <w:rFonts w:hint="eastAsia"/>
        </w:rPr>
        <w:t>。</w:t>
      </w:r>
    </w:p>
    <w:p w14:paraId="30A0F44D" w14:textId="6FEEFE3D" w:rsidR="00F81BFB" w:rsidRPr="00C970C2" w:rsidRDefault="00062B60" w:rsidP="00B424A0">
      <w:pPr>
        <w:pStyle w:val="1e"/>
      </w:pPr>
      <w:r w:rsidRPr="00C970C2">
        <w:rPr>
          <w:noProof/>
        </w:rPr>
        <w:drawing>
          <wp:inline distT="0" distB="0" distL="0" distR="0" wp14:anchorId="1A59FF28" wp14:editId="1C30216D">
            <wp:extent cx="5400000" cy="450000"/>
            <wp:effectExtent l="19050" t="19050" r="10795" b="2667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00" cy="450000"/>
                    </a:xfrm>
                    <a:prstGeom prst="rect">
                      <a:avLst/>
                    </a:prstGeom>
                    <a:ln w="12700">
                      <a:solidFill>
                        <a:schemeClr val="bg1">
                          <a:lumMod val="85000"/>
                        </a:schemeClr>
                      </a:solidFill>
                    </a:ln>
                  </pic:spPr>
                </pic:pic>
              </a:graphicData>
            </a:graphic>
          </wp:inline>
        </w:drawing>
      </w:r>
    </w:p>
    <w:p w14:paraId="0CFD28ED" w14:textId="22D87513" w:rsidR="00F23E6D" w:rsidRPr="00C970C2" w:rsidRDefault="00C37E00" w:rsidP="00B424A0">
      <w:pPr>
        <w:pStyle w:val="1e"/>
      </w:pPr>
      <w:r w:rsidRPr="00C970C2">
        <w:rPr>
          <w:rFonts w:hint="eastAsia"/>
        </w:rPr>
        <w:t>至此，</w:t>
      </w:r>
      <w:r w:rsidRPr="00C970C2">
        <w:rPr>
          <w:rFonts w:hint="eastAsia"/>
        </w:rPr>
        <w:t>OBS</w:t>
      </w:r>
      <w:r w:rsidRPr="00C970C2">
        <w:rPr>
          <w:rFonts w:hint="eastAsia"/>
        </w:rPr>
        <w:t>服务开通成功</w:t>
      </w:r>
      <w:r w:rsidR="00F23E6D" w:rsidRPr="00C970C2">
        <w:rPr>
          <w:rFonts w:hint="eastAsia"/>
        </w:rPr>
        <w:t>。</w:t>
      </w:r>
    </w:p>
    <w:p w14:paraId="65102CD9" w14:textId="48CEA324" w:rsidR="00C970C2" w:rsidRDefault="00C37E00" w:rsidP="00B424A0">
      <w:pPr>
        <w:pStyle w:val="1e"/>
      </w:pPr>
      <w:r w:rsidRPr="00C970C2">
        <w:t>注</w:t>
      </w:r>
      <w:r w:rsidRPr="00C970C2">
        <w:rPr>
          <w:rFonts w:hint="eastAsia"/>
        </w:rPr>
        <w:t>：</w:t>
      </w:r>
      <w:r w:rsidRPr="00C970C2">
        <w:t>若未创建成功请查看提示</w:t>
      </w:r>
      <w:r w:rsidRPr="00C970C2">
        <w:rPr>
          <w:rFonts w:hint="eastAsia"/>
        </w:rPr>
        <w:t>，</w:t>
      </w:r>
      <w:r w:rsidRPr="00C970C2">
        <w:t>确认桶名称是否已经存在或者被他人占用</w:t>
      </w:r>
      <w:r w:rsidRPr="00C970C2">
        <w:rPr>
          <w:rFonts w:hint="eastAsia"/>
        </w:rPr>
        <w:t>。</w:t>
      </w:r>
    </w:p>
    <w:p w14:paraId="3A5576F8" w14:textId="77777777" w:rsidR="00C970C2" w:rsidRDefault="00C970C2">
      <w:pPr>
        <w:topLinePunct w:val="0"/>
        <w:adjustRightInd/>
        <w:snapToGrid/>
        <w:spacing w:before="0" w:after="0" w:line="240" w:lineRule="auto"/>
        <w:ind w:left="0"/>
        <w:rPr>
          <w:rFonts w:ascii="Huawei Sans" w:eastAsia="方正兰亭黑简体" w:hAnsi="Huawei Sans"/>
          <w:sz w:val="21"/>
        </w:rPr>
      </w:pPr>
      <w:r>
        <w:br w:type="page"/>
      </w:r>
    </w:p>
    <w:p w14:paraId="6717BC33" w14:textId="2EE56215" w:rsidR="00F23E6D" w:rsidRPr="00C970C2" w:rsidRDefault="00F23E6D" w:rsidP="006F063E">
      <w:pPr>
        <w:pStyle w:val="1"/>
        <w:numPr>
          <w:ilvl w:val="0"/>
          <w:numId w:val="4"/>
        </w:numPr>
      </w:pPr>
      <w:bookmarkStart w:id="67" w:name="_Toc48506191"/>
      <w:bookmarkStart w:id="68" w:name="_Toc49027802"/>
      <w:bookmarkStart w:id="69" w:name="_Toc67401994"/>
      <w:bookmarkStart w:id="70" w:name="_GoBack"/>
      <w:bookmarkEnd w:id="70"/>
      <w:r w:rsidRPr="00C970C2">
        <w:rPr>
          <w:rFonts w:hint="eastAsia"/>
        </w:rPr>
        <w:lastRenderedPageBreak/>
        <w:t>大数据离线分析开发</w:t>
      </w:r>
      <w:bookmarkEnd w:id="67"/>
      <w:bookmarkEnd w:id="68"/>
      <w:bookmarkEnd w:id="69"/>
    </w:p>
    <w:p w14:paraId="149BE1E6" w14:textId="77777777" w:rsidR="00F23E6D" w:rsidRPr="00C970C2" w:rsidRDefault="00F23E6D" w:rsidP="006F063E">
      <w:pPr>
        <w:pStyle w:val="2"/>
        <w:numPr>
          <w:ilvl w:val="1"/>
          <w:numId w:val="4"/>
        </w:numPr>
      </w:pPr>
      <w:bookmarkStart w:id="71" w:name="_Toc466755572"/>
      <w:bookmarkStart w:id="72" w:name="_Toc48506192"/>
      <w:bookmarkStart w:id="73" w:name="_Toc49027803"/>
      <w:bookmarkStart w:id="74" w:name="_Toc67401995"/>
      <w:r w:rsidRPr="00C970C2">
        <w:rPr>
          <w:rFonts w:hint="eastAsia"/>
        </w:rPr>
        <w:t>实验介绍</w:t>
      </w:r>
      <w:bookmarkEnd w:id="71"/>
      <w:bookmarkEnd w:id="72"/>
      <w:bookmarkEnd w:id="73"/>
      <w:bookmarkEnd w:id="74"/>
    </w:p>
    <w:p w14:paraId="3B35E136" w14:textId="77777777" w:rsidR="00F23E6D" w:rsidRPr="00C970C2" w:rsidRDefault="00F23E6D" w:rsidP="006F063E">
      <w:pPr>
        <w:pStyle w:val="3"/>
        <w:rPr>
          <w:bCs/>
          <w:i/>
          <w:iCs/>
          <w:color w:val="0000FF"/>
          <w:kern w:val="2"/>
          <w:sz w:val="21"/>
        </w:rPr>
      </w:pPr>
      <w:bookmarkStart w:id="75" w:name="_Toc466755573"/>
      <w:bookmarkStart w:id="76" w:name="_Toc48506193"/>
      <w:bookmarkStart w:id="77" w:name="_Toc49027804"/>
      <w:bookmarkStart w:id="78" w:name="_Toc67401996"/>
      <w:r w:rsidRPr="00C970C2">
        <w:rPr>
          <w:rFonts w:hint="eastAsia"/>
        </w:rPr>
        <w:t>关于本实验</w:t>
      </w:r>
      <w:bookmarkEnd w:id="75"/>
      <w:bookmarkEnd w:id="76"/>
      <w:bookmarkEnd w:id="77"/>
      <w:bookmarkEnd w:id="78"/>
    </w:p>
    <w:p w14:paraId="1D0DB859" w14:textId="0E35AB55" w:rsidR="00F23E6D" w:rsidRPr="00C970C2" w:rsidRDefault="00F23E6D" w:rsidP="00B424A0">
      <w:pPr>
        <w:pStyle w:val="1e"/>
      </w:pPr>
      <w:r w:rsidRPr="00C970C2">
        <w:rPr>
          <w:rFonts w:hint="eastAsia"/>
        </w:rPr>
        <w:t>本</w:t>
      </w:r>
      <w:r w:rsidR="003C1512" w:rsidRPr="00C970C2">
        <w:rPr>
          <w:rFonts w:hint="eastAsia"/>
        </w:rPr>
        <w:t>部分</w:t>
      </w:r>
      <w:r w:rsidRPr="00C970C2">
        <w:rPr>
          <w:rFonts w:hint="eastAsia"/>
        </w:rPr>
        <w:t>实验通过模拟真实电商业务场景，</w:t>
      </w:r>
      <w:r w:rsidR="003C1512" w:rsidRPr="00C970C2">
        <w:rPr>
          <w:rFonts w:hint="eastAsia"/>
        </w:rPr>
        <w:t>使用大数据相关组件和技术来处理日志数据和业务数据，掌握</w:t>
      </w:r>
      <w:r w:rsidRPr="00C970C2">
        <w:rPr>
          <w:rFonts w:hint="eastAsia"/>
        </w:rPr>
        <w:t>大数据离线批处理的步骤和流程。</w:t>
      </w:r>
    </w:p>
    <w:p w14:paraId="3265FF1B" w14:textId="70C8A11F" w:rsidR="00F23E6D" w:rsidRPr="00C970C2" w:rsidRDefault="00F23E6D" w:rsidP="00B424A0">
      <w:pPr>
        <w:pStyle w:val="1e"/>
      </w:pPr>
      <w:r w:rsidRPr="00C970C2">
        <w:rPr>
          <w:rFonts w:hint="eastAsia"/>
        </w:rPr>
        <w:t>实验的数据来源分为两部分，一部分是用户的网站日志，一部分是业务数据库中数据，</w:t>
      </w:r>
      <w:r w:rsidR="00AB271F" w:rsidRPr="00C970C2">
        <w:rPr>
          <w:rFonts w:hint="eastAsia"/>
        </w:rPr>
        <w:t>需要结合这两方面的数据，通过</w:t>
      </w:r>
      <w:r w:rsidRPr="00C970C2">
        <w:rPr>
          <w:rFonts w:hint="eastAsia"/>
        </w:rPr>
        <w:t>MRS</w:t>
      </w:r>
      <w:r w:rsidR="00AB271F" w:rsidRPr="00C970C2">
        <w:rPr>
          <w:rFonts w:hint="eastAsia"/>
        </w:rPr>
        <w:t>中的</w:t>
      </w:r>
      <w:r w:rsidR="00AB271F" w:rsidRPr="00C970C2">
        <w:rPr>
          <w:rFonts w:hint="eastAsia"/>
        </w:rPr>
        <w:t>Hive</w:t>
      </w:r>
      <w:r w:rsidRPr="00C970C2">
        <w:rPr>
          <w:rFonts w:hint="eastAsia"/>
        </w:rPr>
        <w:t>来实现数据仓库</w:t>
      </w:r>
      <w:r w:rsidR="00AB271F" w:rsidRPr="00C970C2">
        <w:rPr>
          <w:rFonts w:hint="eastAsia"/>
        </w:rPr>
        <w:t>的分层</w:t>
      </w:r>
      <w:r w:rsidRPr="00C970C2">
        <w:rPr>
          <w:rFonts w:hint="eastAsia"/>
        </w:rPr>
        <w:t>搭建，并进行报表分析</w:t>
      </w:r>
      <w:r w:rsidR="00AB271F" w:rsidRPr="00C970C2">
        <w:rPr>
          <w:rFonts w:hint="eastAsia"/>
        </w:rPr>
        <w:t>从而</w:t>
      </w:r>
      <w:r w:rsidRPr="00C970C2">
        <w:rPr>
          <w:rFonts w:hint="eastAsia"/>
        </w:rPr>
        <w:t>得到</w:t>
      </w:r>
      <w:r w:rsidRPr="00C970C2">
        <w:rPr>
          <w:rFonts w:hint="eastAsia"/>
          <w:b/>
          <w:color w:val="C7000B"/>
        </w:rPr>
        <w:t>活跃、转化率、</w:t>
      </w:r>
      <w:r w:rsidRPr="00C970C2">
        <w:rPr>
          <w:rFonts w:hint="eastAsia"/>
          <w:b/>
          <w:color w:val="C7000B"/>
        </w:rPr>
        <w:t>GMV</w:t>
      </w:r>
      <w:r w:rsidR="00AB271F" w:rsidRPr="00C970C2">
        <w:rPr>
          <w:rFonts w:hint="eastAsia"/>
          <w:b/>
          <w:color w:val="C7000B"/>
        </w:rPr>
        <w:t>三个</w:t>
      </w:r>
      <w:r w:rsidRPr="00C970C2">
        <w:rPr>
          <w:rFonts w:hint="eastAsia"/>
          <w:b/>
          <w:color w:val="C7000B"/>
        </w:rPr>
        <w:t>指标</w:t>
      </w:r>
      <w:r w:rsidRPr="00C970C2">
        <w:rPr>
          <w:rFonts w:hint="eastAsia"/>
          <w:color w:val="C7000B"/>
        </w:rPr>
        <w:t>，</w:t>
      </w:r>
      <w:r w:rsidR="00AB271F" w:rsidRPr="00C970C2">
        <w:rPr>
          <w:rFonts w:hint="eastAsia"/>
        </w:rPr>
        <w:t>然后将</w:t>
      </w:r>
      <w:r w:rsidRPr="00C970C2">
        <w:rPr>
          <w:rFonts w:hint="eastAsia"/>
        </w:rPr>
        <w:t>结果导入</w:t>
      </w:r>
      <w:r w:rsidR="00AB271F" w:rsidRPr="00C970C2">
        <w:rPr>
          <w:rFonts w:hint="eastAsia"/>
        </w:rPr>
        <w:t>MySQL</w:t>
      </w:r>
      <w:r w:rsidR="00AB271F" w:rsidRPr="00C970C2">
        <w:rPr>
          <w:rFonts w:hint="eastAsia"/>
        </w:rPr>
        <w:t>中</w:t>
      </w:r>
      <w:r w:rsidRPr="00C970C2">
        <w:rPr>
          <w:rFonts w:hint="eastAsia"/>
        </w:rPr>
        <w:t>，最终进行可视化展示。</w:t>
      </w:r>
    </w:p>
    <w:p w14:paraId="0DF8814F" w14:textId="066115A8" w:rsidR="00F23E6D" w:rsidRPr="00C970C2" w:rsidRDefault="00F23E6D" w:rsidP="006F063E">
      <w:pPr>
        <w:pStyle w:val="3"/>
      </w:pPr>
      <w:bookmarkStart w:id="79" w:name="_Toc466755574"/>
      <w:bookmarkStart w:id="80" w:name="_Toc48506194"/>
      <w:bookmarkStart w:id="81" w:name="_Toc49027805"/>
      <w:bookmarkStart w:id="82" w:name="_Toc67401997"/>
      <w:r w:rsidRPr="00C970C2">
        <w:rPr>
          <w:rFonts w:hint="eastAsia"/>
        </w:rPr>
        <w:t>实验目的</w:t>
      </w:r>
      <w:bookmarkEnd w:id="79"/>
      <w:bookmarkEnd w:id="80"/>
      <w:bookmarkEnd w:id="81"/>
      <w:bookmarkEnd w:id="82"/>
    </w:p>
    <w:p w14:paraId="118566A7" w14:textId="77777777" w:rsidR="00F23E6D" w:rsidRPr="00C970C2" w:rsidRDefault="00F23E6D" w:rsidP="00B424A0">
      <w:pPr>
        <w:pStyle w:val="1e"/>
      </w:pPr>
      <w:r w:rsidRPr="00C970C2">
        <w:rPr>
          <w:rFonts w:hint="eastAsia"/>
        </w:rPr>
        <w:t>了解和实践数据隔离。</w:t>
      </w:r>
    </w:p>
    <w:p w14:paraId="45BFDBED" w14:textId="77777777" w:rsidR="00F23E6D" w:rsidRPr="00C970C2" w:rsidRDefault="00F23E6D" w:rsidP="00B424A0">
      <w:pPr>
        <w:pStyle w:val="1e"/>
      </w:pPr>
      <w:r w:rsidRPr="00C970C2">
        <w:rPr>
          <w:rFonts w:hint="eastAsia"/>
        </w:rPr>
        <w:t>学习处理数据的技巧。</w:t>
      </w:r>
    </w:p>
    <w:p w14:paraId="6C64E2F8" w14:textId="77777777" w:rsidR="00F23E6D" w:rsidRPr="00C970C2" w:rsidRDefault="00F23E6D" w:rsidP="00B424A0">
      <w:pPr>
        <w:pStyle w:val="1e"/>
      </w:pPr>
      <w:r w:rsidRPr="00C970C2">
        <w:rPr>
          <w:rFonts w:hint="eastAsia"/>
        </w:rPr>
        <w:t>学习使用不同的大数据组件。</w:t>
      </w:r>
    </w:p>
    <w:p w14:paraId="7564360F" w14:textId="7841FAA4" w:rsidR="00F23E6D" w:rsidRPr="00C970C2" w:rsidRDefault="00F23E6D" w:rsidP="006F063E">
      <w:pPr>
        <w:pStyle w:val="3"/>
      </w:pPr>
      <w:bookmarkStart w:id="83" w:name="_Toc48506195"/>
      <w:bookmarkStart w:id="84" w:name="_Toc49027806"/>
      <w:bookmarkStart w:id="85" w:name="_Toc67401998"/>
      <w:r w:rsidRPr="00C970C2">
        <w:rPr>
          <w:rFonts w:hint="eastAsia"/>
        </w:rPr>
        <w:t>实验规划</w:t>
      </w:r>
      <w:bookmarkEnd w:id="83"/>
      <w:bookmarkEnd w:id="84"/>
      <w:bookmarkEnd w:id="85"/>
    </w:p>
    <w:p w14:paraId="207AC1EE" w14:textId="32139363" w:rsidR="00F23E6D" w:rsidRPr="00C970C2" w:rsidRDefault="00F23E6D" w:rsidP="00B424A0">
      <w:pPr>
        <w:pStyle w:val="1e"/>
      </w:pPr>
      <w:r w:rsidRPr="00C970C2">
        <w:rPr>
          <w:rFonts w:hint="eastAsia"/>
        </w:rPr>
        <w:t>1.</w:t>
      </w:r>
      <w:r w:rsidR="003614B9" w:rsidRPr="00C970C2">
        <w:t xml:space="preserve"> </w:t>
      </w:r>
      <w:r w:rsidRPr="00C970C2">
        <w:rPr>
          <w:rFonts w:hint="eastAsia"/>
          <w:b/>
        </w:rPr>
        <w:t>实验需求</w:t>
      </w:r>
      <w:r w:rsidRPr="00C970C2">
        <w:rPr>
          <w:rFonts w:hint="eastAsia"/>
        </w:rPr>
        <w:t>：针对两方面数据进行</w:t>
      </w:r>
      <w:r w:rsidRPr="00C970C2">
        <w:rPr>
          <w:rFonts w:hint="eastAsia"/>
          <w:b/>
          <w:color w:val="C7000B"/>
        </w:rPr>
        <w:t>活跃、转化率、</w:t>
      </w:r>
      <w:r w:rsidRPr="00C970C2">
        <w:rPr>
          <w:rFonts w:hint="eastAsia"/>
          <w:b/>
          <w:color w:val="C7000B"/>
        </w:rPr>
        <w:t>GMV</w:t>
      </w:r>
      <w:r w:rsidR="00E83E4A" w:rsidRPr="00C970C2">
        <w:rPr>
          <w:rFonts w:hint="eastAsia"/>
          <w:b/>
        </w:rPr>
        <w:t>三个</w:t>
      </w:r>
      <w:r w:rsidRPr="00C970C2">
        <w:rPr>
          <w:rFonts w:hint="eastAsia"/>
        </w:rPr>
        <w:t>指标的统计</w:t>
      </w:r>
    </w:p>
    <w:p w14:paraId="206E9144" w14:textId="340A0426" w:rsidR="00F23E6D" w:rsidRPr="00C970C2" w:rsidRDefault="00F23E6D" w:rsidP="00B424A0">
      <w:pPr>
        <w:pStyle w:val="1e"/>
      </w:pPr>
      <w:r w:rsidRPr="00C970C2">
        <w:rPr>
          <w:rFonts w:hint="eastAsia"/>
        </w:rPr>
        <w:t>2.</w:t>
      </w:r>
      <w:r w:rsidR="003614B9" w:rsidRPr="00C970C2">
        <w:t xml:space="preserve"> </w:t>
      </w:r>
      <w:r w:rsidRPr="00C970C2">
        <w:rPr>
          <w:rFonts w:hint="eastAsia"/>
        </w:rPr>
        <w:t>技术选型：</w:t>
      </w:r>
    </w:p>
    <w:p w14:paraId="4CC7B452" w14:textId="77777777" w:rsidR="00F23E6D" w:rsidRPr="00C970C2" w:rsidRDefault="00F23E6D" w:rsidP="00B424A0">
      <w:pPr>
        <w:pStyle w:val="1e"/>
      </w:pPr>
      <w:r w:rsidRPr="00C970C2">
        <w:rPr>
          <w:rFonts w:hint="eastAsia"/>
        </w:rPr>
        <w:t>数据存储—</w:t>
      </w:r>
      <w:r w:rsidRPr="00C970C2">
        <w:rPr>
          <w:rFonts w:hint="eastAsia"/>
        </w:rPr>
        <w:t>HDFS</w:t>
      </w:r>
      <w:r w:rsidRPr="00C970C2">
        <w:rPr>
          <w:rFonts w:hint="eastAsia"/>
        </w:rPr>
        <w:t>、</w:t>
      </w:r>
      <w:r w:rsidRPr="00C970C2">
        <w:rPr>
          <w:rFonts w:hint="eastAsia"/>
        </w:rPr>
        <w:t>MySQL</w:t>
      </w:r>
    </w:p>
    <w:p w14:paraId="245D86BB" w14:textId="77777777" w:rsidR="00F23E6D" w:rsidRPr="00C970C2" w:rsidRDefault="00F23E6D" w:rsidP="00B424A0">
      <w:pPr>
        <w:pStyle w:val="1e"/>
      </w:pPr>
      <w:r w:rsidRPr="00C970C2">
        <w:rPr>
          <w:rFonts w:hint="eastAsia"/>
        </w:rPr>
        <w:t>数据计算—</w:t>
      </w:r>
      <w:r w:rsidRPr="00C970C2">
        <w:rPr>
          <w:rFonts w:hint="eastAsia"/>
        </w:rPr>
        <w:t>Hive</w:t>
      </w:r>
      <w:r w:rsidRPr="00C970C2">
        <w:rPr>
          <w:rFonts w:hint="eastAsia"/>
        </w:rPr>
        <w:t>、</w:t>
      </w:r>
      <w:r w:rsidRPr="00C970C2">
        <w:rPr>
          <w:rFonts w:hint="eastAsia"/>
        </w:rPr>
        <w:t>Tez</w:t>
      </w:r>
    </w:p>
    <w:p w14:paraId="33067EB7" w14:textId="77777777" w:rsidR="00F23E6D" w:rsidRPr="00C970C2" w:rsidRDefault="00F23E6D" w:rsidP="00B424A0">
      <w:pPr>
        <w:pStyle w:val="1e"/>
      </w:pPr>
      <w:r w:rsidRPr="00C970C2">
        <w:rPr>
          <w:rFonts w:hint="eastAsia"/>
        </w:rPr>
        <w:t>数据导入导出—</w:t>
      </w:r>
      <w:r w:rsidRPr="00C970C2">
        <w:rPr>
          <w:rFonts w:hint="eastAsia"/>
        </w:rPr>
        <w:t>Loader</w:t>
      </w:r>
    </w:p>
    <w:p w14:paraId="1B37F099" w14:textId="77777777" w:rsidR="00F23E6D" w:rsidRPr="00C970C2" w:rsidRDefault="00F23E6D" w:rsidP="00B424A0">
      <w:pPr>
        <w:pStyle w:val="1e"/>
      </w:pPr>
      <w:r w:rsidRPr="00C970C2">
        <w:rPr>
          <w:rFonts w:hint="eastAsia"/>
        </w:rPr>
        <w:t>数据可视化—</w:t>
      </w:r>
      <w:r w:rsidRPr="00C970C2">
        <w:rPr>
          <w:rFonts w:hint="eastAsia"/>
        </w:rPr>
        <w:t>Echarts</w:t>
      </w:r>
    </w:p>
    <w:p w14:paraId="4C15E750" w14:textId="0523F8D8" w:rsidR="00F23E6D" w:rsidRPr="00C970C2" w:rsidRDefault="00F23E6D" w:rsidP="006F063E">
      <w:pPr>
        <w:pStyle w:val="2"/>
        <w:numPr>
          <w:ilvl w:val="1"/>
          <w:numId w:val="4"/>
        </w:numPr>
      </w:pPr>
      <w:bookmarkStart w:id="86" w:name="_Toc48506196"/>
      <w:bookmarkStart w:id="87" w:name="_Toc49027807"/>
      <w:bookmarkStart w:id="88" w:name="_Toc67401999"/>
      <w:r w:rsidRPr="00C970C2">
        <w:rPr>
          <w:rFonts w:hint="eastAsia"/>
        </w:rPr>
        <w:t>实验流程</w:t>
      </w:r>
      <w:bookmarkEnd w:id="86"/>
      <w:bookmarkEnd w:id="87"/>
      <w:bookmarkEnd w:id="88"/>
    </w:p>
    <w:p w14:paraId="7F57B7B5" w14:textId="77777777" w:rsidR="00F23E6D" w:rsidRPr="00C970C2" w:rsidRDefault="00F23E6D" w:rsidP="00B424A0">
      <w:pPr>
        <w:pStyle w:val="1e"/>
      </w:pPr>
      <w:r w:rsidRPr="00C970C2">
        <w:rPr>
          <w:rFonts w:hint="eastAsia"/>
        </w:rPr>
        <w:t xml:space="preserve">1 </w:t>
      </w:r>
      <w:r w:rsidRPr="00C970C2">
        <w:rPr>
          <w:rFonts w:hint="eastAsia"/>
        </w:rPr>
        <w:t>网站日志收集到</w:t>
      </w:r>
      <w:r w:rsidRPr="00C970C2">
        <w:rPr>
          <w:rFonts w:hint="eastAsia"/>
        </w:rPr>
        <w:t>HDFS</w:t>
      </w:r>
      <w:r w:rsidRPr="00C970C2">
        <w:rPr>
          <w:rFonts w:hint="eastAsia"/>
        </w:rPr>
        <w:t>上存储</w:t>
      </w:r>
    </w:p>
    <w:p w14:paraId="632F9E2D" w14:textId="77777777" w:rsidR="00F23E6D" w:rsidRPr="00C970C2" w:rsidRDefault="00F23E6D" w:rsidP="00B424A0">
      <w:pPr>
        <w:pStyle w:val="1e"/>
      </w:pPr>
      <w:r w:rsidRPr="00C970C2">
        <w:rPr>
          <w:rFonts w:hint="eastAsia"/>
        </w:rPr>
        <w:t xml:space="preserve">2 </w:t>
      </w:r>
      <w:r w:rsidRPr="00C970C2">
        <w:rPr>
          <w:rFonts w:hint="eastAsia"/>
        </w:rPr>
        <w:t>在业务数据库里加载订单表和支付流水表</w:t>
      </w:r>
    </w:p>
    <w:p w14:paraId="34D41544" w14:textId="77777777" w:rsidR="00F23E6D" w:rsidRPr="00C970C2" w:rsidRDefault="00F23E6D" w:rsidP="00B424A0">
      <w:pPr>
        <w:pStyle w:val="1e"/>
      </w:pPr>
      <w:r w:rsidRPr="00C970C2">
        <w:rPr>
          <w:rFonts w:hint="eastAsia"/>
        </w:rPr>
        <w:t>3</w:t>
      </w:r>
      <w:r w:rsidRPr="00C970C2">
        <w:t xml:space="preserve"> </w:t>
      </w:r>
      <w:r w:rsidRPr="00C970C2">
        <w:rPr>
          <w:rFonts w:hint="eastAsia"/>
        </w:rPr>
        <w:t>把日志加载到</w:t>
      </w:r>
      <w:r w:rsidRPr="00C970C2">
        <w:rPr>
          <w:rFonts w:hint="eastAsia"/>
        </w:rPr>
        <w:t>Hive</w:t>
      </w:r>
    </w:p>
    <w:p w14:paraId="4740A147" w14:textId="6042C7FF" w:rsidR="00F23E6D" w:rsidRPr="00C970C2" w:rsidRDefault="00F23E6D" w:rsidP="00B424A0">
      <w:pPr>
        <w:pStyle w:val="1e"/>
      </w:pPr>
      <w:r w:rsidRPr="00C970C2">
        <w:rPr>
          <w:rFonts w:hint="eastAsia"/>
        </w:rPr>
        <w:t>4</w:t>
      </w:r>
      <w:r w:rsidRPr="00C970C2">
        <w:t xml:space="preserve"> </w:t>
      </w:r>
      <w:r w:rsidRPr="00C970C2">
        <w:rPr>
          <w:rFonts w:hint="eastAsia"/>
        </w:rPr>
        <w:t>把业务数据通过</w:t>
      </w:r>
      <w:r w:rsidRPr="00C970C2">
        <w:rPr>
          <w:rFonts w:hint="eastAsia"/>
        </w:rPr>
        <w:t>Loader</w:t>
      </w:r>
      <w:r w:rsidR="00401A2C" w:rsidRPr="00C970C2">
        <w:rPr>
          <w:rFonts w:hint="eastAsia"/>
        </w:rPr>
        <w:t>加载到</w:t>
      </w:r>
      <w:r w:rsidRPr="00C970C2">
        <w:rPr>
          <w:rFonts w:hint="eastAsia"/>
        </w:rPr>
        <w:t>Hive</w:t>
      </w:r>
    </w:p>
    <w:p w14:paraId="1577F6E3" w14:textId="77777777" w:rsidR="00F23E6D" w:rsidRPr="00C970C2" w:rsidRDefault="00F23E6D" w:rsidP="00B424A0">
      <w:pPr>
        <w:pStyle w:val="1e"/>
      </w:pPr>
      <w:r w:rsidRPr="00C970C2">
        <w:rPr>
          <w:rFonts w:hint="eastAsia"/>
        </w:rPr>
        <w:lastRenderedPageBreak/>
        <w:t>5</w:t>
      </w:r>
      <w:r w:rsidRPr="00C970C2">
        <w:t xml:space="preserve"> </w:t>
      </w:r>
      <w:r w:rsidRPr="00C970C2">
        <w:rPr>
          <w:rFonts w:hint="eastAsia"/>
        </w:rPr>
        <w:t>结合业务数据和日志数据分析得到结果存到</w:t>
      </w:r>
      <w:r w:rsidRPr="00C970C2">
        <w:rPr>
          <w:rFonts w:hint="eastAsia"/>
        </w:rPr>
        <w:t>ADS</w:t>
      </w:r>
    </w:p>
    <w:p w14:paraId="364730FE" w14:textId="5580A4B6" w:rsidR="00F23E6D" w:rsidRPr="00C970C2" w:rsidRDefault="00F23E6D" w:rsidP="00B424A0">
      <w:pPr>
        <w:pStyle w:val="1e"/>
      </w:pPr>
      <w:r w:rsidRPr="00C970C2">
        <w:rPr>
          <w:rFonts w:hint="eastAsia"/>
        </w:rPr>
        <w:t>6</w:t>
      </w:r>
      <w:r w:rsidRPr="00C970C2">
        <w:t xml:space="preserve"> </w:t>
      </w:r>
      <w:r w:rsidRPr="00C970C2">
        <w:rPr>
          <w:rFonts w:hint="eastAsia"/>
        </w:rPr>
        <w:t>通过</w:t>
      </w:r>
      <w:r w:rsidRPr="00C970C2">
        <w:rPr>
          <w:rFonts w:hint="eastAsia"/>
        </w:rPr>
        <w:t>Loader</w:t>
      </w:r>
      <w:r w:rsidR="00C34F67" w:rsidRPr="00C970C2">
        <w:rPr>
          <w:rFonts w:hint="eastAsia"/>
        </w:rPr>
        <w:t>将结果数据</w:t>
      </w:r>
      <w:r w:rsidRPr="00C970C2">
        <w:rPr>
          <w:rFonts w:hint="eastAsia"/>
        </w:rPr>
        <w:t>导入</w:t>
      </w:r>
      <w:r w:rsidR="00C34F67" w:rsidRPr="00C970C2">
        <w:rPr>
          <w:rFonts w:hint="eastAsia"/>
        </w:rPr>
        <w:t>到</w:t>
      </w:r>
      <w:r w:rsidRPr="00C970C2">
        <w:rPr>
          <w:rFonts w:hint="eastAsia"/>
        </w:rPr>
        <w:t>MySQL</w:t>
      </w:r>
    </w:p>
    <w:p w14:paraId="642F4189" w14:textId="77777777" w:rsidR="00F23E6D" w:rsidRPr="00C970C2" w:rsidRDefault="00F23E6D" w:rsidP="00B424A0">
      <w:pPr>
        <w:pStyle w:val="1e"/>
      </w:pPr>
      <w:r w:rsidRPr="00C970C2">
        <w:rPr>
          <w:rFonts w:hint="eastAsia"/>
        </w:rPr>
        <w:t>7</w:t>
      </w:r>
      <w:r w:rsidRPr="00C970C2">
        <w:t xml:space="preserve"> </w:t>
      </w:r>
      <w:r w:rsidRPr="00C970C2">
        <w:rPr>
          <w:rFonts w:hint="eastAsia"/>
        </w:rPr>
        <w:t>最后进行可视化展示</w:t>
      </w:r>
    </w:p>
    <w:p w14:paraId="76F50A81" w14:textId="28C8F74F" w:rsidR="00F23E6D" w:rsidRPr="00C970C2" w:rsidRDefault="00F23E6D" w:rsidP="00B424A0">
      <w:pPr>
        <w:pStyle w:val="1e"/>
        <w:rPr>
          <w:lang w:eastAsia="en-US"/>
        </w:rPr>
      </w:pPr>
      <w:r w:rsidRPr="00C970C2">
        <w:rPr>
          <w:rFonts w:hint="eastAsia"/>
          <w:noProof/>
        </w:rPr>
        <w:drawing>
          <wp:inline distT="0" distB="0" distL="0" distR="0" wp14:anchorId="1D03CD8D" wp14:editId="28F8E6D5">
            <wp:extent cx="5400000" cy="2685600"/>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00" cy="2685600"/>
                    </a:xfrm>
                    <a:prstGeom prst="rect">
                      <a:avLst/>
                    </a:prstGeom>
                    <a:noFill/>
                    <a:ln w="12700">
                      <a:noFill/>
                    </a:ln>
                  </pic:spPr>
                </pic:pic>
              </a:graphicData>
            </a:graphic>
          </wp:inline>
        </w:drawing>
      </w:r>
    </w:p>
    <w:p w14:paraId="01D34CAB" w14:textId="492D436E" w:rsidR="00F23E6D" w:rsidRPr="00C970C2" w:rsidRDefault="00CA2CED" w:rsidP="006F063E">
      <w:pPr>
        <w:pStyle w:val="2"/>
        <w:numPr>
          <w:ilvl w:val="1"/>
          <w:numId w:val="4"/>
        </w:numPr>
      </w:pPr>
      <w:bookmarkStart w:id="89" w:name="_Toc48506206"/>
      <w:bookmarkStart w:id="90" w:name="_Toc49027817"/>
      <w:bookmarkStart w:id="91" w:name="_Toc67402000"/>
      <w:r w:rsidRPr="00C970C2">
        <w:rPr>
          <w:rFonts w:hint="eastAsia"/>
        </w:rPr>
        <w:t>分析逻辑</w:t>
      </w:r>
      <w:bookmarkEnd w:id="89"/>
      <w:bookmarkEnd w:id="90"/>
      <w:bookmarkEnd w:id="91"/>
    </w:p>
    <w:p w14:paraId="00664509" w14:textId="49BB7E60" w:rsidR="0013412D" w:rsidRPr="00C970C2" w:rsidRDefault="0013412D" w:rsidP="00B424A0">
      <w:pPr>
        <w:pStyle w:val="1e"/>
      </w:pPr>
      <w:r w:rsidRPr="00C970C2">
        <w:t>试验关键是使用</w:t>
      </w:r>
      <w:r w:rsidRPr="00C970C2">
        <w:t>Hive</w:t>
      </w:r>
      <w:r w:rsidRPr="00C970C2">
        <w:t>按照数据仓库的分层标准建立四个层次的表</w:t>
      </w:r>
      <w:r w:rsidRPr="00C970C2">
        <w:rPr>
          <w:rFonts w:hint="eastAsia"/>
        </w:rPr>
        <w:t>，</w:t>
      </w:r>
      <w:r w:rsidRPr="00C970C2">
        <w:t>并通过复杂的</w:t>
      </w:r>
      <w:r w:rsidRPr="00C970C2">
        <w:t>SQL</w:t>
      </w:r>
      <w:r w:rsidRPr="00C970C2">
        <w:rPr>
          <w:rFonts w:hint="eastAsia"/>
        </w:rPr>
        <w:t>对数据进行分析汇总，其处理逻辑如下图所示：</w:t>
      </w:r>
    </w:p>
    <w:p w14:paraId="2230FDFC" w14:textId="77777777" w:rsidR="00F23E6D" w:rsidRPr="00C970C2" w:rsidRDefault="00F23E6D" w:rsidP="00B424A0">
      <w:pPr>
        <w:pStyle w:val="1e"/>
      </w:pPr>
      <w:r w:rsidRPr="00C970C2">
        <w:rPr>
          <w:rFonts w:hint="eastAsia"/>
          <w:noProof/>
        </w:rPr>
        <w:drawing>
          <wp:inline distT="0" distB="0" distL="0" distR="0" wp14:anchorId="75845D2B" wp14:editId="797A5D94">
            <wp:extent cx="5454000" cy="2639288"/>
            <wp:effectExtent l="0" t="0" r="0" b="8890"/>
            <wp:docPr id="35868" name="图片 35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54000" cy="2639288"/>
                    </a:xfrm>
                    <a:prstGeom prst="rect">
                      <a:avLst/>
                    </a:prstGeom>
                    <a:noFill/>
                    <a:ln w="12700">
                      <a:noFill/>
                    </a:ln>
                  </pic:spPr>
                </pic:pic>
              </a:graphicData>
            </a:graphic>
          </wp:inline>
        </w:drawing>
      </w:r>
    </w:p>
    <w:p w14:paraId="6475FB40" w14:textId="4B0F3C38" w:rsidR="00132523" w:rsidRPr="00C970C2" w:rsidRDefault="00132523" w:rsidP="00132523">
      <w:pPr>
        <w:pStyle w:val="2"/>
      </w:pPr>
      <w:bookmarkStart w:id="92" w:name="_Toc67402001"/>
      <w:r w:rsidRPr="00C970C2">
        <w:lastRenderedPageBreak/>
        <w:t>实验步骤概览</w:t>
      </w:r>
      <w:bookmarkEnd w:id="92"/>
    </w:p>
    <w:p w14:paraId="40B755B7" w14:textId="4E8DEBE6" w:rsidR="00132523" w:rsidRPr="00C970C2" w:rsidRDefault="00132523" w:rsidP="00B424A0">
      <w:pPr>
        <w:pStyle w:val="1e"/>
        <w:rPr>
          <w:lang w:eastAsia="en-US"/>
        </w:rPr>
      </w:pPr>
      <w:r w:rsidRPr="00C970C2">
        <w:rPr>
          <w:noProof/>
        </w:rPr>
        <w:drawing>
          <wp:inline distT="0" distB="0" distL="0" distR="0" wp14:anchorId="359FC706" wp14:editId="6CB3DD3E">
            <wp:extent cx="5400000" cy="2937600"/>
            <wp:effectExtent l="0" t="0" r="0" b="0"/>
            <wp:docPr id="35843" name="图片 35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zwx941160\Desktop\大数据实验\base\离线分析开发2.png"/>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5400000" cy="2937600"/>
                    </a:xfrm>
                    <a:prstGeom prst="rect">
                      <a:avLst/>
                    </a:prstGeom>
                    <a:noFill/>
                    <a:ln w="12700">
                      <a:noFill/>
                    </a:ln>
                  </pic:spPr>
                </pic:pic>
              </a:graphicData>
            </a:graphic>
          </wp:inline>
        </w:drawing>
      </w:r>
    </w:p>
    <w:p w14:paraId="4C8C796D" w14:textId="7AB7ECDF" w:rsidR="00F23E6D" w:rsidRPr="00C970C2" w:rsidRDefault="00F23E6D" w:rsidP="006F063E">
      <w:pPr>
        <w:pStyle w:val="2"/>
        <w:numPr>
          <w:ilvl w:val="1"/>
          <w:numId w:val="4"/>
        </w:numPr>
      </w:pPr>
      <w:bookmarkStart w:id="93" w:name="_Toc48506207"/>
      <w:bookmarkStart w:id="94" w:name="_Toc49027818"/>
      <w:bookmarkStart w:id="95" w:name="_Toc67402002"/>
      <w:r w:rsidRPr="00C970C2">
        <w:rPr>
          <w:rFonts w:hint="eastAsia"/>
        </w:rPr>
        <w:t>实验步骤</w:t>
      </w:r>
      <w:bookmarkEnd w:id="93"/>
      <w:bookmarkEnd w:id="94"/>
      <w:bookmarkEnd w:id="95"/>
    </w:p>
    <w:p w14:paraId="0960FCE4" w14:textId="07A3D313" w:rsidR="00F23E6D" w:rsidRPr="00C970C2" w:rsidRDefault="00246BF3" w:rsidP="00E268DC">
      <w:pPr>
        <w:pStyle w:val="3"/>
      </w:pPr>
      <w:bookmarkStart w:id="96" w:name="_Toc48506208"/>
      <w:bookmarkStart w:id="97" w:name="_Toc49027819"/>
      <w:bookmarkStart w:id="98" w:name="_Toc67402003"/>
      <w:r w:rsidRPr="00C970C2">
        <w:rPr>
          <w:rFonts w:hint="eastAsia"/>
        </w:rPr>
        <w:t>日志数据准备</w:t>
      </w:r>
      <w:bookmarkEnd w:id="96"/>
      <w:bookmarkEnd w:id="97"/>
      <w:bookmarkEnd w:id="98"/>
    </w:p>
    <w:p w14:paraId="17B87B69" w14:textId="77777777" w:rsidR="00DC7815" w:rsidRPr="00C970C2" w:rsidRDefault="00DC7815" w:rsidP="00F23E6D">
      <w:pPr>
        <w:pStyle w:val="30"/>
      </w:pPr>
      <w:r w:rsidRPr="00C970C2">
        <w:rPr>
          <w:rFonts w:hint="eastAsia"/>
        </w:rPr>
        <w:t>登录</w:t>
      </w:r>
      <w:r w:rsidRPr="00C970C2">
        <w:rPr>
          <w:rFonts w:hint="eastAsia"/>
        </w:rPr>
        <w:t>MRS</w:t>
      </w:r>
      <w:r w:rsidRPr="00C970C2">
        <w:rPr>
          <w:rFonts w:hint="eastAsia"/>
        </w:rPr>
        <w:t>的</w:t>
      </w:r>
      <w:r w:rsidRPr="00C970C2">
        <w:rPr>
          <w:rFonts w:hint="eastAsia"/>
        </w:rPr>
        <w:t>master</w:t>
      </w:r>
      <w:r w:rsidRPr="00C970C2">
        <w:rPr>
          <w:rFonts w:hint="eastAsia"/>
        </w:rPr>
        <w:t>节点服务器</w:t>
      </w:r>
    </w:p>
    <w:p w14:paraId="466396DF" w14:textId="720C5B58" w:rsidR="00DC7815" w:rsidRPr="00C970C2" w:rsidRDefault="00DC7815" w:rsidP="00B424A0">
      <w:pPr>
        <w:pStyle w:val="1e"/>
      </w:pPr>
      <w:r w:rsidRPr="00C970C2">
        <w:rPr>
          <w:rFonts w:hint="eastAsia"/>
        </w:rPr>
        <w:t>打开</w:t>
      </w:r>
      <w:r w:rsidRPr="00C970C2">
        <w:t>PuTTY</w:t>
      </w:r>
      <w:r w:rsidRPr="00C970C2">
        <w:t>在</w:t>
      </w:r>
      <w:r w:rsidRPr="00C970C2">
        <w:t>HostName</w:t>
      </w:r>
      <w:r w:rsidRPr="00C970C2">
        <w:t>处输入</w:t>
      </w:r>
      <w:r w:rsidRPr="00C970C2">
        <w:rPr>
          <w:rFonts w:hint="eastAsia"/>
        </w:rPr>
        <w:t>MRS</w:t>
      </w:r>
      <w:r w:rsidRPr="00C970C2">
        <w:rPr>
          <w:rFonts w:hint="eastAsia"/>
        </w:rPr>
        <w:t>的</w:t>
      </w:r>
      <w:r w:rsidRPr="00C970C2">
        <w:rPr>
          <w:rFonts w:hint="eastAsia"/>
        </w:rPr>
        <w:t>master</w:t>
      </w:r>
      <w:r w:rsidRPr="00C970C2">
        <w:rPr>
          <w:rFonts w:hint="eastAsia"/>
        </w:rPr>
        <w:t>节点绑定的弹性公网</w:t>
      </w:r>
      <w:r w:rsidRPr="00C970C2">
        <w:rPr>
          <w:rFonts w:hint="eastAsia"/>
        </w:rPr>
        <w:t>IP</w:t>
      </w:r>
      <w:r w:rsidRPr="00C970C2">
        <w:rPr>
          <w:rFonts w:hint="eastAsia"/>
        </w:rPr>
        <w:t>地址，</w:t>
      </w:r>
      <w:r w:rsidRPr="00C970C2">
        <w:rPr>
          <w:rFonts w:hint="eastAsia"/>
        </w:rPr>
        <w:t>Connection</w:t>
      </w:r>
      <w:r w:rsidR="003A14F1" w:rsidRPr="00C970C2">
        <w:rPr>
          <w:rFonts w:hint="eastAsia"/>
        </w:rPr>
        <w:t xml:space="preserve"> type</w:t>
      </w:r>
      <w:r w:rsidR="003A14F1" w:rsidRPr="00C970C2">
        <w:rPr>
          <w:rFonts w:hint="eastAsia"/>
        </w:rPr>
        <w:t>选择“</w:t>
      </w:r>
      <w:r w:rsidR="003A14F1" w:rsidRPr="00C970C2">
        <w:rPr>
          <w:rFonts w:hint="eastAsia"/>
        </w:rPr>
        <w:t>SSH</w:t>
      </w:r>
      <w:r w:rsidR="003A14F1" w:rsidRPr="00C970C2">
        <w:rPr>
          <w:rFonts w:hint="eastAsia"/>
        </w:rPr>
        <w:t>”，点击“</w:t>
      </w:r>
      <w:r w:rsidR="003A14F1" w:rsidRPr="00C970C2">
        <w:rPr>
          <w:rFonts w:hint="eastAsia"/>
        </w:rPr>
        <w:t>Open</w:t>
      </w:r>
      <w:r w:rsidR="003A14F1" w:rsidRPr="00C970C2">
        <w:rPr>
          <w:rFonts w:hint="eastAsia"/>
        </w:rPr>
        <w:t>”按钮打开会话。</w:t>
      </w:r>
    </w:p>
    <w:p w14:paraId="5F192AB7" w14:textId="0EB7E017" w:rsidR="003A14F1" w:rsidRPr="00C970C2" w:rsidRDefault="00857AD4" w:rsidP="00B424A0">
      <w:pPr>
        <w:pStyle w:val="1e"/>
      </w:pPr>
      <w:r w:rsidRPr="00C970C2">
        <w:rPr>
          <w:noProof/>
        </w:rPr>
        <w:lastRenderedPageBreak/>
        <mc:AlternateContent>
          <mc:Choice Requires="wps">
            <w:drawing>
              <wp:anchor distT="0" distB="0" distL="114300" distR="114300" simplePos="0" relativeHeight="251851776" behindDoc="0" locked="0" layoutInCell="1" allowOverlap="1" wp14:anchorId="169C8E53" wp14:editId="3F1C932B">
                <wp:simplePos x="0" y="0"/>
                <wp:positionH relativeFrom="margin">
                  <wp:posOffset>2344860</wp:posOffset>
                </wp:positionH>
                <wp:positionV relativeFrom="paragraph">
                  <wp:posOffset>1042670</wp:posOffset>
                </wp:positionV>
                <wp:extent cx="730250" cy="165100"/>
                <wp:effectExtent l="19050" t="19050" r="12700" b="25400"/>
                <wp:wrapNone/>
                <wp:docPr id="246" name="矩形 246"/>
                <wp:cNvGraphicFramePr/>
                <a:graphic xmlns:a="http://schemas.openxmlformats.org/drawingml/2006/main">
                  <a:graphicData uri="http://schemas.microsoft.com/office/word/2010/wordprocessingShape">
                    <wps:wsp>
                      <wps:cNvSpPr/>
                      <wps:spPr>
                        <a:xfrm>
                          <a:off x="0" y="0"/>
                          <a:ext cx="730250" cy="1651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C7633" id="矩形 246" o:spid="_x0000_s1026" style="position:absolute;left:0;text-align:left;margin-left:184.65pt;margin-top:82.1pt;width:57.5pt;height:13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" filled="f" strokecolor="#c7000b" strokeweight="2.25pt">
                <w10:wrap anchorx="margin"/>
              </v:rect>
            </w:pict>
          </mc:Fallback>
        </mc:AlternateContent>
      </w:r>
      <w:r w:rsidRPr="00C970C2">
        <w:rPr>
          <w:noProof/>
        </w:rPr>
        <mc:AlternateContent>
          <mc:Choice Requires="wps">
            <w:drawing>
              <wp:anchor distT="0" distB="0" distL="114300" distR="114300" simplePos="0" relativeHeight="251853824" behindDoc="0" locked="0" layoutInCell="1" allowOverlap="1" wp14:anchorId="5BD16A01" wp14:editId="39F377C9">
                <wp:simplePos x="0" y="0"/>
                <wp:positionH relativeFrom="margin">
                  <wp:posOffset>4351020</wp:posOffset>
                </wp:positionH>
                <wp:positionV relativeFrom="paragraph">
                  <wp:posOffset>1020592</wp:posOffset>
                </wp:positionV>
                <wp:extent cx="438150" cy="209550"/>
                <wp:effectExtent l="19050" t="19050" r="19050" b="19050"/>
                <wp:wrapNone/>
                <wp:docPr id="247" name="矩形 247"/>
                <wp:cNvGraphicFramePr/>
                <a:graphic xmlns:a="http://schemas.openxmlformats.org/drawingml/2006/main">
                  <a:graphicData uri="http://schemas.microsoft.com/office/word/2010/wordprocessingShape">
                    <wps:wsp>
                      <wps:cNvSpPr/>
                      <wps:spPr>
                        <a:xfrm>
                          <a:off x="0" y="0"/>
                          <a:ext cx="438150" cy="2095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8038CE" id="矩形 247" o:spid="_x0000_s1026" style="position:absolute;left:0;text-align:left;margin-left:342.6pt;margin-top:80.35pt;width:34.5pt;height:16.5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" filled="f" strokecolor="#c7000b" strokeweight="2.25pt">
                <w10:wrap anchorx="margin"/>
              </v:rect>
            </w:pict>
          </mc:Fallback>
        </mc:AlternateContent>
      </w:r>
      <w:r w:rsidRPr="00C970C2">
        <w:rPr>
          <w:noProof/>
        </w:rPr>
        <w:drawing>
          <wp:inline distT="0" distB="0" distL="0" distR="0" wp14:anchorId="57E8DB86" wp14:editId="5E58F7B2">
            <wp:extent cx="4583430" cy="3552190"/>
            <wp:effectExtent l="0" t="0" r="762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83430" cy="3552190"/>
                    </a:xfrm>
                    <a:prstGeom prst="rect">
                      <a:avLst/>
                    </a:prstGeom>
                    <a:noFill/>
                    <a:ln>
                      <a:noFill/>
                    </a:ln>
                  </pic:spPr>
                </pic:pic>
              </a:graphicData>
            </a:graphic>
          </wp:inline>
        </w:drawing>
      </w:r>
    </w:p>
    <w:p w14:paraId="4B0020C5" w14:textId="666D103A" w:rsidR="00E33D06" w:rsidRPr="00C970C2" w:rsidRDefault="00E33D06" w:rsidP="00B424A0">
      <w:pPr>
        <w:pStyle w:val="1e"/>
      </w:pPr>
      <w:r w:rsidRPr="00C970C2">
        <w:t>弹出的对话框点击</w:t>
      </w:r>
      <w:r w:rsidRPr="00C970C2">
        <w:rPr>
          <w:rFonts w:hint="eastAsia"/>
        </w:rPr>
        <w:t>“是”。</w:t>
      </w:r>
    </w:p>
    <w:p w14:paraId="011476A3" w14:textId="185EBC9B" w:rsidR="00E33D06" w:rsidRPr="00C970C2" w:rsidRDefault="007C0684" w:rsidP="00B424A0">
      <w:pPr>
        <w:pStyle w:val="1e"/>
      </w:pPr>
      <w:r w:rsidRPr="00C970C2">
        <w:rPr>
          <w:noProof/>
        </w:rPr>
        <w:drawing>
          <wp:inline distT="0" distB="0" distL="0" distR="0" wp14:anchorId="5A4A0C52" wp14:editId="26794454">
            <wp:extent cx="4085590" cy="264922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85590" cy="2649220"/>
                    </a:xfrm>
                    <a:prstGeom prst="rect">
                      <a:avLst/>
                    </a:prstGeom>
                    <a:noFill/>
                    <a:ln>
                      <a:noFill/>
                    </a:ln>
                  </pic:spPr>
                </pic:pic>
              </a:graphicData>
            </a:graphic>
          </wp:inline>
        </w:drawing>
      </w:r>
    </w:p>
    <w:p w14:paraId="17DDF81D" w14:textId="13BF057F" w:rsidR="003A028D" w:rsidRPr="00C970C2" w:rsidRDefault="003A028D" w:rsidP="00B424A0">
      <w:pPr>
        <w:pStyle w:val="1e"/>
      </w:pPr>
      <w:r w:rsidRPr="00C970C2">
        <w:t>输入用户名</w:t>
      </w:r>
      <w:r w:rsidRPr="00C970C2">
        <w:t>root</w:t>
      </w:r>
      <w:r w:rsidRPr="00C970C2">
        <w:t>和密码</w:t>
      </w:r>
      <w:r w:rsidRPr="00C970C2">
        <w:rPr>
          <w:rFonts w:hint="eastAsia"/>
        </w:rPr>
        <w:t>（密码输入时不回显字符，直接输入后回车即可）。</w:t>
      </w:r>
    </w:p>
    <w:p w14:paraId="22428BB7" w14:textId="05764D1F" w:rsidR="003A028D" w:rsidRPr="00C970C2" w:rsidRDefault="0013242A" w:rsidP="00B424A0">
      <w:pPr>
        <w:pStyle w:val="1e"/>
      </w:pPr>
      <w:r w:rsidRPr="00C970C2">
        <w:rPr>
          <w:noProof/>
        </w:rPr>
        <mc:AlternateContent>
          <mc:Choice Requires="wps">
            <w:drawing>
              <wp:anchor distT="0" distB="0" distL="114300" distR="114300" simplePos="0" relativeHeight="251857920" behindDoc="0" locked="0" layoutInCell="1" allowOverlap="1" wp14:anchorId="6F04C246" wp14:editId="1C5A1099">
                <wp:simplePos x="0" y="0"/>
                <wp:positionH relativeFrom="margin">
                  <wp:posOffset>1483847</wp:posOffset>
                </wp:positionH>
                <wp:positionV relativeFrom="paragraph">
                  <wp:posOffset>10697</wp:posOffset>
                </wp:positionV>
                <wp:extent cx="420077" cy="123093"/>
                <wp:effectExtent l="19050" t="19050" r="18415" b="10795"/>
                <wp:wrapNone/>
                <wp:docPr id="250" name="矩形 250"/>
                <wp:cNvGraphicFramePr/>
                <a:graphic xmlns:a="http://schemas.openxmlformats.org/drawingml/2006/main">
                  <a:graphicData uri="http://schemas.microsoft.com/office/word/2010/wordprocessingShape">
                    <wps:wsp>
                      <wps:cNvSpPr/>
                      <wps:spPr>
                        <a:xfrm>
                          <a:off x="0" y="0"/>
                          <a:ext cx="420077" cy="12309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1836D" id="矩形 250" o:spid="_x0000_s1026" style="position:absolute;left:0;text-align:left;margin-left:116.85pt;margin-top:.85pt;width:33.1pt;height:9.7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" filled="f" strokecolor="#c7000b" strokeweight="2.25pt">
                <w10:wrap anchorx="margin"/>
              </v:rect>
            </w:pict>
          </mc:Fallback>
        </mc:AlternateContent>
      </w:r>
      <w:r w:rsidR="00193C51" w:rsidRPr="00C970C2">
        <w:rPr>
          <w:noProof/>
        </w:rPr>
        <mc:AlternateContent>
          <mc:Choice Requires="wps">
            <w:drawing>
              <wp:anchor distT="0" distB="0" distL="114300" distR="114300" simplePos="0" relativeHeight="251859968" behindDoc="0" locked="0" layoutInCell="1" allowOverlap="1" wp14:anchorId="27B303D8" wp14:editId="5799EB11">
                <wp:simplePos x="0" y="0"/>
                <wp:positionH relativeFrom="margin">
                  <wp:posOffset>2791460</wp:posOffset>
                </wp:positionH>
                <wp:positionV relativeFrom="paragraph">
                  <wp:posOffset>507365</wp:posOffset>
                </wp:positionV>
                <wp:extent cx="812800" cy="146050"/>
                <wp:effectExtent l="19050" t="19050" r="25400" b="25400"/>
                <wp:wrapNone/>
                <wp:docPr id="252" name="矩形 252"/>
                <wp:cNvGraphicFramePr/>
                <a:graphic xmlns:a="http://schemas.openxmlformats.org/drawingml/2006/main">
                  <a:graphicData uri="http://schemas.microsoft.com/office/word/2010/wordprocessingShape">
                    <wps:wsp>
                      <wps:cNvSpPr/>
                      <wps:spPr>
                        <a:xfrm>
                          <a:off x="0" y="0"/>
                          <a:ext cx="812800" cy="1460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77520D" id="矩形 252" o:spid="_x0000_s1026" style="position:absolute;left:0;text-align:left;margin-left:219.8pt;margin-top:39.95pt;width:64pt;height:11.5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" filled="f" strokecolor="#c7000b" strokeweight="2.25pt">
                <w10:wrap anchorx="margin"/>
              </v:rect>
            </w:pict>
          </mc:Fallback>
        </mc:AlternateContent>
      </w:r>
      <w:r w:rsidR="00E631EB" w:rsidRPr="00C970C2">
        <w:rPr>
          <w:noProof/>
        </w:rPr>
        <w:drawing>
          <wp:inline distT="0" distB="0" distL="0" distR="0" wp14:anchorId="5376F748" wp14:editId="7D7E59B5">
            <wp:extent cx="5400000" cy="1267200"/>
            <wp:effectExtent l="0" t="0" r="0" b="952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00" cy="1267200"/>
                    </a:xfrm>
                    <a:prstGeom prst="rect">
                      <a:avLst/>
                    </a:prstGeom>
                  </pic:spPr>
                </pic:pic>
              </a:graphicData>
            </a:graphic>
          </wp:inline>
        </w:drawing>
      </w:r>
    </w:p>
    <w:p w14:paraId="6C0CFDDC" w14:textId="39B696F8" w:rsidR="000C30E7" w:rsidRPr="00C970C2" w:rsidRDefault="000C30E7" w:rsidP="00B424A0">
      <w:pPr>
        <w:pStyle w:val="1e"/>
      </w:pPr>
      <w:r w:rsidRPr="00C970C2">
        <w:t>使用命令创建目录</w:t>
      </w:r>
      <w:r w:rsidRPr="00C970C2">
        <w:t>logs_batch</w:t>
      </w:r>
      <w:r w:rsidRPr="00C970C2">
        <w:t>用于存放日志文件</w:t>
      </w:r>
      <w:r w:rsidRPr="00C970C2">
        <w:rPr>
          <w:rFonts w:hint="eastAsia"/>
        </w:rPr>
        <w:t>。</w:t>
      </w:r>
    </w:p>
    <w:p w14:paraId="76284F18" w14:textId="6EDF0B64" w:rsidR="000C30E7" w:rsidRPr="00C970C2" w:rsidRDefault="000C30E7"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lastRenderedPageBreak/>
        <w:t>mkdir /logs_batch</w:t>
      </w:r>
    </w:p>
    <w:p w14:paraId="7B1F5E31" w14:textId="7EF636BD" w:rsidR="00365AD2" w:rsidRPr="00C970C2" w:rsidRDefault="006F754D" w:rsidP="00B424A0">
      <w:pPr>
        <w:pStyle w:val="1e"/>
      </w:pPr>
      <w:r w:rsidRPr="00C970C2">
        <w:rPr>
          <w:noProof/>
        </w:rPr>
        <w:drawing>
          <wp:inline distT="0" distB="0" distL="0" distR="0" wp14:anchorId="469EDEE1" wp14:editId="715B5B6C">
            <wp:extent cx="5400000" cy="205200"/>
            <wp:effectExtent l="0" t="0" r="0" b="444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00" cy="205200"/>
                    </a:xfrm>
                    <a:prstGeom prst="rect">
                      <a:avLst/>
                    </a:prstGeom>
                  </pic:spPr>
                </pic:pic>
              </a:graphicData>
            </a:graphic>
          </wp:inline>
        </w:drawing>
      </w:r>
    </w:p>
    <w:p w14:paraId="464BF3DC" w14:textId="4DA6363D" w:rsidR="003E4C0D" w:rsidRPr="00C970C2" w:rsidRDefault="003E4C0D" w:rsidP="00F23E6D">
      <w:pPr>
        <w:pStyle w:val="30"/>
      </w:pPr>
      <w:r w:rsidRPr="00C970C2">
        <w:t>日志数据上传到</w:t>
      </w:r>
      <w:r w:rsidRPr="00C970C2">
        <w:t>Linux</w:t>
      </w:r>
    </w:p>
    <w:p w14:paraId="7C7BA8E2" w14:textId="465C281D" w:rsidR="003E4C0D" w:rsidRPr="00C970C2" w:rsidRDefault="00E259CD" w:rsidP="00B424A0">
      <w:pPr>
        <w:pStyle w:val="1e"/>
      </w:pPr>
      <w:r w:rsidRPr="00C970C2">
        <w:t>启动</w:t>
      </w:r>
      <w:r w:rsidRPr="00C970C2">
        <w:t>WinSCP</w:t>
      </w:r>
      <w:r w:rsidRPr="00C970C2">
        <w:t>工具，点击</w:t>
      </w:r>
      <w:r w:rsidRPr="00C970C2">
        <w:rPr>
          <w:rFonts w:hint="eastAsia"/>
        </w:rPr>
        <w:t>“新建会话”。</w:t>
      </w:r>
    </w:p>
    <w:p w14:paraId="587BB2E1" w14:textId="1161DDEA" w:rsidR="00E259CD" w:rsidRPr="00C970C2" w:rsidRDefault="00E259CD" w:rsidP="00B424A0">
      <w:pPr>
        <w:pStyle w:val="1e"/>
      </w:pPr>
      <w:r w:rsidRPr="00C970C2">
        <w:rPr>
          <w:noProof/>
        </w:rPr>
        <mc:AlternateContent>
          <mc:Choice Requires="wps">
            <w:drawing>
              <wp:anchor distT="0" distB="0" distL="114300" distR="114300" simplePos="0" relativeHeight="251862016" behindDoc="0" locked="0" layoutInCell="1" allowOverlap="1" wp14:anchorId="728B20E3" wp14:editId="46E00227">
                <wp:simplePos x="0" y="0"/>
                <wp:positionH relativeFrom="margin">
                  <wp:posOffset>676910</wp:posOffset>
                </wp:positionH>
                <wp:positionV relativeFrom="paragraph">
                  <wp:posOffset>597535</wp:posOffset>
                </wp:positionV>
                <wp:extent cx="641350" cy="196850"/>
                <wp:effectExtent l="19050" t="19050" r="25400" b="12700"/>
                <wp:wrapNone/>
                <wp:docPr id="254" name="矩形 254"/>
                <wp:cNvGraphicFramePr/>
                <a:graphic xmlns:a="http://schemas.openxmlformats.org/drawingml/2006/main">
                  <a:graphicData uri="http://schemas.microsoft.com/office/word/2010/wordprocessingShape">
                    <wps:wsp>
                      <wps:cNvSpPr/>
                      <wps:spPr>
                        <a:xfrm>
                          <a:off x="0" y="0"/>
                          <a:ext cx="641350" cy="1968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17F20" id="矩形 254" o:spid="_x0000_s1026" style="position:absolute;left:0;text-align:left;margin-left:53.3pt;margin-top:47.05pt;width:50.5pt;height:15.5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" filled="f" strokecolor="#c7000b" strokeweight="2.25pt">
                <w10:wrap anchorx="margin"/>
              </v:rect>
            </w:pict>
          </mc:Fallback>
        </mc:AlternateContent>
      </w:r>
      <w:r w:rsidRPr="00C970C2">
        <w:rPr>
          <w:noProof/>
        </w:rPr>
        <w:drawing>
          <wp:inline distT="0" distB="0" distL="0" distR="0" wp14:anchorId="7457BC4A" wp14:editId="6F1F3609">
            <wp:extent cx="5400000" cy="1681200"/>
            <wp:effectExtent l="19050" t="19050" r="10795" b="1460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00" cy="1681200"/>
                    </a:xfrm>
                    <a:prstGeom prst="rect">
                      <a:avLst/>
                    </a:prstGeom>
                    <a:ln w="12700">
                      <a:solidFill>
                        <a:schemeClr val="bg1">
                          <a:lumMod val="85000"/>
                        </a:schemeClr>
                      </a:solidFill>
                    </a:ln>
                  </pic:spPr>
                </pic:pic>
              </a:graphicData>
            </a:graphic>
          </wp:inline>
        </w:drawing>
      </w:r>
    </w:p>
    <w:p w14:paraId="5A73368E" w14:textId="2259E58A" w:rsidR="00961D79" w:rsidRPr="00C970C2" w:rsidRDefault="00961D79" w:rsidP="00B424A0">
      <w:pPr>
        <w:pStyle w:val="1e"/>
      </w:pPr>
      <w:r w:rsidRPr="00C970C2">
        <w:t>文件协议选择</w:t>
      </w:r>
      <w:r w:rsidRPr="00C970C2">
        <w:rPr>
          <w:rFonts w:hint="eastAsia"/>
        </w:rPr>
        <w:t>“</w:t>
      </w:r>
      <w:r w:rsidRPr="00C970C2">
        <w:rPr>
          <w:rFonts w:hint="eastAsia"/>
        </w:rPr>
        <w:t>SFTP</w:t>
      </w:r>
      <w:r w:rsidRPr="00C970C2">
        <w:rPr>
          <w:rFonts w:hint="eastAsia"/>
        </w:rPr>
        <w:t>”，主机名处输入</w:t>
      </w:r>
      <w:r w:rsidRPr="00C970C2">
        <w:rPr>
          <w:rFonts w:hint="eastAsia"/>
        </w:rPr>
        <w:t>master</w:t>
      </w:r>
      <w:r w:rsidRPr="00C970C2">
        <w:rPr>
          <w:rFonts w:hint="eastAsia"/>
        </w:rPr>
        <w:t>节点的公网</w:t>
      </w:r>
      <w:r w:rsidRPr="00C970C2">
        <w:rPr>
          <w:rFonts w:hint="eastAsia"/>
        </w:rPr>
        <w:t>IP</w:t>
      </w:r>
      <w:r w:rsidRPr="00C970C2">
        <w:rPr>
          <w:rFonts w:hint="eastAsia"/>
        </w:rPr>
        <w:t>，输入用户名和密码，点击“登录”。</w:t>
      </w:r>
    </w:p>
    <w:p w14:paraId="2AE19E21" w14:textId="32A81640" w:rsidR="00A06EE2" w:rsidRPr="00C970C2" w:rsidRDefault="00A06EE2" w:rsidP="00B424A0">
      <w:pPr>
        <w:pStyle w:val="1e"/>
      </w:pPr>
      <w:r w:rsidRPr="00C970C2">
        <w:rPr>
          <w:noProof/>
        </w:rPr>
        <mc:AlternateContent>
          <mc:Choice Requires="wps">
            <w:drawing>
              <wp:anchor distT="0" distB="0" distL="114300" distR="114300" simplePos="0" relativeHeight="251866112" behindDoc="0" locked="0" layoutInCell="1" allowOverlap="1" wp14:anchorId="38A25458" wp14:editId="0ECA5497">
                <wp:simplePos x="0" y="0"/>
                <wp:positionH relativeFrom="margin">
                  <wp:posOffset>2748915</wp:posOffset>
                </wp:positionH>
                <wp:positionV relativeFrom="paragraph">
                  <wp:posOffset>939165</wp:posOffset>
                </wp:positionV>
                <wp:extent cx="641350" cy="196850"/>
                <wp:effectExtent l="19050" t="19050" r="25400" b="12700"/>
                <wp:wrapNone/>
                <wp:docPr id="262" name="矩形 262"/>
                <wp:cNvGraphicFramePr/>
                <a:graphic xmlns:a="http://schemas.openxmlformats.org/drawingml/2006/main">
                  <a:graphicData uri="http://schemas.microsoft.com/office/word/2010/wordprocessingShape">
                    <wps:wsp>
                      <wps:cNvSpPr/>
                      <wps:spPr>
                        <a:xfrm>
                          <a:off x="0" y="0"/>
                          <a:ext cx="641350" cy="1968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D91EE" id="矩形 262" o:spid="_x0000_s1026" style="position:absolute;left:0;text-align:left;margin-left:216.45pt;margin-top:73.95pt;width:50.5pt;height:15.5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" filled="f" strokecolor="#c7000b" strokeweight="2.25pt">
                <w10:wrap anchorx="margin"/>
              </v:rect>
            </w:pict>
          </mc:Fallback>
        </mc:AlternateContent>
      </w:r>
      <w:r w:rsidRPr="00C970C2">
        <w:rPr>
          <w:noProof/>
        </w:rPr>
        <mc:AlternateContent>
          <mc:Choice Requires="wps">
            <w:drawing>
              <wp:anchor distT="0" distB="0" distL="114300" distR="114300" simplePos="0" relativeHeight="251864064" behindDoc="0" locked="0" layoutInCell="1" allowOverlap="1" wp14:anchorId="44E89F44" wp14:editId="1DE04F7F">
                <wp:simplePos x="0" y="0"/>
                <wp:positionH relativeFrom="margin">
                  <wp:posOffset>2742565</wp:posOffset>
                </wp:positionH>
                <wp:positionV relativeFrom="paragraph">
                  <wp:posOffset>577215</wp:posOffset>
                </wp:positionV>
                <wp:extent cx="641350" cy="196850"/>
                <wp:effectExtent l="19050" t="19050" r="25400" b="12700"/>
                <wp:wrapNone/>
                <wp:docPr id="256" name="矩形 256"/>
                <wp:cNvGraphicFramePr/>
                <a:graphic xmlns:a="http://schemas.openxmlformats.org/drawingml/2006/main">
                  <a:graphicData uri="http://schemas.microsoft.com/office/word/2010/wordprocessingShape">
                    <wps:wsp>
                      <wps:cNvSpPr/>
                      <wps:spPr>
                        <a:xfrm>
                          <a:off x="0" y="0"/>
                          <a:ext cx="641350" cy="1968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CFA58" id="矩形 256" o:spid="_x0000_s1026" style="position:absolute;left:0;text-align:left;margin-left:215.95pt;margin-top:45.45pt;width:50.5pt;height:15.5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" filled="f" strokecolor="#c7000b" strokeweight="2.25pt">
                <w10:wrap anchorx="margin"/>
              </v:rect>
            </w:pict>
          </mc:Fallback>
        </mc:AlternateContent>
      </w:r>
      <w:r w:rsidRPr="00C970C2">
        <w:rPr>
          <w:noProof/>
        </w:rPr>
        <w:drawing>
          <wp:inline distT="0" distB="0" distL="0" distR="0" wp14:anchorId="13764D6A" wp14:editId="4534824C">
            <wp:extent cx="4680000" cy="3164400"/>
            <wp:effectExtent l="0" t="0" r="635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0000" cy="3164400"/>
                    </a:xfrm>
                    <a:prstGeom prst="rect">
                      <a:avLst/>
                    </a:prstGeom>
                  </pic:spPr>
                </pic:pic>
              </a:graphicData>
            </a:graphic>
          </wp:inline>
        </w:drawing>
      </w:r>
    </w:p>
    <w:p w14:paraId="756A674B" w14:textId="2CDCB6B5" w:rsidR="001878E6" w:rsidRPr="00C970C2" w:rsidRDefault="001878E6" w:rsidP="00B424A0">
      <w:pPr>
        <w:pStyle w:val="1e"/>
      </w:pPr>
      <w:r w:rsidRPr="00C970C2">
        <w:t>弹出的对话框点击</w:t>
      </w:r>
      <w:r w:rsidRPr="00C970C2">
        <w:rPr>
          <w:rFonts w:hint="eastAsia"/>
        </w:rPr>
        <w:t>“是”。</w:t>
      </w:r>
    </w:p>
    <w:p w14:paraId="2A5A010B" w14:textId="032DB306" w:rsidR="001878E6" w:rsidRPr="00C970C2" w:rsidRDefault="001878E6" w:rsidP="00B424A0">
      <w:pPr>
        <w:pStyle w:val="1e"/>
      </w:pPr>
      <w:r w:rsidRPr="00C970C2">
        <w:rPr>
          <w:noProof/>
        </w:rPr>
        <w:lastRenderedPageBreak/>
        <w:drawing>
          <wp:inline distT="0" distB="0" distL="0" distR="0" wp14:anchorId="0B39A9E0" wp14:editId="52DCB053">
            <wp:extent cx="3600000" cy="2343600"/>
            <wp:effectExtent l="0" t="0" r="635"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0000" cy="2343600"/>
                    </a:xfrm>
                    <a:prstGeom prst="rect">
                      <a:avLst/>
                    </a:prstGeom>
                  </pic:spPr>
                </pic:pic>
              </a:graphicData>
            </a:graphic>
          </wp:inline>
        </w:drawing>
      </w:r>
    </w:p>
    <w:p w14:paraId="7765441B" w14:textId="58573443" w:rsidR="001878E6" w:rsidRPr="00C970C2" w:rsidRDefault="000C30E7" w:rsidP="00B424A0">
      <w:pPr>
        <w:pStyle w:val="1e"/>
      </w:pPr>
      <w:r w:rsidRPr="00C970C2">
        <w:t>点击</w:t>
      </w:r>
      <w:r w:rsidRPr="00C970C2">
        <w:rPr>
          <w:rFonts w:hint="eastAsia"/>
        </w:rPr>
        <w:t>“继续”。</w:t>
      </w:r>
    </w:p>
    <w:p w14:paraId="247CC27C" w14:textId="17D540B9" w:rsidR="000C30E7" w:rsidRPr="00C970C2" w:rsidRDefault="000C30E7" w:rsidP="00B424A0">
      <w:pPr>
        <w:pStyle w:val="1e"/>
      </w:pPr>
      <w:r w:rsidRPr="00C970C2">
        <w:rPr>
          <w:noProof/>
        </w:rPr>
        <w:drawing>
          <wp:inline distT="0" distB="0" distL="0" distR="0" wp14:anchorId="6B20AF01" wp14:editId="2E1127F7">
            <wp:extent cx="2880000" cy="2304000"/>
            <wp:effectExtent l="0" t="0" r="0" b="127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80000" cy="2304000"/>
                    </a:xfrm>
                    <a:prstGeom prst="rect">
                      <a:avLst/>
                    </a:prstGeom>
                  </pic:spPr>
                </pic:pic>
              </a:graphicData>
            </a:graphic>
          </wp:inline>
        </w:drawing>
      </w:r>
    </w:p>
    <w:p w14:paraId="6336E92C" w14:textId="4103F631" w:rsidR="000C30E7" w:rsidRPr="00C970C2" w:rsidRDefault="008D1D53" w:rsidP="00B424A0">
      <w:pPr>
        <w:pStyle w:val="1e"/>
      </w:pPr>
      <w:r w:rsidRPr="00C970C2">
        <w:rPr>
          <w:rFonts w:hint="eastAsia"/>
        </w:rPr>
        <w:t>在左侧窗格中选择日志文件所有目录，右侧窗格选择前面建立的</w:t>
      </w:r>
      <w:r w:rsidRPr="00C970C2">
        <w:rPr>
          <w:rFonts w:hint="eastAsia"/>
        </w:rPr>
        <w:t>logs</w:t>
      </w:r>
      <w:r w:rsidRPr="00C970C2">
        <w:t>_batch</w:t>
      </w:r>
      <w:r w:rsidRPr="00C970C2">
        <w:t>目录</w:t>
      </w:r>
      <w:r w:rsidRPr="00C970C2">
        <w:rPr>
          <w:rFonts w:hint="eastAsia"/>
        </w:rPr>
        <w:t>，然后在日志文件上点击右键选择“上传”。</w:t>
      </w:r>
    </w:p>
    <w:p w14:paraId="457320AA" w14:textId="1B00CCC7" w:rsidR="008D1D53" w:rsidRPr="00C970C2" w:rsidRDefault="008D1D53" w:rsidP="00B424A0">
      <w:pPr>
        <w:pStyle w:val="1e"/>
      </w:pPr>
      <w:r w:rsidRPr="00C970C2">
        <w:rPr>
          <w:noProof/>
        </w:rPr>
        <mc:AlternateContent>
          <mc:Choice Requires="wps">
            <w:drawing>
              <wp:anchor distT="0" distB="0" distL="114300" distR="114300" simplePos="0" relativeHeight="251870208" behindDoc="0" locked="0" layoutInCell="1" allowOverlap="1" wp14:anchorId="4FA8106A" wp14:editId="6A77E9D1">
                <wp:simplePos x="0" y="0"/>
                <wp:positionH relativeFrom="margin">
                  <wp:posOffset>943610</wp:posOffset>
                </wp:positionH>
                <wp:positionV relativeFrom="paragraph">
                  <wp:posOffset>1570990</wp:posOffset>
                </wp:positionV>
                <wp:extent cx="977900" cy="190500"/>
                <wp:effectExtent l="19050" t="19050" r="12700" b="19050"/>
                <wp:wrapNone/>
                <wp:docPr id="295" name="矩形 295"/>
                <wp:cNvGraphicFramePr/>
                <a:graphic xmlns:a="http://schemas.openxmlformats.org/drawingml/2006/main">
                  <a:graphicData uri="http://schemas.microsoft.com/office/word/2010/wordprocessingShape">
                    <wps:wsp>
                      <wps:cNvSpPr/>
                      <wps:spPr>
                        <a:xfrm>
                          <a:off x="0" y="0"/>
                          <a:ext cx="977900" cy="1905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5AB1D" id="矩形 295" o:spid="_x0000_s1026" style="position:absolute;left:0;text-align:left;margin-left:74.3pt;margin-top:123.7pt;width:77pt;height:15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" filled="f" strokecolor="#c7000b" strokeweight="2.25pt">
                <w10:wrap anchorx="margin"/>
              </v:rect>
            </w:pict>
          </mc:Fallback>
        </mc:AlternateContent>
      </w:r>
      <w:r w:rsidRPr="00C970C2">
        <w:rPr>
          <w:noProof/>
        </w:rPr>
        <mc:AlternateContent>
          <mc:Choice Requires="wps">
            <w:drawing>
              <wp:anchor distT="0" distB="0" distL="114300" distR="114300" simplePos="0" relativeHeight="251868160" behindDoc="0" locked="0" layoutInCell="1" allowOverlap="1" wp14:anchorId="3DA76C52" wp14:editId="51F86154">
                <wp:simplePos x="0" y="0"/>
                <wp:positionH relativeFrom="margin">
                  <wp:posOffset>3369310</wp:posOffset>
                </wp:positionH>
                <wp:positionV relativeFrom="paragraph">
                  <wp:posOffset>885190</wp:posOffset>
                </wp:positionV>
                <wp:extent cx="641350" cy="196850"/>
                <wp:effectExtent l="19050" t="19050" r="25400" b="12700"/>
                <wp:wrapNone/>
                <wp:docPr id="294" name="矩形 294"/>
                <wp:cNvGraphicFramePr/>
                <a:graphic xmlns:a="http://schemas.openxmlformats.org/drawingml/2006/main">
                  <a:graphicData uri="http://schemas.microsoft.com/office/word/2010/wordprocessingShape">
                    <wps:wsp>
                      <wps:cNvSpPr/>
                      <wps:spPr>
                        <a:xfrm>
                          <a:off x="0" y="0"/>
                          <a:ext cx="641350" cy="1968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A75BF6" id="矩形 294" o:spid="_x0000_s1026" style="position:absolute;left:0;text-align:left;margin-left:265.3pt;margin-top:69.7pt;width:50.5pt;height:15.5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" filled="f" strokecolor="#c7000b" strokeweight="2.25pt">
                <w10:wrap anchorx="margin"/>
              </v:rect>
            </w:pict>
          </mc:Fallback>
        </mc:AlternateContent>
      </w:r>
      <w:r w:rsidRPr="00C970C2">
        <w:rPr>
          <w:noProof/>
        </w:rPr>
        <w:drawing>
          <wp:inline distT="0" distB="0" distL="0" distR="0" wp14:anchorId="4BF3FA5F" wp14:editId="2B74F5B9">
            <wp:extent cx="5400000" cy="2689200"/>
            <wp:effectExtent l="19050" t="19050" r="10795" b="1651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00" cy="2689200"/>
                    </a:xfrm>
                    <a:prstGeom prst="rect">
                      <a:avLst/>
                    </a:prstGeom>
                    <a:ln w="12700">
                      <a:solidFill>
                        <a:schemeClr val="bg1">
                          <a:lumMod val="85000"/>
                        </a:schemeClr>
                      </a:solidFill>
                    </a:ln>
                  </pic:spPr>
                </pic:pic>
              </a:graphicData>
            </a:graphic>
          </wp:inline>
        </w:drawing>
      </w:r>
    </w:p>
    <w:p w14:paraId="1B6BEE0C" w14:textId="7D3E23DD" w:rsidR="00C41B25" w:rsidRPr="00C970C2" w:rsidRDefault="00C41B25" w:rsidP="00B424A0">
      <w:pPr>
        <w:pStyle w:val="1e"/>
      </w:pPr>
      <w:r w:rsidRPr="00C970C2">
        <w:t>弹出对话框选择</w:t>
      </w:r>
      <w:r w:rsidRPr="00C970C2">
        <w:rPr>
          <w:rFonts w:hint="eastAsia"/>
        </w:rPr>
        <w:t>“确定”。</w:t>
      </w:r>
    </w:p>
    <w:p w14:paraId="53F2BE2F" w14:textId="2BBB0D08" w:rsidR="00C41B25" w:rsidRPr="00C970C2" w:rsidRDefault="00C41B25" w:rsidP="00B424A0">
      <w:pPr>
        <w:pStyle w:val="1e"/>
      </w:pPr>
      <w:r w:rsidRPr="00C970C2">
        <w:rPr>
          <w:noProof/>
        </w:rPr>
        <w:lastRenderedPageBreak/>
        <w:drawing>
          <wp:inline distT="0" distB="0" distL="0" distR="0" wp14:anchorId="41EFBC88" wp14:editId="68C0F249">
            <wp:extent cx="3600000" cy="1530000"/>
            <wp:effectExtent l="0" t="0" r="63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00000" cy="1530000"/>
                    </a:xfrm>
                    <a:prstGeom prst="rect">
                      <a:avLst/>
                    </a:prstGeom>
                  </pic:spPr>
                </pic:pic>
              </a:graphicData>
            </a:graphic>
          </wp:inline>
        </w:drawing>
      </w:r>
    </w:p>
    <w:p w14:paraId="01AFAF5A" w14:textId="369AFDA9" w:rsidR="00CF549E" w:rsidRPr="00C970C2" w:rsidRDefault="00CF549E" w:rsidP="00B424A0">
      <w:pPr>
        <w:pStyle w:val="1e"/>
      </w:pPr>
      <w:r w:rsidRPr="00C970C2">
        <w:t>完成上传后可以关闭</w:t>
      </w:r>
      <w:r w:rsidRPr="00C970C2">
        <w:t>WinSCP</w:t>
      </w:r>
      <w:r w:rsidRPr="00C970C2">
        <w:rPr>
          <w:rFonts w:hint="eastAsia"/>
        </w:rPr>
        <w:t>。</w:t>
      </w:r>
    </w:p>
    <w:p w14:paraId="68D27DEF" w14:textId="1B632A89" w:rsidR="00F23E6D" w:rsidRPr="00C970C2" w:rsidRDefault="00F23E6D" w:rsidP="00F23E6D">
      <w:pPr>
        <w:pStyle w:val="30"/>
      </w:pPr>
      <w:r w:rsidRPr="00C970C2">
        <w:rPr>
          <w:rFonts w:hint="eastAsia"/>
        </w:rPr>
        <w:t>日志数据上传到</w:t>
      </w:r>
      <w:r w:rsidRPr="00C970C2">
        <w:rPr>
          <w:rFonts w:hint="eastAsia"/>
        </w:rPr>
        <w:t>HDFS</w:t>
      </w:r>
    </w:p>
    <w:p w14:paraId="52D1BFA4" w14:textId="04DF5094" w:rsidR="00F23E6D" w:rsidRPr="00C970C2" w:rsidRDefault="008E71C0" w:rsidP="00B424A0">
      <w:pPr>
        <w:pStyle w:val="1e"/>
      </w:pPr>
      <w:r w:rsidRPr="00C970C2">
        <w:rPr>
          <w:rFonts w:hint="eastAsia"/>
        </w:rPr>
        <w:t>在</w:t>
      </w:r>
      <w:r w:rsidRPr="00C970C2">
        <w:rPr>
          <w:rFonts w:hint="eastAsia"/>
        </w:rPr>
        <w:t>PuTTY</w:t>
      </w:r>
      <w:r w:rsidRPr="00C970C2">
        <w:rPr>
          <w:rFonts w:hint="eastAsia"/>
        </w:rPr>
        <w:t>中，使用</w:t>
      </w:r>
      <w:r w:rsidRPr="00C970C2">
        <w:rPr>
          <w:rFonts w:hint="eastAsia"/>
        </w:rPr>
        <w:t>ll</w:t>
      </w:r>
      <w:r w:rsidRPr="00C970C2">
        <w:rPr>
          <w:rFonts w:hint="eastAsia"/>
        </w:rPr>
        <w:t>命令查看前面上传的日志文件。</w:t>
      </w:r>
    </w:p>
    <w:p w14:paraId="0622F7B0" w14:textId="7E5ADEBB" w:rsidR="008E71C0" w:rsidRPr="00C970C2" w:rsidRDefault="003D03A3"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cd /logs_batch/</w:t>
      </w:r>
    </w:p>
    <w:p w14:paraId="7F1F9701" w14:textId="6158E0F0" w:rsidR="003D03A3" w:rsidRPr="00C970C2" w:rsidRDefault="003D03A3"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ll</w:t>
      </w:r>
    </w:p>
    <w:p w14:paraId="53B1D31D" w14:textId="52FF3BFF" w:rsidR="00F23E6D" w:rsidRPr="00C970C2" w:rsidRDefault="003D03A3" w:rsidP="00B424A0">
      <w:pPr>
        <w:pStyle w:val="1e"/>
      </w:pPr>
      <w:r w:rsidRPr="00C970C2">
        <w:rPr>
          <w:noProof/>
        </w:rPr>
        <w:drawing>
          <wp:inline distT="0" distB="0" distL="0" distR="0" wp14:anchorId="24AD7A9B" wp14:editId="788D9407">
            <wp:extent cx="5400000" cy="5616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00" cy="561600"/>
                    </a:xfrm>
                    <a:prstGeom prst="rect">
                      <a:avLst/>
                    </a:prstGeom>
                  </pic:spPr>
                </pic:pic>
              </a:graphicData>
            </a:graphic>
          </wp:inline>
        </w:drawing>
      </w:r>
    </w:p>
    <w:p w14:paraId="6A74D11E" w14:textId="22403558" w:rsidR="003D03A3" w:rsidRPr="00C970C2" w:rsidRDefault="00B549EC" w:rsidP="00B424A0">
      <w:pPr>
        <w:pStyle w:val="1e"/>
      </w:pPr>
      <w:r w:rsidRPr="00C970C2">
        <w:t>使用</w:t>
      </w:r>
      <w:r w:rsidRPr="00C970C2">
        <w:t>unzip</w:t>
      </w:r>
      <w:r w:rsidRPr="00C970C2">
        <w:t>命令解压日志文件压缩包</w:t>
      </w:r>
      <w:r w:rsidRPr="00C970C2">
        <w:rPr>
          <w:rFonts w:hint="eastAsia"/>
        </w:rPr>
        <w:t>。</w:t>
      </w:r>
    </w:p>
    <w:p w14:paraId="144B3E5F" w14:textId="27D4419D" w:rsidR="00B549EC" w:rsidRPr="00C970C2" w:rsidRDefault="00FD4B0D"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unzip logs.zip</w:t>
      </w:r>
    </w:p>
    <w:p w14:paraId="26662CFE" w14:textId="1717A953" w:rsidR="00F23E6D" w:rsidRPr="00C970C2" w:rsidRDefault="00FD4B0D" w:rsidP="00B424A0">
      <w:pPr>
        <w:pStyle w:val="1e"/>
        <w:rPr>
          <w:shd w:val="pct15" w:color="auto" w:fill="FFFFFF"/>
          <w:lang w:eastAsia="en-US"/>
        </w:rPr>
      </w:pPr>
      <w:r w:rsidRPr="00C970C2">
        <w:rPr>
          <w:noProof/>
        </w:rPr>
        <w:drawing>
          <wp:inline distT="0" distB="0" distL="0" distR="0" wp14:anchorId="23C25118" wp14:editId="2905C84B">
            <wp:extent cx="5400000" cy="10188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00" cy="1018800"/>
                    </a:xfrm>
                    <a:prstGeom prst="rect">
                      <a:avLst/>
                    </a:prstGeom>
                  </pic:spPr>
                </pic:pic>
              </a:graphicData>
            </a:graphic>
          </wp:inline>
        </w:drawing>
      </w:r>
    </w:p>
    <w:p w14:paraId="30B8CBEE" w14:textId="77777777" w:rsidR="00F23E6D" w:rsidRPr="00C970C2" w:rsidRDefault="00F23E6D" w:rsidP="00B424A0">
      <w:pPr>
        <w:pStyle w:val="1e"/>
      </w:pPr>
      <w:r w:rsidRPr="00C970C2">
        <w:t>编译</w:t>
      </w:r>
      <w:r w:rsidRPr="00C970C2">
        <w:t>MRS</w:t>
      </w:r>
      <w:r w:rsidRPr="00C970C2">
        <w:t>自带的客户端环境</w:t>
      </w:r>
      <w:r w:rsidRPr="00C970C2">
        <w:rPr>
          <w:rFonts w:hint="eastAsia"/>
        </w:rPr>
        <w:t>。</w:t>
      </w:r>
    </w:p>
    <w:p w14:paraId="4545BBEB" w14:textId="6AF2C799" w:rsidR="00C03728" w:rsidRPr="00C970C2" w:rsidRDefault="00C03728"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cd ~</w:t>
      </w:r>
    </w:p>
    <w:p w14:paraId="7EE0175D" w14:textId="65EBEEED" w:rsidR="00C03728" w:rsidRPr="00C970C2" w:rsidRDefault="00C03728"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source /opt/client/bigdata_env</w:t>
      </w:r>
    </w:p>
    <w:p w14:paraId="2739ED30" w14:textId="49E47811" w:rsidR="00C03728" w:rsidRPr="00C970C2" w:rsidRDefault="00C03728" w:rsidP="00B424A0">
      <w:pPr>
        <w:pStyle w:val="1e"/>
      </w:pPr>
      <w:r w:rsidRPr="00C970C2">
        <w:rPr>
          <w:noProof/>
        </w:rPr>
        <w:drawing>
          <wp:inline distT="0" distB="0" distL="0" distR="0" wp14:anchorId="5CDEF493" wp14:editId="18DBD7F5">
            <wp:extent cx="5400000" cy="280800"/>
            <wp:effectExtent l="0" t="0" r="0" b="508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00" cy="280800"/>
                    </a:xfrm>
                    <a:prstGeom prst="rect">
                      <a:avLst/>
                    </a:prstGeom>
                  </pic:spPr>
                </pic:pic>
              </a:graphicData>
            </a:graphic>
          </wp:inline>
        </w:drawing>
      </w:r>
    </w:p>
    <w:p w14:paraId="744D2446" w14:textId="5A4DB3F6" w:rsidR="00C03728" w:rsidRPr="00C970C2" w:rsidRDefault="00EC6DB5" w:rsidP="00B424A0">
      <w:pPr>
        <w:pStyle w:val="1e"/>
      </w:pPr>
      <w:r w:rsidRPr="00C970C2">
        <w:t>在</w:t>
      </w:r>
      <w:r w:rsidRPr="00C970C2">
        <w:t>HDFS</w:t>
      </w:r>
      <w:r w:rsidRPr="00C970C2">
        <w:t>文件系统上创建存放日志文件的目录。</w:t>
      </w:r>
    </w:p>
    <w:p w14:paraId="4E758977" w14:textId="0A7CF1BA" w:rsidR="00C03728" w:rsidRPr="00C970C2" w:rsidRDefault="00C83831"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hdfs dfs -mkdir /logs_batch</w:t>
      </w:r>
    </w:p>
    <w:p w14:paraId="7652140E" w14:textId="45C99F4E" w:rsidR="00C83831" w:rsidRPr="00C970C2" w:rsidRDefault="000444EF" w:rsidP="00B424A0">
      <w:pPr>
        <w:pStyle w:val="1e"/>
      </w:pPr>
      <w:r w:rsidRPr="00C970C2">
        <w:rPr>
          <w:noProof/>
        </w:rPr>
        <w:drawing>
          <wp:inline distT="0" distB="0" distL="0" distR="0" wp14:anchorId="62F13EF0" wp14:editId="511DCB71">
            <wp:extent cx="5400000" cy="356400"/>
            <wp:effectExtent l="0" t="0" r="0" b="571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00" cy="356400"/>
                    </a:xfrm>
                    <a:prstGeom prst="rect">
                      <a:avLst/>
                    </a:prstGeom>
                  </pic:spPr>
                </pic:pic>
              </a:graphicData>
            </a:graphic>
          </wp:inline>
        </w:drawing>
      </w:r>
    </w:p>
    <w:p w14:paraId="71FDC998" w14:textId="168B3ED1" w:rsidR="00EC6DB5" w:rsidRPr="00C970C2" w:rsidRDefault="000732EA" w:rsidP="00B424A0">
      <w:pPr>
        <w:pStyle w:val="1e"/>
      </w:pPr>
      <w:r w:rsidRPr="00C970C2">
        <w:rPr>
          <w:rFonts w:hint="eastAsia"/>
        </w:rPr>
        <w:t>把日志文件上传到</w:t>
      </w:r>
      <w:r w:rsidRPr="00C970C2">
        <w:rPr>
          <w:rFonts w:hint="eastAsia"/>
        </w:rPr>
        <w:t>HDFS</w:t>
      </w:r>
      <w:r w:rsidRPr="00C970C2">
        <w:rPr>
          <w:rFonts w:hint="eastAsia"/>
        </w:rPr>
        <w:t>的</w:t>
      </w:r>
      <w:r w:rsidRPr="00C970C2">
        <w:rPr>
          <w:rFonts w:hint="eastAsia"/>
        </w:rPr>
        <w:t>/</w:t>
      </w:r>
      <w:r w:rsidRPr="00C970C2">
        <w:t>logs_batch</w:t>
      </w:r>
      <w:r w:rsidRPr="00C970C2">
        <w:t>目录</w:t>
      </w:r>
      <w:r w:rsidRPr="00C970C2">
        <w:rPr>
          <w:rFonts w:hint="eastAsia"/>
        </w:rPr>
        <w:t>。</w:t>
      </w:r>
    </w:p>
    <w:p w14:paraId="745C55AE" w14:textId="7B4D67B3" w:rsidR="000732EA" w:rsidRPr="00C970C2" w:rsidRDefault="00105051"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hdfs dfs -put /logs_batch/logs /logs_batch/</w:t>
      </w:r>
    </w:p>
    <w:p w14:paraId="154FDADE" w14:textId="2465B5AB" w:rsidR="000732EA" w:rsidRPr="00C970C2" w:rsidRDefault="00A75FEB" w:rsidP="00B424A0">
      <w:pPr>
        <w:pStyle w:val="1e"/>
      </w:pPr>
      <w:r w:rsidRPr="00C970C2">
        <w:rPr>
          <w:noProof/>
        </w:rPr>
        <w:drawing>
          <wp:inline distT="0" distB="0" distL="0" distR="0" wp14:anchorId="6CF7193D" wp14:editId="12FC96ED">
            <wp:extent cx="5400000" cy="345600"/>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00" cy="345600"/>
                    </a:xfrm>
                    <a:prstGeom prst="rect">
                      <a:avLst/>
                    </a:prstGeom>
                  </pic:spPr>
                </pic:pic>
              </a:graphicData>
            </a:graphic>
          </wp:inline>
        </w:drawing>
      </w:r>
    </w:p>
    <w:p w14:paraId="0C84F0B4" w14:textId="31C97DF8" w:rsidR="00A75FEB" w:rsidRPr="00C970C2" w:rsidRDefault="00C54DA5" w:rsidP="00B424A0">
      <w:pPr>
        <w:pStyle w:val="1e"/>
      </w:pPr>
      <w:r w:rsidRPr="00C970C2">
        <w:t>查看上传到</w:t>
      </w:r>
      <w:r w:rsidRPr="00C970C2">
        <w:t>HDFS</w:t>
      </w:r>
      <w:r w:rsidRPr="00C970C2">
        <w:t>中的日志文件</w:t>
      </w:r>
      <w:r w:rsidRPr="00C970C2">
        <w:rPr>
          <w:rFonts w:hint="eastAsia"/>
        </w:rPr>
        <w:t>。</w:t>
      </w:r>
    </w:p>
    <w:p w14:paraId="19F25B41" w14:textId="005D4F93" w:rsidR="00C54DA5" w:rsidRPr="00C970C2" w:rsidRDefault="00C54DA5"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hdfs dfs -ls /logs_batch/logs</w:t>
      </w:r>
    </w:p>
    <w:p w14:paraId="2FA7246B" w14:textId="1A256E2E" w:rsidR="00C54DA5" w:rsidRPr="00C970C2" w:rsidRDefault="00C54DA5" w:rsidP="00B424A0">
      <w:pPr>
        <w:pStyle w:val="1e"/>
      </w:pPr>
      <w:r w:rsidRPr="00C970C2">
        <w:rPr>
          <w:noProof/>
        </w:rPr>
        <w:lastRenderedPageBreak/>
        <w:drawing>
          <wp:inline distT="0" distB="0" distL="0" distR="0" wp14:anchorId="29009289" wp14:editId="771BBFC1">
            <wp:extent cx="5400000" cy="705600"/>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00" cy="705600"/>
                    </a:xfrm>
                    <a:prstGeom prst="rect">
                      <a:avLst/>
                    </a:prstGeom>
                  </pic:spPr>
                </pic:pic>
              </a:graphicData>
            </a:graphic>
          </wp:inline>
        </w:drawing>
      </w:r>
    </w:p>
    <w:p w14:paraId="5850553C" w14:textId="65961A5A" w:rsidR="0062319F" w:rsidRPr="00C970C2" w:rsidRDefault="0062319F" w:rsidP="0062319F">
      <w:pPr>
        <w:pStyle w:val="3"/>
      </w:pPr>
      <w:bookmarkStart w:id="99" w:name="_Toc67402004"/>
      <w:r w:rsidRPr="00C970C2">
        <w:t>业务数据准备</w:t>
      </w:r>
      <w:bookmarkEnd w:id="99"/>
    </w:p>
    <w:p w14:paraId="783EE652" w14:textId="17B29879" w:rsidR="00F23E6D" w:rsidRPr="00C970C2" w:rsidRDefault="0083167D" w:rsidP="00F23E6D">
      <w:pPr>
        <w:pStyle w:val="30"/>
      </w:pPr>
      <w:r w:rsidRPr="00C970C2">
        <w:rPr>
          <w:rFonts w:hint="eastAsia"/>
        </w:rPr>
        <w:t>登录到</w:t>
      </w:r>
      <w:r w:rsidRPr="00C970C2">
        <w:rPr>
          <w:rFonts w:hint="eastAsia"/>
        </w:rPr>
        <w:t>MySQL</w:t>
      </w:r>
      <w:r w:rsidRPr="00C970C2">
        <w:rPr>
          <w:rFonts w:hint="eastAsia"/>
        </w:rPr>
        <w:t>实例</w:t>
      </w:r>
      <w:r w:rsidR="00A0652E" w:rsidRPr="00C970C2">
        <w:rPr>
          <w:rFonts w:hint="eastAsia"/>
        </w:rPr>
        <w:t>的管理平台</w:t>
      </w:r>
    </w:p>
    <w:p w14:paraId="0D8183BB" w14:textId="121F6990" w:rsidR="0083167D" w:rsidRPr="00C970C2" w:rsidRDefault="00FF6CAE" w:rsidP="00B424A0">
      <w:pPr>
        <w:pStyle w:val="1e"/>
      </w:pPr>
      <w:r w:rsidRPr="00C970C2">
        <w:t>在华为云控制台云数据库</w:t>
      </w:r>
      <w:r w:rsidRPr="00C970C2">
        <w:t>RDS</w:t>
      </w:r>
      <w:r w:rsidRPr="00C970C2">
        <w:t>的实例管理界面</w:t>
      </w:r>
      <w:r w:rsidRPr="00C970C2">
        <w:rPr>
          <w:rFonts w:hint="eastAsia"/>
        </w:rPr>
        <w:t>，</w:t>
      </w:r>
      <w:r w:rsidRPr="00C970C2">
        <w:t>点击实例后面的</w:t>
      </w:r>
      <w:r w:rsidRPr="00C970C2">
        <w:rPr>
          <w:rFonts w:hint="eastAsia"/>
        </w:rPr>
        <w:t>“</w:t>
      </w:r>
      <w:r w:rsidRPr="00C970C2">
        <w:t>登录</w:t>
      </w:r>
      <w:r w:rsidRPr="00C970C2">
        <w:rPr>
          <w:rFonts w:hint="eastAsia"/>
        </w:rPr>
        <w:t>”。</w:t>
      </w:r>
    </w:p>
    <w:p w14:paraId="5A216BAA" w14:textId="01DA44E8" w:rsidR="00FF6CAE" w:rsidRPr="00C970C2" w:rsidRDefault="00FF6CAE" w:rsidP="00B424A0">
      <w:pPr>
        <w:pStyle w:val="1e"/>
      </w:pPr>
      <w:r w:rsidRPr="00C970C2">
        <w:rPr>
          <w:noProof/>
        </w:rPr>
        <mc:AlternateContent>
          <mc:Choice Requires="wps">
            <w:drawing>
              <wp:anchor distT="0" distB="0" distL="114300" distR="114300" simplePos="0" relativeHeight="251872256" behindDoc="0" locked="0" layoutInCell="1" allowOverlap="1" wp14:anchorId="4114E988" wp14:editId="4A60479E">
                <wp:simplePos x="0" y="0"/>
                <wp:positionH relativeFrom="margin">
                  <wp:posOffset>5065247</wp:posOffset>
                </wp:positionH>
                <wp:positionV relativeFrom="paragraph">
                  <wp:posOffset>264258</wp:posOffset>
                </wp:positionV>
                <wp:extent cx="296985" cy="169984"/>
                <wp:effectExtent l="19050" t="19050" r="27305" b="20955"/>
                <wp:wrapNone/>
                <wp:docPr id="303" name="矩形 303"/>
                <wp:cNvGraphicFramePr/>
                <a:graphic xmlns:a="http://schemas.openxmlformats.org/drawingml/2006/main">
                  <a:graphicData uri="http://schemas.microsoft.com/office/word/2010/wordprocessingShape">
                    <wps:wsp>
                      <wps:cNvSpPr/>
                      <wps:spPr>
                        <a:xfrm>
                          <a:off x="0" y="0"/>
                          <a:ext cx="296985" cy="16998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12EEC" id="矩形 303" o:spid="_x0000_s1026" style="position:absolute;left:0;text-align:left;margin-left:398.85pt;margin-top:20.8pt;width:23.4pt;height:13.4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" filled="f" strokecolor="#c7000b" strokeweight="2.25pt">
                <w10:wrap anchorx="margin"/>
              </v:rect>
            </w:pict>
          </mc:Fallback>
        </mc:AlternateContent>
      </w:r>
      <w:r w:rsidR="007E0F7E" w:rsidRPr="00C970C2">
        <w:rPr>
          <w:noProof/>
        </w:rPr>
        <w:drawing>
          <wp:inline distT="0" distB="0" distL="0" distR="0" wp14:anchorId="5FF22F0C" wp14:editId="7747E1E0">
            <wp:extent cx="5400000" cy="460800"/>
            <wp:effectExtent l="19050" t="19050" r="10795" b="1587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000" cy="460800"/>
                    </a:xfrm>
                    <a:prstGeom prst="rect">
                      <a:avLst/>
                    </a:prstGeom>
                    <a:ln w="12700">
                      <a:solidFill>
                        <a:schemeClr val="bg1">
                          <a:lumMod val="85000"/>
                        </a:schemeClr>
                      </a:solidFill>
                    </a:ln>
                  </pic:spPr>
                </pic:pic>
              </a:graphicData>
            </a:graphic>
          </wp:inline>
        </w:drawing>
      </w:r>
    </w:p>
    <w:p w14:paraId="2016BE38" w14:textId="35C6E459" w:rsidR="00F23E6D" w:rsidRPr="00C970C2" w:rsidRDefault="00AE023A" w:rsidP="00B424A0">
      <w:pPr>
        <w:pStyle w:val="1e"/>
      </w:pPr>
      <w:r w:rsidRPr="00C970C2">
        <w:rPr>
          <w:rFonts w:hint="eastAsia"/>
        </w:rPr>
        <w:t>输入用户名</w:t>
      </w:r>
      <w:r w:rsidRPr="00C970C2">
        <w:rPr>
          <w:rFonts w:hint="eastAsia"/>
        </w:rPr>
        <w:t>root</w:t>
      </w:r>
      <w:r w:rsidRPr="00C970C2">
        <w:rPr>
          <w:rFonts w:hint="eastAsia"/>
        </w:rPr>
        <w:t>和密码后点击“测试连接”，</w:t>
      </w:r>
      <w:r w:rsidR="0033425D" w:rsidRPr="00C970C2">
        <w:rPr>
          <w:rFonts w:hint="eastAsia"/>
        </w:rPr>
        <w:t>连接成功后</w:t>
      </w:r>
      <w:r w:rsidRPr="00C970C2">
        <w:rPr>
          <w:rFonts w:hint="eastAsia"/>
        </w:rPr>
        <w:t>勾选“记住密码”，开启“定时采集”和“</w:t>
      </w:r>
      <w:r w:rsidRPr="00C970C2">
        <w:rPr>
          <w:rFonts w:hint="eastAsia"/>
        </w:rPr>
        <w:t>SQL</w:t>
      </w:r>
      <w:r w:rsidRPr="00C970C2">
        <w:rPr>
          <w:rFonts w:hint="eastAsia"/>
        </w:rPr>
        <w:t>执行记录”，然后点击“登录”。</w:t>
      </w:r>
    </w:p>
    <w:p w14:paraId="4F679D03" w14:textId="40418F47" w:rsidR="009A117B" w:rsidRPr="00C970C2" w:rsidRDefault="009A117B" w:rsidP="00B424A0">
      <w:pPr>
        <w:pStyle w:val="1e"/>
      </w:pPr>
      <w:r w:rsidRPr="00C970C2">
        <w:rPr>
          <w:noProof/>
        </w:rPr>
        <mc:AlternateContent>
          <mc:Choice Requires="wps">
            <w:drawing>
              <wp:anchor distT="0" distB="0" distL="114300" distR="114300" simplePos="0" relativeHeight="251874304" behindDoc="0" locked="0" layoutInCell="1" allowOverlap="1" wp14:anchorId="60C7B27E" wp14:editId="5016B1C2">
                <wp:simplePos x="0" y="0"/>
                <wp:positionH relativeFrom="margin">
                  <wp:posOffset>3585210</wp:posOffset>
                </wp:positionH>
                <wp:positionV relativeFrom="paragraph">
                  <wp:posOffset>1126978</wp:posOffset>
                </wp:positionV>
                <wp:extent cx="647700" cy="260350"/>
                <wp:effectExtent l="19050" t="19050" r="19050" b="25400"/>
                <wp:wrapNone/>
                <wp:docPr id="305" name="矩形 305"/>
                <wp:cNvGraphicFramePr/>
                <a:graphic xmlns:a="http://schemas.openxmlformats.org/drawingml/2006/main">
                  <a:graphicData uri="http://schemas.microsoft.com/office/word/2010/wordprocessingShape">
                    <wps:wsp>
                      <wps:cNvSpPr/>
                      <wps:spPr>
                        <a:xfrm>
                          <a:off x="0" y="0"/>
                          <a:ext cx="647700" cy="2603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1B4C8" id="矩形 305" o:spid="_x0000_s1026" style="position:absolute;left:0;text-align:left;margin-left:282.3pt;margin-top:88.75pt;width:51pt;height:20.5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" filled="f" strokecolor="#c7000b" strokeweight="2.25pt">
                <w10:wrap anchorx="margin"/>
              </v:rect>
            </w:pict>
          </mc:Fallback>
        </mc:AlternateContent>
      </w:r>
      <w:r w:rsidR="00CD7010" w:rsidRPr="00C970C2">
        <w:rPr>
          <w:noProof/>
        </w:rPr>
        <w:drawing>
          <wp:inline distT="0" distB="0" distL="0" distR="0" wp14:anchorId="69E0BAC7" wp14:editId="59F3528B">
            <wp:extent cx="5400000" cy="2934000"/>
            <wp:effectExtent l="19050" t="19050" r="10795" b="1905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0000" cy="2934000"/>
                    </a:xfrm>
                    <a:prstGeom prst="rect">
                      <a:avLst/>
                    </a:prstGeom>
                    <a:ln w="12700">
                      <a:solidFill>
                        <a:schemeClr val="bg1">
                          <a:lumMod val="85000"/>
                        </a:schemeClr>
                      </a:solidFill>
                    </a:ln>
                  </pic:spPr>
                </pic:pic>
              </a:graphicData>
            </a:graphic>
          </wp:inline>
        </w:drawing>
      </w:r>
    </w:p>
    <w:p w14:paraId="02EE271D" w14:textId="27DB6013" w:rsidR="00ED126D" w:rsidRPr="00C970C2" w:rsidRDefault="00ED126D" w:rsidP="00ED126D">
      <w:pPr>
        <w:pStyle w:val="30"/>
      </w:pPr>
      <w:r w:rsidRPr="00C970C2">
        <w:t>创建数据库</w:t>
      </w:r>
    </w:p>
    <w:p w14:paraId="238C2983" w14:textId="3B6BA9C5" w:rsidR="00F23E6D" w:rsidRPr="00C970C2" w:rsidRDefault="009216D9" w:rsidP="00B424A0">
      <w:pPr>
        <w:pStyle w:val="1e"/>
        <w:rPr>
          <w:noProof/>
        </w:rPr>
      </w:pPr>
      <w:r w:rsidRPr="00C970C2">
        <w:rPr>
          <w:noProof/>
        </w:rPr>
        <w:t>进入到</w:t>
      </w:r>
      <w:r w:rsidRPr="00C970C2">
        <w:rPr>
          <w:noProof/>
        </w:rPr>
        <w:t>DAS</w:t>
      </w:r>
      <w:r w:rsidRPr="00C970C2">
        <w:rPr>
          <w:noProof/>
        </w:rPr>
        <w:t>管理平台后点击</w:t>
      </w:r>
      <w:r w:rsidRPr="00C970C2">
        <w:rPr>
          <w:rFonts w:hint="eastAsia"/>
          <w:noProof/>
        </w:rPr>
        <w:t>“新建数据库”。</w:t>
      </w:r>
    </w:p>
    <w:p w14:paraId="2C5CCC59" w14:textId="72EF90BE" w:rsidR="009216D9" w:rsidRPr="00C970C2" w:rsidRDefault="009216D9" w:rsidP="00B424A0">
      <w:pPr>
        <w:pStyle w:val="1e"/>
      </w:pPr>
      <w:r w:rsidRPr="00C970C2">
        <w:rPr>
          <w:noProof/>
        </w:rPr>
        <w:lastRenderedPageBreak/>
        <mc:AlternateContent>
          <mc:Choice Requires="wps">
            <w:drawing>
              <wp:anchor distT="0" distB="0" distL="114300" distR="114300" simplePos="0" relativeHeight="251702272" behindDoc="0" locked="0" layoutInCell="1" allowOverlap="1" wp14:anchorId="29909BAF" wp14:editId="35A96722">
                <wp:simplePos x="0" y="0"/>
                <wp:positionH relativeFrom="margin">
                  <wp:posOffset>812800</wp:posOffset>
                </wp:positionH>
                <wp:positionV relativeFrom="paragraph">
                  <wp:posOffset>1056005</wp:posOffset>
                </wp:positionV>
                <wp:extent cx="659081" cy="247650"/>
                <wp:effectExtent l="19050" t="19050" r="27305" b="19050"/>
                <wp:wrapNone/>
                <wp:docPr id="35889" name="矩形 35889"/>
                <wp:cNvGraphicFramePr/>
                <a:graphic xmlns:a="http://schemas.openxmlformats.org/drawingml/2006/main">
                  <a:graphicData uri="http://schemas.microsoft.com/office/word/2010/wordprocessingShape">
                    <wps:wsp>
                      <wps:cNvSpPr/>
                      <wps:spPr>
                        <a:xfrm>
                          <a:off x="0" y="0"/>
                          <a:ext cx="659081" cy="2476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A6A458" id="矩形 35889" o:spid="_x0000_s1026" style="position:absolute;left:0;text-align:left;margin-left:64pt;margin-top:83.15pt;width:51.9pt;height:19.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" filled="f" strokecolor="#c7000b" strokeweight="2.25pt">
                <w10:wrap anchorx="margin"/>
              </v:rect>
            </w:pict>
          </mc:Fallback>
        </mc:AlternateContent>
      </w:r>
      <w:r w:rsidRPr="00C970C2">
        <w:rPr>
          <w:noProof/>
        </w:rPr>
        <w:drawing>
          <wp:inline distT="0" distB="0" distL="0" distR="0" wp14:anchorId="678311D9" wp14:editId="45884535">
            <wp:extent cx="5400000" cy="2214000"/>
            <wp:effectExtent l="19050" t="19050" r="10795" b="1524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00" cy="2214000"/>
                    </a:xfrm>
                    <a:prstGeom prst="rect">
                      <a:avLst/>
                    </a:prstGeom>
                    <a:ln w="12700">
                      <a:solidFill>
                        <a:schemeClr val="bg1">
                          <a:lumMod val="85000"/>
                        </a:schemeClr>
                      </a:solidFill>
                    </a:ln>
                  </pic:spPr>
                </pic:pic>
              </a:graphicData>
            </a:graphic>
          </wp:inline>
        </w:drawing>
      </w:r>
    </w:p>
    <w:p w14:paraId="62FB62B4" w14:textId="2C1BA571" w:rsidR="00F23E6D" w:rsidRPr="00C970C2" w:rsidRDefault="00F23E6D" w:rsidP="00B424A0">
      <w:pPr>
        <w:pStyle w:val="1e"/>
      </w:pPr>
      <w:r w:rsidRPr="00C970C2">
        <w:rPr>
          <w:rFonts w:hint="eastAsia"/>
        </w:rPr>
        <w:t>数据库名称</w:t>
      </w:r>
      <w:r w:rsidR="003B6165" w:rsidRPr="00C970C2">
        <w:rPr>
          <w:rFonts w:hint="eastAsia"/>
        </w:rPr>
        <w:t>为</w:t>
      </w:r>
      <w:r w:rsidRPr="00C970C2">
        <w:rPr>
          <w:rFonts w:hint="eastAsia"/>
        </w:rPr>
        <w:t>“</w:t>
      </w:r>
      <w:r w:rsidRPr="00C970C2">
        <w:rPr>
          <w:rFonts w:hint="eastAsia"/>
        </w:rPr>
        <w:t>business_batch</w:t>
      </w:r>
      <w:r w:rsidR="003B6165" w:rsidRPr="00C970C2">
        <w:rPr>
          <w:rFonts w:hint="eastAsia"/>
        </w:rPr>
        <w:t>”（可以自定义）</w:t>
      </w:r>
      <w:r w:rsidRPr="00C970C2">
        <w:rPr>
          <w:rFonts w:hint="eastAsia"/>
        </w:rPr>
        <w:t>，</w:t>
      </w:r>
      <w:r w:rsidR="003B6165" w:rsidRPr="00C970C2">
        <w:rPr>
          <w:rFonts w:hint="eastAsia"/>
        </w:rPr>
        <w:t>字符集为“</w:t>
      </w:r>
      <w:r w:rsidR="003B6165" w:rsidRPr="00C970C2">
        <w:rPr>
          <w:rFonts w:hint="eastAsia"/>
        </w:rPr>
        <w:t>utf</w:t>
      </w:r>
      <w:r w:rsidR="003B6165" w:rsidRPr="00C970C2">
        <w:t>8</w:t>
      </w:r>
      <w:r w:rsidR="003B6165" w:rsidRPr="00C970C2">
        <w:rPr>
          <w:rFonts w:hint="eastAsia"/>
        </w:rPr>
        <w:t>”，</w:t>
      </w:r>
      <w:r w:rsidRPr="00C970C2">
        <w:rPr>
          <w:rFonts w:hint="eastAsia"/>
        </w:rPr>
        <w:t>点击“确定”。</w:t>
      </w:r>
    </w:p>
    <w:p w14:paraId="24E5AE8A" w14:textId="2CCADC5B" w:rsidR="003B6165" w:rsidRPr="00C970C2" w:rsidRDefault="003B6165" w:rsidP="00B424A0">
      <w:pPr>
        <w:pStyle w:val="1e"/>
      </w:pPr>
      <w:r w:rsidRPr="00C970C2">
        <w:rPr>
          <w:noProof/>
        </w:rPr>
        <w:drawing>
          <wp:inline distT="0" distB="0" distL="0" distR="0" wp14:anchorId="7D7462FA" wp14:editId="64F95015">
            <wp:extent cx="3600000" cy="1990800"/>
            <wp:effectExtent l="19050" t="19050" r="1968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00000" cy="1990800"/>
                    </a:xfrm>
                    <a:prstGeom prst="rect">
                      <a:avLst/>
                    </a:prstGeom>
                    <a:ln w="12700">
                      <a:solidFill>
                        <a:schemeClr val="bg1">
                          <a:lumMod val="85000"/>
                        </a:schemeClr>
                      </a:solidFill>
                    </a:ln>
                  </pic:spPr>
                </pic:pic>
              </a:graphicData>
            </a:graphic>
          </wp:inline>
        </w:drawing>
      </w:r>
    </w:p>
    <w:p w14:paraId="6F4435B0" w14:textId="764482D5" w:rsidR="00A0652E" w:rsidRPr="00C970C2" w:rsidRDefault="00A0652E" w:rsidP="00B424A0">
      <w:pPr>
        <w:pStyle w:val="1e"/>
      </w:pPr>
      <w:r w:rsidRPr="00C970C2">
        <w:rPr>
          <w:rFonts w:hint="eastAsia"/>
        </w:rPr>
        <w:t>数据库创建成功。</w:t>
      </w:r>
    </w:p>
    <w:p w14:paraId="61068DE6" w14:textId="2CF0762A" w:rsidR="00F23E6D" w:rsidRPr="00C970C2" w:rsidRDefault="00891E3D" w:rsidP="00B424A0">
      <w:pPr>
        <w:pStyle w:val="1e"/>
      </w:pPr>
      <w:r w:rsidRPr="00C970C2">
        <w:rPr>
          <w:noProof/>
        </w:rPr>
        <w:drawing>
          <wp:inline distT="0" distB="0" distL="0" distR="0" wp14:anchorId="1FF1F516" wp14:editId="60CBD4D6">
            <wp:extent cx="5400000" cy="399600"/>
            <wp:effectExtent l="19050" t="19050" r="10795" b="1968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00" cy="399600"/>
                    </a:xfrm>
                    <a:prstGeom prst="rect">
                      <a:avLst/>
                    </a:prstGeom>
                    <a:ln w="12700">
                      <a:solidFill>
                        <a:schemeClr val="bg1">
                          <a:lumMod val="85000"/>
                        </a:schemeClr>
                      </a:solidFill>
                    </a:ln>
                  </pic:spPr>
                </pic:pic>
              </a:graphicData>
            </a:graphic>
          </wp:inline>
        </w:drawing>
      </w:r>
    </w:p>
    <w:p w14:paraId="38763787" w14:textId="06B0F2F5" w:rsidR="00F23E6D" w:rsidRPr="00C970C2" w:rsidRDefault="00F23E6D" w:rsidP="00891E3D">
      <w:pPr>
        <w:pStyle w:val="30"/>
      </w:pPr>
      <w:r w:rsidRPr="00C970C2">
        <w:rPr>
          <w:rFonts w:hint="eastAsia"/>
        </w:rPr>
        <w:t>导入业务数据。</w:t>
      </w:r>
    </w:p>
    <w:p w14:paraId="2A3D0E29" w14:textId="708EE669" w:rsidR="00F23E6D" w:rsidRPr="00C970C2" w:rsidRDefault="00F23E6D" w:rsidP="00B424A0">
      <w:pPr>
        <w:pStyle w:val="1e"/>
      </w:pPr>
      <w:r w:rsidRPr="00C970C2">
        <w:rPr>
          <w:rFonts w:hint="eastAsia"/>
        </w:rPr>
        <w:t>选择页面</w:t>
      </w:r>
      <w:r w:rsidR="00891E3D" w:rsidRPr="00C970C2">
        <w:rPr>
          <w:rFonts w:hint="eastAsia"/>
        </w:rPr>
        <w:t>顶部</w:t>
      </w:r>
      <w:r w:rsidRPr="00C970C2">
        <w:rPr>
          <w:rFonts w:hint="eastAsia"/>
        </w:rPr>
        <w:t>“导入·导出”中的</w:t>
      </w:r>
      <w:r w:rsidR="00891E3D" w:rsidRPr="00C970C2">
        <w:rPr>
          <w:rFonts w:hint="eastAsia"/>
        </w:rPr>
        <w:t>“导入”</w:t>
      </w:r>
      <w:r w:rsidRPr="00C970C2">
        <w:rPr>
          <w:rFonts w:hint="eastAsia"/>
        </w:rPr>
        <w:t>。</w:t>
      </w:r>
    </w:p>
    <w:p w14:paraId="655AF0BC" w14:textId="6EE57D9E" w:rsidR="00891E3D" w:rsidRPr="00C970C2" w:rsidRDefault="00891E3D" w:rsidP="00B424A0">
      <w:pPr>
        <w:pStyle w:val="1e"/>
      </w:pPr>
      <w:r w:rsidRPr="00C970C2">
        <w:rPr>
          <w:noProof/>
        </w:rPr>
        <mc:AlternateContent>
          <mc:Choice Requires="wps">
            <w:drawing>
              <wp:anchor distT="0" distB="0" distL="114300" distR="114300" simplePos="0" relativeHeight="251703296" behindDoc="0" locked="0" layoutInCell="1" allowOverlap="1" wp14:anchorId="5B51B7C9" wp14:editId="154335D3">
                <wp:simplePos x="0" y="0"/>
                <wp:positionH relativeFrom="margin">
                  <wp:posOffset>3128010</wp:posOffset>
                </wp:positionH>
                <wp:positionV relativeFrom="paragraph">
                  <wp:posOffset>232410</wp:posOffset>
                </wp:positionV>
                <wp:extent cx="781050" cy="234950"/>
                <wp:effectExtent l="19050" t="19050" r="19050" b="12700"/>
                <wp:wrapNone/>
                <wp:docPr id="449" name="矩形 449"/>
                <wp:cNvGraphicFramePr/>
                <a:graphic xmlns:a="http://schemas.openxmlformats.org/drawingml/2006/main">
                  <a:graphicData uri="http://schemas.microsoft.com/office/word/2010/wordprocessingShape">
                    <wps:wsp>
                      <wps:cNvSpPr/>
                      <wps:spPr>
                        <a:xfrm>
                          <a:off x="0" y="0"/>
                          <a:ext cx="781050" cy="2349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AA056" id="矩形 449" o:spid="_x0000_s1026" style="position:absolute;left:0;text-align:left;margin-left:246.3pt;margin-top:18.3pt;width:61.5pt;height:18.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" filled="f" strokecolor="#c7000b" strokeweight="2.25pt">
                <w10:wrap anchorx="margin"/>
              </v:rect>
            </w:pict>
          </mc:Fallback>
        </mc:AlternateContent>
      </w:r>
      <w:r w:rsidRPr="00C970C2">
        <w:rPr>
          <w:noProof/>
        </w:rPr>
        <w:drawing>
          <wp:inline distT="0" distB="0" distL="0" distR="0" wp14:anchorId="583B735E" wp14:editId="29A32F70">
            <wp:extent cx="5400000" cy="1346400"/>
            <wp:effectExtent l="19050" t="19050" r="10795" b="2540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00" cy="1346400"/>
                    </a:xfrm>
                    <a:prstGeom prst="rect">
                      <a:avLst/>
                    </a:prstGeom>
                    <a:ln w="12700">
                      <a:solidFill>
                        <a:schemeClr val="bg1">
                          <a:lumMod val="85000"/>
                        </a:schemeClr>
                      </a:solidFill>
                    </a:ln>
                  </pic:spPr>
                </pic:pic>
              </a:graphicData>
            </a:graphic>
          </wp:inline>
        </w:drawing>
      </w:r>
    </w:p>
    <w:p w14:paraId="4131E65A" w14:textId="1FC22A90" w:rsidR="00F23E6D" w:rsidRPr="00C970C2" w:rsidRDefault="002A6C79" w:rsidP="00B424A0">
      <w:pPr>
        <w:pStyle w:val="1e"/>
      </w:pPr>
      <w:r w:rsidRPr="00C970C2">
        <w:rPr>
          <w:noProof/>
        </w:rPr>
        <w:lastRenderedPageBreak/>
        <mc:AlternateContent>
          <mc:Choice Requires="wps">
            <w:drawing>
              <wp:anchor distT="0" distB="0" distL="114300" distR="114300" simplePos="0" relativeHeight="251704320" behindDoc="0" locked="0" layoutInCell="1" allowOverlap="1" wp14:anchorId="03BC2BE6" wp14:editId="721A1C60">
                <wp:simplePos x="0" y="0"/>
                <wp:positionH relativeFrom="margin">
                  <wp:posOffset>689610</wp:posOffset>
                </wp:positionH>
                <wp:positionV relativeFrom="paragraph">
                  <wp:posOffset>702310</wp:posOffset>
                </wp:positionV>
                <wp:extent cx="660400" cy="266700"/>
                <wp:effectExtent l="19050" t="19050" r="25400" b="19050"/>
                <wp:wrapNone/>
                <wp:docPr id="453" name="矩形 453"/>
                <wp:cNvGraphicFramePr/>
                <a:graphic xmlns:a="http://schemas.openxmlformats.org/drawingml/2006/main">
                  <a:graphicData uri="http://schemas.microsoft.com/office/word/2010/wordprocessingShape">
                    <wps:wsp>
                      <wps:cNvSpPr/>
                      <wps:spPr>
                        <a:xfrm>
                          <a:off x="0" y="0"/>
                          <a:ext cx="660400" cy="2667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4D0D7A" id="矩形 453" o:spid="_x0000_s1026" style="position:absolute;left:0;text-align:left;margin-left:54.3pt;margin-top:55.3pt;width:52pt;height:21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" filled="f" strokecolor="#c7000b" strokeweight="2.25pt">
                <w10:wrap anchorx="margin"/>
              </v:rect>
            </w:pict>
          </mc:Fallback>
        </mc:AlternateContent>
      </w:r>
      <w:r w:rsidR="008465FA" w:rsidRPr="00C970C2">
        <w:rPr>
          <w:rFonts w:hint="eastAsia"/>
        </w:rPr>
        <w:t>点击“</w:t>
      </w:r>
      <w:r w:rsidR="00F23E6D" w:rsidRPr="00C970C2">
        <w:rPr>
          <w:rFonts w:hint="eastAsia"/>
        </w:rPr>
        <w:t>新建任务</w:t>
      </w:r>
      <w:r w:rsidR="008465FA" w:rsidRPr="00C970C2">
        <w:rPr>
          <w:rFonts w:hint="eastAsia"/>
        </w:rPr>
        <w:t>”</w:t>
      </w:r>
      <w:r w:rsidR="00F23E6D" w:rsidRPr="00C970C2">
        <w:rPr>
          <w:rFonts w:hint="eastAsia"/>
        </w:rPr>
        <w:t>。</w:t>
      </w:r>
      <w:r w:rsidRPr="00C970C2">
        <w:rPr>
          <w:noProof/>
        </w:rPr>
        <w:t xml:space="preserve"> </w:t>
      </w:r>
      <w:r w:rsidRPr="00C970C2">
        <w:rPr>
          <w:noProof/>
        </w:rPr>
        <w:drawing>
          <wp:inline distT="0" distB="0" distL="0" distR="0" wp14:anchorId="4D831031" wp14:editId="5EDECC70">
            <wp:extent cx="5400000" cy="1897200"/>
            <wp:effectExtent l="19050" t="19050" r="10795" b="2730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00" cy="1897200"/>
                    </a:xfrm>
                    <a:prstGeom prst="rect">
                      <a:avLst/>
                    </a:prstGeom>
                    <a:ln w="12700">
                      <a:solidFill>
                        <a:schemeClr val="bg1">
                          <a:lumMod val="85000"/>
                        </a:schemeClr>
                      </a:solidFill>
                    </a:ln>
                  </pic:spPr>
                </pic:pic>
              </a:graphicData>
            </a:graphic>
          </wp:inline>
        </w:drawing>
      </w:r>
    </w:p>
    <w:p w14:paraId="325EF1B9" w14:textId="51161D21" w:rsidR="00F23E6D" w:rsidRPr="00C970C2" w:rsidRDefault="001251B4" w:rsidP="00B424A0">
      <w:pPr>
        <w:pStyle w:val="1e"/>
      </w:pPr>
      <w:r w:rsidRPr="00C970C2">
        <w:rPr>
          <w:rFonts w:hint="eastAsia"/>
        </w:rPr>
        <w:t>导入</w:t>
      </w:r>
      <w:r w:rsidR="00F23E6D" w:rsidRPr="00C970C2">
        <w:rPr>
          <w:rFonts w:hint="eastAsia"/>
        </w:rPr>
        <w:t>类型为“</w:t>
      </w:r>
      <w:r w:rsidRPr="00C970C2">
        <w:rPr>
          <w:rFonts w:hint="eastAsia"/>
        </w:rPr>
        <w:t>sql</w:t>
      </w:r>
      <w:r w:rsidRPr="00C970C2">
        <w:rPr>
          <w:rFonts w:hint="eastAsia"/>
        </w:rPr>
        <w:t>”，文件来源</w:t>
      </w:r>
      <w:r w:rsidR="00F23E6D" w:rsidRPr="00C970C2">
        <w:rPr>
          <w:rFonts w:hint="eastAsia"/>
        </w:rPr>
        <w:t>“上传文件”，附件存放位置</w:t>
      </w:r>
      <w:r w:rsidRPr="00C970C2">
        <w:rPr>
          <w:rFonts w:hint="eastAsia"/>
        </w:rPr>
        <w:t>选择</w:t>
      </w:r>
      <w:r w:rsidR="00F23E6D" w:rsidRPr="00C970C2">
        <w:rPr>
          <w:rFonts w:hint="eastAsia"/>
        </w:rPr>
        <w:t>之前购买的</w:t>
      </w:r>
      <w:r w:rsidR="00F23E6D" w:rsidRPr="00C970C2">
        <w:rPr>
          <w:rFonts w:hint="eastAsia"/>
        </w:rPr>
        <w:t>obs</w:t>
      </w:r>
      <w:r w:rsidRPr="00C970C2">
        <w:rPr>
          <w:rFonts w:hint="eastAsia"/>
        </w:rPr>
        <w:t>桶，选择附件处点击“</w:t>
      </w:r>
      <w:r w:rsidRPr="00C970C2">
        <w:rPr>
          <w:rFonts w:hint="eastAsia"/>
        </w:rPr>
        <w:t>+</w:t>
      </w:r>
      <w:r w:rsidRPr="00C970C2">
        <w:rPr>
          <w:rFonts w:hint="eastAsia"/>
        </w:rPr>
        <w:t>”号并在弹出的对话框中选择“订单表</w:t>
      </w:r>
      <w:r w:rsidRPr="00C970C2">
        <w:rPr>
          <w:rFonts w:hint="eastAsia"/>
        </w:rPr>
        <w:t>.</w:t>
      </w:r>
      <w:r w:rsidRPr="00C970C2">
        <w:t>sql</w:t>
      </w:r>
      <w:r w:rsidRPr="00C970C2">
        <w:rPr>
          <w:rFonts w:hint="eastAsia"/>
        </w:rPr>
        <w:t>”上传，数据库选择前面创建的</w:t>
      </w:r>
      <w:r w:rsidRPr="00C970C2">
        <w:rPr>
          <w:rFonts w:hint="eastAsia"/>
        </w:rPr>
        <w:t>business</w:t>
      </w:r>
      <w:r w:rsidRPr="00C970C2">
        <w:t>_batch</w:t>
      </w:r>
      <w:r w:rsidRPr="00C970C2">
        <w:rPr>
          <w:rFonts w:hint="eastAsia"/>
        </w:rPr>
        <w:t>，</w:t>
      </w:r>
      <w:r w:rsidRPr="00C970C2">
        <w:t>字符集</w:t>
      </w:r>
      <w:r w:rsidRPr="00C970C2">
        <w:rPr>
          <w:rFonts w:hint="eastAsia"/>
        </w:rPr>
        <w:t>“自动检测”，选项默认，最后点击“创建导入任务”按钮。</w:t>
      </w:r>
    </w:p>
    <w:p w14:paraId="7F6C16AD" w14:textId="7A994A39" w:rsidR="00F23E6D" w:rsidRPr="00C970C2" w:rsidRDefault="00F64F84" w:rsidP="00B424A0">
      <w:pPr>
        <w:pStyle w:val="1e"/>
      </w:pPr>
      <w:r w:rsidRPr="00C970C2">
        <w:rPr>
          <w:noProof/>
        </w:rPr>
        <mc:AlternateContent>
          <mc:Choice Requires="wps">
            <w:drawing>
              <wp:anchor distT="0" distB="0" distL="114300" distR="114300" simplePos="0" relativeHeight="251878400" behindDoc="0" locked="0" layoutInCell="1" allowOverlap="1" wp14:anchorId="65C15F0C" wp14:editId="2A2BEB1A">
                <wp:simplePos x="0" y="0"/>
                <wp:positionH relativeFrom="margin">
                  <wp:posOffset>2747010</wp:posOffset>
                </wp:positionH>
                <wp:positionV relativeFrom="paragraph">
                  <wp:posOffset>4399915</wp:posOffset>
                </wp:positionV>
                <wp:extent cx="828040" cy="279400"/>
                <wp:effectExtent l="19050" t="19050" r="10160" b="25400"/>
                <wp:wrapNone/>
                <wp:docPr id="313" name="矩形 313"/>
                <wp:cNvGraphicFramePr/>
                <a:graphic xmlns:a="http://schemas.openxmlformats.org/drawingml/2006/main">
                  <a:graphicData uri="http://schemas.microsoft.com/office/word/2010/wordprocessingShape">
                    <wps:wsp>
                      <wps:cNvSpPr/>
                      <wps:spPr>
                        <a:xfrm>
                          <a:off x="0" y="0"/>
                          <a:ext cx="828040" cy="2794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A508A" id="矩形 313" o:spid="_x0000_s1026" style="position:absolute;left:0;text-align:left;margin-left:216.3pt;margin-top:346.45pt;width:65.2pt;height:22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" filled="f" strokecolor="#c7000b" strokeweight="2.25pt">
                <w10:wrap anchorx="margin"/>
              </v:rect>
            </w:pict>
          </mc:Fallback>
        </mc:AlternateContent>
      </w:r>
      <w:r w:rsidRPr="00C970C2">
        <w:rPr>
          <w:noProof/>
        </w:rPr>
        <mc:AlternateContent>
          <mc:Choice Requires="wps">
            <w:drawing>
              <wp:anchor distT="0" distB="0" distL="114300" distR="114300" simplePos="0" relativeHeight="251876352" behindDoc="0" locked="0" layoutInCell="1" allowOverlap="1" wp14:anchorId="109197E1" wp14:editId="6B15F501">
                <wp:simplePos x="0" y="0"/>
                <wp:positionH relativeFrom="margin">
                  <wp:posOffset>3470910</wp:posOffset>
                </wp:positionH>
                <wp:positionV relativeFrom="paragraph">
                  <wp:posOffset>1783715</wp:posOffset>
                </wp:positionV>
                <wp:extent cx="777833" cy="304800"/>
                <wp:effectExtent l="19050" t="19050" r="22860" b="19050"/>
                <wp:wrapNone/>
                <wp:docPr id="312" name="矩形 312"/>
                <wp:cNvGraphicFramePr/>
                <a:graphic xmlns:a="http://schemas.openxmlformats.org/drawingml/2006/main">
                  <a:graphicData uri="http://schemas.microsoft.com/office/word/2010/wordprocessingShape">
                    <wps:wsp>
                      <wps:cNvSpPr/>
                      <wps:spPr>
                        <a:xfrm>
                          <a:off x="0" y="0"/>
                          <a:ext cx="777833" cy="3048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1EC293" id="矩形 312" o:spid="_x0000_s1026" style="position:absolute;left:0;text-align:left;margin-left:273.3pt;margin-top:140.45pt;width:61.25pt;height:24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" filled="f" strokecolor="#c7000b" strokeweight="2.25pt">
                <w10:wrap anchorx="margin"/>
              </v:rect>
            </w:pict>
          </mc:Fallback>
        </mc:AlternateContent>
      </w:r>
      <w:r w:rsidR="001251B4" w:rsidRPr="00C970C2">
        <w:rPr>
          <w:noProof/>
        </w:rPr>
        <w:drawing>
          <wp:inline distT="0" distB="0" distL="0" distR="0" wp14:anchorId="52477D5C" wp14:editId="6FA11FA6">
            <wp:extent cx="5400000" cy="4658400"/>
            <wp:effectExtent l="19050" t="19050" r="10795" b="2794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000" cy="4658400"/>
                    </a:xfrm>
                    <a:prstGeom prst="rect">
                      <a:avLst/>
                    </a:prstGeom>
                    <a:ln w="12700">
                      <a:solidFill>
                        <a:schemeClr val="bg1">
                          <a:lumMod val="85000"/>
                        </a:schemeClr>
                      </a:solidFill>
                    </a:ln>
                  </pic:spPr>
                </pic:pic>
              </a:graphicData>
            </a:graphic>
          </wp:inline>
        </w:drawing>
      </w:r>
    </w:p>
    <w:p w14:paraId="01F4DE0B" w14:textId="18CAC6C3" w:rsidR="00F23E6D" w:rsidRPr="00C970C2" w:rsidRDefault="00957527" w:rsidP="00B424A0">
      <w:pPr>
        <w:pStyle w:val="1e"/>
      </w:pPr>
      <w:r w:rsidRPr="00C970C2">
        <w:rPr>
          <w:noProof/>
        </w:rPr>
        <w:lastRenderedPageBreak/>
        <mc:AlternateContent>
          <mc:Choice Requires="wps">
            <w:drawing>
              <wp:anchor distT="0" distB="0" distL="114300" distR="114300" simplePos="0" relativeHeight="251880448" behindDoc="0" locked="0" layoutInCell="1" allowOverlap="1" wp14:anchorId="3637E76E" wp14:editId="616DDC4A">
                <wp:simplePos x="0" y="0"/>
                <wp:positionH relativeFrom="margin">
                  <wp:posOffset>1731010</wp:posOffset>
                </wp:positionH>
                <wp:positionV relativeFrom="paragraph">
                  <wp:posOffset>799465</wp:posOffset>
                </wp:positionV>
                <wp:extent cx="828040" cy="177800"/>
                <wp:effectExtent l="19050" t="19050" r="10160" b="12700"/>
                <wp:wrapNone/>
                <wp:docPr id="315" name="矩形 315"/>
                <wp:cNvGraphicFramePr/>
                <a:graphic xmlns:a="http://schemas.openxmlformats.org/drawingml/2006/main">
                  <a:graphicData uri="http://schemas.microsoft.com/office/word/2010/wordprocessingShape">
                    <wps:wsp>
                      <wps:cNvSpPr/>
                      <wps:spPr>
                        <a:xfrm>
                          <a:off x="0" y="0"/>
                          <a:ext cx="828040" cy="1778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F9ED4" id="矩形 315" o:spid="_x0000_s1026" style="position:absolute;left:0;text-align:left;margin-left:136.3pt;margin-top:62.95pt;width:65.2pt;height:14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" filled="f" strokecolor="#c7000b" strokeweight="2.25pt">
                <w10:wrap anchorx="margin"/>
              </v:rect>
            </w:pict>
          </mc:Fallback>
        </mc:AlternateContent>
      </w:r>
      <w:r w:rsidRPr="00C970C2">
        <w:rPr>
          <w:noProof/>
        </w:rPr>
        <w:drawing>
          <wp:inline distT="0" distB="0" distL="0" distR="0" wp14:anchorId="5CDC9D30" wp14:editId="2075E091">
            <wp:extent cx="4680000" cy="2264400"/>
            <wp:effectExtent l="0" t="0" r="6350" b="317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80000" cy="2264400"/>
                    </a:xfrm>
                    <a:prstGeom prst="rect">
                      <a:avLst/>
                    </a:prstGeom>
                  </pic:spPr>
                </pic:pic>
              </a:graphicData>
            </a:graphic>
          </wp:inline>
        </w:drawing>
      </w:r>
    </w:p>
    <w:p w14:paraId="017A8801" w14:textId="1A6B0878" w:rsidR="00D148F4" w:rsidRPr="00C970C2" w:rsidRDefault="00D148F4" w:rsidP="00B424A0">
      <w:pPr>
        <w:pStyle w:val="1e"/>
      </w:pPr>
      <w:r w:rsidRPr="00C970C2">
        <w:t>点击</w:t>
      </w:r>
      <w:r w:rsidRPr="00C970C2">
        <w:rPr>
          <w:rFonts w:hint="eastAsia"/>
        </w:rPr>
        <w:t>“确定”。</w:t>
      </w:r>
    </w:p>
    <w:p w14:paraId="1730AE00" w14:textId="6347D25A" w:rsidR="00D148F4" w:rsidRPr="00C970C2" w:rsidRDefault="00D148F4" w:rsidP="00B424A0">
      <w:pPr>
        <w:pStyle w:val="1e"/>
      </w:pPr>
      <w:r w:rsidRPr="00C970C2">
        <w:rPr>
          <w:noProof/>
        </w:rPr>
        <w:drawing>
          <wp:inline distT="0" distB="0" distL="0" distR="0" wp14:anchorId="555DA4E1" wp14:editId="2B6C4919">
            <wp:extent cx="3600000" cy="921600"/>
            <wp:effectExtent l="19050" t="19050" r="19685" b="1206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00000" cy="921600"/>
                    </a:xfrm>
                    <a:prstGeom prst="rect">
                      <a:avLst/>
                    </a:prstGeom>
                    <a:ln w="12700">
                      <a:solidFill>
                        <a:schemeClr val="bg1">
                          <a:lumMod val="85000"/>
                        </a:schemeClr>
                      </a:solidFill>
                    </a:ln>
                  </pic:spPr>
                </pic:pic>
              </a:graphicData>
            </a:graphic>
          </wp:inline>
        </w:drawing>
      </w:r>
    </w:p>
    <w:p w14:paraId="1FC98DA8" w14:textId="2D63DE8C" w:rsidR="00267A2B" w:rsidRPr="00C970C2" w:rsidRDefault="00267A2B" w:rsidP="00B424A0">
      <w:pPr>
        <w:pStyle w:val="1e"/>
      </w:pPr>
      <w:r w:rsidRPr="00C970C2">
        <w:t>导入任务开始</w:t>
      </w:r>
      <w:r w:rsidRPr="00C970C2">
        <w:rPr>
          <w:rFonts w:hint="eastAsia"/>
        </w:rPr>
        <w:t>，</w:t>
      </w:r>
      <w:r w:rsidRPr="00C970C2">
        <w:t>任务状态会变化</w:t>
      </w:r>
      <w:r w:rsidR="00AF46B6" w:rsidRPr="00C970C2">
        <w:rPr>
          <w:rFonts w:hint="eastAsia"/>
        </w:rPr>
        <w:t>，</w:t>
      </w:r>
      <w:r w:rsidR="00AF46B6" w:rsidRPr="00C970C2">
        <w:t>待任务状态变为</w:t>
      </w:r>
      <w:r w:rsidR="00AF46B6" w:rsidRPr="00C970C2">
        <w:rPr>
          <w:rFonts w:hint="eastAsia"/>
        </w:rPr>
        <w:t>“已完成”则导入成功。</w:t>
      </w:r>
    </w:p>
    <w:p w14:paraId="7431AE71" w14:textId="715F7769" w:rsidR="00267A2B" w:rsidRPr="00C970C2" w:rsidRDefault="00AF46B6" w:rsidP="00B424A0">
      <w:pPr>
        <w:pStyle w:val="1e"/>
      </w:pPr>
      <w:r w:rsidRPr="00C970C2">
        <w:rPr>
          <w:noProof/>
        </w:rPr>
        <w:drawing>
          <wp:inline distT="0" distB="0" distL="0" distR="0" wp14:anchorId="611DEFD8" wp14:editId="400B4286">
            <wp:extent cx="5400000" cy="784800"/>
            <wp:effectExtent l="19050" t="19050" r="10795" b="15875"/>
            <wp:docPr id="35853" name="图片 35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400000" cy="784800"/>
                    </a:xfrm>
                    <a:prstGeom prst="rect">
                      <a:avLst/>
                    </a:prstGeom>
                    <a:ln w="12700">
                      <a:solidFill>
                        <a:schemeClr val="bg1">
                          <a:lumMod val="85000"/>
                        </a:schemeClr>
                      </a:solidFill>
                    </a:ln>
                  </pic:spPr>
                </pic:pic>
              </a:graphicData>
            </a:graphic>
          </wp:inline>
        </w:drawing>
      </w:r>
    </w:p>
    <w:p w14:paraId="051C86AF" w14:textId="52A820C6" w:rsidR="00226568" w:rsidRPr="00C970C2" w:rsidRDefault="00F23E6D" w:rsidP="00B424A0">
      <w:pPr>
        <w:pStyle w:val="1e"/>
      </w:pPr>
      <w:r w:rsidRPr="00C970C2">
        <w:t>使用相同方法</w:t>
      </w:r>
      <w:r w:rsidRPr="00C970C2">
        <w:rPr>
          <w:rFonts w:hint="eastAsia"/>
        </w:rPr>
        <w:t>导入</w:t>
      </w:r>
      <w:r w:rsidR="00AE2D28" w:rsidRPr="00C970C2">
        <w:rPr>
          <w:rFonts w:hint="eastAsia"/>
        </w:rPr>
        <w:t>“</w:t>
      </w:r>
      <w:r w:rsidRPr="00C970C2">
        <w:rPr>
          <w:rFonts w:hint="eastAsia"/>
        </w:rPr>
        <w:t>支付表</w:t>
      </w:r>
      <w:r w:rsidR="00AE2D28" w:rsidRPr="00C970C2">
        <w:rPr>
          <w:rFonts w:hint="eastAsia"/>
        </w:rPr>
        <w:t>.</w:t>
      </w:r>
      <w:r w:rsidR="00AE2D28" w:rsidRPr="00C970C2">
        <w:t>sql</w:t>
      </w:r>
      <w:r w:rsidR="00AE2D28" w:rsidRPr="00C970C2">
        <w:rPr>
          <w:rFonts w:hint="eastAsia"/>
        </w:rPr>
        <w:t>”</w:t>
      </w:r>
      <w:r w:rsidR="00226568" w:rsidRPr="00C970C2">
        <w:rPr>
          <w:rFonts w:hint="eastAsia"/>
        </w:rPr>
        <w:t>。</w:t>
      </w:r>
    </w:p>
    <w:p w14:paraId="4E7FD331" w14:textId="769246D5" w:rsidR="00226568" w:rsidRPr="00C970C2" w:rsidRDefault="00AF46B6" w:rsidP="00B424A0">
      <w:pPr>
        <w:pStyle w:val="1e"/>
      </w:pPr>
      <w:r w:rsidRPr="00C970C2">
        <w:rPr>
          <w:noProof/>
        </w:rPr>
        <w:drawing>
          <wp:inline distT="0" distB="0" distL="0" distR="0" wp14:anchorId="17CFC502" wp14:editId="0FD8540C">
            <wp:extent cx="5400000" cy="612000"/>
            <wp:effectExtent l="19050" t="19050" r="10795" b="17145"/>
            <wp:docPr id="35859" name="图片 3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00000" cy="612000"/>
                    </a:xfrm>
                    <a:prstGeom prst="rect">
                      <a:avLst/>
                    </a:prstGeom>
                    <a:ln w="12700">
                      <a:solidFill>
                        <a:schemeClr val="bg1">
                          <a:lumMod val="85000"/>
                        </a:schemeClr>
                      </a:solidFill>
                    </a:ln>
                  </pic:spPr>
                </pic:pic>
              </a:graphicData>
            </a:graphic>
          </wp:inline>
        </w:drawing>
      </w:r>
    </w:p>
    <w:p w14:paraId="3317FAFB" w14:textId="1D181234" w:rsidR="00F23E6D" w:rsidRPr="00C970C2" w:rsidRDefault="00321BC4" w:rsidP="00B424A0">
      <w:pPr>
        <w:pStyle w:val="1e"/>
      </w:pPr>
      <w:r w:rsidRPr="00C970C2">
        <w:rPr>
          <w:noProof/>
        </w:rPr>
        <mc:AlternateContent>
          <mc:Choice Requires="wps">
            <w:drawing>
              <wp:anchor distT="0" distB="0" distL="114300" distR="114300" simplePos="0" relativeHeight="251708416" behindDoc="0" locked="0" layoutInCell="1" allowOverlap="1" wp14:anchorId="7883E415" wp14:editId="5D8E63AB">
                <wp:simplePos x="0" y="0"/>
                <wp:positionH relativeFrom="margin">
                  <wp:posOffset>1507295</wp:posOffset>
                </wp:positionH>
                <wp:positionV relativeFrom="paragraph">
                  <wp:posOffset>1759536</wp:posOffset>
                </wp:positionV>
                <wp:extent cx="521677" cy="292100"/>
                <wp:effectExtent l="19050" t="19050" r="12065" b="12700"/>
                <wp:wrapNone/>
                <wp:docPr id="499" name="矩形 499"/>
                <wp:cNvGraphicFramePr/>
                <a:graphic xmlns:a="http://schemas.openxmlformats.org/drawingml/2006/main">
                  <a:graphicData uri="http://schemas.microsoft.com/office/word/2010/wordprocessingShape">
                    <wps:wsp>
                      <wps:cNvSpPr/>
                      <wps:spPr>
                        <a:xfrm>
                          <a:off x="0" y="0"/>
                          <a:ext cx="521677" cy="2921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4A640" id="矩形 499" o:spid="_x0000_s1026" style="position:absolute;left:0;text-align:left;margin-left:118.7pt;margin-top:138.55pt;width:41.1pt;height:23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" filled="f" strokecolor="#c7000b" strokeweight="2.25pt">
                <w10:wrap anchorx="margin"/>
              </v:rect>
            </w:pict>
          </mc:Fallback>
        </mc:AlternateContent>
      </w:r>
      <w:r w:rsidRPr="00C970C2">
        <w:rPr>
          <w:noProof/>
        </w:rPr>
        <mc:AlternateContent>
          <mc:Choice Requires="wps">
            <w:drawing>
              <wp:anchor distT="0" distB="0" distL="114300" distR="114300" simplePos="0" relativeHeight="251707392" behindDoc="0" locked="0" layoutInCell="1" allowOverlap="1" wp14:anchorId="70D1AD78" wp14:editId="22303ED3">
                <wp:simplePos x="0" y="0"/>
                <wp:positionH relativeFrom="margin">
                  <wp:posOffset>1319530</wp:posOffset>
                </wp:positionH>
                <wp:positionV relativeFrom="paragraph">
                  <wp:posOffset>222738</wp:posOffset>
                </wp:positionV>
                <wp:extent cx="866873" cy="252046"/>
                <wp:effectExtent l="19050" t="19050" r="28575" b="15240"/>
                <wp:wrapNone/>
                <wp:docPr id="498" name="矩形 498"/>
                <wp:cNvGraphicFramePr/>
                <a:graphic xmlns:a="http://schemas.openxmlformats.org/drawingml/2006/main">
                  <a:graphicData uri="http://schemas.microsoft.com/office/word/2010/wordprocessingShape">
                    <wps:wsp>
                      <wps:cNvSpPr/>
                      <wps:spPr>
                        <a:xfrm>
                          <a:off x="0" y="0"/>
                          <a:ext cx="866873" cy="25204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5B614" id="矩形 498" o:spid="_x0000_s1026" style="position:absolute;left:0;text-align:left;margin-left:103.9pt;margin-top:17.55pt;width:68.25pt;height:19.8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" filled="f" strokecolor="#c7000b" strokeweight="2.25pt">
                <w10:wrap anchorx="margin"/>
              </v:rect>
            </w:pict>
          </mc:Fallback>
        </mc:AlternateContent>
      </w:r>
      <w:r w:rsidR="009A6019" w:rsidRPr="00C970C2">
        <w:rPr>
          <w:rFonts w:hint="eastAsia"/>
        </w:rPr>
        <w:t>点击页面顶部的“</w:t>
      </w:r>
      <w:r w:rsidR="00F23E6D" w:rsidRPr="00C970C2">
        <w:rPr>
          <w:rFonts w:hint="eastAsia"/>
        </w:rPr>
        <w:t>库管理</w:t>
      </w:r>
      <w:r w:rsidR="009A6019" w:rsidRPr="00C970C2">
        <w:rPr>
          <w:rFonts w:hint="eastAsia"/>
        </w:rPr>
        <w:t>”</w:t>
      </w:r>
      <w:r w:rsidR="00F23E6D" w:rsidRPr="00C970C2">
        <w:rPr>
          <w:rFonts w:hint="eastAsia"/>
        </w:rPr>
        <w:t>可以看到已经导入的两张表。</w:t>
      </w:r>
      <w:r w:rsidRPr="00C970C2">
        <w:rPr>
          <w:noProof/>
        </w:rPr>
        <w:t xml:space="preserve"> </w:t>
      </w:r>
      <w:r w:rsidRPr="00C970C2">
        <w:rPr>
          <w:noProof/>
        </w:rPr>
        <w:drawing>
          <wp:inline distT="0" distB="0" distL="0" distR="0" wp14:anchorId="52C35412" wp14:editId="35D93396">
            <wp:extent cx="5400000" cy="1864800"/>
            <wp:effectExtent l="19050" t="19050" r="10795" b="21590"/>
            <wp:docPr id="35861" name="图片 35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00" cy="1864800"/>
                    </a:xfrm>
                    <a:prstGeom prst="rect">
                      <a:avLst/>
                    </a:prstGeom>
                    <a:ln w="12700">
                      <a:solidFill>
                        <a:schemeClr val="bg1">
                          <a:lumMod val="85000"/>
                        </a:schemeClr>
                      </a:solidFill>
                    </a:ln>
                  </pic:spPr>
                </pic:pic>
              </a:graphicData>
            </a:graphic>
          </wp:inline>
        </w:drawing>
      </w:r>
    </w:p>
    <w:p w14:paraId="3A0430BF" w14:textId="5CA278C7" w:rsidR="00F23E6D" w:rsidRPr="00C970C2" w:rsidRDefault="00F23E6D" w:rsidP="006F063E">
      <w:pPr>
        <w:pStyle w:val="3"/>
      </w:pPr>
      <w:bookmarkStart w:id="100" w:name="_Toc48506209"/>
      <w:bookmarkStart w:id="101" w:name="_Toc49027820"/>
      <w:bookmarkStart w:id="102" w:name="_Toc67402005"/>
      <w:r w:rsidRPr="00C970C2">
        <w:rPr>
          <w:rFonts w:hint="eastAsia"/>
        </w:rPr>
        <w:t>日志数据分层统计</w:t>
      </w:r>
      <w:bookmarkEnd w:id="100"/>
      <w:bookmarkEnd w:id="101"/>
      <w:bookmarkEnd w:id="102"/>
    </w:p>
    <w:p w14:paraId="311BCE16" w14:textId="0F62C37D" w:rsidR="008D40B2" w:rsidRPr="00C970C2" w:rsidRDefault="008D40B2" w:rsidP="00F23E6D">
      <w:pPr>
        <w:pStyle w:val="30"/>
      </w:pPr>
      <w:r w:rsidRPr="00C970C2">
        <w:t>进入</w:t>
      </w:r>
      <w:r w:rsidRPr="00C970C2">
        <w:t>Hive</w:t>
      </w:r>
      <w:r w:rsidRPr="00C970C2">
        <w:t>客户端</w:t>
      </w:r>
    </w:p>
    <w:p w14:paraId="5AF258EB" w14:textId="6F12FCB6" w:rsidR="008D40B2" w:rsidRPr="00C970C2" w:rsidRDefault="008D40B2" w:rsidP="00B424A0">
      <w:pPr>
        <w:pStyle w:val="1e"/>
      </w:pPr>
      <w:r w:rsidRPr="00C970C2">
        <w:lastRenderedPageBreak/>
        <w:t>使用</w:t>
      </w:r>
      <w:r w:rsidRPr="00C970C2">
        <w:t>PuTTY</w:t>
      </w:r>
      <w:r w:rsidRPr="00C970C2">
        <w:t>登录到</w:t>
      </w:r>
      <w:r w:rsidRPr="00C970C2">
        <w:t>MRS</w:t>
      </w:r>
      <w:r w:rsidRPr="00C970C2">
        <w:t>的</w:t>
      </w:r>
      <w:r w:rsidRPr="00C970C2">
        <w:t>master</w:t>
      </w:r>
      <w:r w:rsidRPr="00C970C2">
        <w:t>节点后</w:t>
      </w:r>
      <w:r w:rsidRPr="00C970C2">
        <w:rPr>
          <w:rFonts w:hint="eastAsia"/>
        </w:rPr>
        <w:t>，</w:t>
      </w:r>
      <w:r w:rsidRPr="00C970C2">
        <w:t>使用</w:t>
      </w:r>
      <w:r w:rsidRPr="00C970C2">
        <w:t>source</w:t>
      </w:r>
      <w:r w:rsidRPr="00C970C2">
        <w:t>命令设置预置的大数据环境变量</w:t>
      </w:r>
      <w:r w:rsidRPr="00C970C2">
        <w:rPr>
          <w:rFonts w:hint="eastAsia"/>
        </w:rPr>
        <w:t>。</w:t>
      </w:r>
    </w:p>
    <w:p w14:paraId="4675D252" w14:textId="6805FEC1" w:rsidR="008D40B2" w:rsidRPr="00C970C2" w:rsidRDefault="00A13047"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source /opt/client/bigdata_env</w:t>
      </w:r>
    </w:p>
    <w:p w14:paraId="73A2B644" w14:textId="49EB4A93" w:rsidR="00A13047" w:rsidRPr="00C970C2" w:rsidRDefault="00D95933" w:rsidP="00B424A0">
      <w:pPr>
        <w:pStyle w:val="1e"/>
      </w:pPr>
      <w:r w:rsidRPr="00C970C2">
        <w:rPr>
          <w:noProof/>
        </w:rPr>
        <w:drawing>
          <wp:inline distT="0" distB="0" distL="0" distR="0" wp14:anchorId="6298C6FC" wp14:editId="6A4D0E77">
            <wp:extent cx="5400000" cy="183600"/>
            <wp:effectExtent l="0" t="0" r="0" b="6985"/>
            <wp:docPr id="35905" name="图片 35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00" cy="183600"/>
                    </a:xfrm>
                    <a:prstGeom prst="rect">
                      <a:avLst/>
                    </a:prstGeom>
                  </pic:spPr>
                </pic:pic>
              </a:graphicData>
            </a:graphic>
          </wp:inline>
        </w:drawing>
      </w:r>
    </w:p>
    <w:p w14:paraId="2930D4CE" w14:textId="185B03DC" w:rsidR="00D95933" w:rsidRPr="00C970C2" w:rsidRDefault="00D95933" w:rsidP="00B424A0">
      <w:pPr>
        <w:pStyle w:val="1e"/>
      </w:pPr>
      <w:r w:rsidRPr="00C970C2">
        <w:t>进入</w:t>
      </w:r>
      <w:r w:rsidRPr="00C970C2">
        <w:t>Hive</w:t>
      </w:r>
      <w:r w:rsidRPr="00C970C2">
        <w:t>的客户端</w:t>
      </w:r>
      <w:r w:rsidRPr="00C970C2">
        <w:t>beeline</w:t>
      </w:r>
      <w:r w:rsidRPr="00C970C2">
        <w:rPr>
          <w:rFonts w:hint="eastAsia"/>
        </w:rPr>
        <w:t>（参数</w:t>
      </w:r>
      <w:r w:rsidRPr="00C970C2">
        <w:rPr>
          <w:rFonts w:hint="eastAsia"/>
        </w:rPr>
        <w:t>NONE</w:t>
      </w:r>
      <w:r w:rsidRPr="00C970C2">
        <w:rPr>
          <w:rFonts w:hint="eastAsia"/>
        </w:rPr>
        <w:t>表示过滤</w:t>
      </w:r>
      <w:r w:rsidRPr="00C970C2">
        <w:rPr>
          <w:rFonts w:hint="eastAsia"/>
        </w:rPr>
        <w:t>INFO</w:t>
      </w:r>
      <w:r w:rsidRPr="00C970C2">
        <w:rPr>
          <w:rFonts w:hint="eastAsia"/>
        </w:rPr>
        <w:t>日志的输出</w:t>
      </w:r>
      <w:r w:rsidR="000E5412" w:rsidRPr="00C970C2">
        <w:rPr>
          <w:rFonts w:hint="eastAsia"/>
        </w:rPr>
        <w:t>，退出</w:t>
      </w:r>
      <w:r w:rsidR="000E5412" w:rsidRPr="00C970C2">
        <w:rPr>
          <w:rFonts w:hint="eastAsia"/>
        </w:rPr>
        <w:t>beeline</w:t>
      </w:r>
      <w:r w:rsidR="000E5412" w:rsidRPr="00C970C2">
        <w:rPr>
          <w:rFonts w:hint="eastAsia"/>
        </w:rPr>
        <w:t>的命令为</w:t>
      </w:r>
      <w:r w:rsidR="000E5412" w:rsidRPr="00C970C2">
        <w:rPr>
          <w:rFonts w:hint="eastAsia"/>
        </w:rPr>
        <w:t xml:space="preserve"> </w:t>
      </w:r>
      <w:r w:rsidR="000E5412" w:rsidRPr="00C970C2">
        <w:t>!quit</w:t>
      </w:r>
      <w:r w:rsidRPr="00C970C2">
        <w:rPr>
          <w:rFonts w:hint="eastAsia"/>
        </w:rPr>
        <w:t>）。</w:t>
      </w:r>
    </w:p>
    <w:p w14:paraId="7185114D" w14:textId="79F03452" w:rsidR="00D95933" w:rsidRPr="00C970C2" w:rsidRDefault="00D95933"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beeline --hiveconf hive.server2.logging.operation.level=NONE</w:t>
      </w:r>
    </w:p>
    <w:p w14:paraId="24622A07" w14:textId="719090D3" w:rsidR="00D95933" w:rsidRPr="00C970C2" w:rsidRDefault="005B5D25" w:rsidP="00B424A0">
      <w:pPr>
        <w:pStyle w:val="1e"/>
      </w:pPr>
      <w:r w:rsidRPr="00C970C2">
        <w:rPr>
          <w:noProof/>
        </w:rPr>
        <w:drawing>
          <wp:inline distT="0" distB="0" distL="0" distR="0" wp14:anchorId="5210F260" wp14:editId="6EE0C056">
            <wp:extent cx="5400000" cy="979200"/>
            <wp:effectExtent l="0" t="0" r="0" b="0"/>
            <wp:docPr id="35906" name="图片 35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00" cy="979200"/>
                    </a:xfrm>
                    <a:prstGeom prst="rect">
                      <a:avLst/>
                    </a:prstGeom>
                  </pic:spPr>
                </pic:pic>
              </a:graphicData>
            </a:graphic>
          </wp:inline>
        </w:drawing>
      </w:r>
    </w:p>
    <w:p w14:paraId="4DCEE6C1" w14:textId="3E9F80EF" w:rsidR="00F23E6D" w:rsidRPr="00C970C2" w:rsidRDefault="00D47CF7" w:rsidP="00D47CF7">
      <w:pPr>
        <w:pStyle w:val="30"/>
      </w:pPr>
      <w:r w:rsidRPr="00C970C2">
        <w:rPr>
          <w:rFonts w:hint="eastAsia"/>
        </w:rPr>
        <w:t>在</w:t>
      </w:r>
      <w:r w:rsidR="00F23E6D" w:rsidRPr="00C970C2">
        <w:rPr>
          <w:rFonts w:hint="eastAsia"/>
        </w:rPr>
        <w:t>Hive</w:t>
      </w:r>
      <w:r w:rsidR="00F23E6D" w:rsidRPr="00C970C2">
        <w:rPr>
          <w:rFonts w:hint="eastAsia"/>
        </w:rPr>
        <w:t>中创建并使用数据库</w:t>
      </w:r>
      <w:r w:rsidRPr="00C970C2">
        <w:t>hive_batch</w:t>
      </w:r>
    </w:p>
    <w:p w14:paraId="6924C292" w14:textId="49FAD4ED" w:rsidR="00F23E6D" w:rsidRPr="00C970C2" w:rsidRDefault="00F23E6D" w:rsidP="00B424A0">
      <w:pPr>
        <w:pStyle w:val="1e"/>
      </w:pPr>
      <w:r w:rsidRPr="00C970C2">
        <w:rPr>
          <w:rFonts w:hint="eastAsia"/>
        </w:rPr>
        <w:t>创建</w:t>
      </w:r>
      <w:r w:rsidRPr="00C970C2">
        <w:rPr>
          <w:rFonts w:hint="eastAsia"/>
        </w:rPr>
        <w:t>Hive</w:t>
      </w:r>
      <w:r w:rsidRPr="00C970C2">
        <w:rPr>
          <w:rFonts w:hint="eastAsia"/>
        </w:rPr>
        <w:t>数据库。</w:t>
      </w:r>
    </w:p>
    <w:p w14:paraId="18363AAF" w14:textId="78B0AC1F" w:rsidR="00D47CF7" w:rsidRPr="00C970C2" w:rsidRDefault="00D47CF7"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create database hive_batch;</w:t>
      </w:r>
    </w:p>
    <w:p w14:paraId="737609E9" w14:textId="1925C4F4" w:rsidR="00D47CF7" w:rsidRPr="00C970C2" w:rsidRDefault="00D47CF7" w:rsidP="00B424A0">
      <w:pPr>
        <w:pStyle w:val="1e"/>
      </w:pPr>
      <w:r w:rsidRPr="00C970C2">
        <w:rPr>
          <w:noProof/>
        </w:rPr>
        <w:drawing>
          <wp:inline distT="0" distB="0" distL="0" distR="0" wp14:anchorId="59018561" wp14:editId="29067338">
            <wp:extent cx="5400000" cy="266400"/>
            <wp:effectExtent l="0" t="0" r="0" b="635"/>
            <wp:docPr id="35907" name="图片 35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00" cy="266400"/>
                    </a:xfrm>
                    <a:prstGeom prst="rect">
                      <a:avLst/>
                    </a:prstGeom>
                  </pic:spPr>
                </pic:pic>
              </a:graphicData>
            </a:graphic>
          </wp:inline>
        </w:drawing>
      </w:r>
    </w:p>
    <w:p w14:paraId="10B4886D" w14:textId="36567265" w:rsidR="00F23E6D" w:rsidRPr="00C970C2" w:rsidRDefault="00D47CF7" w:rsidP="00B424A0">
      <w:pPr>
        <w:pStyle w:val="1e"/>
      </w:pPr>
      <w:r w:rsidRPr="00C970C2">
        <w:rPr>
          <w:rFonts w:hint="eastAsia"/>
        </w:rPr>
        <w:t>使用</w:t>
      </w:r>
      <w:r w:rsidR="00F23E6D" w:rsidRPr="00C970C2">
        <w:rPr>
          <w:rFonts w:hint="eastAsia"/>
        </w:rPr>
        <w:t>数据库</w:t>
      </w:r>
      <w:r w:rsidR="00EA745A" w:rsidRPr="00C970C2">
        <w:rPr>
          <w:rFonts w:hint="eastAsia"/>
        </w:rPr>
        <w:t>（</w:t>
      </w:r>
      <w:r w:rsidR="0087487B" w:rsidRPr="00C970C2">
        <w:rPr>
          <w:rFonts w:hint="eastAsia"/>
        </w:rPr>
        <w:t>每次重新进入</w:t>
      </w:r>
      <w:r w:rsidR="0087487B" w:rsidRPr="00C970C2">
        <w:t>Hive</w:t>
      </w:r>
      <w:r w:rsidR="0087487B" w:rsidRPr="00C970C2">
        <w:t>，如果继续使用</w:t>
      </w:r>
      <w:r w:rsidR="0087487B" w:rsidRPr="00C970C2">
        <w:t>hive_batch</w:t>
      </w:r>
      <w:r w:rsidR="0087487B" w:rsidRPr="00C970C2">
        <w:t>库，必须使用</w:t>
      </w:r>
      <w:r w:rsidR="0087487B" w:rsidRPr="00C970C2">
        <w:t>use</w:t>
      </w:r>
      <w:r w:rsidR="0087487B" w:rsidRPr="00C970C2">
        <w:t>切换，否则就是在默认的</w:t>
      </w:r>
      <w:r w:rsidR="0087487B" w:rsidRPr="00C970C2">
        <w:t>default</w:t>
      </w:r>
      <w:r w:rsidR="0087487B" w:rsidRPr="00C970C2">
        <w:t>库下操作。</w:t>
      </w:r>
      <w:r w:rsidR="00EA745A" w:rsidRPr="00C970C2">
        <w:rPr>
          <w:rFonts w:hint="eastAsia"/>
        </w:rPr>
        <w:t>）</w:t>
      </w:r>
      <w:r w:rsidR="00F23E6D" w:rsidRPr="00C970C2">
        <w:rPr>
          <w:rFonts w:hint="eastAsia"/>
        </w:rPr>
        <w:t>。</w:t>
      </w:r>
    </w:p>
    <w:p w14:paraId="1273530D" w14:textId="1E96F978" w:rsidR="00D47CF7" w:rsidRPr="00C970C2" w:rsidRDefault="00BB3C20" w:rsidP="00B424A0">
      <w:pPr>
        <w:pStyle w:val="affffc"/>
        <w:rPr>
          <w:rFonts w:ascii="Huawei Sans" w:hAnsi="Huawei Sans"/>
          <w:snapToGrid w:val="0"/>
          <w:shd w:val="pct15" w:color="auto" w:fill="FFFFFF"/>
        </w:rPr>
      </w:pPr>
      <w:r w:rsidRPr="00C970C2">
        <w:rPr>
          <w:rFonts w:ascii="Huawei Sans" w:hAnsi="Huawei Sans" w:hint="eastAsia"/>
          <w:snapToGrid w:val="0"/>
          <w:shd w:val="pct15" w:color="auto" w:fill="FFFFFF"/>
        </w:rPr>
        <w:t>use hive_batch;</w:t>
      </w:r>
    </w:p>
    <w:p w14:paraId="57E2B20F" w14:textId="03435E95" w:rsidR="00BB3C20" w:rsidRPr="00C970C2" w:rsidRDefault="00BB3C20" w:rsidP="00B424A0">
      <w:pPr>
        <w:pStyle w:val="1e"/>
      </w:pPr>
      <w:r w:rsidRPr="00C970C2">
        <w:rPr>
          <w:noProof/>
        </w:rPr>
        <w:drawing>
          <wp:inline distT="0" distB="0" distL="0" distR="0" wp14:anchorId="4A903AA4" wp14:editId="4AB3A978">
            <wp:extent cx="5400000" cy="270000"/>
            <wp:effectExtent l="0" t="0" r="0" b="0"/>
            <wp:docPr id="35908" name="图片 3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00" cy="270000"/>
                    </a:xfrm>
                    <a:prstGeom prst="rect">
                      <a:avLst/>
                    </a:prstGeom>
                  </pic:spPr>
                </pic:pic>
              </a:graphicData>
            </a:graphic>
          </wp:inline>
        </w:drawing>
      </w:r>
    </w:p>
    <w:p w14:paraId="239FA5FD" w14:textId="702D2EB0" w:rsidR="00F23E6D" w:rsidRPr="00C970C2" w:rsidRDefault="00724205" w:rsidP="00B424A0">
      <w:pPr>
        <w:pStyle w:val="1e"/>
      </w:pPr>
      <w:r w:rsidRPr="00C970C2">
        <w:t>查看当前数据库</w:t>
      </w:r>
      <w:r w:rsidRPr="00C970C2">
        <w:rPr>
          <w:rFonts w:hint="eastAsia"/>
        </w:rPr>
        <w:t>。</w:t>
      </w:r>
    </w:p>
    <w:p w14:paraId="69B264E3" w14:textId="3F0824E5" w:rsidR="00724205" w:rsidRPr="00C970C2" w:rsidRDefault="00724205"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 xml:space="preserve">select </w:t>
      </w:r>
      <w:r w:rsidR="00BE1257" w:rsidRPr="00C970C2">
        <w:rPr>
          <w:rFonts w:ascii="Huawei Sans" w:hAnsi="Huawei Sans"/>
          <w:snapToGrid w:val="0"/>
          <w:shd w:val="pct15" w:color="auto" w:fill="FFFFFF"/>
        </w:rPr>
        <w:t>current_</w:t>
      </w:r>
      <w:r w:rsidRPr="00C970C2">
        <w:rPr>
          <w:rFonts w:ascii="Huawei Sans" w:hAnsi="Huawei Sans"/>
          <w:snapToGrid w:val="0"/>
          <w:shd w:val="pct15" w:color="auto" w:fill="FFFFFF"/>
        </w:rPr>
        <w:t>database();</w:t>
      </w:r>
    </w:p>
    <w:p w14:paraId="10651C36" w14:textId="52D59E35" w:rsidR="00724205" w:rsidRPr="00C970C2" w:rsidRDefault="00724205" w:rsidP="00B424A0">
      <w:pPr>
        <w:pStyle w:val="1e"/>
      </w:pPr>
      <w:r w:rsidRPr="00C970C2">
        <w:rPr>
          <w:noProof/>
        </w:rPr>
        <w:drawing>
          <wp:inline distT="0" distB="0" distL="0" distR="0" wp14:anchorId="6823397C" wp14:editId="410B4DBF">
            <wp:extent cx="5400000" cy="932400"/>
            <wp:effectExtent l="0" t="0" r="0" b="1270"/>
            <wp:docPr id="35909" name="图片 35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00" cy="932400"/>
                    </a:xfrm>
                    <a:prstGeom prst="rect">
                      <a:avLst/>
                    </a:prstGeom>
                  </pic:spPr>
                </pic:pic>
              </a:graphicData>
            </a:graphic>
          </wp:inline>
        </w:drawing>
      </w:r>
    </w:p>
    <w:p w14:paraId="3EAF9D12" w14:textId="77777777" w:rsidR="00F23E6D" w:rsidRPr="00C970C2" w:rsidRDefault="00F23E6D" w:rsidP="00F23E6D">
      <w:pPr>
        <w:pStyle w:val="30"/>
      </w:pPr>
      <w:r w:rsidRPr="00C970C2">
        <w:rPr>
          <w:rFonts w:hint="eastAsia"/>
        </w:rPr>
        <w:t>创建启动日志表</w:t>
      </w:r>
      <w:r w:rsidRPr="00C970C2">
        <w:rPr>
          <w:rFonts w:hint="eastAsia"/>
        </w:rPr>
        <w:t>ods_start_log</w:t>
      </w:r>
    </w:p>
    <w:p w14:paraId="7229A449" w14:textId="7BEA4DE1" w:rsidR="00F23E6D" w:rsidRPr="00C970C2" w:rsidRDefault="00F23E6D" w:rsidP="00B424A0">
      <w:pPr>
        <w:pStyle w:val="1e"/>
      </w:pPr>
      <w:r w:rsidRPr="00C970C2">
        <w:rPr>
          <w:rFonts w:hint="eastAsia"/>
        </w:rPr>
        <w:t>创建</w:t>
      </w:r>
      <w:r w:rsidRPr="00C970C2">
        <w:rPr>
          <w:rFonts w:hint="eastAsia"/>
        </w:rPr>
        <w:t>ods_start_log</w:t>
      </w:r>
      <w:r w:rsidRPr="00C970C2">
        <w:rPr>
          <w:rFonts w:hint="eastAsia"/>
        </w:rPr>
        <w:t>表</w:t>
      </w:r>
      <w:r w:rsidR="008A0664" w:rsidRPr="00C970C2">
        <w:rPr>
          <w:rFonts w:hint="eastAsia"/>
        </w:rPr>
        <w:t>（</w:t>
      </w:r>
      <w:r w:rsidR="008A0664" w:rsidRPr="00C970C2">
        <w:rPr>
          <w:rFonts w:hint="eastAsia"/>
        </w:rPr>
        <w:t>ODS</w:t>
      </w:r>
      <w:r w:rsidR="008A0664" w:rsidRPr="00C970C2">
        <w:rPr>
          <w:rFonts w:hint="eastAsia"/>
        </w:rPr>
        <w:t>为原始数据层，存放原始数据，直接加载原始日志数据，数据保持原貌不做处理）</w:t>
      </w:r>
      <w:r w:rsidRPr="00C970C2">
        <w:rPr>
          <w:rFonts w:hint="eastAsia"/>
        </w:rPr>
        <w:t>。</w:t>
      </w:r>
    </w:p>
    <w:p w14:paraId="3E511E70" w14:textId="77777777" w:rsidR="008A0664" w:rsidRPr="00C970C2" w:rsidRDefault="008A0664"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drop table if exists hive_batch.ods_start_log;</w:t>
      </w:r>
    </w:p>
    <w:p w14:paraId="49098022" w14:textId="77777777" w:rsidR="008A0664" w:rsidRPr="00C970C2" w:rsidRDefault="008A0664"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CREATE EXTERNAL TABLE hive_batch.ods_start_log (`line` string)</w:t>
      </w:r>
    </w:p>
    <w:p w14:paraId="0C858334" w14:textId="77777777" w:rsidR="008A0664" w:rsidRPr="00C970C2" w:rsidRDefault="008A0664"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PARTITIONED BY (`dt` string)</w:t>
      </w:r>
    </w:p>
    <w:p w14:paraId="4290822D" w14:textId="7907161D" w:rsidR="00F23E6D" w:rsidRPr="00C970C2" w:rsidRDefault="008A0664"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LOCATION '/warehouse/hive_batch/ods/ods_start_log';</w:t>
      </w:r>
    </w:p>
    <w:p w14:paraId="66BAB6C8" w14:textId="23A4C274" w:rsidR="008A0664" w:rsidRPr="00C970C2" w:rsidRDefault="008A0664" w:rsidP="00B424A0">
      <w:pPr>
        <w:pStyle w:val="1e"/>
      </w:pPr>
      <w:r w:rsidRPr="00C970C2">
        <w:rPr>
          <w:noProof/>
        </w:rPr>
        <w:lastRenderedPageBreak/>
        <w:drawing>
          <wp:inline distT="0" distB="0" distL="0" distR="0" wp14:anchorId="02C4B11D" wp14:editId="2B30C1F8">
            <wp:extent cx="5400000" cy="914400"/>
            <wp:effectExtent l="0" t="0" r="0" b="0"/>
            <wp:docPr id="35910" name="图片 35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00" cy="914400"/>
                    </a:xfrm>
                    <a:prstGeom prst="rect">
                      <a:avLst/>
                    </a:prstGeom>
                  </pic:spPr>
                </pic:pic>
              </a:graphicData>
            </a:graphic>
          </wp:inline>
        </w:drawing>
      </w:r>
    </w:p>
    <w:p w14:paraId="67880BF7" w14:textId="701735E3" w:rsidR="00F23E6D" w:rsidRPr="00C970C2" w:rsidRDefault="00E80948" w:rsidP="00B424A0">
      <w:pPr>
        <w:pStyle w:val="1e"/>
      </w:pPr>
      <w:r w:rsidRPr="00C970C2">
        <w:rPr>
          <w:rFonts w:hint="eastAsia"/>
        </w:rPr>
        <w:t>向</w:t>
      </w:r>
      <w:r w:rsidRPr="00C970C2">
        <w:rPr>
          <w:rFonts w:hint="eastAsia"/>
        </w:rPr>
        <w:t>ods_start_log</w:t>
      </w:r>
      <w:r w:rsidRPr="00C970C2">
        <w:rPr>
          <w:rFonts w:hint="eastAsia"/>
        </w:rPr>
        <w:t>中</w:t>
      </w:r>
      <w:r w:rsidR="00F23E6D" w:rsidRPr="00C970C2">
        <w:rPr>
          <w:rFonts w:hint="eastAsia"/>
        </w:rPr>
        <w:t>加载</w:t>
      </w:r>
      <w:r w:rsidRPr="00C970C2">
        <w:rPr>
          <w:rFonts w:hint="eastAsia"/>
        </w:rPr>
        <w:t>启动日志</w:t>
      </w:r>
      <w:r w:rsidR="00F23E6D" w:rsidRPr="00C970C2">
        <w:rPr>
          <w:rFonts w:hint="eastAsia"/>
        </w:rPr>
        <w:t>数据</w:t>
      </w:r>
      <w:r w:rsidR="003D0B98" w:rsidRPr="00C970C2">
        <w:rPr>
          <w:rFonts w:hint="eastAsia"/>
        </w:rPr>
        <w:t>（时间格式都配置成</w:t>
      </w:r>
      <w:r w:rsidR="003D0B98" w:rsidRPr="00C970C2">
        <w:rPr>
          <w:rFonts w:hint="eastAsia"/>
        </w:rPr>
        <w:t>YYYY-MM-DD</w:t>
      </w:r>
      <w:r w:rsidR="003D0B98" w:rsidRPr="00C970C2">
        <w:rPr>
          <w:rFonts w:hint="eastAsia"/>
        </w:rPr>
        <w:t>格式）</w:t>
      </w:r>
      <w:r w:rsidR="00F23E6D" w:rsidRPr="00C970C2">
        <w:rPr>
          <w:rFonts w:hint="eastAsia"/>
        </w:rPr>
        <w:t>。</w:t>
      </w:r>
    </w:p>
    <w:p w14:paraId="766B1628" w14:textId="160D0E1D" w:rsidR="00E80948" w:rsidRPr="00C970C2" w:rsidRDefault="00E80948"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load data inpath '/logs_batch/logs/topic_start/2019-06-09' into table hive_batch.ods_start_log partition(dt='2019-06-09');</w:t>
      </w:r>
    </w:p>
    <w:p w14:paraId="053DF3AC" w14:textId="73BE85ED" w:rsidR="00E80948" w:rsidRPr="00C970C2" w:rsidRDefault="00E80948" w:rsidP="00B424A0">
      <w:pPr>
        <w:pStyle w:val="1e"/>
      </w:pPr>
      <w:r w:rsidRPr="00C970C2">
        <w:rPr>
          <w:noProof/>
        </w:rPr>
        <w:drawing>
          <wp:inline distT="0" distB="0" distL="0" distR="0" wp14:anchorId="6F24DBAB" wp14:editId="51F6EA6E">
            <wp:extent cx="5400000" cy="345600"/>
            <wp:effectExtent l="0" t="0" r="0" b="0"/>
            <wp:docPr id="35911" name="图片 35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00" cy="345600"/>
                    </a:xfrm>
                    <a:prstGeom prst="rect">
                      <a:avLst/>
                    </a:prstGeom>
                  </pic:spPr>
                </pic:pic>
              </a:graphicData>
            </a:graphic>
          </wp:inline>
        </w:drawing>
      </w:r>
    </w:p>
    <w:p w14:paraId="53C74FFB" w14:textId="2762F125" w:rsidR="00F23E6D" w:rsidRPr="00C970C2" w:rsidRDefault="003D0B98" w:rsidP="00B424A0">
      <w:pPr>
        <w:pStyle w:val="1e"/>
      </w:pPr>
      <w:r w:rsidRPr="00C970C2">
        <w:rPr>
          <w:rFonts w:hint="eastAsia"/>
        </w:rPr>
        <w:t>查看</w:t>
      </w:r>
      <w:r w:rsidR="00F23E6D" w:rsidRPr="00C970C2">
        <w:rPr>
          <w:rFonts w:hint="eastAsia"/>
        </w:rPr>
        <w:t>加载</w:t>
      </w:r>
      <w:r w:rsidRPr="00C970C2">
        <w:rPr>
          <w:rFonts w:hint="eastAsia"/>
        </w:rPr>
        <w:t>的数据</w:t>
      </w:r>
      <w:r w:rsidR="00F23E6D" w:rsidRPr="00C970C2">
        <w:rPr>
          <w:rFonts w:hint="eastAsia"/>
        </w:rPr>
        <w:t>。</w:t>
      </w:r>
    </w:p>
    <w:p w14:paraId="19C9E47F" w14:textId="08A1D2D5" w:rsidR="003D0B98" w:rsidRPr="00C970C2" w:rsidRDefault="003D0B98"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select * from ods_start_log limit 1;</w:t>
      </w:r>
    </w:p>
    <w:p w14:paraId="714F9D9F" w14:textId="70D123E3" w:rsidR="003D0B98" w:rsidRPr="00C970C2" w:rsidRDefault="003D0B98" w:rsidP="00B424A0">
      <w:pPr>
        <w:pStyle w:val="1e"/>
      </w:pPr>
      <w:r w:rsidRPr="00C970C2">
        <w:rPr>
          <w:noProof/>
        </w:rPr>
        <w:drawing>
          <wp:inline distT="0" distB="0" distL="0" distR="0" wp14:anchorId="225AAFAE" wp14:editId="0D1E4CA8">
            <wp:extent cx="5400000" cy="1011600"/>
            <wp:effectExtent l="0" t="0" r="0" b="0"/>
            <wp:docPr id="35912" name="图片 35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00" cy="1011600"/>
                    </a:xfrm>
                    <a:prstGeom prst="rect">
                      <a:avLst/>
                    </a:prstGeom>
                  </pic:spPr>
                </pic:pic>
              </a:graphicData>
            </a:graphic>
          </wp:inline>
        </w:drawing>
      </w:r>
    </w:p>
    <w:p w14:paraId="33865B48" w14:textId="77777777" w:rsidR="00F23E6D" w:rsidRPr="00C970C2" w:rsidRDefault="00F23E6D" w:rsidP="00F23E6D">
      <w:pPr>
        <w:pStyle w:val="30"/>
      </w:pPr>
      <w:r w:rsidRPr="00C970C2">
        <w:rPr>
          <w:rFonts w:hint="eastAsia"/>
        </w:rPr>
        <w:t>创建事件日志表</w:t>
      </w:r>
      <w:r w:rsidRPr="00C970C2">
        <w:rPr>
          <w:rFonts w:hint="eastAsia"/>
        </w:rPr>
        <w:t>ods_event_log</w:t>
      </w:r>
    </w:p>
    <w:p w14:paraId="4468A715" w14:textId="128EFD2F" w:rsidR="00F23E6D" w:rsidRPr="00C970C2" w:rsidRDefault="00F23E6D" w:rsidP="00B424A0">
      <w:pPr>
        <w:pStyle w:val="1e"/>
      </w:pPr>
      <w:r w:rsidRPr="00C970C2">
        <w:rPr>
          <w:rFonts w:hint="eastAsia"/>
        </w:rPr>
        <w:t>创建指定数据文件的表</w:t>
      </w:r>
      <w:r w:rsidRPr="00C970C2">
        <w:rPr>
          <w:rFonts w:hint="eastAsia"/>
        </w:rPr>
        <w:t>ods_event_log</w:t>
      </w:r>
      <w:r w:rsidRPr="00C970C2">
        <w:rPr>
          <w:rFonts w:hint="eastAsia"/>
        </w:rPr>
        <w:t>，并设置分区字段。</w:t>
      </w:r>
    </w:p>
    <w:p w14:paraId="1293B976" w14:textId="4D71F4BE" w:rsidR="00CA4987" w:rsidRPr="00C970C2" w:rsidRDefault="00CA4987"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drop table if exists hive_batch.ods_event_log;</w:t>
      </w:r>
    </w:p>
    <w:p w14:paraId="6F628090" w14:textId="77777777" w:rsidR="00CA4987" w:rsidRPr="00C970C2" w:rsidRDefault="00CA4987"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CREATE EXTERNAL TABLE hive_batch.ods_event_log(`line` string)</w:t>
      </w:r>
    </w:p>
    <w:p w14:paraId="30EAFD5D" w14:textId="77777777" w:rsidR="00CA4987" w:rsidRPr="00C970C2" w:rsidRDefault="00CA4987"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PARTITIONED BY (`dt` string)</w:t>
      </w:r>
    </w:p>
    <w:p w14:paraId="27C6F990" w14:textId="4206A5BD" w:rsidR="00CA4987" w:rsidRPr="00C970C2" w:rsidRDefault="00CA4987"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LOCATION '/warehouse/hive_batch/ods/ods_event_log';</w:t>
      </w:r>
    </w:p>
    <w:p w14:paraId="14110C0B" w14:textId="16A353EE" w:rsidR="00CA4987" w:rsidRPr="00C970C2" w:rsidRDefault="00CA4987" w:rsidP="00B424A0">
      <w:pPr>
        <w:pStyle w:val="1e"/>
      </w:pPr>
      <w:r w:rsidRPr="00C970C2">
        <w:rPr>
          <w:noProof/>
        </w:rPr>
        <w:drawing>
          <wp:inline distT="0" distB="0" distL="0" distR="0" wp14:anchorId="12D7925A" wp14:editId="7F230F71">
            <wp:extent cx="5400000" cy="903600"/>
            <wp:effectExtent l="0" t="0" r="0" b="0"/>
            <wp:docPr id="35913" name="图片 35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00" cy="903600"/>
                    </a:xfrm>
                    <a:prstGeom prst="rect">
                      <a:avLst/>
                    </a:prstGeom>
                  </pic:spPr>
                </pic:pic>
              </a:graphicData>
            </a:graphic>
          </wp:inline>
        </w:drawing>
      </w:r>
    </w:p>
    <w:p w14:paraId="32ABFAFF" w14:textId="5123B2EB" w:rsidR="00F23E6D" w:rsidRPr="00C970C2" w:rsidRDefault="00F23E6D" w:rsidP="00B424A0">
      <w:pPr>
        <w:pStyle w:val="1e"/>
      </w:pPr>
      <w:r w:rsidRPr="00C970C2">
        <w:rPr>
          <w:rFonts w:hint="eastAsia"/>
        </w:rPr>
        <w:t>加载数据</w:t>
      </w:r>
      <w:r w:rsidR="003E429D" w:rsidRPr="00C970C2">
        <w:rPr>
          <w:rFonts w:hint="eastAsia"/>
        </w:rPr>
        <w:t>日志数据到</w:t>
      </w:r>
      <w:r w:rsidR="003E429D" w:rsidRPr="00C970C2">
        <w:rPr>
          <w:rFonts w:hint="eastAsia"/>
        </w:rPr>
        <w:t>ods_event_log</w:t>
      </w:r>
      <w:r w:rsidR="003E429D" w:rsidRPr="00C970C2">
        <w:rPr>
          <w:rFonts w:hint="eastAsia"/>
        </w:rPr>
        <w:t>表</w:t>
      </w:r>
      <w:r w:rsidRPr="00C970C2">
        <w:rPr>
          <w:rFonts w:hint="eastAsia"/>
        </w:rPr>
        <w:t>。</w:t>
      </w:r>
    </w:p>
    <w:p w14:paraId="2023903C" w14:textId="4D5FA377" w:rsidR="009D30BB" w:rsidRPr="00C970C2" w:rsidRDefault="009D30BB"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load data inpath '/logs_batch/logs/topic_event/2019-06-09' into table hive_batch.ods_event_log partition(dt='2019-06-09');</w:t>
      </w:r>
    </w:p>
    <w:p w14:paraId="0F612132" w14:textId="5CD4F54F" w:rsidR="009D30BB" w:rsidRPr="00C970C2" w:rsidRDefault="009D30BB" w:rsidP="00B424A0">
      <w:pPr>
        <w:pStyle w:val="1e"/>
      </w:pPr>
      <w:r w:rsidRPr="00C970C2">
        <w:rPr>
          <w:noProof/>
        </w:rPr>
        <w:drawing>
          <wp:inline distT="0" distB="0" distL="0" distR="0" wp14:anchorId="70D3CDB5" wp14:editId="5A4F8EFD">
            <wp:extent cx="5400000" cy="345600"/>
            <wp:effectExtent l="0" t="0" r="0" b="0"/>
            <wp:docPr id="35914" name="图片 35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00" cy="345600"/>
                    </a:xfrm>
                    <a:prstGeom prst="rect">
                      <a:avLst/>
                    </a:prstGeom>
                  </pic:spPr>
                </pic:pic>
              </a:graphicData>
            </a:graphic>
          </wp:inline>
        </w:drawing>
      </w:r>
    </w:p>
    <w:p w14:paraId="1B1FD44C" w14:textId="59B7DBE0" w:rsidR="00F23E6D" w:rsidRPr="00C970C2" w:rsidRDefault="00F23E6D" w:rsidP="00B424A0">
      <w:pPr>
        <w:pStyle w:val="1e"/>
      </w:pPr>
      <w:r w:rsidRPr="00C970C2">
        <w:rPr>
          <w:rFonts w:hint="eastAsia"/>
        </w:rPr>
        <w:t>查看加载</w:t>
      </w:r>
      <w:r w:rsidR="000F7AA1" w:rsidRPr="00C970C2">
        <w:rPr>
          <w:rFonts w:hint="eastAsia"/>
        </w:rPr>
        <w:t>的数据</w:t>
      </w:r>
      <w:r w:rsidRPr="00C970C2">
        <w:rPr>
          <w:rFonts w:hint="eastAsia"/>
        </w:rPr>
        <w:t>。</w:t>
      </w:r>
    </w:p>
    <w:p w14:paraId="7D7B073D" w14:textId="1EAFE0EC" w:rsidR="000F7AA1" w:rsidRPr="00C970C2" w:rsidRDefault="00162E9A"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select * from ods_event_log limit 1;</w:t>
      </w:r>
    </w:p>
    <w:p w14:paraId="73D1AF23" w14:textId="06FF23B8" w:rsidR="000F7AA1" w:rsidRPr="00C970C2" w:rsidRDefault="00162E9A" w:rsidP="00B424A0">
      <w:pPr>
        <w:pStyle w:val="1e"/>
      </w:pPr>
      <w:r w:rsidRPr="00C970C2">
        <w:rPr>
          <w:noProof/>
        </w:rPr>
        <w:lastRenderedPageBreak/>
        <w:drawing>
          <wp:inline distT="0" distB="0" distL="0" distR="0" wp14:anchorId="050A0292" wp14:editId="179F4722">
            <wp:extent cx="5400000" cy="1353600"/>
            <wp:effectExtent l="0" t="0" r="0" b="0"/>
            <wp:docPr id="35915" name="图片 35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00" cy="1353600"/>
                    </a:xfrm>
                    <a:prstGeom prst="rect">
                      <a:avLst/>
                    </a:prstGeom>
                  </pic:spPr>
                </pic:pic>
              </a:graphicData>
            </a:graphic>
          </wp:inline>
        </w:drawing>
      </w:r>
    </w:p>
    <w:p w14:paraId="34922AFA" w14:textId="77777777" w:rsidR="00F23E6D" w:rsidRPr="00C970C2" w:rsidRDefault="00F23E6D" w:rsidP="00F23E6D">
      <w:pPr>
        <w:pStyle w:val="30"/>
      </w:pPr>
      <w:r w:rsidRPr="00C970C2">
        <w:rPr>
          <w:rFonts w:hint="eastAsia"/>
        </w:rPr>
        <w:t>ODS</w:t>
      </w:r>
      <w:r w:rsidRPr="00C970C2">
        <w:rPr>
          <w:rFonts w:hint="eastAsia"/>
        </w:rPr>
        <w:t>层加载数据脚本</w:t>
      </w:r>
    </w:p>
    <w:p w14:paraId="353846AD" w14:textId="7136FE0B" w:rsidR="00BC4521" w:rsidRPr="00C970C2" w:rsidRDefault="00BC4521" w:rsidP="00B424A0">
      <w:pPr>
        <w:pStyle w:val="1e"/>
      </w:pPr>
      <w:r w:rsidRPr="00C970C2">
        <w:t>为了方便数据加载到表中</w:t>
      </w:r>
      <w:r w:rsidRPr="00C970C2">
        <w:rPr>
          <w:rFonts w:hint="eastAsia"/>
        </w:rPr>
        <w:t>，</w:t>
      </w:r>
      <w:r w:rsidRPr="00C970C2">
        <w:t>可以编写脚本完成加载过程</w:t>
      </w:r>
      <w:r w:rsidRPr="00C970C2">
        <w:rPr>
          <w:rFonts w:hint="eastAsia"/>
        </w:rPr>
        <w:t>。</w:t>
      </w:r>
    </w:p>
    <w:p w14:paraId="25AC8CCB" w14:textId="281004BA" w:rsidR="0003777C" w:rsidRPr="00C970C2" w:rsidRDefault="0003777C" w:rsidP="00B424A0">
      <w:pPr>
        <w:pStyle w:val="1e"/>
      </w:pPr>
      <w:r w:rsidRPr="00C970C2">
        <w:t>点击</w:t>
      </w:r>
      <w:r w:rsidRPr="00C970C2">
        <w:t>PuTTY</w:t>
      </w:r>
      <w:r w:rsidRPr="00C970C2">
        <w:t>左上角的图标</w:t>
      </w:r>
      <w:r w:rsidRPr="00C970C2">
        <w:rPr>
          <w:rFonts w:hint="eastAsia"/>
        </w:rPr>
        <w:t>，</w:t>
      </w:r>
      <w:r w:rsidRPr="00C970C2">
        <w:t>在弹出菜单中选择</w:t>
      </w:r>
      <w:r w:rsidRPr="00C970C2">
        <w:rPr>
          <w:rFonts w:hint="eastAsia"/>
        </w:rPr>
        <w:t>“</w:t>
      </w:r>
      <w:r w:rsidRPr="00C970C2">
        <w:rPr>
          <w:rFonts w:hint="eastAsia"/>
        </w:rPr>
        <w:t>Duplicate</w:t>
      </w:r>
      <w:r w:rsidRPr="00C970C2">
        <w:t xml:space="preserve"> Session</w:t>
      </w:r>
      <w:r w:rsidRPr="00C970C2">
        <w:rPr>
          <w:rFonts w:hint="eastAsia"/>
        </w:rPr>
        <w:t>”复制一个会话。</w:t>
      </w:r>
    </w:p>
    <w:p w14:paraId="0F47FF1C" w14:textId="6F100C23" w:rsidR="0003777C" w:rsidRPr="00C970C2" w:rsidRDefault="00A10F41" w:rsidP="00B424A0">
      <w:pPr>
        <w:pStyle w:val="1e"/>
      </w:pPr>
      <w:r w:rsidRPr="00C970C2">
        <w:rPr>
          <w:noProof/>
        </w:rPr>
        <mc:AlternateContent>
          <mc:Choice Requires="wps">
            <w:drawing>
              <wp:anchor distT="0" distB="0" distL="114300" distR="114300" simplePos="0" relativeHeight="251884544" behindDoc="0" locked="0" layoutInCell="1" allowOverlap="1" wp14:anchorId="4C4A071A" wp14:editId="6406E901">
                <wp:simplePos x="0" y="0"/>
                <wp:positionH relativeFrom="margin">
                  <wp:posOffset>835660</wp:posOffset>
                </wp:positionH>
                <wp:positionV relativeFrom="paragraph">
                  <wp:posOffset>1758315</wp:posOffset>
                </wp:positionV>
                <wp:extent cx="1028700" cy="215900"/>
                <wp:effectExtent l="19050" t="19050" r="19050" b="12700"/>
                <wp:wrapNone/>
                <wp:docPr id="35918" name="矩形 35918"/>
                <wp:cNvGraphicFramePr/>
                <a:graphic xmlns:a="http://schemas.openxmlformats.org/drawingml/2006/main">
                  <a:graphicData uri="http://schemas.microsoft.com/office/word/2010/wordprocessingShape">
                    <wps:wsp>
                      <wps:cNvSpPr/>
                      <wps:spPr>
                        <a:xfrm>
                          <a:off x="0" y="0"/>
                          <a:ext cx="1028700" cy="2159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1F46BA" id="矩形 35918" o:spid="_x0000_s1026" style="position:absolute;left:0;text-align:left;margin-left:65.8pt;margin-top:138.45pt;width:81pt;height:17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" filled="f" strokecolor="#c7000b" strokeweight="2.25pt">
                <w10:wrap anchorx="margin"/>
              </v:rect>
            </w:pict>
          </mc:Fallback>
        </mc:AlternateContent>
      </w:r>
      <w:r w:rsidRPr="00C970C2">
        <w:rPr>
          <w:noProof/>
        </w:rPr>
        <mc:AlternateContent>
          <mc:Choice Requires="wps">
            <w:drawing>
              <wp:anchor distT="0" distB="0" distL="114300" distR="114300" simplePos="0" relativeHeight="251882496" behindDoc="0" locked="0" layoutInCell="1" allowOverlap="1" wp14:anchorId="3CD53551" wp14:editId="55AE9E10">
                <wp:simplePos x="0" y="0"/>
                <wp:positionH relativeFrom="margin">
                  <wp:posOffset>670560</wp:posOffset>
                </wp:positionH>
                <wp:positionV relativeFrom="paragraph">
                  <wp:posOffset>18415</wp:posOffset>
                </wp:positionV>
                <wp:extent cx="234950" cy="209550"/>
                <wp:effectExtent l="19050" t="19050" r="12700" b="19050"/>
                <wp:wrapNone/>
                <wp:docPr id="35917" name="矩形 35917"/>
                <wp:cNvGraphicFramePr/>
                <a:graphic xmlns:a="http://schemas.openxmlformats.org/drawingml/2006/main">
                  <a:graphicData uri="http://schemas.microsoft.com/office/word/2010/wordprocessingShape">
                    <wps:wsp>
                      <wps:cNvSpPr/>
                      <wps:spPr>
                        <a:xfrm>
                          <a:off x="0" y="0"/>
                          <a:ext cx="234950" cy="2095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1C788B" id="矩形 35917" o:spid="_x0000_s1026" style="position:absolute;left:0;text-align:left;margin-left:52.8pt;margin-top:1.45pt;width:18.5pt;height:16.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" filled="f" strokecolor="#c7000b" strokeweight="2.25pt">
                <w10:wrap anchorx="margin"/>
              </v:rect>
            </w:pict>
          </mc:Fallback>
        </mc:AlternateContent>
      </w:r>
      <w:r w:rsidR="0003777C" w:rsidRPr="00C970C2">
        <w:rPr>
          <w:noProof/>
        </w:rPr>
        <w:drawing>
          <wp:inline distT="0" distB="0" distL="0" distR="0" wp14:anchorId="4D5EF5D6" wp14:editId="06FD5E16">
            <wp:extent cx="5400000" cy="2278800"/>
            <wp:effectExtent l="19050" t="19050" r="10795" b="26670"/>
            <wp:docPr id="35916" name="图片 35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00" cy="2278800"/>
                    </a:xfrm>
                    <a:prstGeom prst="rect">
                      <a:avLst/>
                    </a:prstGeom>
                    <a:ln w="12700">
                      <a:solidFill>
                        <a:schemeClr val="bg1">
                          <a:lumMod val="85000"/>
                        </a:schemeClr>
                      </a:solidFill>
                    </a:ln>
                  </pic:spPr>
                </pic:pic>
              </a:graphicData>
            </a:graphic>
          </wp:inline>
        </w:drawing>
      </w:r>
    </w:p>
    <w:p w14:paraId="655A6C02" w14:textId="6B2DFD1C" w:rsidR="004F6823" w:rsidRPr="00C970C2" w:rsidRDefault="004F6823" w:rsidP="00B424A0">
      <w:pPr>
        <w:pStyle w:val="1e"/>
      </w:pPr>
      <w:r w:rsidRPr="00C970C2">
        <w:t>在新打开的会话中输入用户名和密码登录</w:t>
      </w:r>
      <w:r w:rsidRPr="00C970C2">
        <w:rPr>
          <w:rFonts w:hint="eastAsia"/>
        </w:rPr>
        <w:t>。</w:t>
      </w:r>
    </w:p>
    <w:p w14:paraId="5E541740" w14:textId="20739CFF" w:rsidR="004F6823" w:rsidRPr="00C970C2" w:rsidRDefault="004F6823" w:rsidP="00B424A0">
      <w:pPr>
        <w:pStyle w:val="1e"/>
      </w:pPr>
      <w:r w:rsidRPr="00C970C2">
        <w:rPr>
          <w:noProof/>
        </w:rPr>
        <w:drawing>
          <wp:inline distT="0" distB="0" distL="0" distR="0" wp14:anchorId="0E5AA45A" wp14:editId="4E11E227">
            <wp:extent cx="5400000" cy="1263600"/>
            <wp:effectExtent l="0" t="0" r="0" b="0"/>
            <wp:docPr id="35919" name="图片 3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00" cy="1263600"/>
                    </a:xfrm>
                    <a:prstGeom prst="rect">
                      <a:avLst/>
                    </a:prstGeom>
                  </pic:spPr>
                </pic:pic>
              </a:graphicData>
            </a:graphic>
          </wp:inline>
        </w:drawing>
      </w:r>
    </w:p>
    <w:p w14:paraId="668784F3" w14:textId="07DE39B8" w:rsidR="00F23E6D" w:rsidRPr="00C970C2" w:rsidRDefault="00F23E6D" w:rsidP="00B424A0">
      <w:pPr>
        <w:pStyle w:val="1e"/>
      </w:pPr>
      <w:r w:rsidRPr="00C970C2">
        <w:rPr>
          <w:rFonts w:hint="eastAsia"/>
        </w:rPr>
        <w:t>在</w:t>
      </w:r>
      <w:r w:rsidRPr="00C970C2">
        <w:rPr>
          <w:rFonts w:hint="eastAsia"/>
        </w:rPr>
        <w:t>/opt</w:t>
      </w:r>
      <w:r w:rsidR="0003777C" w:rsidRPr="00C970C2">
        <w:rPr>
          <w:rFonts w:hint="eastAsia"/>
        </w:rPr>
        <w:t>目录下创建目录</w:t>
      </w:r>
      <w:r w:rsidRPr="00C970C2">
        <w:rPr>
          <w:rFonts w:hint="eastAsia"/>
        </w:rPr>
        <w:t>bin</w:t>
      </w:r>
      <w:r w:rsidRPr="00C970C2">
        <w:rPr>
          <w:rFonts w:hint="eastAsia"/>
        </w:rPr>
        <w:t>。</w:t>
      </w:r>
    </w:p>
    <w:p w14:paraId="7358FE8A" w14:textId="69ABD15F" w:rsidR="0003777C" w:rsidRPr="00C970C2" w:rsidRDefault="00615102"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mkdir /opt/bin</w:t>
      </w:r>
    </w:p>
    <w:p w14:paraId="3829E4E7" w14:textId="5B1FB664" w:rsidR="0003777C" w:rsidRPr="00C970C2" w:rsidRDefault="007A3762" w:rsidP="00B424A0">
      <w:pPr>
        <w:pStyle w:val="1e"/>
      </w:pPr>
      <w:r w:rsidRPr="00C970C2">
        <w:rPr>
          <w:noProof/>
        </w:rPr>
        <w:drawing>
          <wp:inline distT="0" distB="0" distL="0" distR="0" wp14:anchorId="6AA4F01E" wp14:editId="560977DD">
            <wp:extent cx="5400000" cy="180000"/>
            <wp:effectExtent l="0" t="0" r="0" b="0"/>
            <wp:docPr id="35920" name="图片 35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00" cy="180000"/>
                    </a:xfrm>
                    <a:prstGeom prst="rect">
                      <a:avLst/>
                    </a:prstGeom>
                  </pic:spPr>
                </pic:pic>
              </a:graphicData>
            </a:graphic>
          </wp:inline>
        </w:drawing>
      </w:r>
    </w:p>
    <w:p w14:paraId="3A3F33A1" w14:textId="0EFB3B5B" w:rsidR="0003777C" w:rsidRPr="00C970C2" w:rsidRDefault="00DE5D26" w:rsidP="00B424A0">
      <w:pPr>
        <w:pStyle w:val="1e"/>
      </w:pPr>
      <w:r w:rsidRPr="00C970C2">
        <w:rPr>
          <w:rFonts w:hint="eastAsia"/>
        </w:rPr>
        <w:t>进入</w:t>
      </w:r>
      <w:r w:rsidRPr="00C970C2">
        <w:rPr>
          <w:rFonts w:hint="eastAsia"/>
        </w:rPr>
        <w:t>bin</w:t>
      </w:r>
      <w:r w:rsidRPr="00C970C2">
        <w:rPr>
          <w:rFonts w:hint="eastAsia"/>
        </w:rPr>
        <w:t>目录，使用</w:t>
      </w:r>
      <w:r w:rsidRPr="00C970C2">
        <w:rPr>
          <w:rFonts w:hint="eastAsia"/>
        </w:rPr>
        <w:t>vim</w:t>
      </w:r>
      <w:r w:rsidRPr="00C970C2">
        <w:rPr>
          <w:rFonts w:hint="eastAsia"/>
        </w:rPr>
        <w:t>编辑器创建脚本文件。</w:t>
      </w:r>
    </w:p>
    <w:p w14:paraId="5720CAC8" w14:textId="2F6065C6" w:rsidR="00DE5D26" w:rsidRPr="00C970C2" w:rsidRDefault="00DE5D26"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cd /opt/bin</w:t>
      </w:r>
    </w:p>
    <w:p w14:paraId="686D2A21" w14:textId="5A4B24BD" w:rsidR="00DE5D26" w:rsidRPr="00C970C2" w:rsidRDefault="00DE5D26"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vim ods_log.sh</w:t>
      </w:r>
    </w:p>
    <w:p w14:paraId="107FB3C2" w14:textId="7866151E" w:rsidR="00F23E6D" w:rsidRPr="00C970C2" w:rsidRDefault="0026038E" w:rsidP="00B424A0">
      <w:pPr>
        <w:pStyle w:val="1e"/>
      </w:pPr>
      <w:r w:rsidRPr="00C970C2">
        <w:rPr>
          <w:rFonts w:hint="eastAsia"/>
        </w:rPr>
        <w:t>复制如下</w:t>
      </w:r>
      <w:r w:rsidR="00F23E6D" w:rsidRPr="00C970C2">
        <w:rPr>
          <w:rFonts w:hint="eastAsia"/>
        </w:rPr>
        <w:t>脚本内容</w:t>
      </w:r>
      <w:r w:rsidRPr="00C970C2">
        <w:rPr>
          <w:rFonts w:hint="eastAsia"/>
        </w:rPr>
        <w:t>粘贴到</w:t>
      </w:r>
      <w:r w:rsidRPr="00C970C2">
        <w:rPr>
          <w:rFonts w:hint="eastAsia"/>
        </w:rPr>
        <w:t>vim</w:t>
      </w:r>
      <w:r w:rsidRPr="00C970C2">
        <w:rPr>
          <w:rFonts w:hint="eastAsia"/>
        </w:rPr>
        <w:t>中（在</w:t>
      </w:r>
      <w:r w:rsidRPr="00C970C2">
        <w:rPr>
          <w:rFonts w:hint="eastAsia"/>
        </w:rPr>
        <w:t>PuTTY</w:t>
      </w:r>
      <w:r w:rsidRPr="00C970C2">
        <w:rPr>
          <w:rFonts w:hint="eastAsia"/>
        </w:rPr>
        <w:t>中右键即为粘贴）</w:t>
      </w:r>
      <w:r w:rsidR="00F23E6D" w:rsidRPr="00C970C2">
        <w:rPr>
          <w:rFonts w:hint="eastAsia"/>
        </w:rPr>
        <w:t>。</w:t>
      </w:r>
    </w:p>
    <w:p w14:paraId="68AB3475" w14:textId="77777777" w:rsidR="00113963" w:rsidRPr="00C970C2" w:rsidRDefault="00113963"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#!/bin/bash</w:t>
      </w:r>
    </w:p>
    <w:p w14:paraId="0B08546F" w14:textId="77777777" w:rsidR="00113963" w:rsidRPr="00C970C2" w:rsidRDefault="00113963"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w:t>
      </w:r>
      <w:r w:rsidRPr="00C970C2">
        <w:rPr>
          <w:rFonts w:ascii="Huawei Sans" w:hAnsi="Huawei Sans"/>
          <w:snapToGrid w:val="0"/>
          <w:shd w:val="pct15" w:color="auto" w:fill="FFFFFF"/>
        </w:rPr>
        <w:t>环境变量</w:t>
      </w:r>
    </w:p>
    <w:p w14:paraId="599BD753" w14:textId="77777777" w:rsidR="00113963" w:rsidRPr="00C970C2" w:rsidRDefault="00113963"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lastRenderedPageBreak/>
        <w:t>source /opt/client/bigdata_env</w:t>
      </w:r>
    </w:p>
    <w:p w14:paraId="4AA08369" w14:textId="77777777" w:rsidR="00113963" w:rsidRPr="00C970C2" w:rsidRDefault="00113963"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 xml:space="preserve"># </w:t>
      </w:r>
      <w:r w:rsidRPr="00C970C2">
        <w:rPr>
          <w:rFonts w:ascii="Huawei Sans" w:hAnsi="Huawei Sans"/>
          <w:snapToGrid w:val="0"/>
          <w:shd w:val="pct15" w:color="auto" w:fill="FFFFFF"/>
        </w:rPr>
        <w:t>定义变量方便修改</w:t>
      </w:r>
    </w:p>
    <w:p w14:paraId="0ADE4171" w14:textId="77777777" w:rsidR="00113963" w:rsidRPr="00C970C2" w:rsidRDefault="00113963"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APP=hive_batch</w:t>
      </w:r>
    </w:p>
    <w:p w14:paraId="0B814DEB" w14:textId="77777777" w:rsidR="00113963" w:rsidRPr="00C970C2" w:rsidRDefault="00113963"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beeline=/opt/client/Hive/Beeline/bin/beeline</w:t>
      </w:r>
    </w:p>
    <w:p w14:paraId="7A96D6E2" w14:textId="77777777" w:rsidR="00113963" w:rsidRPr="00C970C2" w:rsidRDefault="00113963" w:rsidP="00B424A0">
      <w:pPr>
        <w:pStyle w:val="affffc"/>
        <w:rPr>
          <w:rFonts w:ascii="Huawei Sans" w:hAnsi="Huawei Sans"/>
          <w:snapToGrid w:val="0"/>
          <w:shd w:val="pct15" w:color="auto" w:fill="FFFFFF"/>
        </w:rPr>
      </w:pPr>
    </w:p>
    <w:p w14:paraId="07BE83E2" w14:textId="77777777" w:rsidR="00113963" w:rsidRPr="00C970C2" w:rsidRDefault="00113963"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 xml:space="preserve"># </w:t>
      </w:r>
      <w:r w:rsidRPr="00C970C2">
        <w:rPr>
          <w:rFonts w:ascii="Huawei Sans" w:hAnsi="Huawei Sans"/>
          <w:snapToGrid w:val="0"/>
          <w:shd w:val="pct15" w:color="auto" w:fill="FFFFFF"/>
        </w:rPr>
        <w:t>如果是输入的日期按照取输入日期；如果没输入日期取当前时间的前一天</w:t>
      </w:r>
    </w:p>
    <w:p w14:paraId="32D6183E" w14:textId="77777777" w:rsidR="00113963" w:rsidRPr="00C970C2" w:rsidRDefault="00113963"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if [ -n "$1" ] ;then</w:t>
      </w:r>
    </w:p>
    <w:p w14:paraId="5A6CE3A1" w14:textId="77777777" w:rsidR="00113963" w:rsidRPr="00C970C2" w:rsidRDefault="00113963"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 xml:space="preserve">   do_date=$1</w:t>
      </w:r>
    </w:p>
    <w:p w14:paraId="1E6580EA" w14:textId="77777777" w:rsidR="00113963" w:rsidRPr="00C970C2" w:rsidRDefault="00113963"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 xml:space="preserve">else </w:t>
      </w:r>
    </w:p>
    <w:p w14:paraId="32C1280D" w14:textId="77777777" w:rsidR="001A114A" w:rsidRPr="00C970C2" w:rsidRDefault="00113963"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 xml:space="preserve">   do_date=`date -d "-1 day" +%F`</w:t>
      </w:r>
    </w:p>
    <w:p w14:paraId="63079515" w14:textId="372A4607" w:rsidR="00113963" w:rsidRPr="00C970C2" w:rsidRDefault="00113963"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 xml:space="preserve">fi </w:t>
      </w:r>
    </w:p>
    <w:p w14:paraId="34EF3C6B" w14:textId="77777777" w:rsidR="00113963" w:rsidRPr="00C970C2" w:rsidRDefault="00113963" w:rsidP="00B424A0">
      <w:pPr>
        <w:pStyle w:val="affffc"/>
        <w:rPr>
          <w:rFonts w:ascii="Huawei Sans" w:hAnsi="Huawei Sans"/>
          <w:snapToGrid w:val="0"/>
          <w:shd w:val="pct15" w:color="auto" w:fill="FFFFFF"/>
        </w:rPr>
      </w:pPr>
    </w:p>
    <w:p w14:paraId="58ED9D07" w14:textId="77777777" w:rsidR="00113963" w:rsidRPr="00C970C2" w:rsidRDefault="00113963"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echo "===</w:t>
      </w:r>
      <w:r w:rsidRPr="00C970C2">
        <w:rPr>
          <w:rFonts w:ascii="Huawei Sans" w:hAnsi="Huawei Sans"/>
          <w:snapToGrid w:val="0"/>
          <w:shd w:val="pct15" w:color="auto" w:fill="FFFFFF"/>
        </w:rPr>
        <w:t>日志日期为</w:t>
      </w:r>
      <w:r w:rsidRPr="00C970C2">
        <w:rPr>
          <w:rFonts w:ascii="Huawei Sans" w:hAnsi="Huawei Sans"/>
          <w:snapToGrid w:val="0"/>
          <w:shd w:val="pct15" w:color="auto" w:fill="FFFFFF"/>
        </w:rPr>
        <w:t xml:space="preserve"> $do_date==="</w:t>
      </w:r>
    </w:p>
    <w:p w14:paraId="2EADEC50" w14:textId="77777777" w:rsidR="00113963" w:rsidRPr="00C970C2" w:rsidRDefault="00113963"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sql="</w:t>
      </w:r>
    </w:p>
    <w:p w14:paraId="614F7993" w14:textId="77777777" w:rsidR="00113963" w:rsidRPr="00C970C2" w:rsidRDefault="00113963"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load data inpath '/logs_batch/logs/topic_start/$do_date' into table "$APP".ods_start_log partition(dt='$do_date');</w:t>
      </w:r>
    </w:p>
    <w:p w14:paraId="40F7E54D" w14:textId="77777777" w:rsidR="00113963" w:rsidRPr="00C970C2" w:rsidRDefault="00113963" w:rsidP="00B424A0">
      <w:pPr>
        <w:pStyle w:val="affffc"/>
        <w:rPr>
          <w:rFonts w:ascii="Huawei Sans" w:hAnsi="Huawei Sans"/>
          <w:snapToGrid w:val="0"/>
          <w:shd w:val="pct15" w:color="auto" w:fill="FFFFFF"/>
        </w:rPr>
      </w:pPr>
    </w:p>
    <w:p w14:paraId="0124A034" w14:textId="77777777" w:rsidR="00113963" w:rsidRPr="00C970C2" w:rsidRDefault="00113963"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load data inpath '/logs_batch/logs/topic_event/$do_date' into table "$APP".ods_event_log partition(dt='$do_date');</w:t>
      </w:r>
    </w:p>
    <w:p w14:paraId="7522AD93" w14:textId="77777777" w:rsidR="00113963" w:rsidRPr="00C970C2" w:rsidRDefault="00113963"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w:t>
      </w:r>
    </w:p>
    <w:p w14:paraId="4E69D391" w14:textId="77777777" w:rsidR="00113963" w:rsidRPr="00C970C2" w:rsidRDefault="00113963" w:rsidP="00B424A0">
      <w:pPr>
        <w:pStyle w:val="affffc"/>
        <w:rPr>
          <w:rFonts w:ascii="Huawei Sans" w:hAnsi="Huawei Sans"/>
          <w:snapToGrid w:val="0"/>
          <w:shd w:val="pct15" w:color="auto" w:fill="FFFFFF"/>
        </w:rPr>
      </w:pPr>
    </w:p>
    <w:p w14:paraId="46224599" w14:textId="4CE64E19" w:rsidR="00113963" w:rsidRPr="00C970C2" w:rsidRDefault="00113963" w:rsidP="00B424A0">
      <w:pPr>
        <w:pStyle w:val="affffc"/>
        <w:rPr>
          <w:rFonts w:ascii="Huawei Sans" w:hAnsi="Huawei Sans"/>
        </w:rPr>
      </w:pPr>
      <w:r w:rsidRPr="00C970C2">
        <w:rPr>
          <w:rFonts w:ascii="Huawei Sans" w:hAnsi="Huawei Sans"/>
          <w:snapToGrid w:val="0"/>
          <w:shd w:val="pct15" w:color="auto" w:fill="FFFFFF"/>
        </w:rPr>
        <w:t>$beeline -e "$sql"</w:t>
      </w:r>
    </w:p>
    <w:p w14:paraId="2BD4CF35" w14:textId="67CF1876" w:rsidR="00113963" w:rsidRPr="00C970C2" w:rsidRDefault="00C147D6" w:rsidP="00B424A0">
      <w:pPr>
        <w:pStyle w:val="1e"/>
      </w:pPr>
      <w:r w:rsidRPr="00C970C2">
        <w:t>输入</w:t>
      </w:r>
      <w:r w:rsidRPr="00C970C2">
        <w:rPr>
          <w:rFonts w:hint="eastAsia"/>
        </w:rPr>
        <w:t xml:space="preserve"> </w:t>
      </w:r>
      <w:r w:rsidRPr="00C970C2">
        <w:t xml:space="preserve">:wq </w:t>
      </w:r>
      <w:r w:rsidRPr="00C970C2">
        <w:t>保存并退出</w:t>
      </w:r>
      <w:r w:rsidRPr="00C970C2">
        <w:t>vim</w:t>
      </w:r>
      <w:r w:rsidRPr="00C970C2">
        <w:t>编辑器</w:t>
      </w:r>
      <w:r w:rsidRPr="00C970C2">
        <w:rPr>
          <w:rFonts w:hint="eastAsia"/>
        </w:rPr>
        <w:t>。</w:t>
      </w:r>
    </w:p>
    <w:p w14:paraId="3163FF52" w14:textId="16D14F0D" w:rsidR="00F23E6D" w:rsidRPr="00C970C2" w:rsidRDefault="00F23E6D" w:rsidP="00B424A0">
      <w:pPr>
        <w:pStyle w:val="1e"/>
      </w:pPr>
      <w:r w:rsidRPr="00C970C2">
        <w:rPr>
          <w:rFonts w:hint="eastAsia"/>
        </w:rPr>
        <w:t>脚本</w:t>
      </w:r>
      <w:r w:rsidR="00737CAE" w:rsidRPr="00C970C2">
        <w:rPr>
          <w:rFonts w:hint="eastAsia"/>
        </w:rPr>
        <w:t>文件增加</w:t>
      </w:r>
      <w:r w:rsidRPr="00C970C2">
        <w:rPr>
          <w:rFonts w:hint="eastAsia"/>
        </w:rPr>
        <w:t>执行权限。</w:t>
      </w:r>
    </w:p>
    <w:p w14:paraId="76D26449" w14:textId="223B020A" w:rsidR="00737CAE" w:rsidRPr="00C970C2" w:rsidRDefault="00737CAE"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chmod 777 ods_log.sh</w:t>
      </w:r>
    </w:p>
    <w:p w14:paraId="005E3810" w14:textId="7C1CF8B7" w:rsidR="00737CAE" w:rsidRPr="00C970C2" w:rsidRDefault="00737CAE" w:rsidP="00B424A0">
      <w:pPr>
        <w:pStyle w:val="1e"/>
      </w:pPr>
      <w:r w:rsidRPr="00C970C2">
        <w:rPr>
          <w:noProof/>
        </w:rPr>
        <w:drawing>
          <wp:inline distT="0" distB="0" distL="0" distR="0" wp14:anchorId="7E7E910B" wp14:editId="2D14BEC9">
            <wp:extent cx="5400000" cy="147600"/>
            <wp:effectExtent l="0" t="0" r="0" b="5080"/>
            <wp:docPr id="35921" name="图片 3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00" cy="147600"/>
                    </a:xfrm>
                    <a:prstGeom prst="rect">
                      <a:avLst/>
                    </a:prstGeom>
                  </pic:spPr>
                </pic:pic>
              </a:graphicData>
            </a:graphic>
          </wp:inline>
        </w:drawing>
      </w:r>
    </w:p>
    <w:p w14:paraId="0844F6ED" w14:textId="78E939CF" w:rsidR="00F23E6D" w:rsidRPr="00C970C2" w:rsidRDefault="00737CAE" w:rsidP="00B424A0">
      <w:pPr>
        <w:pStyle w:val="1e"/>
      </w:pPr>
      <w:r w:rsidRPr="00C970C2">
        <w:rPr>
          <w:rFonts w:hint="eastAsia"/>
        </w:rPr>
        <w:t>使用</w:t>
      </w:r>
      <w:r w:rsidR="00F23E6D" w:rsidRPr="00C970C2">
        <w:rPr>
          <w:rFonts w:hint="eastAsia"/>
        </w:rPr>
        <w:t>脚本</w:t>
      </w:r>
      <w:r w:rsidRPr="00C970C2">
        <w:rPr>
          <w:rFonts w:hint="eastAsia"/>
        </w:rPr>
        <w:t>给表导入数据</w:t>
      </w:r>
      <w:r w:rsidR="00F23E6D" w:rsidRPr="00C970C2">
        <w:rPr>
          <w:rFonts w:hint="eastAsia"/>
        </w:rPr>
        <w:t>。</w:t>
      </w:r>
    </w:p>
    <w:p w14:paraId="265BA7AC" w14:textId="4578D118" w:rsidR="00737CAE" w:rsidRPr="00C970C2" w:rsidRDefault="00737CAE"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./ods_log.sh 2019-06-10</w:t>
      </w:r>
    </w:p>
    <w:p w14:paraId="253C3380" w14:textId="040461A9" w:rsidR="00737CAE" w:rsidRPr="00C970C2" w:rsidRDefault="008C2C35" w:rsidP="00B424A0">
      <w:pPr>
        <w:pStyle w:val="1e"/>
      </w:pPr>
      <w:r w:rsidRPr="00C970C2">
        <w:rPr>
          <w:noProof/>
        </w:rPr>
        <w:drawing>
          <wp:inline distT="0" distB="0" distL="0" distR="0" wp14:anchorId="372340E0" wp14:editId="3F711A32">
            <wp:extent cx="5400000" cy="1195200"/>
            <wp:effectExtent l="0" t="0" r="0" b="5080"/>
            <wp:docPr id="35922" name="图片 35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00" cy="1195200"/>
                    </a:xfrm>
                    <a:prstGeom prst="rect">
                      <a:avLst/>
                    </a:prstGeom>
                  </pic:spPr>
                </pic:pic>
              </a:graphicData>
            </a:graphic>
          </wp:inline>
        </w:drawing>
      </w:r>
    </w:p>
    <w:p w14:paraId="14F8C110" w14:textId="1569603D" w:rsidR="00F23E6D" w:rsidRPr="00C970C2" w:rsidRDefault="008C2C35" w:rsidP="00B424A0">
      <w:pPr>
        <w:pStyle w:val="1e"/>
      </w:pPr>
      <w:r w:rsidRPr="00C970C2">
        <w:rPr>
          <w:rFonts w:hint="eastAsia"/>
        </w:rPr>
        <w:t>回到原先的会话窗口，</w:t>
      </w:r>
      <w:r w:rsidR="00A2731B" w:rsidRPr="00C970C2">
        <w:rPr>
          <w:rFonts w:hint="eastAsia"/>
        </w:rPr>
        <w:t>在</w:t>
      </w:r>
      <w:r w:rsidR="00A2731B" w:rsidRPr="00C970C2">
        <w:rPr>
          <w:rFonts w:hint="eastAsia"/>
        </w:rPr>
        <w:t>Hive</w:t>
      </w:r>
      <w:r w:rsidR="00A2731B" w:rsidRPr="00C970C2">
        <w:rPr>
          <w:rFonts w:hint="eastAsia"/>
        </w:rPr>
        <w:t>中</w:t>
      </w:r>
      <w:r w:rsidR="00F23E6D" w:rsidRPr="00C970C2">
        <w:rPr>
          <w:rFonts w:hint="eastAsia"/>
        </w:rPr>
        <w:t>查看导入数据。</w:t>
      </w:r>
    </w:p>
    <w:p w14:paraId="4671D373" w14:textId="77777777" w:rsidR="008C2C35" w:rsidRPr="00C970C2" w:rsidRDefault="008C2C35"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select * from ods_start_log where dt='2019-06-10' limit 1;</w:t>
      </w:r>
    </w:p>
    <w:p w14:paraId="69FB0BF4" w14:textId="17C9C29D" w:rsidR="008C2C35" w:rsidRPr="00C970C2" w:rsidRDefault="008C2C35"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select * from ods_event_log where dt='2019-06-10' limit 1;</w:t>
      </w:r>
    </w:p>
    <w:p w14:paraId="5F068A09" w14:textId="3AF07989" w:rsidR="008C2C35" w:rsidRPr="00C970C2" w:rsidRDefault="00A2731B" w:rsidP="00B424A0">
      <w:pPr>
        <w:pStyle w:val="1e"/>
      </w:pPr>
      <w:r w:rsidRPr="00C970C2">
        <w:rPr>
          <w:noProof/>
        </w:rPr>
        <w:lastRenderedPageBreak/>
        <w:drawing>
          <wp:inline distT="0" distB="0" distL="0" distR="0" wp14:anchorId="36733F75" wp14:editId="1056F157">
            <wp:extent cx="5400000" cy="2599200"/>
            <wp:effectExtent l="0" t="0" r="0" b="0"/>
            <wp:docPr id="35923" name="图片 35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00" cy="2599200"/>
                    </a:xfrm>
                    <a:prstGeom prst="rect">
                      <a:avLst/>
                    </a:prstGeom>
                  </pic:spPr>
                </pic:pic>
              </a:graphicData>
            </a:graphic>
          </wp:inline>
        </w:drawing>
      </w:r>
    </w:p>
    <w:p w14:paraId="03408B44" w14:textId="485F3B25" w:rsidR="00F23E6D" w:rsidRPr="00C970C2" w:rsidRDefault="00F437FB" w:rsidP="00B424A0">
      <w:pPr>
        <w:pStyle w:val="1e"/>
      </w:pPr>
      <w:r w:rsidRPr="00C970C2">
        <w:t>成功后可以关闭新建的</w:t>
      </w:r>
      <w:r w:rsidRPr="00C970C2">
        <w:t>PuTTY</w:t>
      </w:r>
      <w:r w:rsidRPr="00C970C2">
        <w:t>会话窗口</w:t>
      </w:r>
      <w:r w:rsidRPr="00C970C2">
        <w:rPr>
          <w:rFonts w:hint="eastAsia"/>
        </w:rPr>
        <w:t>。</w:t>
      </w:r>
    </w:p>
    <w:p w14:paraId="3F8064CB" w14:textId="77777777" w:rsidR="00F23E6D" w:rsidRPr="00C970C2" w:rsidRDefault="00F23E6D" w:rsidP="00F23E6D">
      <w:pPr>
        <w:pStyle w:val="30"/>
      </w:pPr>
      <w:r w:rsidRPr="00C970C2">
        <w:rPr>
          <w:rFonts w:hint="eastAsia"/>
        </w:rPr>
        <w:t>创建</w:t>
      </w:r>
      <w:r w:rsidRPr="00C970C2">
        <w:rPr>
          <w:rFonts w:hint="eastAsia"/>
        </w:rPr>
        <w:t>DWD</w:t>
      </w:r>
      <w:r w:rsidRPr="00C970C2">
        <w:rPr>
          <w:rFonts w:hint="eastAsia"/>
        </w:rPr>
        <w:t>层启动表</w:t>
      </w:r>
    </w:p>
    <w:p w14:paraId="3BA79AC9" w14:textId="3B3C1472" w:rsidR="00F23E6D" w:rsidRPr="00C970C2" w:rsidRDefault="00AF35D0" w:rsidP="00B424A0">
      <w:pPr>
        <w:pStyle w:val="1e"/>
      </w:pPr>
      <w:r w:rsidRPr="00C970C2">
        <w:t>创建</w:t>
      </w:r>
      <w:r w:rsidRPr="00C970C2">
        <w:t>DWD</w:t>
      </w:r>
      <w:r w:rsidRPr="00C970C2">
        <w:t>层启动表</w:t>
      </w:r>
      <w:r w:rsidRPr="00C970C2">
        <w:t>dwd_start_log</w:t>
      </w:r>
      <w:r w:rsidRPr="00C970C2">
        <w:rPr>
          <w:rFonts w:hint="eastAsia"/>
        </w:rPr>
        <w:t>。</w:t>
      </w:r>
    </w:p>
    <w:p w14:paraId="14DBDF96" w14:textId="26D39EA8" w:rsidR="003F5718" w:rsidRPr="00C970C2" w:rsidRDefault="003F5718"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drop table if exists hive_batch.dwd_start_log;</w:t>
      </w:r>
    </w:p>
    <w:p w14:paraId="7AF19958" w14:textId="77777777" w:rsidR="003F5718" w:rsidRPr="00C970C2" w:rsidRDefault="003F5718"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CREATE EXTERNAL TABLE hive_batch.dwd_start_log(</w:t>
      </w:r>
    </w:p>
    <w:p w14:paraId="2194BAC2" w14:textId="77777777" w:rsidR="003F5718" w:rsidRPr="00C970C2" w:rsidRDefault="003F5718"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`mid_id` string COMMENT '</w:t>
      </w:r>
      <w:r w:rsidRPr="00C970C2">
        <w:rPr>
          <w:rFonts w:ascii="Huawei Sans" w:hAnsi="Huawei Sans"/>
          <w:snapToGrid w:val="0"/>
          <w:shd w:val="pct15" w:color="auto" w:fill="FFFFFF"/>
        </w:rPr>
        <w:t>设备唯一标识</w:t>
      </w:r>
      <w:r w:rsidRPr="00C970C2">
        <w:rPr>
          <w:rFonts w:ascii="Huawei Sans" w:hAnsi="Huawei Sans"/>
          <w:snapToGrid w:val="0"/>
          <w:shd w:val="pct15" w:color="auto" w:fill="FFFFFF"/>
        </w:rPr>
        <w:t>',</w:t>
      </w:r>
    </w:p>
    <w:p w14:paraId="61CD6CA1" w14:textId="77777777" w:rsidR="003F5718" w:rsidRPr="00C970C2" w:rsidRDefault="003F5718"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`user_id` string COMMENT '</w:t>
      </w:r>
      <w:r w:rsidRPr="00C970C2">
        <w:rPr>
          <w:rFonts w:ascii="Huawei Sans" w:hAnsi="Huawei Sans"/>
          <w:snapToGrid w:val="0"/>
          <w:shd w:val="pct15" w:color="auto" w:fill="FFFFFF"/>
        </w:rPr>
        <w:t>用户标识</w:t>
      </w:r>
      <w:r w:rsidRPr="00C970C2">
        <w:rPr>
          <w:rFonts w:ascii="Huawei Sans" w:hAnsi="Huawei Sans"/>
          <w:snapToGrid w:val="0"/>
          <w:shd w:val="pct15" w:color="auto" w:fill="FFFFFF"/>
        </w:rPr>
        <w:t xml:space="preserve">',  </w:t>
      </w:r>
    </w:p>
    <w:p w14:paraId="20CD599F" w14:textId="77777777" w:rsidR="003F5718" w:rsidRPr="00C970C2" w:rsidRDefault="003F5718"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`lang` string COMMENT '</w:t>
      </w:r>
      <w:r w:rsidRPr="00C970C2">
        <w:rPr>
          <w:rFonts w:ascii="Huawei Sans" w:hAnsi="Huawei Sans"/>
          <w:snapToGrid w:val="0"/>
          <w:shd w:val="pct15" w:color="auto" w:fill="FFFFFF"/>
        </w:rPr>
        <w:t>系统语言</w:t>
      </w:r>
      <w:r w:rsidRPr="00C970C2">
        <w:rPr>
          <w:rFonts w:ascii="Huawei Sans" w:hAnsi="Huawei Sans"/>
          <w:snapToGrid w:val="0"/>
          <w:shd w:val="pct15" w:color="auto" w:fill="FFFFFF"/>
        </w:rPr>
        <w:t xml:space="preserve">',  </w:t>
      </w:r>
    </w:p>
    <w:p w14:paraId="00F3E947" w14:textId="77777777" w:rsidR="003F5718" w:rsidRPr="00C970C2" w:rsidRDefault="003F5718"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`model` string COMMENT '</w:t>
      </w:r>
      <w:r w:rsidRPr="00C970C2">
        <w:rPr>
          <w:rFonts w:ascii="Huawei Sans" w:hAnsi="Huawei Sans"/>
          <w:snapToGrid w:val="0"/>
          <w:shd w:val="pct15" w:color="auto" w:fill="FFFFFF"/>
        </w:rPr>
        <w:t>手机型号</w:t>
      </w:r>
      <w:r w:rsidRPr="00C970C2">
        <w:rPr>
          <w:rFonts w:ascii="Huawei Sans" w:hAnsi="Huawei Sans"/>
          <w:snapToGrid w:val="0"/>
          <w:shd w:val="pct15" w:color="auto" w:fill="FFFFFF"/>
        </w:rPr>
        <w:t>',</w:t>
      </w:r>
    </w:p>
    <w:p w14:paraId="28490B55" w14:textId="77777777" w:rsidR="003F5718" w:rsidRPr="00C970C2" w:rsidRDefault="003F5718"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`brand` string COMMENT '</w:t>
      </w:r>
      <w:r w:rsidRPr="00C970C2">
        <w:rPr>
          <w:rFonts w:ascii="Huawei Sans" w:hAnsi="Huawei Sans"/>
          <w:snapToGrid w:val="0"/>
          <w:shd w:val="pct15" w:color="auto" w:fill="FFFFFF"/>
        </w:rPr>
        <w:t>手机品牌</w:t>
      </w:r>
      <w:r w:rsidRPr="00C970C2">
        <w:rPr>
          <w:rFonts w:ascii="Huawei Sans" w:hAnsi="Huawei Sans"/>
          <w:snapToGrid w:val="0"/>
          <w:shd w:val="pct15" w:color="auto" w:fill="FFFFFF"/>
        </w:rPr>
        <w:t>',</w:t>
      </w:r>
    </w:p>
    <w:p w14:paraId="15447ABF" w14:textId="77777777" w:rsidR="003F5718" w:rsidRPr="00C970C2" w:rsidRDefault="003F5718"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`email` string COMMENT '</w:t>
      </w:r>
      <w:r w:rsidRPr="00C970C2">
        <w:rPr>
          <w:rFonts w:ascii="Huawei Sans" w:hAnsi="Huawei Sans"/>
          <w:snapToGrid w:val="0"/>
          <w:shd w:val="pct15" w:color="auto" w:fill="FFFFFF"/>
        </w:rPr>
        <w:t>邮箱</w:t>
      </w:r>
      <w:r w:rsidRPr="00C970C2">
        <w:rPr>
          <w:rFonts w:ascii="Huawei Sans" w:hAnsi="Huawei Sans"/>
          <w:snapToGrid w:val="0"/>
          <w:shd w:val="pct15" w:color="auto" w:fill="FFFFFF"/>
        </w:rPr>
        <w:t xml:space="preserve">', </w:t>
      </w:r>
    </w:p>
    <w:p w14:paraId="7F25BF92" w14:textId="77777777" w:rsidR="003F5718" w:rsidRPr="00C970C2" w:rsidRDefault="003F5718"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`height_width` string COMMENT '</w:t>
      </w:r>
      <w:r w:rsidRPr="00C970C2">
        <w:rPr>
          <w:rFonts w:ascii="Huawei Sans" w:hAnsi="Huawei Sans"/>
          <w:snapToGrid w:val="0"/>
          <w:shd w:val="pct15" w:color="auto" w:fill="FFFFFF"/>
        </w:rPr>
        <w:t>屏幕宽高</w:t>
      </w:r>
      <w:r w:rsidRPr="00C970C2">
        <w:rPr>
          <w:rFonts w:ascii="Huawei Sans" w:hAnsi="Huawei Sans"/>
          <w:snapToGrid w:val="0"/>
          <w:shd w:val="pct15" w:color="auto" w:fill="FFFFFF"/>
        </w:rPr>
        <w:t>',</w:t>
      </w:r>
    </w:p>
    <w:p w14:paraId="663345DA" w14:textId="77777777" w:rsidR="003F5718" w:rsidRPr="00C970C2" w:rsidRDefault="003F5718"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`app_time` string COMMENT '</w:t>
      </w:r>
      <w:r w:rsidRPr="00C970C2">
        <w:rPr>
          <w:rFonts w:ascii="Huawei Sans" w:hAnsi="Huawei Sans"/>
          <w:snapToGrid w:val="0"/>
          <w:shd w:val="pct15" w:color="auto" w:fill="FFFFFF"/>
        </w:rPr>
        <w:t>客户端日志产生时的时间</w:t>
      </w:r>
      <w:r w:rsidRPr="00C970C2">
        <w:rPr>
          <w:rFonts w:ascii="Huawei Sans" w:hAnsi="Huawei Sans"/>
          <w:snapToGrid w:val="0"/>
          <w:shd w:val="pct15" w:color="auto" w:fill="FFFFFF"/>
        </w:rPr>
        <w:t>',</w:t>
      </w:r>
    </w:p>
    <w:p w14:paraId="580B9D87" w14:textId="77777777" w:rsidR="003F5718" w:rsidRPr="00C970C2" w:rsidRDefault="003F5718"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`network` string COMMENT '</w:t>
      </w:r>
      <w:r w:rsidRPr="00C970C2">
        <w:rPr>
          <w:rFonts w:ascii="Huawei Sans" w:hAnsi="Huawei Sans"/>
          <w:snapToGrid w:val="0"/>
          <w:shd w:val="pct15" w:color="auto" w:fill="FFFFFF"/>
        </w:rPr>
        <w:t>网络模式</w:t>
      </w:r>
      <w:r w:rsidRPr="00C970C2">
        <w:rPr>
          <w:rFonts w:ascii="Huawei Sans" w:hAnsi="Huawei Sans"/>
          <w:snapToGrid w:val="0"/>
          <w:shd w:val="pct15" w:color="auto" w:fill="FFFFFF"/>
        </w:rPr>
        <w:t>',</w:t>
      </w:r>
    </w:p>
    <w:p w14:paraId="50A71C02" w14:textId="77777777" w:rsidR="003F5718" w:rsidRPr="00C970C2" w:rsidRDefault="003F5718"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`entry` string COMMENT '</w:t>
      </w:r>
      <w:r w:rsidRPr="00C970C2">
        <w:rPr>
          <w:rFonts w:ascii="Huawei Sans" w:hAnsi="Huawei Sans"/>
          <w:snapToGrid w:val="0"/>
          <w:shd w:val="pct15" w:color="auto" w:fill="FFFFFF"/>
        </w:rPr>
        <w:t>入口</w:t>
      </w:r>
      <w:r w:rsidRPr="00C970C2">
        <w:rPr>
          <w:rFonts w:ascii="Huawei Sans" w:hAnsi="Huawei Sans"/>
          <w:snapToGrid w:val="0"/>
          <w:shd w:val="pct15" w:color="auto" w:fill="FFFFFF"/>
        </w:rPr>
        <w:t xml:space="preserve">', </w:t>
      </w:r>
    </w:p>
    <w:p w14:paraId="35EA5C02" w14:textId="77777777" w:rsidR="003F5718" w:rsidRPr="00C970C2" w:rsidRDefault="003F5718"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`open_ad_type` string COMMENT '</w:t>
      </w:r>
      <w:r w:rsidRPr="00C970C2">
        <w:rPr>
          <w:rFonts w:ascii="Huawei Sans" w:hAnsi="Huawei Sans"/>
          <w:snapToGrid w:val="0"/>
          <w:shd w:val="pct15" w:color="auto" w:fill="FFFFFF"/>
        </w:rPr>
        <w:t>开屏广告类型</w:t>
      </w:r>
      <w:r w:rsidRPr="00C970C2">
        <w:rPr>
          <w:rFonts w:ascii="Huawei Sans" w:hAnsi="Huawei Sans"/>
          <w:snapToGrid w:val="0"/>
          <w:shd w:val="pct15" w:color="auto" w:fill="FFFFFF"/>
        </w:rPr>
        <w:t xml:space="preserve">', </w:t>
      </w:r>
    </w:p>
    <w:p w14:paraId="7AD8860D" w14:textId="77777777" w:rsidR="003F5718" w:rsidRPr="00C970C2" w:rsidRDefault="003F5718"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`action` string COMMENT '</w:t>
      </w:r>
      <w:r w:rsidRPr="00C970C2">
        <w:rPr>
          <w:rFonts w:ascii="Huawei Sans" w:hAnsi="Huawei Sans"/>
          <w:snapToGrid w:val="0"/>
          <w:shd w:val="pct15" w:color="auto" w:fill="FFFFFF"/>
        </w:rPr>
        <w:t>状态</w:t>
      </w:r>
      <w:r w:rsidRPr="00C970C2">
        <w:rPr>
          <w:rFonts w:ascii="Huawei Sans" w:hAnsi="Huawei Sans"/>
          <w:snapToGrid w:val="0"/>
          <w:shd w:val="pct15" w:color="auto" w:fill="FFFFFF"/>
        </w:rPr>
        <w:t xml:space="preserve">', </w:t>
      </w:r>
    </w:p>
    <w:p w14:paraId="5F9B8BF2" w14:textId="77777777" w:rsidR="003F5718" w:rsidRPr="00C970C2" w:rsidRDefault="003F5718"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`loading_time` string COMMENT '</w:t>
      </w:r>
      <w:r w:rsidRPr="00C970C2">
        <w:rPr>
          <w:rFonts w:ascii="Huawei Sans" w:hAnsi="Huawei Sans"/>
          <w:snapToGrid w:val="0"/>
          <w:shd w:val="pct15" w:color="auto" w:fill="FFFFFF"/>
        </w:rPr>
        <w:t>加载时长</w:t>
      </w:r>
      <w:r w:rsidRPr="00C970C2">
        <w:rPr>
          <w:rFonts w:ascii="Huawei Sans" w:hAnsi="Huawei Sans"/>
          <w:snapToGrid w:val="0"/>
          <w:shd w:val="pct15" w:color="auto" w:fill="FFFFFF"/>
        </w:rPr>
        <w:t xml:space="preserve">', </w:t>
      </w:r>
    </w:p>
    <w:p w14:paraId="6D549A0E" w14:textId="77777777" w:rsidR="003F5718" w:rsidRPr="00C970C2" w:rsidRDefault="003F5718"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`detail` string COMMENT '</w:t>
      </w:r>
      <w:r w:rsidRPr="00C970C2">
        <w:rPr>
          <w:rFonts w:ascii="Huawei Sans" w:hAnsi="Huawei Sans"/>
          <w:snapToGrid w:val="0"/>
          <w:shd w:val="pct15" w:color="auto" w:fill="FFFFFF"/>
        </w:rPr>
        <w:t>失败码</w:t>
      </w:r>
      <w:r w:rsidRPr="00C970C2">
        <w:rPr>
          <w:rFonts w:ascii="Huawei Sans" w:hAnsi="Huawei Sans"/>
          <w:snapToGrid w:val="0"/>
          <w:shd w:val="pct15" w:color="auto" w:fill="FFFFFF"/>
        </w:rPr>
        <w:t xml:space="preserve">', </w:t>
      </w:r>
    </w:p>
    <w:p w14:paraId="61A6EE70" w14:textId="77777777" w:rsidR="003F5718" w:rsidRPr="00C970C2" w:rsidRDefault="003F5718"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`extend1` string COMMENT '</w:t>
      </w:r>
      <w:r w:rsidRPr="00C970C2">
        <w:rPr>
          <w:rFonts w:ascii="Huawei Sans" w:hAnsi="Huawei Sans"/>
          <w:snapToGrid w:val="0"/>
          <w:shd w:val="pct15" w:color="auto" w:fill="FFFFFF"/>
        </w:rPr>
        <w:t>扩展字段</w:t>
      </w:r>
      <w:r w:rsidRPr="00C970C2">
        <w:rPr>
          <w:rFonts w:ascii="Huawei Sans" w:hAnsi="Huawei Sans"/>
          <w:snapToGrid w:val="0"/>
          <w:shd w:val="pct15" w:color="auto" w:fill="FFFFFF"/>
        </w:rPr>
        <w:t>'</w:t>
      </w:r>
    </w:p>
    <w:p w14:paraId="5C16397E" w14:textId="77777777" w:rsidR="003F5718" w:rsidRPr="00C970C2" w:rsidRDefault="003F5718"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w:t>
      </w:r>
    </w:p>
    <w:p w14:paraId="5BA88BCF" w14:textId="77777777" w:rsidR="003F5718" w:rsidRPr="00C970C2" w:rsidRDefault="003F5718"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PARTITIONED BY (dt string)</w:t>
      </w:r>
    </w:p>
    <w:p w14:paraId="1F7A6B39" w14:textId="6C0879C2" w:rsidR="003F5718" w:rsidRPr="00C970C2" w:rsidRDefault="003F5718"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location '/warehouse/hive_batch/dwd/dwd_start_log/';</w:t>
      </w:r>
    </w:p>
    <w:p w14:paraId="62CC5D3A" w14:textId="16F36174" w:rsidR="00166832" w:rsidRPr="00C970C2" w:rsidRDefault="00166832" w:rsidP="00B424A0">
      <w:pPr>
        <w:pStyle w:val="1e"/>
      </w:pPr>
      <w:r w:rsidRPr="00C970C2">
        <w:rPr>
          <w:noProof/>
        </w:rPr>
        <w:lastRenderedPageBreak/>
        <w:drawing>
          <wp:inline distT="0" distB="0" distL="0" distR="0" wp14:anchorId="11EE65F3" wp14:editId="16751F1D">
            <wp:extent cx="5400000" cy="2588400"/>
            <wp:effectExtent l="0" t="0" r="0" b="2540"/>
            <wp:docPr id="35924" name="图片 35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00" cy="2588400"/>
                    </a:xfrm>
                    <a:prstGeom prst="rect">
                      <a:avLst/>
                    </a:prstGeom>
                  </pic:spPr>
                </pic:pic>
              </a:graphicData>
            </a:graphic>
          </wp:inline>
        </w:drawing>
      </w:r>
    </w:p>
    <w:p w14:paraId="521D3C22" w14:textId="6732F2FD" w:rsidR="003F5718" w:rsidRPr="00C970C2" w:rsidRDefault="001E3E14" w:rsidP="00B424A0">
      <w:pPr>
        <w:pStyle w:val="1e"/>
      </w:pPr>
      <w:r w:rsidRPr="00C970C2">
        <w:t>向</w:t>
      </w:r>
      <w:r w:rsidR="00B33CE3" w:rsidRPr="00C970C2">
        <w:rPr>
          <w:rFonts w:hint="eastAsia"/>
        </w:rPr>
        <w:t>启动表</w:t>
      </w:r>
      <w:r w:rsidRPr="00C970C2">
        <w:t>dwd_start_log</w:t>
      </w:r>
      <w:r w:rsidR="00B33CE3" w:rsidRPr="00C970C2">
        <w:t>导入</w:t>
      </w:r>
      <w:r w:rsidRPr="00C970C2">
        <w:t>数据。</w:t>
      </w:r>
    </w:p>
    <w:p w14:paraId="63257AB9" w14:textId="77777777" w:rsidR="00EA3203" w:rsidRPr="00C970C2" w:rsidRDefault="00EA3203"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insert overwrite table hive_batch.dwd_start_log</w:t>
      </w:r>
    </w:p>
    <w:p w14:paraId="2FE1EA38" w14:textId="77777777" w:rsidR="00EA3203" w:rsidRPr="00C970C2" w:rsidRDefault="00EA3203"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PARTITION (dt='2019-06-09')</w:t>
      </w:r>
    </w:p>
    <w:p w14:paraId="08E3261D" w14:textId="77777777" w:rsidR="00EA3203" w:rsidRPr="00C970C2" w:rsidRDefault="00EA3203"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 xml:space="preserve">select </w:t>
      </w:r>
    </w:p>
    <w:p w14:paraId="0D39C9C1" w14:textId="77777777" w:rsidR="00EA3203" w:rsidRPr="00C970C2" w:rsidRDefault="00EA3203"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 xml:space="preserve">    get_json_object(line,'$.mid') mid_id,</w:t>
      </w:r>
    </w:p>
    <w:p w14:paraId="7CFDB2D2" w14:textId="77777777" w:rsidR="00EA3203" w:rsidRPr="00C970C2" w:rsidRDefault="00EA3203"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 xml:space="preserve">    get_json_object(line,'$.uid') user_id,</w:t>
      </w:r>
    </w:p>
    <w:p w14:paraId="2BC22DF5" w14:textId="77777777" w:rsidR="00EA3203" w:rsidRPr="00C970C2" w:rsidRDefault="00EA3203"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 xml:space="preserve">    get_json_object(line,'$.l') lang,</w:t>
      </w:r>
    </w:p>
    <w:p w14:paraId="5369D9A8" w14:textId="77777777" w:rsidR="00EA3203" w:rsidRPr="00C970C2" w:rsidRDefault="00EA3203"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 xml:space="preserve">    get_json_object(line,'$.md') model,</w:t>
      </w:r>
    </w:p>
    <w:p w14:paraId="1ECFF114" w14:textId="77777777" w:rsidR="00EA3203" w:rsidRPr="00C970C2" w:rsidRDefault="00EA3203"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 xml:space="preserve">    get_json_object(line,'$.ba') brand,</w:t>
      </w:r>
    </w:p>
    <w:p w14:paraId="2A604716" w14:textId="77777777" w:rsidR="00EA3203" w:rsidRPr="00C970C2" w:rsidRDefault="00EA3203"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 xml:space="preserve">    --eamil</w:t>
      </w:r>
      <w:r w:rsidRPr="00C970C2">
        <w:rPr>
          <w:rFonts w:ascii="Huawei Sans" w:hAnsi="Huawei Sans"/>
          <w:snapToGrid w:val="0"/>
          <w:shd w:val="pct15" w:color="auto" w:fill="FFFFFF"/>
        </w:rPr>
        <w:t>此字段注意</w:t>
      </w:r>
    </w:p>
    <w:p w14:paraId="4A93E105" w14:textId="77777777" w:rsidR="00EA3203" w:rsidRPr="00C970C2" w:rsidRDefault="00EA3203"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 xml:space="preserve">    get_json_object(line,'$.eamil') email, </w:t>
      </w:r>
    </w:p>
    <w:p w14:paraId="262C6857" w14:textId="77777777" w:rsidR="00EA3203" w:rsidRPr="00C970C2" w:rsidRDefault="00EA3203"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 xml:space="preserve">    get_json_object(line,'$.hw') height_width,</w:t>
      </w:r>
    </w:p>
    <w:p w14:paraId="10AB9E2F" w14:textId="77777777" w:rsidR="00EA3203" w:rsidRPr="00C970C2" w:rsidRDefault="00EA3203"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 xml:space="preserve">    get_json_object(line,'$.t') app_time,</w:t>
      </w:r>
    </w:p>
    <w:p w14:paraId="22E03CFB" w14:textId="77777777" w:rsidR="00EA3203" w:rsidRPr="00C970C2" w:rsidRDefault="00EA3203"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 xml:space="preserve">    get_json_object(line,'$.nw') network,</w:t>
      </w:r>
    </w:p>
    <w:p w14:paraId="0F901CBD" w14:textId="77777777" w:rsidR="00EA3203" w:rsidRPr="00C970C2" w:rsidRDefault="00EA3203"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 xml:space="preserve">    get_json_object(line,'$.entry') entry,</w:t>
      </w:r>
    </w:p>
    <w:p w14:paraId="26AB30F0" w14:textId="77777777" w:rsidR="00EA3203" w:rsidRPr="00C970C2" w:rsidRDefault="00EA3203"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 xml:space="preserve">    get_json_object(line,'$.open_ad_type') open_ad_type,</w:t>
      </w:r>
    </w:p>
    <w:p w14:paraId="10813C76" w14:textId="77777777" w:rsidR="00EA3203" w:rsidRPr="00C970C2" w:rsidRDefault="00EA3203"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 xml:space="preserve">    get_json_object(line,'$.action') action,</w:t>
      </w:r>
    </w:p>
    <w:p w14:paraId="48F9231A" w14:textId="77777777" w:rsidR="00EA3203" w:rsidRPr="00C970C2" w:rsidRDefault="00EA3203"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 xml:space="preserve">    get_json_object(line,'$.loading_time') loading_time,</w:t>
      </w:r>
    </w:p>
    <w:p w14:paraId="18C48B0B" w14:textId="77777777" w:rsidR="00EA3203" w:rsidRPr="00C970C2" w:rsidRDefault="00EA3203"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 xml:space="preserve">    get_json_object(line,'$.detail') detail,</w:t>
      </w:r>
    </w:p>
    <w:p w14:paraId="4716DC5E" w14:textId="77777777" w:rsidR="00EA3203" w:rsidRPr="00C970C2" w:rsidRDefault="00EA3203"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 xml:space="preserve">    get_json_object(line,'$.extend1') extend1</w:t>
      </w:r>
    </w:p>
    <w:p w14:paraId="5310E4E7" w14:textId="77777777" w:rsidR="00EA3203" w:rsidRPr="00C970C2" w:rsidRDefault="00EA3203"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 xml:space="preserve">from hive_batch.ods_start_log </w:t>
      </w:r>
    </w:p>
    <w:p w14:paraId="4B49D90F" w14:textId="4A2A5B31" w:rsidR="00EA3203" w:rsidRPr="00C970C2" w:rsidRDefault="00EA3203"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where dt='2019-06-09';</w:t>
      </w:r>
    </w:p>
    <w:p w14:paraId="31A0850B" w14:textId="2CECD2C1" w:rsidR="008E6C78" w:rsidRPr="00C970C2" w:rsidRDefault="008E6C78" w:rsidP="00B424A0">
      <w:pPr>
        <w:pStyle w:val="1e"/>
      </w:pPr>
      <w:r w:rsidRPr="00C970C2">
        <w:rPr>
          <w:noProof/>
        </w:rPr>
        <w:lastRenderedPageBreak/>
        <w:drawing>
          <wp:inline distT="0" distB="0" distL="0" distR="0" wp14:anchorId="145E01A5" wp14:editId="7040D28B">
            <wp:extent cx="5400000" cy="2689200"/>
            <wp:effectExtent l="0" t="0" r="0" b="0"/>
            <wp:docPr id="35925" name="图片 35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00" cy="2689200"/>
                    </a:xfrm>
                    <a:prstGeom prst="rect">
                      <a:avLst/>
                    </a:prstGeom>
                  </pic:spPr>
                </pic:pic>
              </a:graphicData>
            </a:graphic>
          </wp:inline>
        </w:drawing>
      </w:r>
    </w:p>
    <w:p w14:paraId="2969168B" w14:textId="3C8B7409" w:rsidR="00F23E6D" w:rsidRPr="00C970C2" w:rsidRDefault="008E6C78" w:rsidP="00B424A0">
      <w:pPr>
        <w:pStyle w:val="1e"/>
      </w:pPr>
      <w:r w:rsidRPr="00C970C2">
        <w:rPr>
          <w:rFonts w:hint="eastAsia"/>
        </w:rPr>
        <w:t>查看导入的数据。</w:t>
      </w:r>
    </w:p>
    <w:p w14:paraId="44A402BC" w14:textId="36F7B47F" w:rsidR="002526AB" w:rsidRPr="00C970C2" w:rsidRDefault="002526AB"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select * from dwd_start_log limit 1;</w:t>
      </w:r>
    </w:p>
    <w:p w14:paraId="01B0E675" w14:textId="1AE2C5A7" w:rsidR="008E6C78" w:rsidRPr="00C970C2" w:rsidRDefault="008E6C78" w:rsidP="00B424A0">
      <w:pPr>
        <w:pStyle w:val="1e"/>
      </w:pPr>
      <w:r w:rsidRPr="00C970C2">
        <w:rPr>
          <w:noProof/>
        </w:rPr>
        <w:drawing>
          <wp:inline distT="0" distB="0" distL="0" distR="0" wp14:anchorId="2538D522" wp14:editId="4CEF4B1F">
            <wp:extent cx="5400000" cy="1972800"/>
            <wp:effectExtent l="0" t="0" r="0" b="8890"/>
            <wp:docPr id="35926" name="图片 35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00000" cy="1972800"/>
                    </a:xfrm>
                    <a:prstGeom prst="rect">
                      <a:avLst/>
                    </a:prstGeom>
                    <a:noFill/>
                    <a:ln>
                      <a:noFill/>
                    </a:ln>
                  </pic:spPr>
                </pic:pic>
              </a:graphicData>
            </a:graphic>
          </wp:inline>
        </w:drawing>
      </w:r>
    </w:p>
    <w:p w14:paraId="1A61B785" w14:textId="77777777" w:rsidR="00F23E6D" w:rsidRPr="00C970C2" w:rsidRDefault="00F23E6D" w:rsidP="00F23E6D">
      <w:pPr>
        <w:pStyle w:val="30"/>
      </w:pPr>
      <w:r w:rsidRPr="00C970C2">
        <w:rPr>
          <w:rFonts w:hint="eastAsia"/>
        </w:rPr>
        <w:t>创建</w:t>
      </w:r>
      <w:r w:rsidRPr="00C970C2">
        <w:rPr>
          <w:rFonts w:hint="eastAsia"/>
        </w:rPr>
        <w:t>DWD</w:t>
      </w:r>
      <w:r w:rsidRPr="00C970C2">
        <w:rPr>
          <w:rFonts w:hint="eastAsia"/>
        </w:rPr>
        <w:t>层事件日志基础明细表</w:t>
      </w:r>
    </w:p>
    <w:p w14:paraId="1E6F4FFE" w14:textId="484B5D10" w:rsidR="009D2FB6" w:rsidRPr="00C970C2" w:rsidRDefault="009D2FB6" w:rsidP="00B424A0">
      <w:pPr>
        <w:pStyle w:val="1e"/>
      </w:pPr>
      <w:r w:rsidRPr="00C970C2">
        <w:t>创建</w:t>
      </w:r>
      <w:r w:rsidRPr="00C970C2">
        <w:t>DWD</w:t>
      </w:r>
      <w:r w:rsidRPr="00C970C2">
        <w:t>层事件日志基础明细表</w:t>
      </w:r>
      <w:r w:rsidRPr="00C970C2">
        <w:t>dwd_base_event_log</w:t>
      </w:r>
      <w:r w:rsidR="00F23E6D" w:rsidRPr="00C970C2">
        <w:rPr>
          <w:rFonts w:hint="eastAsia"/>
        </w:rPr>
        <w:t>。</w:t>
      </w:r>
    </w:p>
    <w:p w14:paraId="2F5C7BD8" w14:textId="0AB67171" w:rsidR="009D2FB6" w:rsidRPr="00C970C2" w:rsidRDefault="009D2FB6" w:rsidP="00B424A0">
      <w:pPr>
        <w:pStyle w:val="1e"/>
      </w:pPr>
      <w:r w:rsidRPr="00C970C2">
        <w:rPr>
          <w:noProof/>
        </w:rPr>
        <w:drawing>
          <wp:inline distT="0" distB="0" distL="0" distR="0" wp14:anchorId="142ABEE4" wp14:editId="706D2CCE">
            <wp:extent cx="5400000" cy="2448000"/>
            <wp:effectExtent l="0" t="0" r="0" b="0"/>
            <wp:docPr id="35927" name="图片 35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00" cy="2448000"/>
                    </a:xfrm>
                    <a:prstGeom prst="rect">
                      <a:avLst/>
                    </a:prstGeom>
                  </pic:spPr>
                </pic:pic>
              </a:graphicData>
            </a:graphic>
          </wp:inline>
        </w:drawing>
      </w:r>
    </w:p>
    <w:p w14:paraId="4585E321" w14:textId="77777777" w:rsidR="009D2FB6" w:rsidRPr="00C970C2" w:rsidRDefault="009D2FB6"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lastRenderedPageBreak/>
        <w:t>drop table if exists hive_batch.dwd_base_event_log;</w:t>
      </w:r>
    </w:p>
    <w:p w14:paraId="3C6732A5" w14:textId="77777777" w:rsidR="009D2FB6" w:rsidRPr="00C970C2" w:rsidRDefault="009D2FB6"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CREATE EXTERNAL TABLE hive_batch.dwd_base_event_log(</w:t>
      </w:r>
    </w:p>
    <w:p w14:paraId="5E0EAC9F" w14:textId="77777777" w:rsidR="009D2FB6" w:rsidRPr="00C970C2" w:rsidRDefault="009D2FB6"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`mid_id` string COMMENT '</w:t>
      </w:r>
      <w:r w:rsidRPr="00C970C2">
        <w:rPr>
          <w:rFonts w:ascii="Huawei Sans" w:hAnsi="Huawei Sans"/>
          <w:snapToGrid w:val="0"/>
          <w:shd w:val="pct15" w:color="auto" w:fill="FFFFFF"/>
        </w:rPr>
        <w:t>设备唯一标识</w:t>
      </w:r>
      <w:r w:rsidRPr="00C970C2">
        <w:rPr>
          <w:rFonts w:ascii="Huawei Sans" w:hAnsi="Huawei Sans"/>
          <w:snapToGrid w:val="0"/>
          <w:shd w:val="pct15" w:color="auto" w:fill="FFFFFF"/>
        </w:rPr>
        <w:t>',</w:t>
      </w:r>
    </w:p>
    <w:p w14:paraId="740130F1" w14:textId="77777777" w:rsidR="009D2FB6" w:rsidRPr="00C970C2" w:rsidRDefault="009D2FB6"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`user_id` string COMMENT '</w:t>
      </w:r>
      <w:r w:rsidRPr="00C970C2">
        <w:rPr>
          <w:rFonts w:ascii="Huawei Sans" w:hAnsi="Huawei Sans"/>
          <w:snapToGrid w:val="0"/>
          <w:shd w:val="pct15" w:color="auto" w:fill="FFFFFF"/>
        </w:rPr>
        <w:t>用户标识</w:t>
      </w:r>
      <w:r w:rsidRPr="00C970C2">
        <w:rPr>
          <w:rFonts w:ascii="Huawei Sans" w:hAnsi="Huawei Sans"/>
          <w:snapToGrid w:val="0"/>
          <w:shd w:val="pct15" w:color="auto" w:fill="FFFFFF"/>
        </w:rPr>
        <w:t xml:space="preserve">',  </w:t>
      </w:r>
    </w:p>
    <w:p w14:paraId="6CBF7DF1" w14:textId="77777777" w:rsidR="009D2FB6" w:rsidRPr="00C970C2" w:rsidRDefault="009D2FB6"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`lang` string COMMENT '</w:t>
      </w:r>
      <w:r w:rsidRPr="00C970C2">
        <w:rPr>
          <w:rFonts w:ascii="Huawei Sans" w:hAnsi="Huawei Sans"/>
          <w:snapToGrid w:val="0"/>
          <w:shd w:val="pct15" w:color="auto" w:fill="FFFFFF"/>
        </w:rPr>
        <w:t>系统语言</w:t>
      </w:r>
      <w:r w:rsidRPr="00C970C2">
        <w:rPr>
          <w:rFonts w:ascii="Huawei Sans" w:hAnsi="Huawei Sans"/>
          <w:snapToGrid w:val="0"/>
          <w:shd w:val="pct15" w:color="auto" w:fill="FFFFFF"/>
        </w:rPr>
        <w:t xml:space="preserve">',  </w:t>
      </w:r>
    </w:p>
    <w:p w14:paraId="094F7214" w14:textId="77777777" w:rsidR="009D2FB6" w:rsidRPr="00C970C2" w:rsidRDefault="009D2FB6"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`model` string COMMENT '</w:t>
      </w:r>
      <w:r w:rsidRPr="00C970C2">
        <w:rPr>
          <w:rFonts w:ascii="Huawei Sans" w:hAnsi="Huawei Sans"/>
          <w:snapToGrid w:val="0"/>
          <w:shd w:val="pct15" w:color="auto" w:fill="FFFFFF"/>
        </w:rPr>
        <w:t>手机型号</w:t>
      </w:r>
      <w:r w:rsidRPr="00C970C2">
        <w:rPr>
          <w:rFonts w:ascii="Huawei Sans" w:hAnsi="Huawei Sans"/>
          <w:snapToGrid w:val="0"/>
          <w:shd w:val="pct15" w:color="auto" w:fill="FFFFFF"/>
        </w:rPr>
        <w:t>',</w:t>
      </w:r>
    </w:p>
    <w:p w14:paraId="47D80F8E" w14:textId="77777777" w:rsidR="009D2FB6" w:rsidRPr="00C970C2" w:rsidRDefault="009D2FB6"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`brand` string COMMENT '</w:t>
      </w:r>
      <w:r w:rsidRPr="00C970C2">
        <w:rPr>
          <w:rFonts w:ascii="Huawei Sans" w:hAnsi="Huawei Sans"/>
          <w:snapToGrid w:val="0"/>
          <w:shd w:val="pct15" w:color="auto" w:fill="FFFFFF"/>
        </w:rPr>
        <w:t>手机品牌</w:t>
      </w:r>
      <w:r w:rsidRPr="00C970C2">
        <w:rPr>
          <w:rFonts w:ascii="Huawei Sans" w:hAnsi="Huawei Sans"/>
          <w:snapToGrid w:val="0"/>
          <w:shd w:val="pct15" w:color="auto" w:fill="FFFFFF"/>
        </w:rPr>
        <w:t>',</w:t>
      </w:r>
    </w:p>
    <w:p w14:paraId="46D98D75" w14:textId="77777777" w:rsidR="009D2FB6" w:rsidRPr="00C970C2" w:rsidRDefault="009D2FB6"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 xml:space="preserve">`email` string COMMENT 'email', </w:t>
      </w:r>
    </w:p>
    <w:p w14:paraId="2314974D" w14:textId="77777777" w:rsidR="009D2FB6" w:rsidRPr="00C970C2" w:rsidRDefault="009D2FB6"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`height_width` string COMMENT '</w:t>
      </w:r>
      <w:r w:rsidRPr="00C970C2">
        <w:rPr>
          <w:rFonts w:ascii="Huawei Sans" w:hAnsi="Huawei Sans"/>
          <w:snapToGrid w:val="0"/>
          <w:shd w:val="pct15" w:color="auto" w:fill="FFFFFF"/>
        </w:rPr>
        <w:t>屏幕宽高</w:t>
      </w:r>
      <w:r w:rsidRPr="00C970C2">
        <w:rPr>
          <w:rFonts w:ascii="Huawei Sans" w:hAnsi="Huawei Sans"/>
          <w:snapToGrid w:val="0"/>
          <w:shd w:val="pct15" w:color="auto" w:fill="FFFFFF"/>
        </w:rPr>
        <w:t>',</w:t>
      </w:r>
    </w:p>
    <w:p w14:paraId="67FD179F" w14:textId="77777777" w:rsidR="009D2FB6" w:rsidRPr="00C970C2" w:rsidRDefault="009D2FB6"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`app_time` string COMMENT '</w:t>
      </w:r>
      <w:r w:rsidRPr="00C970C2">
        <w:rPr>
          <w:rFonts w:ascii="Huawei Sans" w:hAnsi="Huawei Sans"/>
          <w:snapToGrid w:val="0"/>
          <w:shd w:val="pct15" w:color="auto" w:fill="FFFFFF"/>
        </w:rPr>
        <w:t>客户端日志产生时的时间</w:t>
      </w:r>
      <w:r w:rsidRPr="00C970C2">
        <w:rPr>
          <w:rFonts w:ascii="Huawei Sans" w:hAnsi="Huawei Sans"/>
          <w:snapToGrid w:val="0"/>
          <w:shd w:val="pct15" w:color="auto" w:fill="FFFFFF"/>
        </w:rPr>
        <w:t>',</w:t>
      </w:r>
    </w:p>
    <w:p w14:paraId="738026DE" w14:textId="77777777" w:rsidR="009D2FB6" w:rsidRPr="00C970C2" w:rsidRDefault="009D2FB6"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`network` string COMMENT '</w:t>
      </w:r>
      <w:r w:rsidRPr="00C970C2">
        <w:rPr>
          <w:rFonts w:ascii="Huawei Sans" w:hAnsi="Huawei Sans"/>
          <w:snapToGrid w:val="0"/>
          <w:shd w:val="pct15" w:color="auto" w:fill="FFFFFF"/>
        </w:rPr>
        <w:t>网络模式</w:t>
      </w:r>
      <w:r w:rsidRPr="00C970C2">
        <w:rPr>
          <w:rFonts w:ascii="Huawei Sans" w:hAnsi="Huawei Sans"/>
          <w:snapToGrid w:val="0"/>
          <w:shd w:val="pct15" w:color="auto" w:fill="FFFFFF"/>
        </w:rPr>
        <w:t>',</w:t>
      </w:r>
    </w:p>
    <w:p w14:paraId="1660195F" w14:textId="77777777" w:rsidR="009D2FB6" w:rsidRPr="00C970C2" w:rsidRDefault="009D2FB6"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`event_name` string COMMENT '</w:t>
      </w:r>
      <w:r w:rsidRPr="00C970C2">
        <w:rPr>
          <w:rFonts w:ascii="Huawei Sans" w:hAnsi="Huawei Sans"/>
          <w:snapToGrid w:val="0"/>
          <w:shd w:val="pct15" w:color="auto" w:fill="FFFFFF"/>
        </w:rPr>
        <w:t>事件名称</w:t>
      </w:r>
      <w:r w:rsidRPr="00C970C2">
        <w:rPr>
          <w:rFonts w:ascii="Huawei Sans" w:hAnsi="Huawei Sans"/>
          <w:snapToGrid w:val="0"/>
          <w:shd w:val="pct15" w:color="auto" w:fill="FFFFFF"/>
        </w:rPr>
        <w:t xml:space="preserve">', </w:t>
      </w:r>
    </w:p>
    <w:p w14:paraId="24FB01AE" w14:textId="77777777" w:rsidR="004947C7" w:rsidRPr="00C970C2" w:rsidRDefault="009D2FB6"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`event_json` string COMMENT '</w:t>
      </w:r>
      <w:r w:rsidRPr="00C970C2">
        <w:rPr>
          <w:rFonts w:ascii="Huawei Sans" w:hAnsi="Huawei Sans"/>
          <w:snapToGrid w:val="0"/>
          <w:shd w:val="pct15" w:color="auto" w:fill="FFFFFF"/>
        </w:rPr>
        <w:t>事件详情</w:t>
      </w:r>
      <w:r w:rsidRPr="00C970C2">
        <w:rPr>
          <w:rFonts w:ascii="Huawei Sans" w:hAnsi="Huawei Sans"/>
          <w:snapToGrid w:val="0"/>
          <w:shd w:val="pct15" w:color="auto" w:fill="FFFFFF"/>
        </w:rPr>
        <w:t xml:space="preserve">', </w:t>
      </w:r>
    </w:p>
    <w:p w14:paraId="21C80845" w14:textId="4C7C2E40" w:rsidR="009D2FB6" w:rsidRPr="00C970C2" w:rsidRDefault="009D2FB6"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`server_time` string COMMENT '</w:t>
      </w:r>
      <w:r w:rsidRPr="00C970C2">
        <w:rPr>
          <w:rFonts w:ascii="Huawei Sans" w:hAnsi="Huawei Sans"/>
          <w:snapToGrid w:val="0"/>
          <w:shd w:val="pct15" w:color="auto" w:fill="FFFFFF"/>
        </w:rPr>
        <w:t>服务器时间</w:t>
      </w:r>
      <w:r w:rsidRPr="00C970C2">
        <w:rPr>
          <w:rFonts w:ascii="Huawei Sans" w:hAnsi="Huawei Sans"/>
          <w:snapToGrid w:val="0"/>
          <w:shd w:val="pct15" w:color="auto" w:fill="FFFFFF"/>
        </w:rPr>
        <w:t>'</w:t>
      </w:r>
    </w:p>
    <w:p w14:paraId="11F1FF6F" w14:textId="77777777" w:rsidR="009D2FB6" w:rsidRPr="00C970C2" w:rsidRDefault="009D2FB6"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 COMMENT '</w:t>
      </w:r>
      <w:r w:rsidRPr="00C970C2">
        <w:rPr>
          <w:rFonts w:ascii="Huawei Sans" w:hAnsi="Huawei Sans"/>
          <w:snapToGrid w:val="0"/>
          <w:shd w:val="pct15" w:color="auto" w:fill="FFFFFF"/>
        </w:rPr>
        <w:t>事件日志基础明细表</w:t>
      </w:r>
      <w:r w:rsidRPr="00C970C2">
        <w:rPr>
          <w:rFonts w:ascii="Huawei Sans" w:hAnsi="Huawei Sans"/>
          <w:snapToGrid w:val="0"/>
          <w:shd w:val="pct15" w:color="auto" w:fill="FFFFFF"/>
        </w:rPr>
        <w:t>'</w:t>
      </w:r>
    </w:p>
    <w:p w14:paraId="0BE0F9ED" w14:textId="77777777" w:rsidR="009D2FB6" w:rsidRPr="00C970C2" w:rsidRDefault="009D2FB6"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PARTITIONED BY (`dt` string)</w:t>
      </w:r>
    </w:p>
    <w:p w14:paraId="77FC4C56" w14:textId="50E0C034" w:rsidR="009D2FB6" w:rsidRPr="00C970C2" w:rsidRDefault="009D2FB6"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location '/warehouse/hive_batch/dwd/dwd_base_event_log/';</w:t>
      </w:r>
    </w:p>
    <w:p w14:paraId="36D43F41" w14:textId="3BB26B4B" w:rsidR="008A4138" w:rsidRPr="00C970C2" w:rsidRDefault="006B4367" w:rsidP="00B424A0">
      <w:pPr>
        <w:pStyle w:val="1e"/>
      </w:pPr>
      <w:r w:rsidRPr="00C970C2">
        <w:rPr>
          <w:rFonts w:hint="eastAsia"/>
        </w:rPr>
        <w:t>创建</w:t>
      </w:r>
      <w:r w:rsidRPr="00C970C2">
        <w:rPr>
          <w:rFonts w:hint="eastAsia"/>
        </w:rPr>
        <w:t>Hive</w:t>
      </w:r>
      <w:r w:rsidRPr="00C970C2">
        <w:rPr>
          <w:rFonts w:hint="eastAsia"/>
        </w:rPr>
        <w:t>的临时函数。</w:t>
      </w:r>
    </w:p>
    <w:p w14:paraId="7A0CFB7D" w14:textId="2A94318A" w:rsidR="00F23E6D" w:rsidRPr="00C970C2" w:rsidRDefault="00F23E6D" w:rsidP="00B424A0">
      <w:pPr>
        <w:pStyle w:val="1e"/>
      </w:pPr>
      <w:r w:rsidRPr="00C970C2">
        <w:rPr>
          <w:rFonts w:hint="eastAsia"/>
        </w:rPr>
        <w:t>说</w:t>
      </w:r>
      <w:r w:rsidR="006B4367" w:rsidRPr="00C970C2">
        <w:rPr>
          <w:rFonts w:hint="eastAsia"/>
        </w:rPr>
        <w:t>明：数据中</w:t>
      </w:r>
      <w:r w:rsidRPr="00C970C2">
        <w:rPr>
          <w:rFonts w:hint="eastAsia"/>
        </w:rPr>
        <w:t>event_name</w:t>
      </w:r>
      <w:r w:rsidRPr="00C970C2">
        <w:rPr>
          <w:rFonts w:hint="eastAsia"/>
        </w:rPr>
        <w:t>和</w:t>
      </w:r>
      <w:r w:rsidRPr="00C970C2">
        <w:rPr>
          <w:rFonts w:hint="eastAsia"/>
        </w:rPr>
        <w:t>event_json</w:t>
      </w:r>
      <w:r w:rsidRPr="00C970C2">
        <w:rPr>
          <w:rFonts w:hint="eastAsia"/>
        </w:rPr>
        <w:t>用来对应事件名和整个事件。这个地方将原始日志</w:t>
      </w:r>
      <w:r w:rsidRPr="00C970C2">
        <w:rPr>
          <w:rFonts w:hint="eastAsia"/>
        </w:rPr>
        <w:t>1</w:t>
      </w:r>
      <w:r w:rsidRPr="00C970C2">
        <w:rPr>
          <w:rFonts w:hint="eastAsia"/>
        </w:rPr>
        <w:t>对多的形式拆分出来了。操作的时候我们需要将原始日志展平，需要用到</w:t>
      </w:r>
      <w:r w:rsidRPr="00C970C2">
        <w:rPr>
          <w:rFonts w:hint="eastAsia"/>
        </w:rPr>
        <w:t>UDF</w:t>
      </w:r>
      <w:r w:rsidRPr="00C970C2">
        <w:rPr>
          <w:rFonts w:hint="eastAsia"/>
        </w:rPr>
        <w:t>和</w:t>
      </w:r>
      <w:r w:rsidRPr="00C970C2">
        <w:rPr>
          <w:rFonts w:hint="eastAsia"/>
        </w:rPr>
        <w:t>UDTF</w:t>
      </w:r>
      <w:r w:rsidR="008A4138" w:rsidRPr="00C970C2">
        <w:rPr>
          <w:rFonts w:hint="eastAsia"/>
        </w:rPr>
        <w:t>两个函数</w:t>
      </w:r>
      <w:r w:rsidRPr="00C970C2">
        <w:rPr>
          <w:rFonts w:hint="eastAsia"/>
        </w:rPr>
        <w:t>。</w:t>
      </w:r>
      <w:r w:rsidR="008A4138" w:rsidRPr="00C970C2">
        <w:rPr>
          <w:rFonts w:hint="eastAsia"/>
        </w:rPr>
        <w:t>两个函数已经</w:t>
      </w:r>
      <w:r w:rsidR="00BF1725" w:rsidRPr="00C970C2">
        <w:rPr>
          <w:rFonts w:hint="eastAsia"/>
        </w:rPr>
        <w:t>打包为</w:t>
      </w:r>
      <w:r w:rsidR="00BF1725" w:rsidRPr="00C970C2">
        <w:t>hive-1.0-SNAPSHOT.jar</w:t>
      </w:r>
      <w:r w:rsidR="00BF1725" w:rsidRPr="00C970C2">
        <w:rPr>
          <w:rFonts w:hint="eastAsia"/>
        </w:rPr>
        <w:t>。</w:t>
      </w:r>
      <w:r w:rsidR="00FF3AE2" w:rsidRPr="00C970C2">
        <w:rPr>
          <w:rFonts w:hint="eastAsia"/>
        </w:rPr>
        <w:t>（开发过程参加附录</w:t>
      </w:r>
      <w:r w:rsidR="00FF3AE2" w:rsidRPr="00C970C2">
        <w:rPr>
          <w:rFonts w:hint="eastAsia"/>
        </w:rPr>
        <w:t>5</w:t>
      </w:r>
      <w:r w:rsidR="00FF3AE2" w:rsidRPr="00C970C2">
        <w:t>.1</w:t>
      </w:r>
      <w:r w:rsidR="00FF3AE2" w:rsidRPr="00C970C2">
        <w:rPr>
          <w:rFonts w:hint="eastAsia"/>
        </w:rPr>
        <w:t>）</w:t>
      </w:r>
    </w:p>
    <w:p w14:paraId="099F4CFA" w14:textId="38CE00CB" w:rsidR="00F23E6D" w:rsidRPr="00C970C2" w:rsidRDefault="00F23E6D" w:rsidP="00B424A0">
      <w:pPr>
        <w:pStyle w:val="1e"/>
      </w:pPr>
      <w:r w:rsidRPr="00C970C2">
        <w:rPr>
          <w:rFonts w:hint="eastAsia"/>
        </w:rPr>
        <w:t>按照</w:t>
      </w:r>
      <w:r w:rsidR="00067EB0" w:rsidRPr="00C970C2">
        <w:rPr>
          <w:rFonts w:hint="eastAsia"/>
        </w:rPr>
        <w:t>前面</w:t>
      </w:r>
      <w:r w:rsidRPr="00C970C2">
        <w:rPr>
          <w:rFonts w:hint="eastAsia"/>
        </w:rPr>
        <w:t>上传日志数据的方式用</w:t>
      </w:r>
      <w:r w:rsidRPr="00C970C2">
        <w:rPr>
          <w:rFonts w:hint="eastAsia"/>
        </w:rPr>
        <w:t>WinSCP</w:t>
      </w:r>
      <w:r w:rsidRPr="00C970C2">
        <w:rPr>
          <w:rFonts w:hint="eastAsia"/>
        </w:rPr>
        <w:t>将</w:t>
      </w:r>
      <w:r w:rsidR="00067EB0" w:rsidRPr="00C970C2">
        <w:t>hive-1.0-SNAPSHOT.jar</w:t>
      </w:r>
      <w:r w:rsidRPr="00C970C2">
        <w:rPr>
          <w:rFonts w:hint="eastAsia"/>
        </w:rPr>
        <w:t>上传到“</w:t>
      </w:r>
      <w:r w:rsidRPr="00C970C2">
        <w:rPr>
          <w:rFonts w:hint="eastAsia"/>
        </w:rPr>
        <w:t>/logs_batch</w:t>
      </w:r>
      <w:r w:rsidRPr="00C970C2">
        <w:rPr>
          <w:rFonts w:hint="eastAsia"/>
        </w:rPr>
        <w:t>”目录下：</w:t>
      </w:r>
    </w:p>
    <w:p w14:paraId="7D4FBD20" w14:textId="0BA8282F" w:rsidR="00783167" w:rsidRPr="00C970C2" w:rsidRDefault="00783167" w:rsidP="00B424A0">
      <w:pPr>
        <w:pStyle w:val="1e"/>
      </w:pPr>
      <w:r w:rsidRPr="00C970C2">
        <w:rPr>
          <w:noProof/>
        </w:rPr>
        <mc:AlternateContent>
          <mc:Choice Requires="wps">
            <w:drawing>
              <wp:anchor distT="0" distB="0" distL="114300" distR="114300" simplePos="0" relativeHeight="251717632" behindDoc="0" locked="0" layoutInCell="1" allowOverlap="1" wp14:anchorId="55D0087F" wp14:editId="50A0CF37">
                <wp:simplePos x="0" y="0"/>
                <wp:positionH relativeFrom="column">
                  <wp:posOffset>1985010</wp:posOffset>
                </wp:positionH>
                <wp:positionV relativeFrom="paragraph">
                  <wp:posOffset>1196340</wp:posOffset>
                </wp:positionV>
                <wp:extent cx="1765300" cy="158750"/>
                <wp:effectExtent l="38100" t="57150" r="25400" b="88900"/>
                <wp:wrapNone/>
                <wp:docPr id="121" name="直接箭头连接符 121"/>
                <wp:cNvGraphicFramePr/>
                <a:graphic xmlns:a="http://schemas.openxmlformats.org/drawingml/2006/main">
                  <a:graphicData uri="http://schemas.microsoft.com/office/word/2010/wordprocessingShape">
                    <wps:wsp>
                      <wps:cNvCnPr/>
                      <wps:spPr>
                        <a:xfrm flipV="1">
                          <a:off x="0" y="0"/>
                          <a:ext cx="1765300" cy="15875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65243A" id="_x0000_t32" coordsize="21600,21600" o:spt="32" o:oned="t" path="m,l21600,21600e" filled="f">
                <v:path arrowok="t" fillok="f" o:connecttype="none"/>
                <o:lock v:ext="edit" shapetype="t"/>
              </v:shapetype>
              <v:shape id="直接箭头连接符 121" o:spid="_x0000_s1026" type="#_x0000_t32" style="position:absolute;left:0;text-align:left;margin-left:156.3pt;margin-top:94.2pt;width:139pt;height:12.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" strokecolor="#c0504d [3205]" strokeweight="2pt">
                <v:stroke endarrow="block"/>
                <v:shadow on="t" color="black" opacity="24903f" origin=",.5" offset="0,.55556mm"/>
              </v:shape>
            </w:pict>
          </mc:Fallback>
        </mc:AlternateContent>
      </w:r>
      <w:r w:rsidRPr="00C970C2">
        <w:rPr>
          <w:noProof/>
        </w:rPr>
        <mc:AlternateContent>
          <mc:Choice Requires="wps">
            <w:drawing>
              <wp:anchor distT="0" distB="0" distL="114300" distR="114300" simplePos="0" relativeHeight="251716608" behindDoc="0" locked="0" layoutInCell="1" allowOverlap="1" wp14:anchorId="22034F9F" wp14:editId="4D1A5862">
                <wp:simplePos x="0" y="0"/>
                <wp:positionH relativeFrom="margin">
                  <wp:posOffset>657860</wp:posOffset>
                </wp:positionH>
                <wp:positionV relativeFrom="paragraph">
                  <wp:posOffset>1240790</wp:posOffset>
                </wp:positionV>
                <wp:extent cx="1339850" cy="209550"/>
                <wp:effectExtent l="19050" t="19050" r="12700" b="19050"/>
                <wp:wrapNone/>
                <wp:docPr id="119" name="矩形 119"/>
                <wp:cNvGraphicFramePr/>
                <a:graphic xmlns:a="http://schemas.openxmlformats.org/drawingml/2006/main">
                  <a:graphicData uri="http://schemas.microsoft.com/office/word/2010/wordprocessingShape">
                    <wps:wsp>
                      <wps:cNvSpPr/>
                      <wps:spPr>
                        <a:xfrm>
                          <a:off x="0" y="0"/>
                          <a:ext cx="1339850" cy="2095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6889FA" id="矩形 119" o:spid="_x0000_s1026" style="position:absolute;left:0;text-align:left;margin-left:51.8pt;margin-top:97.7pt;width:105.5pt;height:16.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" filled="f" strokecolor="#c7000b" strokeweight="2.25pt">
                <w10:wrap anchorx="margin"/>
              </v:rect>
            </w:pict>
          </mc:Fallback>
        </mc:AlternateContent>
      </w:r>
      <w:r w:rsidRPr="00C970C2">
        <w:rPr>
          <w:noProof/>
        </w:rPr>
        <mc:AlternateContent>
          <mc:Choice Requires="wps">
            <w:drawing>
              <wp:anchor distT="0" distB="0" distL="114300" distR="114300" simplePos="0" relativeHeight="251894784" behindDoc="0" locked="0" layoutInCell="1" allowOverlap="1" wp14:anchorId="0A966ED8" wp14:editId="37B930C0">
                <wp:simplePos x="0" y="0"/>
                <wp:positionH relativeFrom="margin">
                  <wp:posOffset>3750310</wp:posOffset>
                </wp:positionH>
                <wp:positionV relativeFrom="paragraph">
                  <wp:posOffset>1088390</wp:posOffset>
                </wp:positionV>
                <wp:extent cx="1435100" cy="209550"/>
                <wp:effectExtent l="19050" t="19050" r="12700" b="19050"/>
                <wp:wrapNone/>
                <wp:docPr id="35930" name="矩形 35930"/>
                <wp:cNvGraphicFramePr/>
                <a:graphic xmlns:a="http://schemas.openxmlformats.org/drawingml/2006/main">
                  <a:graphicData uri="http://schemas.microsoft.com/office/word/2010/wordprocessingShape">
                    <wps:wsp>
                      <wps:cNvSpPr/>
                      <wps:spPr>
                        <a:xfrm>
                          <a:off x="0" y="0"/>
                          <a:ext cx="1435100" cy="2095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A8101" id="矩形 35930" o:spid="_x0000_s1026" style="position:absolute;left:0;text-align:left;margin-left:295.3pt;margin-top:85.7pt;width:113pt;height:16.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" filled="f" strokecolor="#c7000b" strokeweight="2.25pt">
                <w10:wrap anchorx="margin"/>
              </v:rect>
            </w:pict>
          </mc:Fallback>
        </mc:AlternateContent>
      </w:r>
      <w:r w:rsidRPr="00C970C2">
        <w:rPr>
          <w:noProof/>
        </w:rPr>
        <w:drawing>
          <wp:inline distT="0" distB="0" distL="0" distR="0" wp14:anchorId="7CEFCD99" wp14:editId="5C7404EF">
            <wp:extent cx="5400000" cy="1828800"/>
            <wp:effectExtent l="19050" t="19050" r="10795" b="19050"/>
            <wp:docPr id="35929" name="图片 35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00" cy="1828800"/>
                    </a:xfrm>
                    <a:prstGeom prst="rect">
                      <a:avLst/>
                    </a:prstGeom>
                    <a:ln w="12700">
                      <a:solidFill>
                        <a:schemeClr val="bg1">
                          <a:lumMod val="85000"/>
                        </a:schemeClr>
                      </a:solidFill>
                    </a:ln>
                  </pic:spPr>
                </pic:pic>
              </a:graphicData>
            </a:graphic>
          </wp:inline>
        </w:drawing>
      </w:r>
    </w:p>
    <w:p w14:paraId="4985DCC2" w14:textId="3D5052BA" w:rsidR="00F23E6D" w:rsidRPr="00C970C2" w:rsidRDefault="001E5D24" w:rsidP="00B424A0">
      <w:pPr>
        <w:pStyle w:val="1e"/>
      </w:pPr>
      <w:r w:rsidRPr="00C970C2">
        <w:rPr>
          <w:rFonts w:hint="eastAsia"/>
        </w:rPr>
        <w:t>在</w:t>
      </w:r>
      <w:r w:rsidRPr="00C970C2">
        <w:rPr>
          <w:rFonts w:hint="eastAsia"/>
        </w:rPr>
        <w:t>PuTTY</w:t>
      </w:r>
      <w:r w:rsidRPr="00C970C2">
        <w:rPr>
          <w:rFonts w:hint="eastAsia"/>
        </w:rPr>
        <w:t>中</w:t>
      </w:r>
      <w:r w:rsidR="00F23E6D" w:rsidRPr="00C970C2">
        <w:rPr>
          <w:rFonts w:hint="eastAsia"/>
        </w:rPr>
        <w:t>查看</w:t>
      </w:r>
      <w:r w:rsidR="00F23E6D" w:rsidRPr="00C970C2">
        <w:rPr>
          <w:rFonts w:hint="eastAsia"/>
        </w:rPr>
        <w:t>/logs_batch</w:t>
      </w:r>
      <w:r w:rsidR="00F23E6D" w:rsidRPr="00C970C2">
        <w:rPr>
          <w:rFonts w:hint="eastAsia"/>
        </w:rPr>
        <w:t>目录下</w:t>
      </w:r>
      <w:r w:rsidR="00FD3964" w:rsidRPr="00C970C2">
        <w:rPr>
          <w:rFonts w:hint="eastAsia"/>
        </w:rPr>
        <w:t>上传的</w:t>
      </w:r>
      <w:r w:rsidR="00FD3964" w:rsidRPr="00C970C2">
        <w:rPr>
          <w:rFonts w:hint="eastAsia"/>
        </w:rPr>
        <w:t>jar</w:t>
      </w:r>
      <w:r w:rsidR="00FD3964" w:rsidRPr="00C970C2">
        <w:rPr>
          <w:rFonts w:hint="eastAsia"/>
        </w:rPr>
        <w:t>包</w:t>
      </w:r>
      <w:r w:rsidRPr="00C970C2">
        <w:rPr>
          <w:rFonts w:hint="eastAsia"/>
        </w:rPr>
        <w:t>（可以新复制一个会话窗口，也可以</w:t>
      </w:r>
      <w:r w:rsidR="00277696" w:rsidRPr="00C970C2">
        <w:rPr>
          <w:rFonts w:hint="eastAsia"/>
        </w:rPr>
        <w:t>使用</w:t>
      </w:r>
      <w:r w:rsidR="00277696" w:rsidRPr="00C970C2">
        <w:rPr>
          <w:rFonts w:hint="eastAsia"/>
        </w:rPr>
        <w:t>!</w:t>
      </w:r>
      <w:r w:rsidR="00277696" w:rsidRPr="00C970C2">
        <w:t>quit</w:t>
      </w:r>
      <w:r w:rsidRPr="00C970C2">
        <w:rPr>
          <w:rFonts w:hint="eastAsia"/>
        </w:rPr>
        <w:t>退出</w:t>
      </w:r>
      <w:r w:rsidRPr="00C970C2">
        <w:rPr>
          <w:rFonts w:hint="eastAsia"/>
        </w:rPr>
        <w:t>beeline</w:t>
      </w:r>
      <w:r w:rsidR="00277696" w:rsidRPr="00C970C2">
        <w:rPr>
          <w:rFonts w:hint="eastAsia"/>
        </w:rPr>
        <w:t>后再</w:t>
      </w:r>
      <w:r w:rsidRPr="00C970C2">
        <w:rPr>
          <w:rFonts w:hint="eastAsia"/>
        </w:rPr>
        <w:t>执行</w:t>
      </w:r>
      <w:r w:rsidR="00277696" w:rsidRPr="00C970C2">
        <w:rPr>
          <w:rFonts w:hint="eastAsia"/>
        </w:rPr>
        <w:t>查看</w:t>
      </w:r>
      <w:r w:rsidRPr="00C970C2">
        <w:rPr>
          <w:rFonts w:hint="eastAsia"/>
        </w:rPr>
        <w:t>命令）</w:t>
      </w:r>
      <w:r w:rsidR="00FD3964" w:rsidRPr="00C970C2">
        <w:rPr>
          <w:rFonts w:hint="eastAsia"/>
        </w:rPr>
        <w:t>。</w:t>
      </w:r>
    </w:p>
    <w:p w14:paraId="1AEA63E2" w14:textId="0A4D78E2" w:rsidR="00FD3964" w:rsidRPr="00C970C2" w:rsidRDefault="00DF71F5"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cd /logs_batch/</w:t>
      </w:r>
    </w:p>
    <w:p w14:paraId="59232DC6" w14:textId="359FDD32" w:rsidR="00DF71F5" w:rsidRPr="00C970C2" w:rsidRDefault="00DF71F5"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ll</w:t>
      </w:r>
    </w:p>
    <w:p w14:paraId="50F59FF4" w14:textId="15252959" w:rsidR="00DF71F5" w:rsidRPr="00C970C2" w:rsidRDefault="00F54562" w:rsidP="00B424A0">
      <w:pPr>
        <w:pStyle w:val="1e"/>
      </w:pPr>
      <w:r w:rsidRPr="00C970C2">
        <w:rPr>
          <w:noProof/>
        </w:rPr>
        <w:lastRenderedPageBreak/>
        <mc:AlternateContent>
          <mc:Choice Requires="wps">
            <w:drawing>
              <wp:anchor distT="0" distB="0" distL="114300" distR="114300" simplePos="0" relativeHeight="251718656" behindDoc="0" locked="0" layoutInCell="1" allowOverlap="1" wp14:anchorId="59D9C8C8" wp14:editId="7BF3F159">
                <wp:simplePos x="0" y="0"/>
                <wp:positionH relativeFrom="margin">
                  <wp:posOffset>3724910</wp:posOffset>
                </wp:positionH>
                <wp:positionV relativeFrom="paragraph">
                  <wp:posOffset>370840</wp:posOffset>
                </wp:positionV>
                <wp:extent cx="1625600" cy="209550"/>
                <wp:effectExtent l="19050" t="19050" r="12700" b="19050"/>
                <wp:wrapNone/>
                <wp:docPr id="123" name="矩形 123"/>
                <wp:cNvGraphicFramePr/>
                <a:graphic xmlns:a="http://schemas.openxmlformats.org/drawingml/2006/main">
                  <a:graphicData uri="http://schemas.microsoft.com/office/word/2010/wordprocessingShape">
                    <wps:wsp>
                      <wps:cNvSpPr/>
                      <wps:spPr>
                        <a:xfrm>
                          <a:off x="0" y="0"/>
                          <a:ext cx="1625600" cy="2095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953F5A" id="矩形 123" o:spid="_x0000_s1026" style="position:absolute;left:0;text-align:left;margin-left:293.3pt;margin-top:29.2pt;width:128pt;height:16.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" filled="f" strokecolor="#c7000b" strokeweight="2.25pt">
                <w10:wrap anchorx="margin"/>
              </v:rect>
            </w:pict>
          </mc:Fallback>
        </mc:AlternateContent>
      </w:r>
      <w:r w:rsidRPr="00C970C2">
        <w:rPr>
          <w:noProof/>
        </w:rPr>
        <w:drawing>
          <wp:inline distT="0" distB="0" distL="0" distR="0" wp14:anchorId="70D5C171" wp14:editId="50376C3F">
            <wp:extent cx="5400000" cy="802800"/>
            <wp:effectExtent l="0" t="0" r="0" b="0"/>
            <wp:docPr id="35931" name="图片 3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00" cy="802800"/>
                    </a:xfrm>
                    <a:prstGeom prst="rect">
                      <a:avLst/>
                    </a:prstGeom>
                  </pic:spPr>
                </pic:pic>
              </a:graphicData>
            </a:graphic>
          </wp:inline>
        </w:drawing>
      </w:r>
    </w:p>
    <w:p w14:paraId="1121DCCC" w14:textId="346E82E4" w:rsidR="00F23E6D" w:rsidRPr="00C970C2" w:rsidRDefault="00D769B9" w:rsidP="00B424A0">
      <w:pPr>
        <w:pStyle w:val="1e"/>
      </w:pPr>
      <w:r w:rsidRPr="00C970C2">
        <w:rPr>
          <w:rFonts w:hint="eastAsia"/>
        </w:rPr>
        <w:t>在</w:t>
      </w:r>
      <w:r w:rsidR="00635C41" w:rsidRPr="00C970C2">
        <w:rPr>
          <w:rFonts w:hint="eastAsia"/>
        </w:rPr>
        <w:t>HDFS</w:t>
      </w:r>
      <w:r w:rsidR="00F23E6D" w:rsidRPr="00C970C2">
        <w:rPr>
          <w:rFonts w:hint="eastAsia"/>
        </w:rPr>
        <w:t>上创建目录</w:t>
      </w:r>
      <w:r w:rsidR="00635C41" w:rsidRPr="00C970C2">
        <w:t>hive_examples_jars</w:t>
      </w:r>
      <w:r w:rsidR="00635C41" w:rsidRPr="00C970C2">
        <w:t>用于存放刚上传的</w:t>
      </w:r>
      <w:r w:rsidR="00635C41" w:rsidRPr="00C970C2">
        <w:t>jar</w:t>
      </w:r>
      <w:r w:rsidR="00635C41" w:rsidRPr="00C970C2">
        <w:t>包</w:t>
      </w:r>
      <w:r w:rsidR="00F23E6D" w:rsidRPr="00C970C2">
        <w:rPr>
          <w:rFonts w:hint="eastAsia"/>
        </w:rPr>
        <w:t>。</w:t>
      </w:r>
    </w:p>
    <w:p w14:paraId="29B2B8E1" w14:textId="518AD0AF" w:rsidR="00D769B9" w:rsidRPr="00C970C2" w:rsidRDefault="00F32A4B"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hdfs dfs -mkdir /user/hive_examples_jars</w:t>
      </w:r>
    </w:p>
    <w:p w14:paraId="486B6648" w14:textId="2EE26023" w:rsidR="00D769B9" w:rsidRPr="00C970C2" w:rsidRDefault="00F32A4B" w:rsidP="00B424A0">
      <w:pPr>
        <w:pStyle w:val="1e"/>
      </w:pPr>
      <w:r w:rsidRPr="00C970C2">
        <w:rPr>
          <w:noProof/>
        </w:rPr>
        <w:drawing>
          <wp:inline distT="0" distB="0" distL="0" distR="0" wp14:anchorId="3D8EDC9B" wp14:editId="5AC4DC83">
            <wp:extent cx="5400000" cy="223200"/>
            <wp:effectExtent l="0" t="0" r="0" b="5715"/>
            <wp:docPr id="35932" name="图片 35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00" cy="223200"/>
                    </a:xfrm>
                    <a:prstGeom prst="rect">
                      <a:avLst/>
                    </a:prstGeom>
                  </pic:spPr>
                </pic:pic>
              </a:graphicData>
            </a:graphic>
          </wp:inline>
        </w:drawing>
      </w:r>
    </w:p>
    <w:p w14:paraId="111EC40D" w14:textId="4013575F" w:rsidR="00F23E6D" w:rsidRPr="00C970C2" w:rsidRDefault="00F23E6D" w:rsidP="00B424A0">
      <w:pPr>
        <w:pStyle w:val="1e"/>
      </w:pPr>
      <w:r w:rsidRPr="00C970C2">
        <w:rPr>
          <w:rFonts w:hint="eastAsia"/>
        </w:rPr>
        <w:t>将</w:t>
      </w:r>
      <w:r w:rsidRPr="00C970C2">
        <w:rPr>
          <w:rFonts w:hint="eastAsia"/>
        </w:rPr>
        <w:t>jar</w:t>
      </w:r>
      <w:r w:rsidR="004F3F43" w:rsidRPr="00C970C2">
        <w:rPr>
          <w:rFonts w:hint="eastAsia"/>
        </w:rPr>
        <w:t>包</w:t>
      </w:r>
      <w:r w:rsidRPr="00C970C2">
        <w:rPr>
          <w:rFonts w:hint="eastAsia"/>
        </w:rPr>
        <w:t>上传</w:t>
      </w:r>
      <w:r w:rsidR="004F3F43" w:rsidRPr="00C970C2">
        <w:rPr>
          <w:rFonts w:hint="eastAsia"/>
        </w:rPr>
        <w:t>到</w:t>
      </w:r>
      <w:r w:rsidRPr="00C970C2">
        <w:rPr>
          <w:rFonts w:hint="eastAsia"/>
        </w:rPr>
        <w:t>HDFS</w:t>
      </w:r>
      <w:r w:rsidRPr="00C970C2">
        <w:rPr>
          <w:rFonts w:hint="eastAsia"/>
        </w:rPr>
        <w:t>。</w:t>
      </w:r>
    </w:p>
    <w:p w14:paraId="410BA42A" w14:textId="7FEBBC0D" w:rsidR="004F3F43" w:rsidRPr="00C970C2" w:rsidRDefault="004F3F43"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hdfs dfs -put /logs_batch/hive-1.0-SNAPSHOT.jar /user/hive_examples_jars</w:t>
      </w:r>
    </w:p>
    <w:p w14:paraId="76A5B220" w14:textId="066B312A" w:rsidR="004F3F43" w:rsidRPr="00C970C2" w:rsidRDefault="004F3F43" w:rsidP="00B424A0">
      <w:pPr>
        <w:pStyle w:val="1e"/>
      </w:pPr>
      <w:r w:rsidRPr="00C970C2">
        <w:rPr>
          <w:noProof/>
        </w:rPr>
        <w:drawing>
          <wp:inline distT="0" distB="0" distL="0" distR="0" wp14:anchorId="5949D686" wp14:editId="295280C4">
            <wp:extent cx="5400000" cy="316800"/>
            <wp:effectExtent l="0" t="0" r="0" b="7620"/>
            <wp:docPr id="35933" name="图片 35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00" cy="316800"/>
                    </a:xfrm>
                    <a:prstGeom prst="rect">
                      <a:avLst/>
                    </a:prstGeom>
                  </pic:spPr>
                </pic:pic>
              </a:graphicData>
            </a:graphic>
          </wp:inline>
        </w:drawing>
      </w:r>
    </w:p>
    <w:p w14:paraId="02E3542C" w14:textId="3F86492E" w:rsidR="00F23E6D" w:rsidRPr="00C970C2" w:rsidRDefault="002A0BFC" w:rsidP="00B424A0">
      <w:pPr>
        <w:pStyle w:val="1e"/>
      </w:pPr>
      <w:r w:rsidRPr="00C970C2">
        <w:rPr>
          <w:rFonts w:hint="eastAsia"/>
        </w:rPr>
        <w:t>在</w:t>
      </w:r>
      <w:r w:rsidR="00F23E6D" w:rsidRPr="00C970C2">
        <w:rPr>
          <w:rFonts w:hint="eastAsia"/>
        </w:rPr>
        <w:t>Hive</w:t>
      </w:r>
      <w:r w:rsidRPr="00C970C2">
        <w:rPr>
          <w:rFonts w:hint="eastAsia"/>
        </w:rPr>
        <w:t>中</w:t>
      </w:r>
      <w:r w:rsidR="00F23E6D" w:rsidRPr="00C970C2">
        <w:rPr>
          <w:rFonts w:hint="eastAsia"/>
        </w:rPr>
        <w:t>，创建临时函数</w:t>
      </w:r>
      <w:r w:rsidRPr="00C970C2">
        <w:rPr>
          <w:rFonts w:hint="eastAsia"/>
        </w:rPr>
        <w:t>并</w:t>
      </w:r>
      <w:r w:rsidR="00F23E6D" w:rsidRPr="00C970C2">
        <w:rPr>
          <w:rFonts w:hint="eastAsia"/>
        </w:rPr>
        <w:t>与开发好的</w:t>
      </w:r>
      <w:r w:rsidR="00F23E6D" w:rsidRPr="00C970C2">
        <w:rPr>
          <w:rFonts w:hint="eastAsia"/>
        </w:rPr>
        <w:t>java class</w:t>
      </w:r>
      <w:r w:rsidR="00F23E6D" w:rsidRPr="00C970C2">
        <w:rPr>
          <w:rFonts w:hint="eastAsia"/>
        </w:rPr>
        <w:t>关联。</w:t>
      </w:r>
    </w:p>
    <w:p w14:paraId="1E329C75" w14:textId="77777777" w:rsidR="002A0BFC" w:rsidRPr="00C970C2" w:rsidRDefault="002A0BFC"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create temporary function base_analizer as 'com.huawei.udf.BaseUDF' using jar 'hdfs://hacluster/user/hive_examples_jars/hive-1.0-SNAPSHOT.jar';</w:t>
      </w:r>
    </w:p>
    <w:p w14:paraId="1DB24640" w14:textId="16A8E3F0" w:rsidR="002A0BFC" w:rsidRPr="00C970C2" w:rsidRDefault="002A0BFC"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create temporary function flat_analizer as 'com.huawei.udtf.EventUDTF' using jar 'hdfs://hacluster/user/hive_examples_jars/hive-1.0-SNAPSHOT.jar';</w:t>
      </w:r>
    </w:p>
    <w:p w14:paraId="71CE42EA" w14:textId="57EAB210" w:rsidR="002A0BFC" w:rsidRPr="00C970C2" w:rsidRDefault="00247114" w:rsidP="00B424A0">
      <w:pPr>
        <w:pStyle w:val="1e"/>
      </w:pPr>
      <w:r w:rsidRPr="00C970C2">
        <w:rPr>
          <w:noProof/>
        </w:rPr>
        <w:drawing>
          <wp:inline distT="0" distB="0" distL="0" distR="0" wp14:anchorId="61BDE814" wp14:editId="17E26B94">
            <wp:extent cx="5400000" cy="892800"/>
            <wp:effectExtent l="0" t="0" r="0" b="3175"/>
            <wp:docPr id="35934" name="图片 35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00" cy="892800"/>
                    </a:xfrm>
                    <a:prstGeom prst="rect">
                      <a:avLst/>
                    </a:prstGeom>
                  </pic:spPr>
                </pic:pic>
              </a:graphicData>
            </a:graphic>
          </wp:inline>
        </w:drawing>
      </w:r>
    </w:p>
    <w:p w14:paraId="2F592ABB" w14:textId="0A585F90" w:rsidR="00F23E6D" w:rsidRPr="00C970C2" w:rsidRDefault="00F23E6D" w:rsidP="00B424A0">
      <w:pPr>
        <w:pStyle w:val="1e"/>
      </w:pPr>
      <w:r w:rsidRPr="00C970C2">
        <w:rPr>
          <w:rFonts w:hint="eastAsia"/>
        </w:rPr>
        <w:t>向日志基础明细表</w:t>
      </w:r>
      <w:r w:rsidR="00C7008C" w:rsidRPr="00C970C2">
        <w:t>dwd_base_event_log</w:t>
      </w:r>
      <w:r w:rsidRPr="00C970C2">
        <w:rPr>
          <w:rFonts w:hint="eastAsia"/>
        </w:rPr>
        <w:t>导入数据。</w:t>
      </w:r>
    </w:p>
    <w:p w14:paraId="6969B5B9" w14:textId="77777777" w:rsidR="002B5444" w:rsidRPr="00C970C2" w:rsidRDefault="002B5444"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 xml:space="preserve">insert overwrite table hive_batch.dwd_base_event_log </w:t>
      </w:r>
    </w:p>
    <w:p w14:paraId="176D68E1" w14:textId="77777777" w:rsidR="002B5444" w:rsidRPr="00C970C2" w:rsidRDefault="002B5444"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PARTITION (dt='2019-06-09')</w:t>
      </w:r>
    </w:p>
    <w:p w14:paraId="5B5D3E14" w14:textId="77777777" w:rsidR="002B5444" w:rsidRPr="00C970C2" w:rsidRDefault="002B5444"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select</w:t>
      </w:r>
    </w:p>
    <w:p w14:paraId="1E800EEE" w14:textId="75196D35" w:rsidR="002B5444" w:rsidRPr="00C970C2" w:rsidRDefault="002B5444"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mid_id,user_id,lang,model,brand,email,height_width,app_time,network,event_name,event_json,server_time</w:t>
      </w:r>
    </w:p>
    <w:p w14:paraId="31C981E0" w14:textId="77777777" w:rsidR="002B5444" w:rsidRPr="00C970C2" w:rsidRDefault="002B5444"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from</w:t>
      </w:r>
    </w:p>
    <w:p w14:paraId="1A8837CF" w14:textId="77777777" w:rsidR="002B5444" w:rsidRPr="00C970C2" w:rsidRDefault="002B5444"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w:t>
      </w:r>
    </w:p>
    <w:p w14:paraId="76D1B3F9" w14:textId="77777777" w:rsidR="002B5444" w:rsidRPr="00C970C2" w:rsidRDefault="002B5444"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select</w:t>
      </w:r>
    </w:p>
    <w:p w14:paraId="65F24500" w14:textId="77777777" w:rsidR="002B5444" w:rsidRPr="00C970C2" w:rsidRDefault="002B5444"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split(base_analizer(line,'mid,uid,l,md,ba,email,hw,t,nw'),'\t')[0] as mid_id,</w:t>
      </w:r>
    </w:p>
    <w:p w14:paraId="1A4E006C" w14:textId="77777777" w:rsidR="002B5444" w:rsidRPr="00C970C2" w:rsidRDefault="002B5444"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split(base_analizer(line,'mid,uid,l,md,ba,email,hw,t,nw'),'\t')[1] as user_id,</w:t>
      </w:r>
    </w:p>
    <w:p w14:paraId="3D72E688" w14:textId="77777777" w:rsidR="002B5444" w:rsidRPr="00C970C2" w:rsidRDefault="002B5444"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split(base_analizer(line,'mid,uid,l,md,ba,email,hw,t,nw'),'\t')[2] as lang,</w:t>
      </w:r>
    </w:p>
    <w:p w14:paraId="7C02CB31" w14:textId="77777777" w:rsidR="002B5444" w:rsidRPr="00C970C2" w:rsidRDefault="002B5444"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split(base_analizer(line,'mid,uid,l,md,ba,email,hw,t,nw'),'\t')[3] as model,</w:t>
      </w:r>
    </w:p>
    <w:p w14:paraId="123A0433" w14:textId="77777777" w:rsidR="002B5444" w:rsidRPr="00C970C2" w:rsidRDefault="002B5444"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split(base_analizer(line,'mid,uid,l,md,ba,email,hw,t,nw'),'\t')[4]  as brand,</w:t>
      </w:r>
    </w:p>
    <w:p w14:paraId="56BFD37F" w14:textId="77777777" w:rsidR="002B5444" w:rsidRPr="00C970C2" w:rsidRDefault="002B5444"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split(base_analizer(line,'mid,uid,l,md,ba,email,hw,t,nw'),'\t')[5]  as email,</w:t>
      </w:r>
    </w:p>
    <w:p w14:paraId="1821871B" w14:textId="77777777" w:rsidR="002B5444" w:rsidRPr="00C970C2" w:rsidRDefault="002B5444"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split(base_analizer(line,'mid,uid,l,md,ba,email,hw,t,nw'),'\t')[6]  as height_width,</w:t>
      </w:r>
    </w:p>
    <w:p w14:paraId="5948D3B9" w14:textId="77777777" w:rsidR="002B5444" w:rsidRPr="00C970C2" w:rsidRDefault="002B5444"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split(base_analizer(line,'mid,uid,l,md,ba,email,hw,t,nw'),'\t')[7]  as app_time,</w:t>
      </w:r>
    </w:p>
    <w:p w14:paraId="59EF53E5" w14:textId="77777777" w:rsidR="002B5444" w:rsidRPr="00C970C2" w:rsidRDefault="002B5444"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lastRenderedPageBreak/>
        <w:t>split(base_analizer(line,'mid,uid,l,md,ba,email,hw,t,nw'),'\t')[8]  as network,</w:t>
      </w:r>
    </w:p>
    <w:p w14:paraId="4D72636A" w14:textId="77777777" w:rsidR="002B5444" w:rsidRPr="00C970C2" w:rsidRDefault="002B5444"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split(base_analizer(line,'mid,uid,l,md,ba,email,hw,t,nw'),'\t')[9]  as ops,</w:t>
      </w:r>
    </w:p>
    <w:p w14:paraId="385CB093" w14:textId="77777777" w:rsidR="002B5444" w:rsidRPr="00C970C2" w:rsidRDefault="002B5444"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split(base_analizer(line,'mid,uid,l,md,ba,email,hw,t,nw'),'\t')[10]  as server_time</w:t>
      </w:r>
    </w:p>
    <w:p w14:paraId="56EED3CA" w14:textId="77777777" w:rsidR="002B5444" w:rsidRPr="00C970C2" w:rsidRDefault="002B5444"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 xml:space="preserve">from hive_batch.ods_event_log where dt='2019-06-09'  and </w:t>
      </w:r>
    </w:p>
    <w:p w14:paraId="233FC4CD" w14:textId="77777777" w:rsidR="002B5444" w:rsidRPr="00C970C2" w:rsidRDefault="002B5444"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 xml:space="preserve">base_analizer(line,'mid,uid,l,md,ba,email,hw,t,nw')&lt;&gt;'' </w:t>
      </w:r>
    </w:p>
    <w:p w14:paraId="0667037C" w14:textId="606DACD6" w:rsidR="006B4367" w:rsidRPr="00C970C2" w:rsidRDefault="002B5444"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 sdk_log lateral view flat_analizer(ops) tmp_k as event_name, event_json;</w:t>
      </w:r>
    </w:p>
    <w:p w14:paraId="38FD4DC4" w14:textId="57CB5B54" w:rsidR="006B4367" w:rsidRPr="00C970C2" w:rsidRDefault="00DD2FC5" w:rsidP="00B424A0">
      <w:pPr>
        <w:pStyle w:val="1e"/>
      </w:pPr>
      <w:r w:rsidRPr="00C970C2">
        <w:rPr>
          <w:noProof/>
        </w:rPr>
        <w:drawing>
          <wp:inline distT="0" distB="0" distL="0" distR="0" wp14:anchorId="2F7B8DF8" wp14:editId="54F6A728">
            <wp:extent cx="5400000" cy="1288800"/>
            <wp:effectExtent l="0" t="0" r="0" b="6985"/>
            <wp:docPr id="35935" name="图片 35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00" cy="1288800"/>
                    </a:xfrm>
                    <a:prstGeom prst="rect">
                      <a:avLst/>
                    </a:prstGeom>
                  </pic:spPr>
                </pic:pic>
              </a:graphicData>
            </a:graphic>
          </wp:inline>
        </w:drawing>
      </w:r>
    </w:p>
    <w:p w14:paraId="273E9D15" w14:textId="4C96322D" w:rsidR="00F23E6D" w:rsidRPr="00C970C2" w:rsidRDefault="00973BF8" w:rsidP="00B424A0">
      <w:pPr>
        <w:pStyle w:val="1e"/>
      </w:pPr>
      <w:r w:rsidRPr="00C970C2">
        <w:rPr>
          <w:rFonts w:hint="eastAsia"/>
        </w:rPr>
        <w:t>查看插入数据</w:t>
      </w:r>
      <w:r w:rsidR="00F23E6D" w:rsidRPr="00C970C2">
        <w:rPr>
          <w:rFonts w:hint="eastAsia"/>
        </w:rPr>
        <w:t>。</w:t>
      </w:r>
    </w:p>
    <w:p w14:paraId="390FCE8D" w14:textId="3D889F8B" w:rsidR="00973BF8" w:rsidRPr="00C970C2" w:rsidRDefault="00973BF8"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select * from dwd_base_event_log limit 1;</w:t>
      </w:r>
    </w:p>
    <w:p w14:paraId="2E73C7C6" w14:textId="44767544" w:rsidR="00973BF8" w:rsidRPr="00C970C2" w:rsidRDefault="0011067D" w:rsidP="00B424A0">
      <w:pPr>
        <w:pStyle w:val="1e"/>
      </w:pPr>
      <w:r w:rsidRPr="00C970C2">
        <w:rPr>
          <w:noProof/>
        </w:rPr>
        <w:drawing>
          <wp:inline distT="0" distB="0" distL="0" distR="0" wp14:anchorId="022C6BDC" wp14:editId="0F7D797D">
            <wp:extent cx="5400000" cy="1998000"/>
            <wp:effectExtent l="0" t="0" r="0" b="2540"/>
            <wp:docPr id="35936" name="图片 35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00000" cy="1998000"/>
                    </a:xfrm>
                    <a:prstGeom prst="rect">
                      <a:avLst/>
                    </a:prstGeom>
                    <a:noFill/>
                    <a:ln>
                      <a:noFill/>
                    </a:ln>
                  </pic:spPr>
                </pic:pic>
              </a:graphicData>
            </a:graphic>
          </wp:inline>
        </w:drawing>
      </w:r>
    </w:p>
    <w:p w14:paraId="68309354" w14:textId="77777777" w:rsidR="00F23E6D" w:rsidRPr="00C970C2" w:rsidRDefault="00F23E6D" w:rsidP="00F23E6D">
      <w:pPr>
        <w:pStyle w:val="30"/>
      </w:pPr>
      <w:r w:rsidRPr="00C970C2">
        <w:rPr>
          <w:rFonts w:hint="eastAsia"/>
        </w:rPr>
        <w:t>创建</w:t>
      </w:r>
      <w:r w:rsidRPr="00C970C2">
        <w:rPr>
          <w:rFonts w:hint="eastAsia"/>
        </w:rPr>
        <w:t>DWD</w:t>
      </w:r>
      <w:r w:rsidRPr="00C970C2">
        <w:rPr>
          <w:rFonts w:hint="eastAsia"/>
        </w:rPr>
        <w:t>层商品点击表</w:t>
      </w:r>
    </w:p>
    <w:p w14:paraId="2A90DB67" w14:textId="6DAA1C93" w:rsidR="00F23E6D" w:rsidRPr="00C970C2" w:rsidRDefault="00F86022" w:rsidP="00B424A0">
      <w:pPr>
        <w:pStyle w:val="1e"/>
      </w:pPr>
      <w:r w:rsidRPr="00C970C2">
        <w:t>创建</w:t>
      </w:r>
      <w:r w:rsidRPr="00C970C2">
        <w:t>DWD</w:t>
      </w:r>
      <w:r w:rsidRPr="00C970C2">
        <w:t>层商品点击表</w:t>
      </w:r>
      <w:r w:rsidR="008F311D" w:rsidRPr="00C970C2">
        <w:t>dwd_display_log</w:t>
      </w:r>
      <w:r w:rsidR="00F23E6D" w:rsidRPr="00C970C2">
        <w:rPr>
          <w:rFonts w:hint="eastAsia"/>
        </w:rPr>
        <w:t>。</w:t>
      </w:r>
    </w:p>
    <w:p w14:paraId="59BF328A" w14:textId="4025871E" w:rsidR="008F311D" w:rsidRPr="00C970C2" w:rsidRDefault="008F311D"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drop table if exists hive_batch.dwd_display_log;</w:t>
      </w:r>
    </w:p>
    <w:p w14:paraId="64CFBA28" w14:textId="77777777" w:rsidR="008F311D" w:rsidRPr="00C970C2" w:rsidRDefault="008F311D"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CREATE EXTERNAL TABLE hive_batch.dwd_display_log(</w:t>
      </w:r>
    </w:p>
    <w:p w14:paraId="10257C48" w14:textId="77777777" w:rsidR="008F311D" w:rsidRPr="00C970C2" w:rsidRDefault="008F311D"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`mid_id` string COMMENT '</w:t>
      </w:r>
      <w:r w:rsidRPr="00C970C2">
        <w:rPr>
          <w:rFonts w:ascii="Huawei Sans" w:hAnsi="Huawei Sans"/>
          <w:snapToGrid w:val="0"/>
          <w:shd w:val="pct15" w:color="auto" w:fill="FFFFFF"/>
        </w:rPr>
        <w:t>设备唯一标识</w:t>
      </w:r>
      <w:r w:rsidRPr="00C970C2">
        <w:rPr>
          <w:rFonts w:ascii="Huawei Sans" w:hAnsi="Huawei Sans"/>
          <w:snapToGrid w:val="0"/>
          <w:shd w:val="pct15" w:color="auto" w:fill="FFFFFF"/>
        </w:rPr>
        <w:t>',</w:t>
      </w:r>
    </w:p>
    <w:p w14:paraId="091D9147" w14:textId="77777777" w:rsidR="008F311D" w:rsidRPr="00C970C2" w:rsidRDefault="008F311D"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`user_id` string COMMENT '</w:t>
      </w:r>
      <w:r w:rsidRPr="00C970C2">
        <w:rPr>
          <w:rFonts w:ascii="Huawei Sans" w:hAnsi="Huawei Sans"/>
          <w:snapToGrid w:val="0"/>
          <w:shd w:val="pct15" w:color="auto" w:fill="FFFFFF"/>
        </w:rPr>
        <w:t>用户标识</w:t>
      </w:r>
      <w:r w:rsidRPr="00C970C2">
        <w:rPr>
          <w:rFonts w:ascii="Huawei Sans" w:hAnsi="Huawei Sans"/>
          <w:snapToGrid w:val="0"/>
          <w:shd w:val="pct15" w:color="auto" w:fill="FFFFFF"/>
        </w:rPr>
        <w:t xml:space="preserve">',  </w:t>
      </w:r>
    </w:p>
    <w:p w14:paraId="4E5B1055" w14:textId="77777777" w:rsidR="008F311D" w:rsidRPr="00C970C2" w:rsidRDefault="008F311D"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`lang` string COMMENT '</w:t>
      </w:r>
      <w:r w:rsidRPr="00C970C2">
        <w:rPr>
          <w:rFonts w:ascii="Huawei Sans" w:hAnsi="Huawei Sans"/>
          <w:snapToGrid w:val="0"/>
          <w:shd w:val="pct15" w:color="auto" w:fill="FFFFFF"/>
        </w:rPr>
        <w:t>系统语言</w:t>
      </w:r>
      <w:r w:rsidRPr="00C970C2">
        <w:rPr>
          <w:rFonts w:ascii="Huawei Sans" w:hAnsi="Huawei Sans"/>
          <w:snapToGrid w:val="0"/>
          <w:shd w:val="pct15" w:color="auto" w:fill="FFFFFF"/>
        </w:rPr>
        <w:t xml:space="preserve">',  </w:t>
      </w:r>
    </w:p>
    <w:p w14:paraId="168E67EB" w14:textId="77777777" w:rsidR="008F311D" w:rsidRPr="00C970C2" w:rsidRDefault="008F311D"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`model` string COMMENT '</w:t>
      </w:r>
      <w:r w:rsidRPr="00C970C2">
        <w:rPr>
          <w:rFonts w:ascii="Huawei Sans" w:hAnsi="Huawei Sans"/>
          <w:snapToGrid w:val="0"/>
          <w:shd w:val="pct15" w:color="auto" w:fill="FFFFFF"/>
        </w:rPr>
        <w:t>手机型号</w:t>
      </w:r>
      <w:r w:rsidRPr="00C970C2">
        <w:rPr>
          <w:rFonts w:ascii="Huawei Sans" w:hAnsi="Huawei Sans"/>
          <w:snapToGrid w:val="0"/>
          <w:shd w:val="pct15" w:color="auto" w:fill="FFFFFF"/>
        </w:rPr>
        <w:t>',</w:t>
      </w:r>
    </w:p>
    <w:p w14:paraId="70357072" w14:textId="77777777" w:rsidR="008F311D" w:rsidRPr="00C970C2" w:rsidRDefault="008F311D"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`brand` string COMMENT '</w:t>
      </w:r>
      <w:r w:rsidRPr="00C970C2">
        <w:rPr>
          <w:rFonts w:ascii="Huawei Sans" w:hAnsi="Huawei Sans"/>
          <w:snapToGrid w:val="0"/>
          <w:shd w:val="pct15" w:color="auto" w:fill="FFFFFF"/>
        </w:rPr>
        <w:t>手机品牌</w:t>
      </w:r>
      <w:r w:rsidRPr="00C970C2">
        <w:rPr>
          <w:rFonts w:ascii="Huawei Sans" w:hAnsi="Huawei Sans"/>
          <w:snapToGrid w:val="0"/>
          <w:shd w:val="pct15" w:color="auto" w:fill="FFFFFF"/>
        </w:rPr>
        <w:t>',</w:t>
      </w:r>
    </w:p>
    <w:p w14:paraId="4D27A998" w14:textId="77777777" w:rsidR="008F311D" w:rsidRPr="00C970C2" w:rsidRDefault="008F311D"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`email` string COMMENT '</w:t>
      </w:r>
      <w:r w:rsidRPr="00C970C2">
        <w:rPr>
          <w:rFonts w:ascii="Huawei Sans" w:hAnsi="Huawei Sans"/>
          <w:snapToGrid w:val="0"/>
          <w:shd w:val="pct15" w:color="auto" w:fill="FFFFFF"/>
        </w:rPr>
        <w:t>邮箱</w:t>
      </w:r>
      <w:r w:rsidRPr="00C970C2">
        <w:rPr>
          <w:rFonts w:ascii="Huawei Sans" w:hAnsi="Huawei Sans"/>
          <w:snapToGrid w:val="0"/>
          <w:shd w:val="pct15" w:color="auto" w:fill="FFFFFF"/>
        </w:rPr>
        <w:t xml:space="preserve">', </w:t>
      </w:r>
    </w:p>
    <w:p w14:paraId="05A20084" w14:textId="77777777" w:rsidR="008F311D" w:rsidRPr="00C970C2" w:rsidRDefault="008F311D"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`height_width` string COMMENT '</w:t>
      </w:r>
      <w:r w:rsidRPr="00C970C2">
        <w:rPr>
          <w:rFonts w:ascii="Huawei Sans" w:hAnsi="Huawei Sans"/>
          <w:snapToGrid w:val="0"/>
          <w:shd w:val="pct15" w:color="auto" w:fill="FFFFFF"/>
        </w:rPr>
        <w:t>屏幕宽高</w:t>
      </w:r>
      <w:r w:rsidRPr="00C970C2">
        <w:rPr>
          <w:rFonts w:ascii="Huawei Sans" w:hAnsi="Huawei Sans"/>
          <w:snapToGrid w:val="0"/>
          <w:shd w:val="pct15" w:color="auto" w:fill="FFFFFF"/>
        </w:rPr>
        <w:t>',</w:t>
      </w:r>
    </w:p>
    <w:p w14:paraId="32FA88B1" w14:textId="77777777" w:rsidR="008F311D" w:rsidRPr="00C970C2" w:rsidRDefault="008F311D"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`app_time` string COMMENT '</w:t>
      </w:r>
      <w:r w:rsidRPr="00C970C2">
        <w:rPr>
          <w:rFonts w:ascii="Huawei Sans" w:hAnsi="Huawei Sans"/>
          <w:snapToGrid w:val="0"/>
          <w:shd w:val="pct15" w:color="auto" w:fill="FFFFFF"/>
        </w:rPr>
        <w:t>客户端日志产生时的时间</w:t>
      </w:r>
      <w:r w:rsidRPr="00C970C2">
        <w:rPr>
          <w:rFonts w:ascii="Huawei Sans" w:hAnsi="Huawei Sans"/>
          <w:snapToGrid w:val="0"/>
          <w:shd w:val="pct15" w:color="auto" w:fill="FFFFFF"/>
        </w:rPr>
        <w:t>',</w:t>
      </w:r>
    </w:p>
    <w:p w14:paraId="505AC5BE" w14:textId="77777777" w:rsidR="008F311D" w:rsidRPr="00C970C2" w:rsidRDefault="008F311D"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lastRenderedPageBreak/>
        <w:t>`network` string COMMENT '</w:t>
      </w:r>
      <w:r w:rsidRPr="00C970C2">
        <w:rPr>
          <w:rFonts w:ascii="Huawei Sans" w:hAnsi="Huawei Sans"/>
          <w:snapToGrid w:val="0"/>
          <w:shd w:val="pct15" w:color="auto" w:fill="FFFFFF"/>
        </w:rPr>
        <w:t>网络模式</w:t>
      </w:r>
      <w:r w:rsidRPr="00C970C2">
        <w:rPr>
          <w:rFonts w:ascii="Huawei Sans" w:hAnsi="Huawei Sans"/>
          <w:snapToGrid w:val="0"/>
          <w:shd w:val="pct15" w:color="auto" w:fill="FFFFFF"/>
        </w:rPr>
        <w:t>',</w:t>
      </w:r>
    </w:p>
    <w:p w14:paraId="4560E2E3" w14:textId="77777777" w:rsidR="008F311D" w:rsidRPr="00C970C2" w:rsidRDefault="008F311D"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`action` string COMMENT '</w:t>
      </w:r>
      <w:r w:rsidRPr="00C970C2">
        <w:rPr>
          <w:rFonts w:ascii="Huawei Sans" w:hAnsi="Huawei Sans"/>
          <w:snapToGrid w:val="0"/>
          <w:shd w:val="pct15" w:color="auto" w:fill="FFFFFF"/>
        </w:rPr>
        <w:t>动作点击</w:t>
      </w:r>
      <w:r w:rsidRPr="00C970C2">
        <w:rPr>
          <w:rFonts w:ascii="Huawei Sans" w:hAnsi="Huawei Sans"/>
          <w:snapToGrid w:val="0"/>
          <w:shd w:val="pct15" w:color="auto" w:fill="FFFFFF"/>
        </w:rPr>
        <w:t>',</w:t>
      </w:r>
    </w:p>
    <w:p w14:paraId="30ED08A4" w14:textId="77777777" w:rsidR="008F311D" w:rsidRPr="00C970C2" w:rsidRDefault="008F311D"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`goodsid` string COMMENT '</w:t>
      </w:r>
      <w:r w:rsidRPr="00C970C2">
        <w:rPr>
          <w:rFonts w:ascii="Huawei Sans" w:hAnsi="Huawei Sans"/>
          <w:snapToGrid w:val="0"/>
          <w:shd w:val="pct15" w:color="auto" w:fill="FFFFFF"/>
        </w:rPr>
        <w:t>商品</w:t>
      </w:r>
      <w:r w:rsidRPr="00C970C2">
        <w:rPr>
          <w:rFonts w:ascii="Huawei Sans" w:hAnsi="Huawei Sans"/>
          <w:snapToGrid w:val="0"/>
          <w:shd w:val="pct15" w:color="auto" w:fill="FFFFFF"/>
        </w:rPr>
        <w:t>ID',</w:t>
      </w:r>
    </w:p>
    <w:p w14:paraId="10713DD1" w14:textId="77777777" w:rsidR="008F311D" w:rsidRPr="00C970C2" w:rsidRDefault="008F311D"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`place` string COMMENT '</w:t>
      </w:r>
      <w:r w:rsidRPr="00C970C2">
        <w:rPr>
          <w:rFonts w:ascii="Huawei Sans" w:hAnsi="Huawei Sans"/>
          <w:snapToGrid w:val="0"/>
          <w:shd w:val="pct15" w:color="auto" w:fill="FFFFFF"/>
        </w:rPr>
        <w:t>顺序</w:t>
      </w:r>
      <w:r w:rsidRPr="00C970C2">
        <w:rPr>
          <w:rFonts w:ascii="Huawei Sans" w:hAnsi="Huawei Sans"/>
          <w:snapToGrid w:val="0"/>
          <w:shd w:val="pct15" w:color="auto" w:fill="FFFFFF"/>
        </w:rPr>
        <w:t>',</w:t>
      </w:r>
    </w:p>
    <w:p w14:paraId="635D4447" w14:textId="77777777" w:rsidR="008F311D" w:rsidRPr="00C970C2" w:rsidRDefault="008F311D"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`server_time` string COMMENT '</w:t>
      </w:r>
      <w:r w:rsidRPr="00C970C2">
        <w:rPr>
          <w:rFonts w:ascii="Huawei Sans" w:hAnsi="Huawei Sans"/>
          <w:snapToGrid w:val="0"/>
          <w:shd w:val="pct15" w:color="auto" w:fill="FFFFFF"/>
        </w:rPr>
        <w:t>服务器时间</w:t>
      </w:r>
      <w:r w:rsidRPr="00C970C2">
        <w:rPr>
          <w:rFonts w:ascii="Huawei Sans" w:hAnsi="Huawei Sans"/>
          <w:snapToGrid w:val="0"/>
          <w:shd w:val="pct15" w:color="auto" w:fill="FFFFFF"/>
        </w:rPr>
        <w:t>'</w:t>
      </w:r>
    </w:p>
    <w:p w14:paraId="0C115155" w14:textId="77777777" w:rsidR="008F311D" w:rsidRPr="00C970C2" w:rsidRDefault="008F311D"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w:t>
      </w:r>
    </w:p>
    <w:p w14:paraId="0F69CED2" w14:textId="77777777" w:rsidR="008F311D" w:rsidRPr="00C970C2" w:rsidRDefault="008F311D"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PARTITIONED BY (dt string)</w:t>
      </w:r>
    </w:p>
    <w:p w14:paraId="5CF3F4D1" w14:textId="693016D1" w:rsidR="008F311D" w:rsidRPr="00C970C2" w:rsidRDefault="008F311D"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location '/warehouse/hive_batch/dwd/dwd_display_log/';</w:t>
      </w:r>
    </w:p>
    <w:p w14:paraId="1702AEAE" w14:textId="23D44F89" w:rsidR="008F311D" w:rsidRPr="00C970C2" w:rsidRDefault="00134E75" w:rsidP="00B424A0">
      <w:pPr>
        <w:pStyle w:val="1e"/>
      </w:pPr>
      <w:r w:rsidRPr="00C970C2">
        <w:rPr>
          <w:noProof/>
        </w:rPr>
        <w:drawing>
          <wp:inline distT="0" distB="0" distL="0" distR="0" wp14:anchorId="22FC095F" wp14:editId="11FA6577">
            <wp:extent cx="5400000" cy="2304000"/>
            <wp:effectExtent l="0" t="0" r="0" b="1270"/>
            <wp:docPr id="35937" name="图片 35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00" cy="2304000"/>
                    </a:xfrm>
                    <a:prstGeom prst="rect">
                      <a:avLst/>
                    </a:prstGeom>
                  </pic:spPr>
                </pic:pic>
              </a:graphicData>
            </a:graphic>
          </wp:inline>
        </w:drawing>
      </w:r>
    </w:p>
    <w:p w14:paraId="3020B675" w14:textId="23AEEFA4" w:rsidR="00F23E6D" w:rsidRPr="00C970C2" w:rsidRDefault="00A4295A" w:rsidP="00B424A0">
      <w:pPr>
        <w:pStyle w:val="1e"/>
      </w:pPr>
      <w:r w:rsidRPr="00C970C2">
        <w:rPr>
          <w:rFonts w:hint="eastAsia"/>
        </w:rPr>
        <w:t>向</w:t>
      </w:r>
      <w:r w:rsidRPr="00C970C2">
        <w:t>dwd_display_log</w:t>
      </w:r>
      <w:r w:rsidRPr="00C970C2">
        <w:t>中</w:t>
      </w:r>
      <w:r w:rsidR="00F23E6D" w:rsidRPr="00C970C2">
        <w:rPr>
          <w:rFonts w:hint="eastAsia"/>
        </w:rPr>
        <w:t>导入数据。</w:t>
      </w:r>
    </w:p>
    <w:p w14:paraId="3F8D8A8A" w14:textId="77777777" w:rsidR="00037E12" w:rsidRPr="00C970C2" w:rsidRDefault="00037E12"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insert overwrite table hive_batch.dwd_display_log</w:t>
      </w:r>
    </w:p>
    <w:p w14:paraId="340894D8" w14:textId="77777777" w:rsidR="00037E12" w:rsidRPr="00C970C2" w:rsidRDefault="00037E12"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PARTITION (dt='2019-06-09')</w:t>
      </w:r>
    </w:p>
    <w:p w14:paraId="4842EB99" w14:textId="77777777" w:rsidR="00037E12" w:rsidRPr="00C970C2" w:rsidRDefault="00037E12"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 xml:space="preserve">select </w:t>
      </w:r>
    </w:p>
    <w:p w14:paraId="4A553136" w14:textId="77777777" w:rsidR="00037E12" w:rsidRPr="00C970C2" w:rsidRDefault="00037E12"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mid_id, user_id, lang, model, brand, email, height_width, app_time, network,</w:t>
      </w:r>
    </w:p>
    <w:p w14:paraId="414DBC49" w14:textId="77777777" w:rsidR="00037E12" w:rsidRPr="00C970C2" w:rsidRDefault="00037E12"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get_json_object(event_json,'$.kv.action') action,</w:t>
      </w:r>
    </w:p>
    <w:p w14:paraId="5E3D03ED" w14:textId="77777777" w:rsidR="00037E12" w:rsidRPr="00C970C2" w:rsidRDefault="00037E12"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get_json_object(event_json,'$.kv.goodsid') goodsid,</w:t>
      </w:r>
    </w:p>
    <w:p w14:paraId="65CC78E8" w14:textId="77777777" w:rsidR="00037E12" w:rsidRPr="00C970C2" w:rsidRDefault="00037E12"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get_json_object(event_json,'$.kv.place') place,</w:t>
      </w:r>
    </w:p>
    <w:p w14:paraId="70474601" w14:textId="77777777" w:rsidR="00037E12" w:rsidRPr="00C970C2" w:rsidRDefault="00037E12"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server_time</w:t>
      </w:r>
    </w:p>
    <w:p w14:paraId="79557983" w14:textId="77777777" w:rsidR="00037E12" w:rsidRPr="00C970C2" w:rsidRDefault="00037E12"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 xml:space="preserve">from hive_batch.dwd_base_event_log </w:t>
      </w:r>
    </w:p>
    <w:p w14:paraId="42850AF3" w14:textId="5F239F2F" w:rsidR="00037E12" w:rsidRPr="00C970C2" w:rsidRDefault="00037E12"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where dt='2019-06-09' and event_name='display';</w:t>
      </w:r>
    </w:p>
    <w:p w14:paraId="4E9E60B3" w14:textId="21472496" w:rsidR="00037E12" w:rsidRPr="00C970C2" w:rsidRDefault="00037E12" w:rsidP="00B424A0">
      <w:pPr>
        <w:pStyle w:val="1e"/>
      </w:pPr>
      <w:r w:rsidRPr="00C970C2">
        <w:rPr>
          <w:noProof/>
        </w:rPr>
        <w:drawing>
          <wp:inline distT="0" distB="0" distL="0" distR="0" wp14:anchorId="415355AD" wp14:editId="2B83C3DD">
            <wp:extent cx="5400000" cy="1328400"/>
            <wp:effectExtent l="0" t="0" r="0" b="5715"/>
            <wp:docPr id="35938" name="图片 35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00" cy="1328400"/>
                    </a:xfrm>
                    <a:prstGeom prst="rect">
                      <a:avLst/>
                    </a:prstGeom>
                  </pic:spPr>
                </pic:pic>
              </a:graphicData>
            </a:graphic>
          </wp:inline>
        </w:drawing>
      </w:r>
    </w:p>
    <w:p w14:paraId="5E7AB200" w14:textId="54EEE493" w:rsidR="00F23E6D" w:rsidRPr="00C970C2" w:rsidRDefault="00037E12" w:rsidP="00B424A0">
      <w:pPr>
        <w:pStyle w:val="1e"/>
      </w:pPr>
      <w:r w:rsidRPr="00C970C2">
        <w:t>查看插入的数据</w:t>
      </w:r>
      <w:r w:rsidRPr="00C970C2">
        <w:rPr>
          <w:rFonts w:hint="eastAsia"/>
        </w:rPr>
        <w:t>。</w:t>
      </w:r>
    </w:p>
    <w:p w14:paraId="3FFCCAA8" w14:textId="329D1428" w:rsidR="00037E12" w:rsidRPr="00C970C2" w:rsidRDefault="00037E12"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lastRenderedPageBreak/>
        <w:t>select * from dwd_display_log limit 1;</w:t>
      </w:r>
    </w:p>
    <w:p w14:paraId="5FF76712" w14:textId="654D62AC" w:rsidR="00037E12" w:rsidRPr="00C970C2" w:rsidRDefault="00CB18DE" w:rsidP="00B424A0">
      <w:pPr>
        <w:pStyle w:val="1e"/>
      </w:pPr>
      <w:r w:rsidRPr="00C970C2">
        <w:rPr>
          <w:noProof/>
        </w:rPr>
        <w:drawing>
          <wp:inline distT="0" distB="0" distL="0" distR="0" wp14:anchorId="4180EC36" wp14:editId="64CF57EB">
            <wp:extent cx="5400000" cy="1951200"/>
            <wp:effectExtent l="0" t="0" r="0" b="0"/>
            <wp:docPr id="35939" name="图片 35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0000" cy="1951200"/>
                    </a:xfrm>
                    <a:prstGeom prst="rect">
                      <a:avLst/>
                    </a:prstGeom>
                    <a:noFill/>
                    <a:ln>
                      <a:noFill/>
                    </a:ln>
                  </pic:spPr>
                </pic:pic>
              </a:graphicData>
            </a:graphic>
          </wp:inline>
        </w:drawing>
      </w:r>
    </w:p>
    <w:p w14:paraId="09DA61BE" w14:textId="77777777" w:rsidR="00F23E6D" w:rsidRPr="00C970C2" w:rsidRDefault="00F23E6D" w:rsidP="00F23E6D">
      <w:pPr>
        <w:pStyle w:val="30"/>
      </w:pPr>
      <w:r w:rsidRPr="00C970C2">
        <w:rPr>
          <w:rFonts w:hint="eastAsia"/>
        </w:rPr>
        <w:t>创建</w:t>
      </w:r>
      <w:r w:rsidRPr="00C970C2">
        <w:rPr>
          <w:rFonts w:hint="eastAsia"/>
        </w:rPr>
        <w:t>DWD</w:t>
      </w:r>
      <w:r w:rsidRPr="00C970C2">
        <w:rPr>
          <w:rFonts w:hint="eastAsia"/>
        </w:rPr>
        <w:t>层详情页表</w:t>
      </w:r>
    </w:p>
    <w:p w14:paraId="19E46335" w14:textId="29900755" w:rsidR="00F23E6D" w:rsidRPr="00C970C2" w:rsidRDefault="00473036" w:rsidP="00B424A0">
      <w:pPr>
        <w:pStyle w:val="1e"/>
      </w:pPr>
      <w:r w:rsidRPr="00C970C2">
        <w:t>创建</w:t>
      </w:r>
      <w:r w:rsidRPr="00C970C2">
        <w:t>DWD</w:t>
      </w:r>
      <w:r w:rsidRPr="00C970C2">
        <w:t>层详情页表</w:t>
      </w:r>
      <w:r w:rsidRPr="00C970C2">
        <w:t>dwd_newsdetail_log</w:t>
      </w:r>
      <w:r w:rsidR="00F23E6D" w:rsidRPr="00C970C2">
        <w:rPr>
          <w:rFonts w:hint="eastAsia"/>
        </w:rPr>
        <w:t>。</w:t>
      </w:r>
    </w:p>
    <w:p w14:paraId="1575FF54" w14:textId="51D664EB" w:rsidR="00473036" w:rsidRPr="00C970C2" w:rsidRDefault="00783EB2"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drop table if exists hive_batch.dwd_newsdetail_log;</w:t>
      </w:r>
    </w:p>
    <w:p w14:paraId="61442CAE" w14:textId="77777777" w:rsidR="00783EB2" w:rsidRPr="00C970C2" w:rsidRDefault="00783EB2"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CREATE EXTERNAL TABLE hive_batch.dwd_newsdetail_log(</w:t>
      </w:r>
    </w:p>
    <w:p w14:paraId="0F730467" w14:textId="77777777" w:rsidR="00783EB2" w:rsidRPr="00C970C2" w:rsidRDefault="00783EB2"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`mid_id` string COMMENT '</w:t>
      </w:r>
      <w:r w:rsidRPr="00C970C2">
        <w:rPr>
          <w:rFonts w:ascii="Huawei Sans" w:hAnsi="Huawei Sans"/>
          <w:snapToGrid w:val="0"/>
          <w:shd w:val="pct15" w:color="auto" w:fill="FFFFFF"/>
        </w:rPr>
        <w:t>设备唯一标识</w:t>
      </w:r>
      <w:r w:rsidRPr="00C970C2">
        <w:rPr>
          <w:rFonts w:ascii="Huawei Sans" w:hAnsi="Huawei Sans"/>
          <w:snapToGrid w:val="0"/>
          <w:shd w:val="pct15" w:color="auto" w:fill="FFFFFF"/>
        </w:rPr>
        <w:t>',</w:t>
      </w:r>
    </w:p>
    <w:p w14:paraId="4A7C9A31" w14:textId="77777777" w:rsidR="00783EB2" w:rsidRPr="00C970C2" w:rsidRDefault="00783EB2"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`user_id` string COMMENT '</w:t>
      </w:r>
      <w:r w:rsidRPr="00C970C2">
        <w:rPr>
          <w:rFonts w:ascii="Huawei Sans" w:hAnsi="Huawei Sans"/>
          <w:snapToGrid w:val="0"/>
          <w:shd w:val="pct15" w:color="auto" w:fill="FFFFFF"/>
        </w:rPr>
        <w:t>用户标识</w:t>
      </w:r>
      <w:r w:rsidRPr="00C970C2">
        <w:rPr>
          <w:rFonts w:ascii="Huawei Sans" w:hAnsi="Huawei Sans"/>
          <w:snapToGrid w:val="0"/>
          <w:shd w:val="pct15" w:color="auto" w:fill="FFFFFF"/>
        </w:rPr>
        <w:t xml:space="preserve">',  </w:t>
      </w:r>
    </w:p>
    <w:p w14:paraId="29341B2D" w14:textId="77777777" w:rsidR="00783EB2" w:rsidRPr="00C970C2" w:rsidRDefault="00783EB2"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`lang` string COMMENT '</w:t>
      </w:r>
      <w:r w:rsidRPr="00C970C2">
        <w:rPr>
          <w:rFonts w:ascii="Huawei Sans" w:hAnsi="Huawei Sans"/>
          <w:snapToGrid w:val="0"/>
          <w:shd w:val="pct15" w:color="auto" w:fill="FFFFFF"/>
        </w:rPr>
        <w:t>系统语言</w:t>
      </w:r>
      <w:r w:rsidRPr="00C970C2">
        <w:rPr>
          <w:rFonts w:ascii="Huawei Sans" w:hAnsi="Huawei Sans"/>
          <w:snapToGrid w:val="0"/>
          <w:shd w:val="pct15" w:color="auto" w:fill="FFFFFF"/>
        </w:rPr>
        <w:t xml:space="preserve">',  </w:t>
      </w:r>
    </w:p>
    <w:p w14:paraId="4F034ADD" w14:textId="77777777" w:rsidR="00783EB2" w:rsidRPr="00C970C2" w:rsidRDefault="00783EB2"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`model` string COMMENT '</w:t>
      </w:r>
      <w:r w:rsidRPr="00C970C2">
        <w:rPr>
          <w:rFonts w:ascii="Huawei Sans" w:hAnsi="Huawei Sans"/>
          <w:snapToGrid w:val="0"/>
          <w:shd w:val="pct15" w:color="auto" w:fill="FFFFFF"/>
        </w:rPr>
        <w:t>手机型号</w:t>
      </w:r>
      <w:r w:rsidRPr="00C970C2">
        <w:rPr>
          <w:rFonts w:ascii="Huawei Sans" w:hAnsi="Huawei Sans"/>
          <w:snapToGrid w:val="0"/>
          <w:shd w:val="pct15" w:color="auto" w:fill="FFFFFF"/>
        </w:rPr>
        <w:t>',</w:t>
      </w:r>
    </w:p>
    <w:p w14:paraId="4C5BDEFE" w14:textId="77777777" w:rsidR="00783EB2" w:rsidRPr="00C970C2" w:rsidRDefault="00783EB2"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`brand` string COMMENT '</w:t>
      </w:r>
      <w:r w:rsidRPr="00C970C2">
        <w:rPr>
          <w:rFonts w:ascii="Huawei Sans" w:hAnsi="Huawei Sans"/>
          <w:snapToGrid w:val="0"/>
          <w:shd w:val="pct15" w:color="auto" w:fill="FFFFFF"/>
        </w:rPr>
        <w:t>手机品牌</w:t>
      </w:r>
      <w:r w:rsidRPr="00C970C2">
        <w:rPr>
          <w:rFonts w:ascii="Huawei Sans" w:hAnsi="Huawei Sans"/>
          <w:snapToGrid w:val="0"/>
          <w:shd w:val="pct15" w:color="auto" w:fill="FFFFFF"/>
        </w:rPr>
        <w:t>',</w:t>
      </w:r>
    </w:p>
    <w:p w14:paraId="7B86A6E3" w14:textId="77777777" w:rsidR="00783EB2" w:rsidRPr="00C970C2" w:rsidRDefault="00783EB2"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`email` string COMMENT '</w:t>
      </w:r>
      <w:r w:rsidRPr="00C970C2">
        <w:rPr>
          <w:rFonts w:ascii="Huawei Sans" w:hAnsi="Huawei Sans"/>
          <w:snapToGrid w:val="0"/>
          <w:shd w:val="pct15" w:color="auto" w:fill="FFFFFF"/>
        </w:rPr>
        <w:t>邮箱</w:t>
      </w:r>
      <w:r w:rsidRPr="00C970C2">
        <w:rPr>
          <w:rFonts w:ascii="Huawei Sans" w:hAnsi="Huawei Sans"/>
          <w:snapToGrid w:val="0"/>
          <w:shd w:val="pct15" w:color="auto" w:fill="FFFFFF"/>
        </w:rPr>
        <w:t xml:space="preserve">', </w:t>
      </w:r>
    </w:p>
    <w:p w14:paraId="77BD52E4" w14:textId="77777777" w:rsidR="00783EB2" w:rsidRPr="00C970C2" w:rsidRDefault="00783EB2"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`height_width` string COMMENT '</w:t>
      </w:r>
      <w:r w:rsidRPr="00C970C2">
        <w:rPr>
          <w:rFonts w:ascii="Huawei Sans" w:hAnsi="Huawei Sans"/>
          <w:snapToGrid w:val="0"/>
          <w:shd w:val="pct15" w:color="auto" w:fill="FFFFFF"/>
        </w:rPr>
        <w:t>屏幕宽高</w:t>
      </w:r>
      <w:r w:rsidRPr="00C970C2">
        <w:rPr>
          <w:rFonts w:ascii="Huawei Sans" w:hAnsi="Huawei Sans"/>
          <w:snapToGrid w:val="0"/>
          <w:shd w:val="pct15" w:color="auto" w:fill="FFFFFF"/>
        </w:rPr>
        <w:t>',</w:t>
      </w:r>
    </w:p>
    <w:p w14:paraId="3521DB8E" w14:textId="77777777" w:rsidR="00783EB2" w:rsidRPr="00C970C2" w:rsidRDefault="00783EB2"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`app_time` string COMMENT '</w:t>
      </w:r>
      <w:r w:rsidRPr="00C970C2">
        <w:rPr>
          <w:rFonts w:ascii="Huawei Sans" w:hAnsi="Huawei Sans"/>
          <w:snapToGrid w:val="0"/>
          <w:shd w:val="pct15" w:color="auto" w:fill="FFFFFF"/>
        </w:rPr>
        <w:t>客户端日志产生时的时间</w:t>
      </w:r>
      <w:r w:rsidRPr="00C970C2">
        <w:rPr>
          <w:rFonts w:ascii="Huawei Sans" w:hAnsi="Huawei Sans"/>
          <w:snapToGrid w:val="0"/>
          <w:shd w:val="pct15" w:color="auto" w:fill="FFFFFF"/>
        </w:rPr>
        <w:t>',</w:t>
      </w:r>
    </w:p>
    <w:p w14:paraId="6EF0B19F" w14:textId="77777777" w:rsidR="00783EB2" w:rsidRPr="00C970C2" w:rsidRDefault="00783EB2"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`network` string COMMENT '</w:t>
      </w:r>
      <w:r w:rsidRPr="00C970C2">
        <w:rPr>
          <w:rFonts w:ascii="Huawei Sans" w:hAnsi="Huawei Sans"/>
          <w:snapToGrid w:val="0"/>
          <w:shd w:val="pct15" w:color="auto" w:fill="FFFFFF"/>
        </w:rPr>
        <w:t>网络模式</w:t>
      </w:r>
      <w:r w:rsidRPr="00C970C2">
        <w:rPr>
          <w:rFonts w:ascii="Huawei Sans" w:hAnsi="Huawei Sans"/>
          <w:snapToGrid w:val="0"/>
          <w:shd w:val="pct15" w:color="auto" w:fill="FFFFFF"/>
        </w:rPr>
        <w:t xml:space="preserve">', </w:t>
      </w:r>
    </w:p>
    <w:p w14:paraId="22DB1534" w14:textId="77777777" w:rsidR="00783EB2" w:rsidRPr="00C970C2" w:rsidRDefault="00783EB2"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`entry` string COMMENT '</w:t>
      </w:r>
      <w:r w:rsidRPr="00C970C2">
        <w:rPr>
          <w:rFonts w:ascii="Huawei Sans" w:hAnsi="Huawei Sans"/>
          <w:snapToGrid w:val="0"/>
          <w:shd w:val="pct15" w:color="auto" w:fill="FFFFFF"/>
        </w:rPr>
        <w:t>入口</w:t>
      </w:r>
      <w:r w:rsidRPr="00C970C2">
        <w:rPr>
          <w:rFonts w:ascii="Huawei Sans" w:hAnsi="Huawei Sans"/>
          <w:snapToGrid w:val="0"/>
          <w:shd w:val="pct15" w:color="auto" w:fill="FFFFFF"/>
        </w:rPr>
        <w:t>',</w:t>
      </w:r>
    </w:p>
    <w:p w14:paraId="49C929DB" w14:textId="77777777" w:rsidR="00783EB2" w:rsidRPr="00C970C2" w:rsidRDefault="00783EB2"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`action` string COMMENT '</w:t>
      </w:r>
      <w:r w:rsidRPr="00C970C2">
        <w:rPr>
          <w:rFonts w:ascii="Huawei Sans" w:hAnsi="Huawei Sans"/>
          <w:snapToGrid w:val="0"/>
          <w:shd w:val="pct15" w:color="auto" w:fill="FFFFFF"/>
        </w:rPr>
        <w:t>动作</w:t>
      </w:r>
      <w:r w:rsidRPr="00C970C2">
        <w:rPr>
          <w:rFonts w:ascii="Huawei Sans" w:hAnsi="Huawei Sans"/>
          <w:snapToGrid w:val="0"/>
          <w:shd w:val="pct15" w:color="auto" w:fill="FFFFFF"/>
        </w:rPr>
        <w:t xml:space="preserve"> ',</w:t>
      </w:r>
    </w:p>
    <w:p w14:paraId="455798B7" w14:textId="77777777" w:rsidR="00783EB2" w:rsidRPr="00C970C2" w:rsidRDefault="00783EB2"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`goodsid` string COMMENT '</w:t>
      </w:r>
      <w:r w:rsidRPr="00C970C2">
        <w:rPr>
          <w:rFonts w:ascii="Huawei Sans" w:hAnsi="Huawei Sans"/>
          <w:snapToGrid w:val="0"/>
          <w:shd w:val="pct15" w:color="auto" w:fill="FFFFFF"/>
        </w:rPr>
        <w:t>商品</w:t>
      </w:r>
      <w:r w:rsidRPr="00C970C2">
        <w:rPr>
          <w:rFonts w:ascii="Huawei Sans" w:hAnsi="Huawei Sans"/>
          <w:snapToGrid w:val="0"/>
          <w:shd w:val="pct15" w:color="auto" w:fill="FFFFFF"/>
        </w:rPr>
        <w:t>ID',</w:t>
      </w:r>
    </w:p>
    <w:p w14:paraId="4C8A7C5F" w14:textId="77777777" w:rsidR="00783EB2" w:rsidRPr="00C970C2" w:rsidRDefault="00783EB2"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`showtype` string COMMENT '</w:t>
      </w:r>
      <w:r w:rsidRPr="00C970C2">
        <w:rPr>
          <w:rFonts w:ascii="Huawei Sans" w:hAnsi="Huawei Sans"/>
          <w:snapToGrid w:val="0"/>
          <w:shd w:val="pct15" w:color="auto" w:fill="FFFFFF"/>
        </w:rPr>
        <w:t>商品样式</w:t>
      </w:r>
      <w:r w:rsidRPr="00C970C2">
        <w:rPr>
          <w:rFonts w:ascii="Huawei Sans" w:hAnsi="Huawei Sans"/>
          <w:snapToGrid w:val="0"/>
          <w:shd w:val="pct15" w:color="auto" w:fill="FFFFFF"/>
        </w:rPr>
        <w:t>',</w:t>
      </w:r>
    </w:p>
    <w:p w14:paraId="77D224D2" w14:textId="77777777" w:rsidR="00783EB2" w:rsidRPr="00C970C2" w:rsidRDefault="00783EB2"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`news_staytime` string COMMENT '</w:t>
      </w:r>
      <w:r w:rsidRPr="00C970C2">
        <w:rPr>
          <w:rFonts w:ascii="Huawei Sans" w:hAnsi="Huawei Sans"/>
          <w:snapToGrid w:val="0"/>
          <w:shd w:val="pct15" w:color="auto" w:fill="FFFFFF"/>
        </w:rPr>
        <w:t>页面停留时间</w:t>
      </w:r>
      <w:r w:rsidRPr="00C970C2">
        <w:rPr>
          <w:rFonts w:ascii="Huawei Sans" w:hAnsi="Huawei Sans"/>
          <w:snapToGrid w:val="0"/>
          <w:shd w:val="pct15" w:color="auto" w:fill="FFFFFF"/>
        </w:rPr>
        <w:t>',</w:t>
      </w:r>
    </w:p>
    <w:p w14:paraId="53DB8419" w14:textId="77777777" w:rsidR="00783EB2" w:rsidRPr="00C970C2" w:rsidRDefault="00783EB2"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`loading_time` string COMMENT '</w:t>
      </w:r>
      <w:r w:rsidRPr="00C970C2">
        <w:rPr>
          <w:rFonts w:ascii="Huawei Sans" w:hAnsi="Huawei Sans"/>
          <w:snapToGrid w:val="0"/>
          <w:shd w:val="pct15" w:color="auto" w:fill="FFFFFF"/>
        </w:rPr>
        <w:t>加载时长</w:t>
      </w:r>
      <w:r w:rsidRPr="00C970C2">
        <w:rPr>
          <w:rFonts w:ascii="Huawei Sans" w:hAnsi="Huawei Sans"/>
          <w:snapToGrid w:val="0"/>
          <w:shd w:val="pct15" w:color="auto" w:fill="FFFFFF"/>
        </w:rPr>
        <w:t>',</w:t>
      </w:r>
    </w:p>
    <w:p w14:paraId="27679E02" w14:textId="77777777" w:rsidR="00783EB2" w:rsidRPr="00C970C2" w:rsidRDefault="00783EB2"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`server_time` string COMMENT '</w:t>
      </w:r>
      <w:r w:rsidRPr="00C970C2">
        <w:rPr>
          <w:rFonts w:ascii="Huawei Sans" w:hAnsi="Huawei Sans"/>
          <w:snapToGrid w:val="0"/>
          <w:shd w:val="pct15" w:color="auto" w:fill="FFFFFF"/>
        </w:rPr>
        <w:t>服务器时间</w:t>
      </w:r>
      <w:r w:rsidRPr="00C970C2">
        <w:rPr>
          <w:rFonts w:ascii="Huawei Sans" w:hAnsi="Huawei Sans"/>
          <w:snapToGrid w:val="0"/>
          <w:shd w:val="pct15" w:color="auto" w:fill="FFFFFF"/>
        </w:rPr>
        <w:t>'</w:t>
      </w:r>
    </w:p>
    <w:p w14:paraId="4D256DEB" w14:textId="77777777" w:rsidR="00783EB2" w:rsidRPr="00C970C2" w:rsidRDefault="00783EB2"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w:t>
      </w:r>
    </w:p>
    <w:p w14:paraId="2FF6BD3E" w14:textId="77777777" w:rsidR="00783EB2" w:rsidRPr="00C970C2" w:rsidRDefault="00783EB2"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PARTITIONED BY (dt string)</w:t>
      </w:r>
    </w:p>
    <w:p w14:paraId="6AD0FCE0" w14:textId="27C6CA71" w:rsidR="00473036" w:rsidRPr="00C970C2" w:rsidRDefault="00783EB2"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location '/warehouse/hive_batch/dwd/dwd_newsdetail_log/';</w:t>
      </w:r>
    </w:p>
    <w:p w14:paraId="16A44FA7" w14:textId="3899394E" w:rsidR="00783EB2" w:rsidRPr="00C970C2" w:rsidRDefault="00A01D16" w:rsidP="00B424A0">
      <w:pPr>
        <w:pStyle w:val="1e"/>
      </w:pPr>
      <w:r w:rsidRPr="00C970C2">
        <w:rPr>
          <w:noProof/>
        </w:rPr>
        <w:lastRenderedPageBreak/>
        <w:drawing>
          <wp:inline distT="0" distB="0" distL="0" distR="0" wp14:anchorId="693837C1" wp14:editId="72DD9DED">
            <wp:extent cx="5400000" cy="2646000"/>
            <wp:effectExtent l="0" t="0" r="0" b="2540"/>
            <wp:docPr id="35940" name="图片 35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00" cy="2646000"/>
                    </a:xfrm>
                    <a:prstGeom prst="rect">
                      <a:avLst/>
                    </a:prstGeom>
                  </pic:spPr>
                </pic:pic>
              </a:graphicData>
            </a:graphic>
          </wp:inline>
        </w:drawing>
      </w:r>
    </w:p>
    <w:p w14:paraId="4F66C5D7" w14:textId="551092F1" w:rsidR="00F23E6D" w:rsidRPr="00C970C2" w:rsidRDefault="00BF2812" w:rsidP="00B424A0">
      <w:pPr>
        <w:pStyle w:val="1e"/>
      </w:pPr>
      <w:r w:rsidRPr="00C970C2">
        <w:rPr>
          <w:rFonts w:hint="eastAsia"/>
        </w:rPr>
        <w:t>向表</w:t>
      </w:r>
      <w:r w:rsidR="00CB1C12" w:rsidRPr="00C970C2">
        <w:t>dwd_newsdetail_log</w:t>
      </w:r>
      <w:r w:rsidR="00CB1C12" w:rsidRPr="00C970C2">
        <w:t>中</w:t>
      </w:r>
      <w:r w:rsidR="00F23E6D" w:rsidRPr="00C970C2">
        <w:rPr>
          <w:rFonts w:hint="eastAsia"/>
        </w:rPr>
        <w:t>导入数据</w:t>
      </w:r>
      <w:r w:rsidR="00CB1C12" w:rsidRPr="00C970C2">
        <w:rPr>
          <w:rFonts w:hint="eastAsia"/>
        </w:rPr>
        <w:t>。</w:t>
      </w:r>
    </w:p>
    <w:p w14:paraId="4FA7FE9D" w14:textId="77777777" w:rsidR="000460BA" w:rsidRPr="00C970C2" w:rsidRDefault="000460BA"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insert overwrite table hive_batch.dwd_newsdetail_log</w:t>
      </w:r>
    </w:p>
    <w:p w14:paraId="7ADFABAB" w14:textId="77777777" w:rsidR="000460BA" w:rsidRPr="00C970C2" w:rsidRDefault="000460BA"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PARTITION (dt='2019-06-09')</w:t>
      </w:r>
    </w:p>
    <w:p w14:paraId="71C9A8C4" w14:textId="77777777" w:rsidR="000460BA" w:rsidRPr="00C970C2" w:rsidRDefault="000460BA"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 xml:space="preserve">select </w:t>
      </w:r>
    </w:p>
    <w:p w14:paraId="605C6BE6" w14:textId="77777777" w:rsidR="000460BA" w:rsidRPr="00C970C2" w:rsidRDefault="000460BA"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mid_id,user_id,lang,model,brand,email,height_width,app_time,network,</w:t>
      </w:r>
    </w:p>
    <w:p w14:paraId="54A44AC4" w14:textId="77777777" w:rsidR="000460BA" w:rsidRPr="00C970C2" w:rsidRDefault="000460BA"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get_json_object(event_json,'$.kv.entry') entry,</w:t>
      </w:r>
    </w:p>
    <w:p w14:paraId="3DD536D7" w14:textId="77777777" w:rsidR="000460BA" w:rsidRPr="00C970C2" w:rsidRDefault="000460BA"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get_json_object(event_json,'$.kv.action') action,</w:t>
      </w:r>
    </w:p>
    <w:p w14:paraId="37A5B6B0" w14:textId="77777777" w:rsidR="000460BA" w:rsidRPr="00C970C2" w:rsidRDefault="000460BA"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get_json_object(event_json,'$.kv.goodsid') goodsid,</w:t>
      </w:r>
    </w:p>
    <w:p w14:paraId="6B5E5CF2" w14:textId="77777777" w:rsidR="000460BA" w:rsidRPr="00C970C2" w:rsidRDefault="000460BA"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get_json_object(event_json,'$.kv.showtype') showtype,</w:t>
      </w:r>
    </w:p>
    <w:p w14:paraId="1E20960B" w14:textId="77777777" w:rsidR="000460BA" w:rsidRPr="00C970C2" w:rsidRDefault="000460BA"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get_json_object(event_json,'$.kv.news_staytime') news_staytime,</w:t>
      </w:r>
    </w:p>
    <w:p w14:paraId="6328EDA6" w14:textId="77777777" w:rsidR="000460BA" w:rsidRPr="00C970C2" w:rsidRDefault="000460BA"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get_json_object(event_json,'$.kv.loading_time') loading_time,</w:t>
      </w:r>
    </w:p>
    <w:p w14:paraId="3431E859" w14:textId="77777777" w:rsidR="000460BA" w:rsidRPr="00C970C2" w:rsidRDefault="000460BA"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server_time</w:t>
      </w:r>
    </w:p>
    <w:p w14:paraId="79AB7F83" w14:textId="77777777" w:rsidR="000460BA" w:rsidRPr="00C970C2" w:rsidRDefault="000460BA"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from hive_batch.dwd_base_event_log</w:t>
      </w:r>
    </w:p>
    <w:p w14:paraId="2C9B3140" w14:textId="4347B4FB" w:rsidR="000460BA" w:rsidRPr="00C970C2" w:rsidRDefault="000460BA"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where dt='2019-06-09' and event_name='newsdetail';</w:t>
      </w:r>
    </w:p>
    <w:p w14:paraId="58BD2DC1" w14:textId="6C8590FA" w:rsidR="000460BA" w:rsidRPr="00C970C2" w:rsidRDefault="00D37A91" w:rsidP="00B424A0">
      <w:pPr>
        <w:pStyle w:val="1e"/>
      </w:pPr>
      <w:r w:rsidRPr="00C970C2">
        <w:rPr>
          <w:noProof/>
        </w:rPr>
        <w:drawing>
          <wp:inline distT="0" distB="0" distL="0" distR="0" wp14:anchorId="5B17C6F2" wp14:editId="39770964">
            <wp:extent cx="5400000" cy="1987200"/>
            <wp:effectExtent l="0" t="0" r="0" b="0"/>
            <wp:docPr id="35941" name="图片 35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00" cy="1987200"/>
                    </a:xfrm>
                    <a:prstGeom prst="rect">
                      <a:avLst/>
                    </a:prstGeom>
                  </pic:spPr>
                </pic:pic>
              </a:graphicData>
            </a:graphic>
          </wp:inline>
        </w:drawing>
      </w:r>
    </w:p>
    <w:p w14:paraId="03BC2C58" w14:textId="13348D8E" w:rsidR="00F23E6D" w:rsidRPr="00C970C2" w:rsidRDefault="00D37A91" w:rsidP="00B424A0">
      <w:pPr>
        <w:pStyle w:val="1e"/>
      </w:pPr>
      <w:r w:rsidRPr="00C970C2">
        <w:rPr>
          <w:rFonts w:hint="eastAsia"/>
        </w:rPr>
        <w:t>查看导入的数据</w:t>
      </w:r>
      <w:r w:rsidR="00F23E6D" w:rsidRPr="00C970C2">
        <w:rPr>
          <w:rFonts w:hint="eastAsia"/>
        </w:rPr>
        <w:t>。</w:t>
      </w:r>
    </w:p>
    <w:p w14:paraId="04E728E4" w14:textId="4C9E579B" w:rsidR="00FC084E" w:rsidRPr="00C970C2" w:rsidRDefault="00FC084E"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select * from dwd_newsdetail_log limit 1;</w:t>
      </w:r>
    </w:p>
    <w:p w14:paraId="33187631" w14:textId="2B4476AC" w:rsidR="00FC084E" w:rsidRPr="00C970C2" w:rsidRDefault="00F12C5E" w:rsidP="00B424A0">
      <w:pPr>
        <w:pStyle w:val="1e"/>
      </w:pPr>
      <w:r w:rsidRPr="00C970C2">
        <w:rPr>
          <w:noProof/>
        </w:rPr>
        <w:lastRenderedPageBreak/>
        <w:drawing>
          <wp:inline distT="0" distB="0" distL="0" distR="0" wp14:anchorId="20FF89AF" wp14:editId="7C898104">
            <wp:extent cx="5400000" cy="2174400"/>
            <wp:effectExtent l="0" t="0" r="0" b="0"/>
            <wp:docPr id="35942" name="图片 3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00000" cy="2174400"/>
                    </a:xfrm>
                    <a:prstGeom prst="rect">
                      <a:avLst/>
                    </a:prstGeom>
                    <a:noFill/>
                    <a:ln>
                      <a:noFill/>
                    </a:ln>
                  </pic:spPr>
                </pic:pic>
              </a:graphicData>
            </a:graphic>
          </wp:inline>
        </w:drawing>
      </w:r>
    </w:p>
    <w:p w14:paraId="1B24E074" w14:textId="77777777" w:rsidR="00F23E6D" w:rsidRPr="00C970C2" w:rsidRDefault="00F23E6D" w:rsidP="00F23E6D">
      <w:pPr>
        <w:pStyle w:val="30"/>
      </w:pPr>
      <w:r w:rsidRPr="00C970C2">
        <w:rPr>
          <w:rFonts w:hint="eastAsia"/>
        </w:rPr>
        <w:t>创建</w:t>
      </w:r>
      <w:r w:rsidRPr="00C970C2">
        <w:rPr>
          <w:rFonts w:hint="eastAsia"/>
        </w:rPr>
        <w:t>DWD</w:t>
      </w:r>
      <w:r w:rsidRPr="00C970C2">
        <w:rPr>
          <w:rFonts w:hint="eastAsia"/>
        </w:rPr>
        <w:t>层评论表</w:t>
      </w:r>
    </w:p>
    <w:p w14:paraId="70C38E31" w14:textId="0083722D" w:rsidR="00F23E6D" w:rsidRPr="00C970C2" w:rsidRDefault="00111042" w:rsidP="00B424A0">
      <w:pPr>
        <w:pStyle w:val="1e"/>
      </w:pPr>
      <w:r w:rsidRPr="00C970C2">
        <w:t>创建</w:t>
      </w:r>
      <w:r w:rsidRPr="00C970C2">
        <w:t>DWD</w:t>
      </w:r>
      <w:r w:rsidRPr="00C970C2">
        <w:t>层评论表</w:t>
      </w:r>
      <w:r w:rsidRPr="00C970C2">
        <w:t>dwd_comment_log</w:t>
      </w:r>
      <w:r w:rsidR="00F23E6D" w:rsidRPr="00C970C2">
        <w:rPr>
          <w:rFonts w:hint="eastAsia"/>
        </w:rPr>
        <w:t>。</w:t>
      </w:r>
    </w:p>
    <w:p w14:paraId="3F0EDEEC" w14:textId="5A58DA35" w:rsidR="00245D1B" w:rsidRPr="00C970C2" w:rsidRDefault="00245D1B"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drop table if exists hive_batch.dwd_comment_log;</w:t>
      </w:r>
    </w:p>
    <w:p w14:paraId="0402110D" w14:textId="14B5CE7F" w:rsidR="00245D1B" w:rsidRPr="00C970C2" w:rsidRDefault="0052217C"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C</w:t>
      </w:r>
      <w:r w:rsidR="00245D1B" w:rsidRPr="00C970C2">
        <w:rPr>
          <w:rFonts w:ascii="Huawei Sans" w:hAnsi="Huawei Sans"/>
          <w:snapToGrid w:val="0"/>
          <w:shd w:val="pct15" w:color="auto" w:fill="FFFFFF"/>
        </w:rPr>
        <w:t>REATE EXTERNAL TABLE hive_batch.dwd_comment_log(</w:t>
      </w:r>
    </w:p>
    <w:p w14:paraId="5E54DB24" w14:textId="77777777" w:rsidR="00245D1B" w:rsidRPr="00C970C2" w:rsidRDefault="00245D1B"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`mid_id` string COMMENT '</w:t>
      </w:r>
      <w:r w:rsidRPr="00C970C2">
        <w:rPr>
          <w:rFonts w:ascii="Huawei Sans" w:hAnsi="Huawei Sans"/>
          <w:snapToGrid w:val="0"/>
          <w:shd w:val="pct15" w:color="auto" w:fill="FFFFFF"/>
        </w:rPr>
        <w:t>设备唯一标识</w:t>
      </w:r>
      <w:r w:rsidRPr="00C970C2">
        <w:rPr>
          <w:rFonts w:ascii="Huawei Sans" w:hAnsi="Huawei Sans"/>
          <w:snapToGrid w:val="0"/>
          <w:shd w:val="pct15" w:color="auto" w:fill="FFFFFF"/>
        </w:rPr>
        <w:t>',</w:t>
      </w:r>
    </w:p>
    <w:p w14:paraId="7867CF7D" w14:textId="77777777" w:rsidR="00245D1B" w:rsidRPr="00C970C2" w:rsidRDefault="00245D1B"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`user_id` string COMMENT '</w:t>
      </w:r>
      <w:r w:rsidRPr="00C970C2">
        <w:rPr>
          <w:rFonts w:ascii="Huawei Sans" w:hAnsi="Huawei Sans"/>
          <w:snapToGrid w:val="0"/>
          <w:shd w:val="pct15" w:color="auto" w:fill="FFFFFF"/>
        </w:rPr>
        <w:t>用户标识</w:t>
      </w:r>
      <w:r w:rsidRPr="00C970C2">
        <w:rPr>
          <w:rFonts w:ascii="Huawei Sans" w:hAnsi="Huawei Sans"/>
          <w:snapToGrid w:val="0"/>
          <w:shd w:val="pct15" w:color="auto" w:fill="FFFFFF"/>
        </w:rPr>
        <w:t xml:space="preserve">',  </w:t>
      </w:r>
    </w:p>
    <w:p w14:paraId="418FDF54" w14:textId="77777777" w:rsidR="00245D1B" w:rsidRPr="00C970C2" w:rsidRDefault="00245D1B"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`lang` string COMMENT '</w:t>
      </w:r>
      <w:r w:rsidRPr="00C970C2">
        <w:rPr>
          <w:rFonts w:ascii="Huawei Sans" w:hAnsi="Huawei Sans"/>
          <w:snapToGrid w:val="0"/>
          <w:shd w:val="pct15" w:color="auto" w:fill="FFFFFF"/>
        </w:rPr>
        <w:t>系统语言</w:t>
      </w:r>
      <w:r w:rsidRPr="00C970C2">
        <w:rPr>
          <w:rFonts w:ascii="Huawei Sans" w:hAnsi="Huawei Sans"/>
          <w:snapToGrid w:val="0"/>
          <w:shd w:val="pct15" w:color="auto" w:fill="FFFFFF"/>
        </w:rPr>
        <w:t xml:space="preserve">',  </w:t>
      </w:r>
    </w:p>
    <w:p w14:paraId="4777692A" w14:textId="77777777" w:rsidR="00245D1B" w:rsidRPr="00C970C2" w:rsidRDefault="00245D1B"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`model` string COMMENT '</w:t>
      </w:r>
      <w:r w:rsidRPr="00C970C2">
        <w:rPr>
          <w:rFonts w:ascii="Huawei Sans" w:hAnsi="Huawei Sans"/>
          <w:snapToGrid w:val="0"/>
          <w:shd w:val="pct15" w:color="auto" w:fill="FFFFFF"/>
        </w:rPr>
        <w:t>手机型号</w:t>
      </w:r>
      <w:r w:rsidRPr="00C970C2">
        <w:rPr>
          <w:rFonts w:ascii="Huawei Sans" w:hAnsi="Huawei Sans"/>
          <w:snapToGrid w:val="0"/>
          <w:shd w:val="pct15" w:color="auto" w:fill="FFFFFF"/>
        </w:rPr>
        <w:t>',</w:t>
      </w:r>
    </w:p>
    <w:p w14:paraId="4B0A4D52" w14:textId="77777777" w:rsidR="00245D1B" w:rsidRPr="00C970C2" w:rsidRDefault="00245D1B"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`brand` string COMMENT '</w:t>
      </w:r>
      <w:r w:rsidRPr="00C970C2">
        <w:rPr>
          <w:rFonts w:ascii="Huawei Sans" w:hAnsi="Huawei Sans"/>
          <w:snapToGrid w:val="0"/>
          <w:shd w:val="pct15" w:color="auto" w:fill="FFFFFF"/>
        </w:rPr>
        <w:t>手机品牌</w:t>
      </w:r>
      <w:r w:rsidRPr="00C970C2">
        <w:rPr>
          <w:rFonts w:ascii="Huawei Sans" w:hAnsi="Huawei Sans"/>
          <w:snapToGrid w:val="0"/>
          <w:shd w:val="pct15" w:color="auto" w:fill="FFFFFF"/>
        </w:rPr>
        <w:t>',</w:t>
      </w:r>
    </w:p>
    <w:p w14:paraId="65450D31" w14:textId="77777777" w:rsidR="00245D1B" w:rsidRPr="00C970C2" w:rsidRDefault="00245D1B"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`email` string COMMENT '</w:t>
      </w:r>
      <w:r w:rsidRPr="00C970C2">
        <w:rPr>
          <w:rFonts w:ascii="Huawei Sans" w:hAnsi="Huawei Sans"/>
          <w:snapToGrid w:val="0"/>
          <w:shd w:val="pct15" w:color="auto" w:fill="FFFFFF"/>
        </w:rPr>
        <w:t>邮箱</w:t>
      </w:r>
      <w:r w:rsidRPr="00C970C2">
        <w:rPr>
          <w:rFonts w:ascii="Huawei Sans" w:hAnsi="Huawei Sans"/>
          <w:snapToGrid w:val="0"/>
          <w:shd w:val="pct15" w:color="auto" w:fill="FFFFFF"/>
        </w:rPr>
        <w:t xml:space="preserve">', </w:t>
      </w:r>
    </w:p>
    <w:p w14:paraId="2517F8CE" w14:textId="77777777" w:rsidR="00245D1B" w:rsidRPr="00C970C2" w:rsidRDefault="00245D1B"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`height_width` string COMMENT '</w:t>
      </w:r>
      <w:r w:rsidRPr="00C970C2">
        <w:rPr>
          <w:rFonts w:ascii="Huawei Sans" w:hAnsi="Huawei Sans"/>
          <w:snapToGrid w:val="0"/>
          <w:shd w:val="pct15" w:color="auto" w:fill="FFFFFF"/>
        </w:rPr>
        <w:t>屏幕宽高</w:t>
      </w:r>
      <w:r w:rsidRPr="00C970C2">
        <w:rPr>
          <w:rFonts w:ascii="Huawei Sans" w:hAnsi="Huawei Sans"/>
          <w:snapToGrid w:val="0"/>
          <w:shd w:val="pct15" w:color="auto" w:fill="FFFFFF"/>
        </w:rPr>
        <w:t>',</w:t>
      </w:r>
    </w:p>
    <w:p w14:paraId="23B0AECF" w14:textId="77777777" w:rsidR="00245D1B" w:rsidRPr="00C970C2" w:rsidRDefault="00245D1B"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`app_time` string COMMENT '</w:t>
      </w:r>
      <w:r w:rsidRPr="00C970C2">
        <w:rPr>
          <w:rFonts w:ascii="Huawei Sans" w:hAnsi="Huawei Sans"/>
          <w:snapToGrid w:val="0"/>
          <w:shd w:val="pct15" w:color="auto" w:fill="FFFFFF"/>
        </w:rPr>
        <w:t>客户端日志产生时的时间</w:t>
      </w:r>
      <w:r w:rsidRPr="00C970C2">
        <w:rPr>
          <w:rFonts w:ascii="Huawei Sans" w:hAnsi="Huawei Sans"/>
          <w:snapToGrid w:val="0"/>
          <w:shd w:val="pct15" w:color="auto" w:fill="FFFFFF"/>
        </w:rPr>
        <w:t>',</w:t>
      </w:r>
    </w:p>
    <w:p w14:paraId="4C2F08F9" w14:textId="77777777" w:rsidR="00245D1B" w:rsidRPr="00C970C2" w:rsidRDefault="00245D1B"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`network` string COMMENT '</w:t>
      </w:r>
      <w:r w:rsidRPr="00C970C2">
        <w:rPr>
          <w:rFonts w:ascii="Huawei Sans" w:hAnsi="Huawei Sans"/>
          <w:snapToGrid w:val="0"/>
          <w:shd w:val="pct15" w:color="auto" w:fill="FFFFFF"/>
        </w:rPr>
        <w:t>网络模式</w:t>
      </w:r>
      <w:r w:rsidRPr="00C970C2">
        <w:rPr>
          <w:rFonts w:ascii="Huawei Sans" w:hAnsi="Huawei Sans"/>
          <w:snapToGrid w:val="0"/>
          <w:shd w:val="pct15" w:color="auto" w:fill="FFFFFF"/>
        </w:rPr>
        <w:t>',</w:t>
      </w:r>
    </w:p>
    <w:p w14:paraId="43782720" w14:textId="77777777" w:rsidR="00245D1B" w:rsidRPr="00C970C2" w:rsidRDefault="00245D1B"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`comment_id` int COMMENT '</w:t>
      </w:r>
      <w:r w:rsidRPr="00C970C2">
        <w:rPr>
          <w:rFonts w:ascii="Huawei Sans" w:hAnsi="Huawei Sans"/>
          <w:snapToGrid w:val="0"/>
          <w:shd w:val="pct15" w:color="auto" w:fill="FFFFFF"/>
        </w:rPr>
        <w:t>评论</w:t>
      </w:r>
      <w:r w:rsidRPr="00C970C2">
        <w:rPr>
          <w:rFonts w:ascii="Huawei Sans" w:hAnsi="Huawei Sans"/>
          <w:snapToGrid w:val="0"/>
          <w:shd w:val="pct15" w:color="auto" w:fill="FFFFFF"/>
        </w:rPr>
        <w:t>ID',</w:t>
      </w:r>
    </w:p>
    <w:p w14:paraId="7381DB53" w14:textId="77777777" w:rsidR="00245D1B" w:rsidRPr="00C970C2" w:rsidRDefault="00245D1B"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`userid` int COMMENT '</w:t>
      </w:r>
      <w:r w:rsidRPr="00C970C2">
        <w:rPr>
          <w:rFonts w:ascii="Huawei Sans" w:hAnsi="Huawei Sans"/>
          <w:snapToGrid w:val="0"/>
          <w:shd w:val="pct15" w:color="auto" w:fill="FFFFFF"/>
        </w:rPr>
        <w:t>用户</w:t>
      </w:r>
      <w:r w:rsidRPr="00C970C2">
        <w:rPr>
          <w:rFonts w:ascii="Huawei Sans" w:hAnsi="Huawei Sans"/>
          <w:snapToGrid w:val="0"/>
          <w:shd w:val="pct15" w:color="auto" w:fill="FFFFFF"/>
        </w:rPr>
        <w:t>ID',</w:t>
      </w:r>
    </w:p>
    <w:p w14:paraId="57C80426" w14:textId="77777777" w:rsidR="00245D1B" w:rsidRPr="00C970C2" w:rsidRDefault="00245D1B"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`content` string COMMENT '</w:t>
      </w:r>
      <w:r w:rsidRPr="00C970C2">
        <w:rPr>
          <w:rFonts w:ascii="Huawei Sans" w:hAnsi="Huawei Sans"/>
          <w:snapToGrid w:val="0"/>
          <w:shd w:val="pct15" w:color="auto" w:fill="FFFFFF"/>
        </w:rPr>
        <w:t>评论内容</w:t>
      </w:r>
      <w:r w:rsidRPr="00C970C2">
        <w:rPr>
          <w:rFonts w:ascii="Huawei Sans" w:hAnsi="Huawei Sans"/>
          <w:snapToGrid w:val="0"/>
          <w:shd w:val="pct15" w:color="auto" w:fill="FFFFFF"/>
        </w:rPr>
        <w:t>',</w:t>
      </w:r>
    </w:p>
    <w:p w14:paraId="2F540F88" w14:textId="77777777" w:rsidR="00245D1B" w:rsidRPr="00C970C2" w:rsidRDefault="00245D1B"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`addtime` string COMMENT '</w:t>
      </w:r>
      <w:r w:rsidRPr="00C970C2">
        <w:rPr>
          <w:rFonts w:ascii="Huawei Sans" w:hAnsi="Huawei Sans"/>
          <w:snapToGrid w:val="0"/>
          <w:shd w:val="pct15" w:color="auto" w:fill="FFFFFF"/>
        </w:rPr>
        <w:t>创建时间</w:t>
      </w:r>
      <w:r w:rsidRPr="00C970C2">
        <w:rPr>
          <w:rFonts w:ascii="Huawei Sans" w:hAnsi="Huawei Sans"/>
          <w:snapToGrid w:val="0"/>
          <w:shd w:val="pct15" w:color="auto" w:fill="FFFFFF"/>
        </w:rPr>
        <w:t>',</w:t>
      </w:r>
    </w:p>
    <w:p w14:paraId="46E49332" w14:textId="77777777" w:rsidR="00245D1B" w:rsidRPr="00C970C2" w:rsidRDefault="00245D1B"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`praise_count` int COMMENT '</w:t>
      </w:r>
      <w:r w:rsidRPr="00C970C2">
        <w:rPr>
          <w:rFonts w:ascii="Huawei Sans" w:hAnsi="Huawei Sans"/>
          <w:snapToGrid w:val="0"/>
          <w:shd w:val="pct15" w:color="auto" w:fill="FFFFFF"/>
        </w:rPr>
        <w:t>点赞数量</w:t>
      </w:r>
      <w:r w:rsidRPr="00C970C2">
        <w:rPr>
          <w:rFonts w:ascii="Huawei Sans" w:hAnsi="Huawei Sans"/>
          <w:snapToGrid w:val="0"/>
          <w:shd w:val="pct15" w:color="auto" w:fill="FFFFFF"/>
        </w:rPr>
        <w:t>',</w:t>
      </w:r>
    </w:p>
    <w:p w14:paraId="49EFC73F" w14:textId="77777777" w:rsidR="00245D1B" w:rsidRPr="00C970C2" w:rsidRDefault="00245D1B"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`server_time` string COMMENT '</w:t>
      </w:r>
      <w:r w:rsidRPr="00C970C2">
        <w:rPr>
          <w:rFonts w:ascii="Huawei Sans" w:hAnsi="Huawei Sans"/>
          <w:snapToGrid w:val="0"/>
          <w:shd w:val="pct15" w:color="auto" w:fill="FFFFFF"/>
        </w:rPr>
        <w:t>服务器时间</w:t>
      </w:r>
      <w:r w:rsidRPr="00C970C2">
        <w:rPr>
          <w:rFonts w:ascii="Huawei Sans" w:hAnsi="Huawei Sans"/>
          <w:snapToGrid w:val="0"/>
          <w:shd w:val="pct15" w:color="auto" w:fill="FFFFFF"/>
        </w:rPr>
        <w:t>'</w:t>
      </w:r>
    </w:p>
    <w:p w14:paraId="0EBB8CD0" w14:textId="77777777" w:rsidR="00245D1B" w:rsidRPr="00C970C2" w:rsidRDefault="00245D1B"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w:t>
      </w:r>
    </w:p>
    <w:p w14:paraId="4C15C1A2" w14:textId="77777777" w:rsidR="00245D1B" w:rsidRPr="00C970C2" w:rsidRDefault="00245D1B"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PARTITIONED BY (dt string)</w:t>
      </w:r>
    </w:p>
    <w:p w14:paraId="2A25FA03" w14:textId="42D7721C" w:rsidR="00245D1B" w:rsidRPr="00C970C2" w:rsidRDefault="00245D1B"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location '/warehouse/hive_batch/dwd/dwd_comment_log/';</w:t>
      </w:r>
    </w:p>
    <w:p w14:paraId="0DF51BDC" w14:textId="163B22A3" w:rsidR="00245D1B" w:rsidRPr="00C970C2" w:rsidRDefault="00245D1B" w:rsidP="00B424A0">
      <w:pPr>
        <w:pStyle w:val="1e"/>
      </w:pPr>
      <w:r w:rsidRPr="00C970C2">
        <w:rPr>
          <w:noProof/>
        </w:rPr>
        <w:lastRenderedPageBreak/>
        <w:drawing>
          <wp:inline distT="0" distB="0" distL="0" distR="0" wp14:anchorId="75AC8434" wp14:editId="29BF7215">
            <wp:extent cx="5400000" cy="2534400"/>
            <wp:effectExtent l="0" t="0" r="0" b="0"/>
            <wp:docPr id="35943" name="图片 35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00" cy="2534400"/>
                    </a:xfrm>
                    <a:prstGeom prst="rect">
                      <a:avLst/>
                    </a:prstGeom>
                  </pic:spPr>
                </pic:pic>
              </a:graphicData>
            </a:graphic>
          </wp:inline>
        </w:drawing>
      </w:r>
    </w:p>
    <w:p w14:paraId="644753F1" w14:textId="0F488F6B" w:rsidR="00F23E6D" w:rsidRPr="00C970C2" w:rsidRDefault="00383D3A" w:rsidP="00B424A0">
      <w:pPr>
        <w:pStyle w:val="1e"/>
      </w:pPr>
      <w:r w:rsidRPr="00C970C2">
        <w:rPr>
          <w:rFonts w:hint="eastAsia"/>
        </w:rPr>
        <w:t>向表</w:t>
      </w:r>
      <w:r w:rsidRPr="00C970C2">
        <w:t>dwd_comment_log</w:t>
      </w:r>
      <w:r w:rsidR="00F23E6D" w:rsidRPr="00C970C2">
        <w:rPr>
          <w:rFonts w:hint="eastAsia"/>
        </w:rPr>
        <w:t>导入数据。</w:t>
      </w:r>
    </w:p>
    <w:p w14:paraId="38BB445D" w14:textId="77777777" w:rsidR="00383D3A" w:rsidRPr="00C970C2" w:rsidRDefault="00383D3A"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insert overwrite table hive_batch.dwd_comment_log</w:t>
      </w:r>
    </w:p>
    <w:p w14:paraId="033A7E9A" w14:textId="77777777" w:rsidR="00383D3A" w:rsidRPr="00C970C2" w:rsidRDefault="00383D3A"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PARTITION (dt='2019-06-09')</w:t>
      </w:r>
    </w:p>
    <w:p w14:paraId="7617931D" w14:textId="77777777" w:rsidR="00383D3A" w:rsidRPr="00C970C2" w:rsidRDefault="00383D3A"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 xml:space="preserve">select </w:t>
      </w:r>
    </w:p>
    <w:p w14:paraId="0173B015" w14:textId="77777777" w:rsidR="00383D3A" w:rsidRPr="00C970C2" w:rsidRDefault="00383D3A"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mid_id,user_id,lang,model,brand,email,height_width,app_time,network,</w:t>
      </w:r>
    </w:p>
    <w:p w14:paraId="4E36D970" w14:textId="77777777" w:rsidR="00383D3A" w:rsidRPr="00C970C2" w:rsidRDefault="00383D3A"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get_json_object(event_json,'$.kv.comment_id') comment_id,</w:t>
      </w:r>
    </w:p>
    <w:p w14:paraId="2940864A" w14:textId="77777777" w:rsidR="00383D3A" w:rsidRPr="00C970C2" w:rsidRDefault="00383D3A"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get_json_object(event_json,'$.kv.userid') userid,</w:t>
      </w:r>
    </w:p>
    <w:p w14:paraId="2B6C99B4" w14:textId="77777777" w:rsidR="00383D3A" w:rsidRPr="00C970C2" w:rsidRDefault="00383D3A"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get_json_object(event_json,'$.kv.content') content,</w:t>
      </w:r>
    </w:p>
    <w:p w14:paraId="0051598C" w14:textId="77777777" w:rsidR="00383D3A" w:rsidRPr="00C970C2" w:rsidRDefault="00383D3A"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get_json_object(event_json,'$.kv.addtime') addtime,</w:t>
      </w:r>
    </w:p>
    <w:p w14:paraId="4BE50A74" w14:textId="77777777" w:rsidR="00383D3A" w:rsidRPr="00C970C2" w:rsidRDefault="00383D3A"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get_json_object(event_json,'$.kv.praise_count') praise_count,</w:t>
      </w:r>
    </w:p>
    <w:p w14:paraId="2CCEDFA2" w14:textId="77777777" w:rsidR="00383D3A" w:rsidRPr="00C970C2" w:rsidRDefault="00383D3A"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server_time</w:t>
      </w:r>
    </w:p>
    <w:p w14:paraId="17660366" w14:textId="77777777" w:rsidR="00383D3A" w:rsidRPr="00C970C2" w:rsidRDefault="00383D3A"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from hive_batch.dwd_base_event_log</w:t>
      </w:r>
    </w:p>
    <w:p w14:paraId="6DB2C154" w14:textId="3F9D26B6" w:rsidR="00383D3A" w:rsidRPr="00C970C2" w:rsidRDefault="00383D3A"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where dt='2019-06-09' and event_name='comment';</w:t>
      </w:r>
    </w:p>
    <w:p w14:paraId="491AAD34" w14:textId="5F18F92A" w:rsidR="00F23E6D" w:rsidRPr="00C970C2" w:rsidRDefault="00AE7452" w:rsidP="00B424A0">
      <w:pPr>
        <w:pStyle w:val="1e"/>
      </w:pPr>
      <w:r w:rsidRPr="00C970C2">
        <w:t>查看导入的数据</w:t>
      </w:r>
      <w:r w:rsidR="00F23E6D" w:rsidRPr="00C970C2">
        <w:rPr>
          <w:rFonts w:hint="eastAsia"/>
        </w:rPr>
        <w:t>。</w:t>
      </w:r>
    </w:p>
    <w:p w14:paraId="5C1BB033" w14:textId="701C0E6E" w:rsidR="00AE7452" w:rsidRPr="00C970C2" w:rsidRDefault="00AE7452"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select * from dwd_comment_log limit 1;</w:t>
      </w:r>
    </w:p>
    <w:p w14:paraId="7F627AB5" w14:textId="0766CAD0" w:rsidR="00AE7452" w:rsidRPr="00C970C2" w:rsidRDefault="00D61DC2" w:rsidP="00B424A0">
      <w:pPr>
        <w:pStyle w:val="1e"/>
      </w:pPr>
      <w:r w:rsidRPr="00C970C2">
        <w:rPr>
          <w:noProof/>
        </w:rPr>
        <w:drawing>
          <wp:inline distT="0" distB="0" distL="0" distR="0" wp14:anchorId="008CD05A" wp14:editId="0D7F514D">
            <wp:extent cx="5400000" cy="1940400"/>
            <wp:effectExtent l="0" t="0" r="0" b="3175"/>
            <wp:docPr id="35944" name="图片 35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00000" cy="1940400"/>
                    </a:xfrm>
                    <a:prstGeom prst="rect">
                      <a:avLst/>
                    </a:prstGeom>
                    <a:noFill/>
                    <a:ln>
                      <a:noFill/>
                    </a:ln>
                  </pic:spPr>
                </pic:pic>
              </a:graphicData>
            </a:graphic>
          </wp:inline>
        </w:drawing>
      </w:r>
    </w:p>
    <w:p w14:paraId="6A9DBDA4" w14:textId="77777777" w:rsidR="00F23E6D" w:rsidRPr="00C970C2" w:rsidRDefault="00F23E6D" w:rsidP="00F23E6D">
      <w:pPr>
        <w:pStyle w:val="30"/>
      </w:pPr>
      <w:r w:rsidRPr="00C970C2">
        <w:rPr>
          <w:rFonts w:hint="eastAsia"/>
        </w:rPr>
        <w:t>创建</w:t>
      </w:r>
      <w:r w:rsidRPr="00C970C2">
        <w:rPr>
          <w:rFonts w:hint="eastAsia"/>
        </w:rPr>
        <w:t>DWD</w:t>
      </w:r>
      <w:r w:rsidRPr="00C970C2">
        <w:rPr>
          <w:rFonts w:hint="eastAsia"/>
        </w:rPr>
        <w:t>层收藏表</w:t>
      </w:r>
    </w:p>
    <w:p w14:paraId="40812BD9" w14:textId="44478E41" w:rsidR="00F23E6D" w:rsidRPr="00C970C2" w:rsidRDefault="00214A4F" w:rsidP="00B424A0">
      <w:pPr>
        <w:pStyle w:val="1e"/>
      </w:pPr>
      <w:r w:rsidRPr="00C970C2">
        <w:lastRenderedPageBreak/>
        <w:t>创建</w:t>
      </w:r>
      <w:r w:rsidRPr="00C970C2">
        <w:t>DWD</w:t>
      </w:r>
      <w:r w:rsidRPr="00C970C2">
        <w:t>层收藏表</w:t>
      </w:r>
      <w:r w:rsidRPr="00C970C2">
        <w:t>dwd_favorites_log</w:t>
      </w:r>
      <w:r w:rsidR="00F23E6D" w:rsidRPr="00C970C2">
        <w:rPr>
          <w:rFonts w:hint="eastAsia"/>
        </w:rPr>
        <w:t>。</w:t>
      </w:r>
    </w:p>
    <w:p w14:paraId="202BA767" w14:textId="050281F4" w:rsidR="00214A4F" w:rsidRPr="00C970C2" w:rsidRDefault="00214A4F"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drop table if exists hive_batch.dwd_favorites_log;</w:t>
      </w:r>
    </w:p>
    <w:p w14:paraId="5D7AC7C5" w14:textId="77777777" w:rsidR="00214A4F" w:rsidRPr="00C970C2" w:rsidRDefault="00214A4F"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CREATE EXTERNAL TABLE hive_batch.dwd_favorites_log(</w:t>
      </w:r>
    </w:p>
    <w:p w14:paraId="4A4EAD67" w14:textId="77777777" w:rsidR="00214A4F" w:rsidRPr="00C970C2" w:rsidRDefault="00214A4F"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`mid_id` string COMMENT '</w:t>
      </w:r>
      <w:r w:rsidRPr="00C970C2">
        <w:rPr>
          <w:rFonts w:ascii="Huawei Sans" w:hAnsi="Huawei Sans"/>
          <w:snapToGrid w:val="0"/>
          <w:shd w:val="pct15" w:color="auto" w:fill="FFFFFF"/>
        </w:rPr>
        <w:t>设备唯一标识</w:t>
      </w:r>
      <w:r w:rsidRPr="00C970C2">
        <w:rPr>
          <w:rFonts w:ascii="Huawei Sans" w:hAnsi="Huawei Sans"/>
          <w:snapToGrid w:val="0"/>
          <w:shd w:val="pct15" w:color="auto" w:fill="FFFFFF"/>
        </w:rPr>
        <w:t>',</w:t>
      </w:r>
    </w:p>
    <w:p w14:paraId="475F2448" w14:textId="77777777" w:rsidR="00214A4F" w:rsidRPr="00C970C2" w:rsidRDefault="00214A4F"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`user_id` string COMMENT '</w:t>
      </w:r>
      <w:r w:rsidRPr="00C970C2">
        <w:rPr>
          <w:rFonts w:ascii="Huawei Sans" w:hAnsi="Huawei Sans"/>
          <w:snapToGrid w:val="0"/>
          <w:shd w:val="pct15" w:color="auto" w:fill="FFFFFF"/>
        </w:rPr>
        <w:t>用户标识</w:t>
      </w:r>
      <w:r w:rsidRPr="00C970C2">
        <w:rPr>
          <w:rFonts w:ascii="Huawei Sans" w:hAnsi="Huawei Sans"/>
          <w:snapToGrid w:val="0"/>
          <w:shd w:val="pct15" w:color="auto" w:fill="FFFFFF"/>
        </w:rPr>
        <w:t xml:space="preserve">',  </w:t>
      </w:r>
    </w:p>
    <w:p w14:paraId="27FFAC29" w14:textId="77777777" w:rsidR="00214A4F" w:rsidRPr="00C970C2" w:rsidRDefault="00214A4F"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`lang` string COMMENT '</w:t>
      </w:r>
      <w:r w:rsidRPr="00C970C2">
        <w:rPr>
          <w:rFonts w:ascii="Huawei Sans" w:hAnsi="Huawei Sans"/>
          <w:snapToGrid w:val="0"/>
          <w:shd w:val="pct15" w:color="auto" w:fill="FFFFFF"/>
        </w:rPr>
        <w:t>系统语言</w:t>
      </w:r>
      <w:r w:rsidRPr="00C970C2">
        <w:rPr>
          <w:rFonts w:ascii="Huawei Sans" w:hAnsi="Huawei Sans"/>
          <w:snapToGrid w:val="0"/>
          <w:shd w:val="pct15" w:color="auto" w:fill="FFFFFF"/>
        </w:rPr>
        <w:t xml:space="preserve">',  </w:t>
      </w:r>
    </w:p>
    <w:p w14:paraId="167C57BF" w14:textId="77777777" w:rsidR="00214A4F" w:rsidRPr="00C970C2" w:rsidRDefault="00214A4F"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`model` string COMMENT '</w:t>
      </w:r>
      <w:r w:rsidRPr="00C970C2">
        <w:rPr>
          <w:rFonts w:ascii="Huawei Sans" w:hAnsi="Huawei Sans"/>
          <w:snapToGrid w:val="0"/>
          <w:shd w:val="pct15" w:color="auto" w:fill="FFFFFF"/>
        </w:rPr>
        <w:t>手机型号</w:t>
      </w:r>
      <w:r w:rsidRPr="00C970C2">
        <w:rPr>
          <w:rFonts w:ascii="Huawei Sans" w:hAnsi="Huawei Sans"/>
          <w:snapToGrid w:val="0"/>
          <w:shd w:val="pct15" w:color="auto" w:fill="FFFFFF"/>
        </w:rPr>
        <w:t>',</w:t>
      </w:r>
    </w:p>
    <w:p w14:paraId="3B3EEC5D" w14:textId="77777777" w:rsidR="00214A4F" w:rsidRPr="00C970C2" w:rsidRDefault="00214A4F"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`brand` string COMMENT '</w:t>
      </w:r>
      <w:r w:rsidRPr="00C970C2">
        <w:rPr>
          <w:rFonts w:ascii="Huawei Sans" w:hAnsi="Huawei Sans"/>
          <w:snapToGrid w:val="0"/>
          <w:shd w:val="pct15" w:color="auto" w:fill="FFFFFF"/>
        </w:rPr>
        <w:t>手机品牌</w:t>
      </w:r>
      <w:r w:rsidRPr="00C970C2">
        <w:rPr>
          <w:rFonts w:ascii="Huawei Sans" w:hAnsi="Huawei Sans"/>
          <w:snapToGrid w:val="0"/>
          <w:shd w:val="pct15" w:color="auto" w:fill="FFFFFF"/>
        </w:rPr>
        <w:t>',</w:t>
      </w:r>
    </w:p>
    <w:p w14:paraId="77FE8B8A" w14:textId="77777777" w:rsidR="00214A4F" w:rsidRPr="00C970C2" w:rsidRDefault="00214A4F"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`email` string COMMENT '</w:t>
      </w:r>
      <w:r w:rsidRPr="00C970C2">
        <w:rPr>
          <w:rFonts w:ascii="Huawei Sans" w:hAnsi="Huawei Sans"/>
          <w:snapToGrid w:val="0"/>
          <w:shd w:val="pct15" w:color="auto" w:fill="FFFFFF"/>
        </w:rPr>
        <w:t>邮箱</w:t>
      </w:r>
      <w:r w:rsidRPr="00C970C2">
        <w:rPr>
          <w:rFonts w:ascii="Huawei Sans" w:hAnsi="Huawei Sans"/>
          <w:snapToGrid w:val="0"/>
          <w:shd w:val="pct15" w:color="auto" w:fill="FFFFFF"/>
        </w:rPr>
        <w:t xml:space="preserve">', </w:t>
      </w:r>
    </w:p>
    <w:p w14:paraId="7B3C3294" w14:textId="77777777" w:rsidR="00214A4F" w:rsidRPr="00C970C2" w:rsidRDefault="00214A4F"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`height_width` string COMMENT '</w:t>
      </w:r>
      <w:r w:rsidRPr="00C970C2">
        <w:rPr>
          <w:rFonts w:ascii="Huawei Sans" w:hAnsi="Huawei Sans"/>
          <w:snapToGrid w:val="0"/>
          <w:shd w:val="pct15" w:color="auto" w:fill="FFFFFF"/>
        </w:rPr>
        <w:t>屏幕宽高</w:t>
      </w:r>
      <w:r w:rsidRPr="00C970C2">
        <w:rPr>
          <w:rFonts w:ascii="Huawei Sans" w:hAnsi="Huawei Sans"/>
          <w:snapToGrid w:val="0"/>
          <w:shd w:val="pct15" w:color="auto" w:fill="FFFFFF"/>
        </w:rPr>
        <w:t>',</w:t>
      </w:r>
    </w:p>
    <w:p w14:paraId="4F6D44EF" w14:textId="77777777" w:rsidR="00214A4F" w:rsidRPr="00C970C2" w:rsidRDefault="00214A4F"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`app_time` string COMMENT '</w:t>
      </w:r>
      <w:r w:rsidRPr="00C970C2">
        <w:rPr>
          <w:rFonts w:ascii="Huawei Sans" w:hAnsi="Huawei Sans"/>
          <w:snapToGrid w:val="0"/>
          <w:shd w:val="pct15" w:color="auto" w:fill="FFFFFF"/>
        </w:rPr>
        <w:t>客户端日志产生时的时间</w:t>
      </w:r>
      <w:r w:rsidRPr="00C970C2">
        <w:rPr>
          <w:rFonts w:ascii="Huawei Sans" w:hAnsi="Huawei Sans"/>
          <w:snapToGrid w:val="0"/>
          <w:shd w:val="pct15" w:color="auto" w:fill="FFFFFF"/>
        </w:rPr>
        <w:t>',</w:t>
      </w:r>
    </w:p>
    <w:p w14:paraId="2DFA77B1" w14:textId="77777777" w:rsidR="00214A4F" w:rsidRPr="00C970C2" w:rsidRDefault="00214A4F"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`network` string COMMENT '</w:t>
      </w:r>
      <w:r w:rsidRPr="00C970C2">
        <w:rPr>
          <w:rFonts w:ascii="Huawei Sans" w:hAnsi="Huawei Sans"/>
          <w:snapToGrid w:val="0"/>
          <w:shd w:val="pct15" w:color="auto" w:fill="FFFFFF"/>
        </w:rPr>
        <w:t>网络模式</w:t>
      </w:r>
      <w:r w:rsidRPr="00C970C2">
        <w:rPr>
          <w:rFonts w:ascii="Huawei Sans" w:hAnsi="Huawei Sans"/>
          <w:snapToGrid w:val="0"/>
          <w:shd w:val="pct15" w:color="auto" w:fill="FFFFFF"/>
        </w:rPr>
        <w:t>',</w:t>
      </w:r>
    </w:p>
    <w:p w14:paraId="7CCE863B" w14:textId="77777777" w:rsidR="00214A4F" w:rsidRPr="00C970C2" w:rsidRDefault="00214A4F"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`id` int COMMENT '</w:t>
      </w:r>
      <w:r w:rsidRPr="00C970C2">
        <w:rPr>
          <w:rFonts w:ascii="Huawei Sans" w:hAnsi="Huawei Sans"/>
          <w:snapToGrid w:val="0"/>
          <w:shd w:val="pct15" w:color="auto" w:fill="FFFFFF"/>
        </w:rPr>
        <w:t>主键</w:t>
      </w:r>
      <w:r w:rsidRPr="00C970C2">
        <w:rPr>
          <w:rFonts w:ascii="Huawei Sans" w:hAnsi="Huawei Sans"/>
          <w:snapToGrid w:val="0"/>
          <w:shd w:val="pct15" w:color="auto" w:fill="FFFFFF"/>
        </w:rPr>
        <w:t xml:space="preserve">', </w:t>
      </w:r>
    </w:p>
    <w:p w14:paraId="1A0089D6" w14:textId="77777777" w:rsidR="00214A4F" w:rsidRPr="00C970C2" w:rsidRDefault="00214A4F"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`course_id` int COMMENT '</w:t>
      </w:r>
      <w:r w:rsidRPr="00C970C2">
        <w:rPr>
          <w:rFonts w:ascii="Huawei Sans" w:hAnsi="Huawei Sans"/>
          <w:snapToGrid w:val="0"/>
          <w:shd w:val="pct15" w:color="auto" w:fill="FFFFFF"/>
        </w:rPr>
        <w:t>商品</w:t>
      </w:r>
      <w:r w:rsidRPr="00C970C2">
        <w:rPr>
          <w:rFonts w:ascii="Huawei Sans" w:hAnsi="Huawei Sans"/>
          <w:snapToGrid w:val="0"/>
          <w:shd w:val="pct15" w:color="auto" w:fill="FFFFFF"/>
        </w:rPr>
        <w:t xml:space="preserve">ID', </w:t>
      </w:r>
    </w:p>
    <w:p w14:paraId="21B488B9" w14:textId="77777777" w:rsidR="00214A4F" w:rsidRPr="00C970C2" w:rsidRDefault="00214A4F"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`userid` int COMMENT '</w:t>
      </w:r>
      <w:r w:rsidRPr="00C970C2">
        <w:rPr>
          <w:rFonts w:ascii="Huawei Sans" w:hAnsi="Huawei Sans"/>
          <w:snapToGrid w:val="0"/>
          <w:shd w:val="pct15" w:color="auto" w:fill="FFFFFF"/>
        </w:rPr>
        <w:t>用户</w:t>
      </w:r>
      <w:r w:rsidRPr="00C970C2">
        <w:rPr>
          <w:rFonts w:ascii="Huawei Sans" w:hAnsi="Huawei Sans"/>
          <w:snapToGrid w:val="0"/>
          <w:shd w:val="pct15" w:color="auto" w:fill="FFFFFF"/>
        </w:rPr>
        <w:t>ID',</w:t>
      </w:r>
    </w:p>
    <w:p w14:paraId="25EDDA9B" w14:textId="77777777" w:rsidR="00214A4F" w:rsidRPr="00C970C2" w:rsidRDefault="00214A4F"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`add_time` string COMMENT '</w:t>
      </w:r>
      <w:r w:rsidRPr="00C970C2">
        <w:rPr>
          <w:rFonts w:ascii="Huawei Sans" w:hAnsi="Huawei Sans"/>
          <w:snapToGrid w:val="0"/>
          <w:shd w:val="pct15" w:color="auto" w:fill="FFFFFF"/>
        </w:rPr>
        <w:t>收藏时间</w:t>
      </w:r>
      <w:r w:rsidRPr="00C970C2">
        <w:rPr>
          <w:rFonts w:ascii="Huawei Sans" w:hAnsi="Huawei Sans"/>
          <w:snapToGrid w:val="0"/>
          <w:shd w:val="pct15" w:color="auto" w:fill="FFFFFF"/>
        </w:rPr>
        <w:t>',</w:t>
      </w:r>
    </w:p>
    <w:p w14:paraId="30E82508" w14:textId="77777777" w:rsidR="00214A4F" w:rsidRPr="00C970C2" w:rsidRDefault="00214A4F"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`server_time` string COMMENT '</w:t>
      </w:r>
      <w:r w:rsidRPr="00C970C2">
        <w:rPr>
          <w:rFonts w:ascii="Huawei Sans" w:hAnsi="Huawei Sans"/>
          <w:snapToGrid w:val="0"/>
          <w:shd w:val="pct15" w:color="auto" w:fill="FFFFFF"/>
        </w:rPr>
        <w:t>服务器时间</w:t>
      </w:r>
      <w:r w:rsidRPr="00C970C2">
        <w:rPr>
          <w:rFonts w:ascii="Huawei Sans" w:hAnsi="Huawei Sans"/>
          <w:snapToGrid w:val="0"/>
          <w:shd w:val="pct15" w:color="auto" w:fill="FFFFFF"/>
        </w:rPr>
        <w:t>'</w:t>
      </w:r>
    </w:p>
    <w:p w14:paraId="54E16AA3" w14:textId="77777777" w:rsidR="00214A4F" w:rsidRPr="00C970C2" w:rsidRDefault="00214A4F"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w:t>
      </w:r>
    </w:p>
    <w:p w14:paraId="66C4DB09" w14:textId="77777777" w:rsidR="00214A4F" w:rsidRPr="00C970C2" w:rsidRDefault="00214A4F"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PARTITIONED BY (dt string)</w:t>
      </w:r>
    </w:p>
    <w:p w14:paraId="45C1E220" w14:textId="2913D0B9" w:rsidR="00214A4F" w:rsidRPr="00C970C2" w:rsidRDefault="00214A4F" w:rsidP="00B424A0">
      <w:pPr>
        <w:pStyle w:val="affffc"/>
        <w:rPr>
          <w:rFonts w:ascii="Huawei Sans" w:hAnsi="Huawei Sans"/>
          <w:snapToGrid w:val="0"/>
          <w:shd w:val="pct15" w:color="auto" w:fill="FFFFFF"/>
        </w:rPr>
      </w:pPr>
      <w:r w:rsidRPr="00C970C2">
        <w:rPr>
          <w:rFonts w:ascii="Huawei Sans" w:hAnsi="Huawei Sans"/>
          <w:snapToGrid w:val="0"/>
          <w:shd w:val="pct15" w:color="auto" w:fill="FFFFFF"/>
        </w:rPr>
        <w:t>location '/warehouse/hive_batch/dwd/dwd_favorites_log/';</w:t>
      </w:r>
    </w:p>
    <w:p w14:paraId="23D3EF64" w14:textId="4A033B05" w:rsidR="00214A4F" w:rsidRPr="00C970C2" w:rsidRDefault="00214A4F" w:rsidP="00B424A0">
      <w:pPr>
        <w:pStyle w:val="1e"/>
      </w:pPr>
      <w:r w:rsidRPr="00C970C2">
        <w:rPr>
          <w:noProof/>
        </w:rPr>
        <w:drawing>
          <wp:inline distT="0" distB="0" distL="0" distR="0" wp14:anchorId="78FC11A5" wp14:editId="6409BF9A">
            <wp:extent cx="5400000" cy="2412000"/>
            <wp:effectExtent l="0" t="0" r="0" b="7620"/>
            <wp:docPr id="35945" name="图片 35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00" cy="2412000"/>
                    </a:xfrm>
                    <a:prstGeom prst="rect">
                      <a:avLst/>
                    </a:prstGeom>
                  </pic:spPr>
                </pic:pic>
              </a:graphicData>
            </a:graphic>
          </wp:inline>
        </w:drawing>
      </w:r>
    </w:p>
    <w:p w14:paraId="14938774" w14:textId="3EFC7F8A" w:rsidR="00214A4F" w:rsidRPr="00C970C2" w:rsidRDefault="006559D9" w:rsidP="00B424A0">
      <w:pPr>
        <w:pStyle w:val="1e"/>
      </w:pPr>
      <w:r w:rsidRPr="00C970C2">
        <w:rPr>
          <w:rFonts w:hint="eastAsia"/>
        </w:rPr>
        <w:t>向表</w:t>
      </w:r>
      <w:r w:rsidRPr="00C970C2">
        <w:t>dwd_favorites_log</w:t>
      </w:r>
      <w:r w:rsidRPr="00C970C2">
        <w:rPr>
          <w:rFonts w:hint="eastAsia"/>
        </w:rPr>
        <w:t>导入数据。</w:t>
      </w:r>
    </w:p>
    <w:p w14:paraId="28D07C57" w14:textId="77777777" w:rsidR="00F23E6D" w:rsidRPr="00C970C2" w:rsidRDefault="00F23E6D" w:rsidP="00B424A0">
      <w:pPr>
        <w:pStyle w:val="affffc"/>
        <w:rPr>
          <w:rFonts w:ascii="Huawei Sans" w:hAnsi="Huawei Sans"/>
          <w:snapToGrid w:val="0"/>
          <w:shd w:val="pct15" w:color="auto" w:fill="FFFFFF"/>
        </w:rPr>
      </w:pPr>
      <w:r w:rsidRPr="00C970C2">
        <w:rPr>
          <w:rFonts w:ascii="Huawei Sans" w:hAnsi="Huawei Sans" w:hint="eastAsia"/>
          <w:snapToGrid w:val="0"/>
          <w:shd w:val="pct15" w:color="auto" w:fill="FFFFFF"/>
        </w:rPr>
        <w:t>insert overwrite table hive_batch.dwd_favorites_log</w:t>
      </w:r>
    </w:p>
    <w:p w14:paraId="613ECE8D" w14:textId="77777777" w:rsidR="00F23E6D" w:rsidRPr="00C970C2" w:rsidRDefault="00F23E6D" w:rsidP="00B424A0">
      <w:pPr>
        <w:pStyle w:val="affffc"/>
        <w:rPr>
          <w:rFonts w:ascii="Huawei Sans" w:hAnsi="Huawei Sans"/>
          <w:snapToGrid w:val="0"/>
          <w:shd w:val="pct15" w:color="auto" w:fill="FFFFFF"/>
        </w:rPr>
      </w:pPr>
      <w:r w:rsidRPr="00C970C2">
        <w:rPr>
          <w:rFonts w:ascii="Huawei Sans" w:hAnsi="Huawei Sans" w:hint="eastAsia"/>
          <w:snapToGrid w:val="0"/>
          <w:shd w:val="pct15" w:color="auto" w:fill="FFFFFF"/>
        </w:rPr>
        <w:t>PARTITION (dt='2019-06-09')</w:t>
      </w:r>
    </w:p>
    <w:p w14:paraId="4186D2DC" w14:textId="77777777" w:rsidR="00F23E6D" w:rsidRPr="00C970C2" w:rsidRDefault="00F23E6D" w:rsidP="00B424A0">
      <w:pPr>
        <w:pStyle w:val="affffc"/>
        <w:rPr>
          <w:rFonts w:ascii="Huawei Sans" w:hAnsi="Huawei Sans"/>
          <w:snapToGrid w:val="0"/>
          <w:shd w:val="pct15" w:color="auto" w:fill="FFFFFF"/>
        </w:rPr>
      </w:pPr>
      <w:r w:rsidRPr="00C970C2">
        <w:rPr>
          <w:rFonts w:ascii="Huawei Sans" w:hAnsi="Huawei Sans" w:hint="eastAsia"/>
          <w:snapToGrid w:val="0"/>
          <w:shd w:val="pct15" w:color="auto" w:fill="FFFFFF"/>
        </w:rPr>
        <w:t xml:space="preserve">select </w:t>
      </w:r>
    </w:p>
    <w:p w14:paraId="30DFD7C7" w14:textId="5DFB0C30" w:rsidR="00F23E6D" w:rsidRPr="00C970C2" w:rsidRDefault="00F23E6D" w:rsidP="00B424A0">
      <w:pPr>
        <w:pStyle w:val="affffc"/>
        <w:rPr>
          <w:rFonts w:ascii="Huawei Sans" w:hAnsi="Huawei Sans"/>
          <w:snapToGrid w:val="0"/>
          <w:shd w:val="pct15" w:color="auto" w:fill="FFFFFF"/>
        </w:rPr>
      </w:pPr>
      <w:r w:rsidRPr="00C970C2">
        <w:rPr>
          <w:rFonts w:ascii="Huawei Sans" w:hAnsi="Huawei Sans" w:hint="eastAsia"/>
          <w:snapToGrid w:val="0"/>
          <w:shd w:val="pct15" w:color="auto" w:fill="FFFFFF"/>
        </w:rPr>
        <w:lastRenderedPageBreak/>
        <w:t>mid_id,user_id,lang,model,brand,email,height_width,app_time,network,</w:t>
      </w:r>
    </w:p>
    <w:p w14:paraId="1665B347" w14:textId="77777777" w:rsidR="00F23E6D" w:rsidRPr="00C970C2" w:rsidRDefault="00F23E6D" w:rsidP="00B424A0">
      <w:pPr>
        <w:pStyle w:val="affffc"/>
        <w:rPr>
          <w:rFonts w:ascii="Huawei Sans" w:hAnsi="Huawei Sans"/>
          <w:snapToGrid w:val="0"/>
          <w:shd w:val="pct15" w:color="auto" w:fill="FFFFFF"/>
        </w:rPr>
      </w:pPr>
      <w:r w:rsidRPr="00C970C2">
        <w:rPr>
          <w:rFonts w:ascii="Huawei Sans" w:hAnsi="Huawei Sans" w:hint="eastAsia"/>
          <w:snapToGrid w:val="0"/>
          <w:shd w:val="pct15" w:color="auto" w:fill="FFFFFF"/>
        </w:rPr>
        <w:t>get_json_object(event_json,'$.kv.id') id,</w:t>
      </w:r>
    </w:p>
    <w:p w14:paraId="569B774B" w14:textId="77777777" w:rsidR="00F23E6D" w:rsidRPr="00C970C2" w:rsidRDefault="00F23E6D" w:rsidP="00B424A0">
      <w:pPr>
        <w:pStyle w:val="affffc"/>
        <w:rPr>
          <w:rFonts w:ascii="Huawei Sans" w:hAnsi="Huawei Sans"/>
          <w:snapToGrid w:val="0"/>
          <w:shd w:val="pct15" w:color="auto" w:fill="FFFFFF"/>
        </w:rPr>
      </w:pPr>
      <w:r w:rsidRPr="00C970C2">
        <w:rPr>
          <w:rFonts w:ascii="Huawei Sans" w:hAnsi="Huawei Sans" w:hint="eastAsia"/>
          <w:snapToGrid w:val="0"/>
          <w:shd w:val="pct15" w:color="auto" w:fill="FFFFFF"/>
        </w:rPr>
        <w:t>get_json_object(event_json,'$.kv.course_id') course_id,</w:t>
      </w:r>
    </w:p>
    <w:p w14:paraId="253C638C" w14:textId="77777777" w:rsidR="00F23E6D" w:rsidRPr="00C970C2" w:rsidRDefault="00F23E6D" w:rsidP="00B424A0">
      <w:pPr>
        <w:pStyle w:val="affffc"/>
        <w:rPr>
          <w:rFonts w:ascii="Huawei Sans" w:hAnsi="Huawei Sans"/>
          <w:snapToGrid w:val="0"/>
          <w:shd w:val="pct15" w:color="auto" w:fill="FFFFFF"/>
        </w:rPr>
      </w:pPr>
      <w:r w:rsidRPr="00C970C2">
        <w:rPr>
          <w:rFonts w:ascii="Huawei Sans" w:hAnsi="Huawei Sans" w:hint="eastAsia"/>
          <w:snapToGrid w:val="0"/>
          <w:shd w:val="pct15" w:color="auto" w:fill="FFFFFF"/>
        </w:rPr>
        <w:t>get_json_object(event_json,'$.kv.userid') userid,</w:t>
      </w:r>
    </w:p>
    <w:p w14:paraId="18C3A989" w14:textId="77777777" w:rsidR="00F23E6D" w:rsidRPr="00C970C2" w:rsidRDefault="00F23E6D" w:rsidP="00B424A0">
      <w:pPr>
        <w:pStyle w:val="affffc"/>
        <w:rPr>
          <w:rFonts w:ascii="Huawei Sans" w:hAnsi="Huawei Sans"/>
          <w:snapToGrid w:val="0"/>
          <w:shd w:val="pct15" w:color="auto" w:fill="FFFFFF"/>
        </w:rPr>
      </w:pPr>
      <w:r w:rsidRPr="00C970C2">
        <w:rPr>
          <w:rFonts w:ascii="Huawei Sans" w:hAnsi="Huawei Sans" w:hint="eastAsia"/>
          <w:snapToGrid w:val="0"/>
          <w:shd w:val="pct15" w:color="auto" w:fill="FFFFFF"/>
        </w:rPr>
        <w:t>get_json_object(event_json,'$.kv.add_time') add_time,</w:t>
      </w:r>
    </w:p>
    <w:p w14:paraId="254B9EAC" w14:textId="77777777" w:rsidR="00F23E6D" w:rsidRPr="00C970C2" w:rsidRDefault="00F23E6D" w:rsidP="00B424A0">
      <w:pPr>
        <w:pStyle w:val="affffc"/>
        <w:rPr>
          <w:rFonts w:ascii="Huawei Sans" w:hAnsi="Huawei Sans"/>
          <w:snapToGrid w:val="0"/>
          <w:shd w:val="pct15" w:color="auto" w:fill="FFFFFF"/>
        </w:rPr>
      </w:pPr>
      <w:r w:rsidRPr="00C970C2">
        <w:rPr>
          <w:rFonts w:ascii="Huawei Sans" w:hAnsi="Huawei Sans" w:hint="eastAsia"/>
          <w:snapToGrid w:val="0"/>
          <w:shd w:val="pct15" w:color="auto" w:fill="FFFFFF"/>
        </w:rPr>
        <w:t>server_time</w:t>
      </w:r>
    </w:p>
    <w:p w14:paraId="61130546" w14:textId="77777777" w:rsidR="00F23E6D" w:rsidRPr="00C970C2" w:rsidRDefault="00F23E6D" w:rsidP="00B424A0">
      <w:pPr>
        <w:pStyle w:val="affffc"/>
        <w:rPr>
          <w:rFonts w:ascii="Huawei Sans" w:hAnsi="Huawei Sans"/>
          <w:snapToGrid w:val="0"/>
          <w:shd w:val="pct15" w:color="auto" w:fill="FFFFFF"/>
        </w:rPr>
      </w:pPr>
      <w:r w:rsidRPr="00C970C2">
        <w:rPr>
          <w:rFonts w:ascii="Huawei Sans" w:hAnsi="Huawei Sans" w:hint="eastAsia"/>
          <w:snapToGrid w:val="0"/>
          <w:shd w:val="pct15" w:color="auto" w:fill="FFFFFF"/>
        </w:rPr>
        <w:t xml:space="preserve">from hive_batch.dwd_base_event_log </w:t>
      </w:r>
    </w:p>
    <w:p w14:paraId="31BE31A3" w14:textId="77777777" w:rsidR="00F23E6D" w:rsidRPr="00C970C2" w:rsidRDefault="00F23E6D" w:rsidP="00B424A0">
      <w:pPr>
        <w:pStyle w:val="affffc"/>
        <w:rPr>
          <w:rFonts w:ascii="Huawei Sans" w:hAnsi="Huawei Sans"/>
          <w:snapToGrid w:val="0"/>
          <w:shd w:val="pct15" w:color="auto" w:fill="FFFFFF"/>
        </w:rPr>
      </w:pPr>
      <w:r w:rsidRPr="00C970C2">
        <w:rPr>
          <w:rFonts w:ascii="Huawei Sans" w:hAnsi="Huawei Sans" w:hint="eastAsia"/>
          <w:snapToGrid w:val="0"/>
          <w:shd w:val="pct15" w:color="auto" w:fill="FFFFFF"/>
        </w:rPr>
        <w:t>where dt='2019-06-09' and event_name='favorites';</w:t>
      </w:r>
    </w:p>
    <w:p w14:paraId="68830092" w14:textId="0A1F89DD" w:rsidR="00F23E6D" w:rsidRPr="00C970C2" w:rsidRDefault="006559D9" w:rsidP="00B424A0">
      <w:pPr>
        <w:pStyle w:val="1e"/>
      </w:pPr>
      <w:r w:rsidRPr="00C970C2">
        <w:rPr>
          <w:rFonts w:hint="eastAsia"/>
        </w:rPr>
        <w:t>查看导入的数据</w:t>
      </w:r>
      <w:r w:rsidR="00F23E6D" w:rsidRPr="00C970C2">
        <w:rPr>
          <w:rFonts w:hint="eastAsia"/>
        </w:rPr>
        <w:t>。</w:t>
      </w:r>
    </w:p>
    <w:p w14:paraId="5ADEF16A" w14:textId="592DEDB4" w:rsidR="006559D9" w:rsidRPr="00C970C2" w:rsidRDefault="006559D9" w:rsidP="00B424A0">
      <w:pPr>
        <w:pStyle w:val="affffc"/>
        <w:rPr>
          <w:rFonts w:ascii="Huawei Sans" w:hAnsi="Huawei Sans"/>
        </w:rPr>
      </w:pPr>
      <w:r w:rsidRPr="00C970C2">
        <w:rPr>
          <w:rFonts w:ascii="Huawei Sans" w:hAnsi="Huawei Sans"/>
          <w:snapToGrid w:val="0"/>
          <w:shd w:val="pct15" w:color="auto" w:fill="FFFFFF"/>
        </w:rPr>
        <w:t>select count(*) from dwd_favorites_log where dt='2019-06-09';</w:t>
      </w:r>
    </w:p>
    <w:p w14:paraId="35E0666C" w14:textId="484EC03D" w:rsidR="006559D9" w:rsidRPr="00C970C2" w:rsidRDefault="00DB5E3C" w:rsidP="00B424A0">
      <w:pPr>
        <w:pStyle w:val="1e"/>
      </w:pPr>
      <w:r w:rsidRPr="00C970C2">
        <w:rPr>
          <w:noProof/>
        </w:rPr>
        <w:drawing>
          <wp:inline distT="0" distB="0" distL="0" distR="0" wp14:anchorId="1031CF89" wp14:editId="346A031D">
            <wp:extent cx="5400000" cy="874800"/>
            <wp:effectExtent l="0" t="0" r="0" b="1905"/>
            <wp:docPr id="35946" name="图片 35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00" cy="874800"/>
                    </a:xfrm>
                    <a:prstGeom prst="rect">
                      <a:avLst/>
                    </a:prstGeom>
                  </pic:spPr>
                </pic:pic>
              </a:graphicData>
            </a:graphic>
          </wp:inline>
        </w:drawing>
      </w:r>
    </w:p>
    <w:p w14:paraId="1E701B28" w14:textId="77777777" w:rsidR="00F23E6D" w:rsidRPr="00C970C2" w:rsidRDefault="00F23E6D" w:rsidP="00F23E6D">
      <w:pPr>
        <w:pStyle w:val="30"/>
      </w:pPr>
      <w:r w:rsidRPr="00C970C2">
        <w:rPr>
          <w:rFonts w:hint="eastAsia"/>
        </w:rPr>
        <w:t>创建</w:t>
      </w:r>
      <w:r w:rsidRPr="00C970C2">
        <w:rPr>
          <w:rFonts w:hint="eastAsia"/>
        </w:rPr>
        <w:t>DWS</w:t>
      </w:r>
      <w:r w:rsidRPr="00C970C2">
        <w:rPr>
          <w:rFonts w:hint="eastAsia"/>
        </w:rPr>
        <w:t>层日活跃设备表</w:t>
      </w:r>
    </w:p>
    <w:p w14:paraId="4DCE9430" w14:textId="4FB5542F" w:rsidR="00F23E6D" w:rsidRPr="00C970C2" w:rsidRDefault="00B1631E" w:rsidP="00B424A0">
      <w:pPr>
        <w:pStyle w:val="1e"/>
      </w:pPr>
      <w:r w:rsidRPr="00C970C2">
        <w:t>创建</w:t>
      </w:r>
      <w:r w:rsidRPr="00C970C2">
        <w:t>DWS</w:t>
      </w:r>
      <w:r w:rsidRPr="00C970C2">
        <w:t>层日活跃设备表</w:t>
      </w:r>
      <w:r w:rsidRPr="00C970C2">
        <w:t>dws_uv_detail_day</w:t>
      </w:r>
      <w:r w:rsidR="00F23E6D" w:rsidRPr="00C970C2">
        <w:rPr>
          <w:rFonts w:hint="eastAsia"/>
        </w:rPr>
        <w:t>。</w:t>
      </w:r>
    </w:p>
    <w:p w14:paraId="731E3573"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drop table if exists hive_batch.dws_uv_detail_day;</w:t>
      </w:r>
    </w:p>
    <w:p w14:paraId="68F5848C"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create external table hive_batch.dws_uv_detail_day</w:t>
      </w:r>
    </w:p>
    <w:p w14:paraId="2DEACDCC"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w:t>
      </w:r>
    </w:p>
    <w:p w14:paraId="23E5C3E8"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`mid_id` string COMMENT '</w:t>
      </w:r>
      <w:r w:rsidRPr="00C970C2">
        <w:rPr>
          <w:rFonts w:ascii="Huawei Sans" w:hAnsi="Huawei Sans" w:hint="eastAsia"/>
          <w:shd w:val="pct15" w:color="auto" w:fill="FFFFFF"/>
          <w:lang w:eastAsia="en-US"/>
        </w:rPr>
        <w:t>设备唯一标识</w:t>
      </w:r>
      <w:r w:rsidRPr="00C970C2">
        <w:rPr>
          <w:rFonts w:ascii="Huawei Sans" w:hAnsi="Huawei Sans" w:hint="eastAsia"/>
          <w:shd w:val="pct15" w:color="auto" w:fill="FFFFFF"/>
          <w:lang w:eastAsia="en-US"/>
        </w:rPr>
        <w:t>',</w:t>
      </w:r>
    </w:p>
    <w:p w14:paraId="409968FB"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`user_id` string COMMENT '</w:t>
      </w:r>
      <w:r w:rsidRPr="00C970C2">
        <w:rPr>
          <w:rFonts w:ascii="Huawei Sans" w:hAnsi="Huawei Sans" w:hint="eastAsia"/>
          <w:shd w:val="pct15" w:color="auto" w:fill="FFFFFF"/>
          <w:lang w:eastAsia="en-US"/>
        </w:rPr>
        <w:t>用户标识</w:t>
      </w:r>
      <w:r w:rsidRPr="00C970C2">
        <w:rPr>
          <w:rFonts w:ascii="Huawei Sans" w:hAnsi="Huawei Sans" w:hint="eastAsia"/>
          <w:shd w:val="pct15" w:color="auto" w:fill="FFFFFF"/>
          <w:lang w:eastAsia="en-US"/>
        </w:rPr>
        <w:t xml:space="preserve">',  </w:t>
      </w:r>
    </w:p>
    <w:p w14:paraId="585D4CE2"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`lang` string COMMENT '</w:t>
      </w:r>
      <w:r w:rsidRPr="00C970C2">
        <w:rPr>
          <w:rFonts w:ascii="Huawei Sans" w:hAnsi="Huawei Sans" w:hint="eastAsia"/>
          <w:shd w:val="pct15" w:color="auto" w:fill="FFFFFF"/>
          <w:lang w:eastAsia="en-US"/>
        </w:rPr>
        <w:t>系统语言</w:t>
      </w:r>
      <w:r w:rsidRPr="00C970C2">
        <w:rPr>
          <w:rFonts w:ascii="Huawei Sans" w:hAnsi="Huawei Sans" w:hint="eastAsia"/>
          <w:shd w:val="pct15" w:color="auto" w:fill="FFFFFF"/>
          <w:lang w:eastAsia="en-US"/>
        </w:rPr>
        <w:t xml:space="preserve">',  </w:t>
      </w:r>
    </w:p>
    <w:p w14:paraId="0E5B62EE"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`model` string COMMENT '</w:t>
      </w:r>
      <w:r w:rsidRPr="00C970C2">
        <w:rPr>
          <w:rFonts w:ascii="Huawei Sans" w:hAnsi="Huawei Sans" w:hint="eastAsia"/>
          <w:shd w:val="pct15" w:color="auto" w:fill="FFFFFF"/>
          <w:lang w:eastAsia="en-US"/>
        </w:rPr>
        <w:t>手机型号</w:t>
      </w:r>
      <w:r w:rsidRPr="00C970C2">
        <w:rPr>
          <w:rFonts w:ascii="Huawei Sans" w:hAnsi="Huawei Sans" w:hint="eastAsia"/>
          <w:shd w:val="pct15" w:color="auto" w:fill="FFFFFF"/>
          <w:lang w:eastAsia="en-US"/>
        </w:rPr>
        <w:t>',</w:t>
      </w:r>
    </w:p>
    <w:p w14:paraId="62EEFC5B"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`brand` string COMMENT '</w:t>
      </w:r>
      <w:r w:rsidRPr="00C970C2">
        <w:rPr>
          <w:rFonts w:ascii="Huawei Sans" w:hAnsi="Huawei Sans" w:hint="eastAsia"/>
          <w:shd w:val="pct15" w:color="auto" w:fill="FFFFFF"/>
          <w:lang w:eastAsia="en-US"/>
        </w:rPr>
        <w:t>手机品牌</w:t>
      </w:r>
      <w:r w:rsidRPr="00C970C2">
        <w:rPr>
          <w:rFonts w:ascii="Huawei Sans" w:hAnsi="Huawei Sans" w:hint="eastAsia"/>
          <w:shd w:val="pct15" w:color="auto" w:fill="FFFFFF"/>
          <w:lang w:eastAsia="en-US"/>
        </w:rPr>
        <w:t>',</w:t>
      </w:r>
    </w:p>
    <w:p w14:paraId="05541C3C"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`email` string COMMENT '</w:t>
      </w:r>
      <w:r w:rsidRPr="00C970C2">
        <w:rPr>
          <w:rFonts w:ascii="Huawei Sans" w:hAnsi="Huawei Sans" w:hint="eastAsia"/>
          <w:shd w:val="pct15" w:color="auto" w:fill="FFFFFF"/>
          <w:lang w:eastAsia="en-US"/>
        </w:rPr>
        <w:t>邮箱</w:t>
      </w:r>
      <w:r w:rsidRPr="00C970C2">
        <w:rPr>
          <w:rFonts w:ascii="Huawei Sans" w:hAnsi="Huawei Sans" w:hint="eastAsia"/>
          <w:shd w:val="pct15" w:color="auto" w:fill="FFFFFF"/>
          <w:lang w:eastAsia="en-US"/>
        </w:rPr>
        <w:t xml:space="preserve">', </w:t>
      </w:r>
    </w:p>
    <w:p w14:paraId="06CBCFDD"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`height_width` string COMMENT '</w:t>
      </w:r>
      <w:r w:rsidRPr="00C970C2">
        <w:rPr>
          <w:rFonts w:ascii="Huawei Sans" w:hAnsi="Huawei Sans" w:hint="eastAsia"/>
          <w:shd w:val="pct15" w:color="auto" w:fill="FFFFFF"/>
          <w:lang w:eastAsia="en-US"/>
        </w:rPr>
        <w:t>屏幕宽高</w:t>
      </w:r>
      <w:r w:rsidRPr="00C970C2">
        <w:rPr>
          <w:rFonts w:ascii="Huawei Sans" w:hAnsi="Huawei Sans" w:hint="eastAsia"/>
          <w:shd w:val="pct15" w:color="auto" w:fill="FFFFFF"/>
          <w:lang w:eastAsia="en-US"/>
        </w:rPr>
        <w:t>',</w:t>
      </w:r>
    </w:p>
    <w:p w14:paraId="53F20F40"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`app_time` string COMMENT '</w:t>
      </w:r>
      <w:r w:rsidRPr="00C970C2">
        <w:rPr>
          <w:rFonts w:ascii="Huawei Sans" w:hAnsi="Huawei Sans" w:hint="eastAsia"/>
          <w:shd w:val="pct15" w:color="auto" w:fill="FFFFFF"/>
          <w:lang w:eastAsia="en-US"/>
        </w:rPr>
        <w:t>客户端日志产生时的时间</w:t>
      </w:r>
      <w:r w:rsidRPr="00C970C2">
        <w:rPr>
          <w:rFonts w:ascii="Huawei Sans" w:hAnsi="Huawei Sans" w:hint="eastAsia"/>
          <w:shd w:val="pct15" w:color="auto" w:fill="FFFFFF"/>
          <w:lang w:eastAsia="en-US"/>
        </w:rPr>
        <w:t>',</w:t>
      </w:r>
    </w:p>
    <w:p w14:paraId="083FEC69"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`network` string COMMENT '</w:t>
      </w:r>
      <w:r w:rsidRPr="00C970C2">
        <w:rPr>
          <w:rFonts w:ascii="Huawei Sans" w:hAnsi="Huawei Sans" w:hint="eastAsia"/>
          <w:shd w:val="pct15" w:color="auto" w:fill="FFFFFF"/>
          <w:lang w:eastAsia="en-US"/>
        </w:rPr>
        <w:t>网络模式</w:t>
      </w:r>
      <w:r w:rsidRPr="00C970C2">
        <w:rPr>
          <w:rFonts w:ascii="Huawei Sans" w:hAnsi="Huawei Sans" w:hint="eastAsia"/>
          <w:shd w:val="pct15" w:color="auto" w:fill="FFFFFF"/>
          <w:lang w:eastAsia="en-US"/>
        </w:rPr>
        <w:t>'</w:t>
      </w:r>
    </w:p>
    <w:p w14:paraId="175D29AD"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COMMENT '</w:t>
      </w:r>
      <w:r w:rsidRPr="00C970C2">
        <w:rPr>
          <w:rFonts w:ascii="Huawei Sans" w:hAnsi="Huawei Sans" w:hint="eastAsia"/>
          <w:shd w:val="pct15" w:color="auto" w:fill="FFFFFF"/>
          <w:lang w:eastAsia="en-US"/>
        </w:rPr>
        <w:t>活跃用户按天明细</w:t>
      </w:r>
      <w:r w:rsidRPr="00C970C2">
        <w:rPr>
          <w:rFonts w:ascii="Huawei Sans" w:hAnsi="Huawei Sans" w:hint="eastAsia"/>
          <w:shd w:val="pct15" w:color="auto" w:fill="FFFFFF"/>
          <w:lang w:eastAsia="en-US"/>
        </w:rPr>
        <w:t>'</w:t>
      </w:r>
    </w:p>
    <w:p w14:paraId="6C1487CB"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partitioned by(dt string)</w:t>
      </w:r>
    </w:p>
    <w:p w14:paraId="6AAA6E8E"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location '/warehouse/hive_batch/dws/dws_uv_detail_day';</w:t>
      </w:r>
    </w:p>
    <w:p w14:paraId="6F74CEA8" w14:textId="43C27B7F" w:rsidR="00B1631E" w:rsidRPr="00C970C2" w:rsidRDefault="00B1631E" w:rsidP="00B424A0">
      <w:pPr>
        <w:pStyle w:val="1e"/>
      </w:pPr>
      <w:r w:rsidRPr="00C970C2">
        <w:rPr>
          <w:noProof/>
        </w:rPr>
        <w:lastRenderedPageBreak/>
        <w:drawing>
          <wp:inline distT="0" distB="0" distL="0" distR="0" wp14:anchorId="17089506" wp14:editId="443FE166">
            <wp:extent cx="5400000" cy="1965600"/>
            <wp:effectExtent l="0" t="0" r="0" b="0"/>
            <wp:docPr id="35947" name="图片 35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00" cy="1965600"/>
                    </a:xfrm>
                    <a:prstGeom prst="rect">
                      <a:avLst/>
                    </a:prstGeom>
                  </pic:spPr>
                </pic:pic>
              </a:graphicData>
            </a:graphic>
          </wp:inline>
        </w:drawing>
      </w:r>
    </w:p>
    <w:p w14:paraId="27602883" w14:textId="23D9B837" w:rsidR="00F23E6D" w:rsidRPr="00C970C2" w:rsidRDefault="00B1631E" w:rsidP="00B424A0">
      <w:pPr>
        <w:pStyle w:val="1e"/>
      </w:pPr>
      <w:r w:rsidRPr="00C970C2">
        <w:t>向表</w:t>
      </w:r>
      <w:r w:rsidRPr="00C970C2">
        <w:t>dws_uv_detail_day</w:t>
      </w:r>
      <w:r w:rsidRPr="00C970C2">
        <w:t>中导入数据</w:t>
      </w:r>
      <w:r w:rsidRPr="00C970C2">
        <w:rPr>
          <w:rFonts w:hint="eastAsia"/>
        </w:rPr>
        <w:t>。</w:t>
      </w:r>
    </w:p>
    <w:p w14:paraId="2EFEE4C9" w14:textId="0975DF63" w:rsidR="00F23E6D" w:rsidRPr="00C970C2" w:rsidRDefault="00B1631E" w:rsidP="00B424A0">
      <w:pPr>
        <w:pStyle w:val="1e"/>
      </w:pPr>
      <w:r w:rsidRPr="00C970C2">
        <w:rPr>
          <w:rFonts w:hint="eastAsia"/>
        </w:rPr>
        <w:t>说明：以</w:t>
      </w:r>
      <w:r w:rsidR="00F23E6D" w:rsidRPr="00C970C2">
        <w:rPr>
          <w:rFonts w:hint="eastAsia"/>
        </w:rPr>
        <w:t>用户单日访问为</w:t>
      </w:r>
      <w:r w:rsidR="00F23E6D" w:rsidRPr="00C970C2">
        <w:rPr>
          <w:rFonts w:hint="eastAsia"/>
        </w:rPr>
        <w:t>key</w:t>
      </w:r>
      <w:r w:rsidR="00F23E6D" w:rsidRPr="00C970C2">
        <w:rPr>
          <w:rFonts w:hint="eastAsia"/>
        </w:rPr>
        <w:t>进行聚合，如果某个用户在一天中使用了两种操作系统、两个系统版本、多个地区，登录不同账号，只取其中之一。</w:t>
      </w:r>
    </w:p>
    <w:p w14:paraId="082946F7"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insert overwrite table hive_batch.dws_uv_detail_day </w:t>
      </w:r>
    </w:p>
    <w:p w14:paraId="329419D1"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partition(dt='2019-06-09')</w:t>
      </w:r>
    </w:p>
    <w:p w14:paraId="76AF4795"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select  </w:t>
      </w:r>
    </w:p>
    <w:p w14:paraId="3D5A051B"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mid_id,</w:t>
      </w:r>
    </w:p>
    <w:p w14:paraId="4182BEE4"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concat_ws('|', collect_set(user_id)) user_id,</w:t>
      </w:r>
    </w:p>
    <w:p w14:paraId="4FE201C0"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concat_ws('|', collect_set(lang))lang,</w:t>
      </w:r>
    </w:p>
    <w:p w14:paraId="2C6A032F"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concat_ws('|', collect_set(model)) model,</w:t>
      </w:r>
    </w:p>
    <w:p w14:paraId="7A08F325"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concat_ws('|', collect_set(brand)) brand,</w:t>
      </w:r>
    </w:p>
    <w:p w14:paraId="4464C0D0"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concat_ws('|', collect_set(email)) email,</w:t>
      </w:r>
    </w:p>
    <w:p w14:paraId="6845B477"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concat_ws('|', collect_set(height_width)) height_width,</w:t>
      </w:r>
    </w:p>
    <w:p w14:paraId="0A924816" w14:textId="5718123E" w:rsidR="00B1631E"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concat_ws('|', collect_set(app_time)) app_time,</w:t>
      </w:r>
    </w:p>
    <w:p w14:paraId="28091A75" w14:textId="36917598"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concat_ws('|', collect_set(network)) network</w:t>
      </w:r>
    </w:p>
    <w:p w14:paraId="0048C0CA"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from hive_batch.dwd_start_log</w:t>
      </w:r>
    </w:p>
    <w:p w14:paraId="0218C766"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where dt='2019-06-09'</w:t>
      </w:r>
    </w:p>
    <w:p w14:paraId="0BA64882"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group by mid_id;</w:t>
      </w:r>
    </w:p>
    <w:p w14:paraId="37CD9598" w14:textId="18BC7CCD" w:rsidR="008A0D87" w:rsidRPr="00C970C2" w:rsidRDefault="00E73AF8" w:rsidP="00B424A0">
      <w:pPr>
        <w:pStyle w:val="1e"/>
      </w:pPr>
      <w:r w:rsidRPr="00C970C2">
        <w:rPr>
          <w:noProof/>
        </w:rPr>
        <w:drawing>
          <wp:inline distT="0" distB="0" distL="0" distR="0" wp14:anchorId="120C92ED" wp14:editId="44F58B4A">
            <wp:extent cx="5400000" cy="1872000"/>
            <wp:effectExtent l="0" t="0" r="0" b="0"/>
            <wp:docPr id="35948" name="图片 35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00" cy="1872000"/>
                    </a:xfrm>
                    <a:prstGeom prst="rect">
                      <a:avLst/>
                    </a:prstGeom>
                  </pic:spPr>
                </pic:pic>
              </a:graphicData>
            </a:graphic>
          </wp:inline>
        </w:drawing>
      </w:r>
    </w:p>
    <w:p w14:paraId="05386AC6" w14:textId="047456D8" w:rsidR="00F23E6D" w:rsidRPr="00C970C2" w:rsidRDefault="00F23E6D" w:rsidP="00B424A0">
      <w:pPr>
        <w:pStyle w:val="1e"/>
      </w:pPr>
      <w:r w:rsidRPr="00C970C2">
        <w:rPr>
          <w:rFonts w:hint="eastAsia"/>
        </w:rPr>
        <w:t>查询导入</w:t>
      </w:r>
      <w:r w:rsidR="008A0D87" w:rsidRPr="00C970C2">
        <w:rPr>
          <w:rFonts w:hint="eastAsia"/>
        </w:rPr>
        <w:t>的数据</w:t>
      </w:r>
      <w:r w:rsidRPr="00C970C2">
        <w:rPr>
          <w:rFonts w:hint="eastAsia"/>
        </w:rPr>
        <w:t>。</w:t>
      </w:r>
    </w:p>
    <w:p w14:paraId="6064F36D" w14:textId="37FFFEAD"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lastRenderedPageBreak/>
        <w:t>select count(*) from dws_uv_detail_day;</w:t>
      </w:r>
    </w:p>
    <w:p w14:paraId="1BDB755A" w14:textId="4A9CA337" w:rsidR="00F23E6D" w:rsidRPr="00C970C2" w:rsidRDefault="001A23F1" w:rsidP="00B424A0">
      <w:pPr>
        <w:pStyle w:val="1e"/>
      </w:pPr>
      <w:r w:rsidRPr="00C970C2">
        <w:rPr>
          <w:noProof/>
        </w:rPr>
        <w:drawing>
          <wp:inline distT="0" distB="0" distL="0" distR="0" wp14:anchorId="762E62BF" wp14:editId="5561146C">
            <wp:extent cx="5400000" cy="759600"/>
            <wp:effectExtent l="0" t="0" r="0" b="2540"/>
            <wp:docPr id="35949" name="图片 35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00" cy="759600"/>
                    </a:xfrm>
                    <a:prstGeom prst="rect">
                      <a:avLst/>
                    </a:prstGeom>
                  </pic:spPr>
                </pic:pic>
              </a:graphicData>
            </a:graphic>
          </wp:inline>
        </w:drawing>
      </w:r>
    </w:p>
    <w:p w14:paraId="4D31CA46" w14:textId="77777777" w:rsidR="00F23E6D" w:rsidRPr="00C970C2" w:rsidRDefault="00F23E6D" w:rsidP="00F23E6D">
      <w:pPr>
        <w:pStyle w:val="30"/>
      </w:pPr>
      <w:r w:rsidRPr="00C970C2">
        <w:rPr>
          <w:rFonts w:hint="eastAsia"/>
        </w:rPr>
        <w:t>创建</w:t>
      </w:r>
      <w:r w:rsidRPr="00C970C2">
        <w:rPr>
          <w:rFonts w:hint="eastAsia"/>
        </w:rPr>
        <w:t>DWS</w:t>
      </w:r>
      <w:r w:rsidRPr="00C970C2">
        <w:rPr>
          <w:rFonts w:hint="eastAsia"/>
        </w:rPr>
        <w:t>层周活跃设备表</w:t>
      </w:r>
    </w:p>
    <w:p w14:paraId="7B9EB5CA" w14:textId="2899EC97" w:rsidR="00F23E6D" w:rsidRPr="00C970C2" w:rsidRDefault="006B6B04" w:rsidP="00B424A0">
      <w:pPr>
        <w:pStyle w:val="1e"/>
      </w:pPr>
      <w:r w:rsidRPr="00C970C2">
        <w:t>创建</w:t>
      </w:r>
      <w:r w:rsidRPr="00C970C2">
        <w:t>DWS</w:t>
      </w:r>
      <w:r w:rsidRPr="00C970C2">
        <w:t>层周活跃设备表</w:t>
      </w:r>
      <w:r w:rsidRPr="00C970C2">
        <w:t>dws_uv_detail_wk</w:t>
      </w:r>
      <w:r w:rsidRPr="00C970C2">
        <w:rPr>
          <w:rFonts w:hint="eastAsia"/>
        </w:rPr>
        <w:t>（</w:t>
      </w:r>
      <w:r w:rsidR="00F23E6D" w:rsidRPr="00C970C2">
        <w:rPr>
          <w:rFonts w:hint="eastAsia"/>
        </w:rPr>
        <w:t>根据日用户访问明细，获得周用户访问明细</w:t>
      </w:r>
      <w:r w:rsidRPr="00C970C2">
        <w:rPr>
          <w:rFonts w:hint="eastAsia"/>
        </w:rPr>
        <w:t>）</w:t>
      </w:r>
      <w:r w:rsidR="00F23E6D" w:rsidRPr="00C970C2">
        <w:rPr>
          <w:rFonts w:hint="eastAsia"/>
        </w:rPr>
        <w:t>。</w:t>
      </w:r>
    </w:p>
    <w:p w14:paraId="2C287C4F"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drop table if exists hive_batch.dws_uv_detail_wk;</w:t>
      </w:r>
    </w:p>
    <w:p w14:paraId="2835B845"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create external table hive_batch.dws_uv_detail_wk( </w:t>
      </w:r>
    </w:p>
    <w:p w14:paraId="2FEAF32D"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`mid_id` string COMMENT '</w:t>
      </w:r>
      <w:r w:rsidRPr="00C970C2">
        <w:rPr>
          <w:rFonts w:ascii="Huawei Sans" w:hAnsi="Huawei Sans" w:hint="eastAsia"/>
          <w:shd w:val="pct15" w:color="auto" w:fill="FFFFFF"/>
          <w:lang w:eastAsia="en-US"/>
        </w:rPr>
        <w:t>设备唯一标识</w:t>
      </w:r>
      <w:r w:rsidRPr="00C970C2">
        <w:rPr>
          <w:rFonts w:ascii="Huawei Sans" w:hAnsi="Huawei Sans" w:hint="eastAsia"/>
          <w:shd w:val="pct15" w:color="auto" w:fill="FFFFFF"/>
          <w:lang w:eastAsia="en-US"/>
        </w:rPr>
        <w:t>',</w:t>
      </w:r>
    </w:p>
    <w:p w14:paraId="637FE375"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`user_id` string COMMENT '</w:t>
      </w:r>
      <w:r w:rsidRPr="00C970C2">
        <w:rPr>
          <w:rFonts w:ascii="Huawei Sans" w:hAnsi="Huawei Sans" w:hint="eastAsia"/>
          <w:shd w:val="pct15" w:color="auto" w:fill="FFFFFF"/>
          <w:lang w:eastAsia="en-US"/>
        </w:rPr>
        <w:t>用户标识</w:t>
      </w:r>
      <w:r w:rsidRPr="00C970C2">
        <w:rPr>
          <w:rFonts w:ascii="Huawei Sans" w:hAnsi="Huawei Sans" w:hint="eastAsia"/>
          <w:shd w:val="pct15" w:color="auto" w:fill="FFFFFF"/>
          <w:lang w:eastAsia="en-US"/>
        </w:rPr>
        <w:t xml:space="preserve">',  </w:t>
      </w:r>
    </w:p>
    <w:p w14:paraId="3C45DEBD"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`lang` string COMMENT '</w:t>
      </w:r>
      <w:r w:rsidRPr="00C970C2">
        <w:rPr>
          <w:rFonts w:ascii="Huawei Sans" w:hAnsi="Huawei Sans" w:hint="eastAsia"/>
          <w:shd w:val="pct15" w:color="auto" w:fill="FFFFFF"/>
          <w:lang w:eastAsia="en-US"/>
        </w:rPr>
        <w:t>系统语言</w:t>
      </w:r>
      <w:r w:rsidRPr="00C970C2">
        <w:rPr>
          <w:rFonts w:ascii="Huawei Sans" w:hAnsi="Huawei Sans" w:hint="eastAsia"/>
          <w:shd w:val="pct15" w:color="auto" w:fill="FFFFFF"/>
          <w:lang w:eastAsia="en-US"/>
        </w:rPr>
        <w:t xml:space="preserve">',  </w:t>
      </w:r>
    </w:p>
    <w:p w14:paraId="5F7ECD54"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`model` string COMMENT '</w:t>
      </w:r>
      <w:r w:rsidRPr="00C970C2">
        <w:rPr>
          <w:rFonts w:ascii="Huawei Sans" w:hAnsi="Huawei Sans" w:hint="eastAsia"/>
          <w:shd w:val="pct15" w:color="auto" w:fill="FFFFFF"/>
          <w:lang w:eastAsia="en-US"/>
        </w:rPr>
        <w:t>手机型号</w:t>
      </w:r>
      <w:r w:rsidRPr="00C970C2">
        <w:rPr>
          <w:rFonts w:ascii="Huawei Sans" w:hAnsi="Huawei Sans" w:hint="eastAsia"/>
          <w:shd w:val="pct15" w:color="auto" w:fill="FFFFFF"/>
          <w:lang w:eastAsia="en-US"/>
        </w:rPr>
        <w:t>',</w:t>
      </w:r>
    </w:p>
    <w:p w14:paraId="1E97F319"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`brand` string COMMENT '</w:t>
      </w:r>
      <w:r w:rsidRPr="00C970C2">
        <w:rPr>
          <w:rFonts w:ascii="Huawei Sans" w:hAnsi="Huawei Sans" w:hint="eastAsia"/>
          <w:shd w:val="pct15" w:color="auto" w:fill="FFFFFF"/>
          <w:lang w:eastAsia="en-US"/>
        </w:rPr>
        <w:t>手机品牌</w:t>
      </w:r>
      <w:r w:rsidRPr="00C970C2">
        <w:rPr>
          <w:rFonts w:ascii="Huawei Sans" w:hAnsi="Huawei Sans" w:hint="eastAsia"/>
          <w:shd w:val="pct15" w:color="auto" w:fill="FFFFFF"/>
          <w:lang w:eastAsia="en-US"/>
        </w:rPr>
        <w:t>',</w:t>
      </w:r>
    </w:p>
    <w:p w14:paraId="4655C8EB"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`email` string COMMENT '</w:t>
      </w:r>
      <w:r w:rsidRPr="00C970C2">
        <w:rPr>
          <w:rFonts w:ascii="Huawei Sans" w:hAnsi="Huawei Sans" w:hint="eastAsia"/>
          <w:shd w:val="pct15" w:color="auto" w:fill="FFFFFF"/>
          <w:lang w:eastAsia="en-US"/>
        </w:rPr>
        <w:t>邮箱</w:t>
      </w:r>
      <w:r w:rsidRPr="00C970C2">
        <w:rPr>
          <w:rFonts w:ascii="Huawei Sans" w:hAnsi="Huawei Sans" w:hint="eastAsia"/>
          <w:shd w:val="pct15" w:color="auto" w:fill="FFFFFF"/>
          <w:lang w:eastAsia="en-US"/>
        </w:rPr>
        <w:t xml:space="preserve">', </w:t>
      </w:r>
    </w:p>
    <w:p w14:paraId="6409BA1B"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`height_width` string COMMENT '</w:t>
      </w:r>
      <w:r w:rsidRPr="00C970C2">
        <w:rPr>
          <w:rFonts w:ascii="Huawei Sans" w:hAnsi="Huawei Sans" w:hint="eastAsia"/>
          <w:shd w:val="pct15" w:color="auto" w:fill="FFFFFF"/>
          <w:lang w:eastAsia="en-US"/>
        </w:rPr>
        <w:t>屏幕宽高</w:t>
      </w:r>
      <w:r w:rsidRPr="00C970C2">
        <w:rPr>
          <w:rFonts w:ascii="Huawei Sans" w:hAnsi="Huawei Sans" w:hint="eastAsia"/>
          <w:shd w:val="pct15" w:color="auto" w:fill="FFFFFF"/>
          <w:lang w:eastAsia="en-US"/>
        </w:rPr>
        <w:t>',</w:t>
      </w:r>
    </w:p>
    <w:p w14:paraId="64359CBC"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`app_time` string COMMENT '</w:t>
      </w:r>
      <w:r w:rsidRPr="00C970C2">
        <w:rPr>
          <w:rFonts w:ascii="Huawei Sans" w:hAnsi="Huawei Sans" w:hint="eastAsia"/>
          <w:shd w:val="pct15" w:color="auto" w:fill="FFFFFF"/>
          <w:lang w:eastAsia="en-US"/>
        </w:rPr>
        <w:t>客户端日志产生时的时间</w:t>
      </w:r>
      <w:r w:rsidRPr="00C970C2">
        <w:rPr>
          <w:rFonts w:ascii="Huawei Sans" w:hAnsi="Huawei Sans" w:hint="eastAsia"/>
          <w:shd w:val="pct15" w:color="auto" w:fill="FFFFFF"/>
          <w:lang w:eastAsia="en-US"/>
        </w:rPr>
        <w:t>',</w:t>
      </w:r>
    </w:p>
    <w:p w14:paraId="77CACCF5"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`network` string COMMENT '</w:t>
      </w:r>
      <w:r w:rsidRPr="00C970C2">
        <w:rPr>
          <w:rFonts w:ascii="Huawei Sans" w:hAnsi="Huawei Sans" w:hint="eastAsia"/>
          <w:shd w:val="pct15" w:color="auto" w:fill="FFFFFF"/>
          <w:lang w:eastAsia="en-US"/>
        </w:rPr>
        <w:t>网络模式</w:t>
      </w:r>
      <w:r w:rsidRPr="00C970C2">
        <w:rPr>
          <w:rFonts w:ascii="Huawei Sans" w:hAnsi="Huawei Sans" w:hint="eastAsia"/>
          <w:shd w:val="pct15" w:color="auto" w:fill="FFFFFF"/>
          <w:lang w:eastAsia="en-US"/>
        </w:rPr>
        <w:t>',</w:t>
      </w:r>
    </w:p>
    <w:p w14:paraId="3A25CC17"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`monday_date` string COMMENT '</w:t>
      </w:r>
      <w:r w:rsidRPr="00C970C2">
        <w:rPr>
          <w:rFonts w:ascii="Huawei Sans" w:hAnsi="Huawei Sans" w:hint="eastAsia"/>
          <w:shd w:val="pct15" w:color="auto" w:fill="FFFFFF"/>
          <w:lang w:eastAsia="en-US"/>
        </w:rPr>
        <w:t>周一日期</w:t>
      </w:r>
      <w:r w:rsidRPr="00C970C2">
        <w:rPr>
          <w:rFonts w:ascii="Huawei Sans" w:hAnsi="Huawei Sans" w:hint="eastAsia"/>
          <w:shd w:val="pct15" w:color="auto" w:fill="FFFFFF"/>
          <w:lang w:eastAsia="en-US"/>
        </w:rPr>
        <w:t>',</w:t>
      </w:r>
    </w:p>
    <w:p w14:paraId="57135636"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`sunday_date` string COMMENT  '</w:t>
      </w:r>
      <w:r w:rsidRPr="00C970C2">
        <w:rPr>
          <w:rFonts w:ascii="Huawei Sans" w:hAnsi="Huawei Sans" w:hint="eastAsia"/>
          <w:shd w:val="pct15" w:color="auto" w:fill="FFFFFF"/>
          <w:lang w:eastAsia="en-US"/>
        </w:rPr>
        <w:t>周日日期</w:t>
      </w:r>
      <w:r w:rsidRPr="00C970C2">
        <w:rPr>
          <w:rFonts w:ascii="Huawei Sans" w:hAnsi="Huawei Sans" w:hint="eastAsia"/>
          <w:shd w:val="pct15" w:color="auto" w:fill="FFFFFF"/>
          <w:lang w:eastAsia="en-US"/>
        </w:rPr>
        <w:t xml:space="preserve">' </w:t>
      </w:r>
    </w:p>
    <w:p w14:paraId="1BDF36E0"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COMMENT '</w:t>
      </w:r>
      <w:r w:rsidRPr="00C970C2">
        <w:rPr>
          <w:rFonts w:ascii="Huawei Sans" w:hAnsi="Huawei Sans" w:hint="eastAsia"/>
          <w:shd w:val="pct15" w:color="auto" w:fill="FFFFFF"/>
          <w:lang w:eastAsia="en-US"/>
        </w:rPr>
        <w:t>活跃用户按周明细</w:t>
      </w:r>
      <w:r w:rsidRPr="00C970C2">
        <w:rPr>
          <w:rFonts w:ascii="Huawei Sans" w:hAnsi="Huawei Sans" w:hint="eastAsia"/>
          <w:shd w:val="pct15" w:color="auto" w:fill="FFFFFF"/>
          <w:lang w:eastAsia="en-US"/>
        </w:rPr>
        <w:t>'</w:t>
      </w:r>
    </w:p>
    <w:p w14:paraId="5D49005F"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PARTITIONED BY (`wk_dt` string)</w:t>
      </w:r>
    </w:p>
    <w:p w14:paraId="54A023E9"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location '/warehouse/hive_batch/dws/dws_uv_detail_wk/';</w:t>
      </w:r>
    </w:p>
    <w:p w14:paraId="67371993" w14:textId="0ABBD8AD" w:rsidR="00AF22EE" w:rsidRPr="00C970C2" w:rsidRDefault="00AF22EE" w:rsidP="00B424A0">
      <w:pPr>
        <w:pStyle w:val="1e"/>
      </w:pPr>
      <w:r w:rsidRPr="00C970C2">
        <w:rPr>
          <w:noProof/>
        </w:rPr>
        <w:drawing>
          <wp:inline distT="0" distB="0" distL="0" distR="0" wp14:anchorId="63741F4A" wp14:editId="76D36FCB">
            <wp:extent cx="5400000" cy="2102400"/>
            <wp:effectExtent l="0" t="0" r="0" b="0"/>
            <wp:docPr id="35950" name="图片 35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00" cy="2102400"/>
                    </a:xfrm>
                    <a:prstGeom prst="rect">
                      <a:avLst/>
                    </a:prstGeom>
                  </pic:spPr>
                </pic:pic>
              </a:graphicData>
            </a:graphic>
          </wp:inline>
        </w:drawing>
      </w:r>
    </w:p>
    <w:p w14:paraId="1E8E94F6" w14:textId="285516F7" w:rsidR="00F23E6D" w:rsidRPr="00C970C2" w:rsidRDefault="008D138D" w:rsidP="00B424A0">
      <w:pPr>
        <w:pStyle w:val="1e"/>
      </w:pPr>
      <w:r w:rsidRPr="00C970C2">
        <w:rPr>
          <w:rFonts w:hint="eastAsia"/>
        </w:rPr>
        <w:t>向表</w:t>
      </w:r>
      <w:r w:rsidRPr="00C970C2">
        <w:t>dws_uv_detail_wk</w:t>
      </w:r>
      <w:r w:rsidRPr="00C970C2">
        <w:t>导入</w:t>
      </w:r>
      <w:r w:rsidR="00F23E6D" w:rsidRPr="00C970C2">
        <w:rPr>
          <w:rFonts w:hint="eastAsia"/>
        </w:rPr>
        <w:t>数据。</w:t>
      </w:r>
    </w:p>
    <w:p w14:paraId="3DD09362" w14:textId="246E87C4" w:rsidR="00CB4F29" w:rsidRPr="00C970C2" w:rsidRDefault="00CB4F29" w:rsidP="00B424A0">
      <w:pPr>
        <w:pStyle w:val="1e"/>
      </w:pPr>
      <w:r w:rsidRPr="00C970C2">
        <w:rPr>
          <w:rFonts w:hint="eastAsia"/>
        </w:rPr>
        <w:t>设置动态分区</w:t>
      </w:r>
      <w:r w:rsidRPr="00C970C2">
        <w:t>语句</w:t>
      </w:r>
      <w:r w:rsidRPr="00C970C2">
        <w:rPr>
          <w:rFonts w:hint="eastAsia"/>
        </w:rPr>
        <w:t>：</w:t>
      </w:r>
    </w:p>
    <w:p w14:paraId="2503B03C" w14:textId="3C9610E9" w:rsidR="00CB4F29" w:rsidRPr="00C970C2" w:rsidRDefault="00CB4F29"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lastRenderedPageBreak/>
        <w:t>set hive.exec.dynamic.partition.mode=nonstrict;</w:t>
      </w:r>
    </w:p>
    <w:p w14:paraId="2DFEDA26" w14:textId="3F5B3CC6" w:rsidR="00CB4F29" w:rsidRPr="00C970C2" w:rsidRDefault="00CB4F29" w:rsidP="00B424A0">
      <w:pPr>
        <w:pStyle w:val="1e"/>
      </w:pPr>
      <w:r w:rsidRPr="00C970C2">
        <w:rPr>
          <w:rFonts w:hint="eastAsia"/>
        </w:rPr>
        <w:t>插入数据语句：</w:t>
      </w:r>
    </w:p>
    <w:p w14:paraId="01740C65"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insert overwrite table hive_batch.dws_uv_detail_wk </w:t>
      </w:r>
    </w:p>
    <w:p w14:paraId="5C0C32FD"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partition(wk_dt)</w:t>
      </w:r>
    </w:p>
    <w:p w14:paraId="5B0D0BDF"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select  </w:t>
      </w:r>
    </w:p>
    <w:p w14:paraId="1E8D47E6"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mid_id,</w:t>
      </w:r>
    </w:p>
    <w:p w14:paraId="2D0C0CE3"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concat_ws('|', collect_set(user_id)) user_id,</w:t>
      </w:r>
    </w:p>
    <w:p w14:paraId="42571B22"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concat_ws('|', collect_set(lang))lang,</w:t>
      </w:r>
    </w:p>
    <w:p w14:paraId="22B8C9CF"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concat_ws('|', collect_set(model)) model,</w:t>
      </w:r>
    </w:p>
    <w:p w14:paraId="2622D79A"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concat_ws('|', collect_set(brand)) brand,</w:t>
      </w:r>
    </w:p>
    <w:p w14:paraId="21B5FAC6"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concat_ws('|', collect_set(email)) email,</w:t>
      </w:r>
    </w:p>
    <w:p w14:paraId="5D6250E0"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concat_ws('|', collect_set(height_width)) height_width,</w:t>
      </w:r>
    </w:p>
    <w:p w14:paraId="1FC57E23"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concat_ws('|', collect_set(app_time)) app_time,</w:t>
      </w:r>
    </w:p>
    <w:p w14:paraId="7684D99B"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concat_ws('|', collect_set(network)) network,</w:t>
      </w:r>
    </w:p>
    <w:p w14:paraId="619D07CB"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date_add(next_day('2019-06-09','MO'),-7),</w:t>
      </w:r>
    </w:p>
    <w:p w14:paraId="6040D395"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date_add(next_day('2019-06-09','MO'),-1),</w:t>
      </w:r>
    </w:p>
    <w:p w14:paraId="3201D6FE"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concat(date_add( next_day('2019-06-09','MO'),-7), '_' , date_add(next_day('2019-06-09','MO'),-1) </w:t>
      </w:r>
    </w:p>
    <w:p w14:paraId="0BA19C47"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w:t>
      </w:r>
    </w:p>
    <w:p w14:paraId="51F506A4"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from hive_batch.dws_uv_detail_day </w:t>
      </w:r>
    </w:p>
    <w:p w14:paraId="400C99EB"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where dt&gt;=date_add(next_day('2019-06-09','MO'),-7) and dt&lt;=date_add(next_day('2019-06-09','MO'),-1) </w:t>
      </w:r>
    </w:p>
    <w:p w14:paraId="3E79AC21"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group by mid_id;</w:t>
      </w:r>
    </w:p>
    <w:p w14:paraId="22510DC7" w14:textId="25D4B4CC" w:rsidR="008D138D" w:rsidRPr="00C970C2" w:rsidRDefault="008A1CD8" w:rsidP="00B424A0">
      <w:pPr>
        <w:pStyle w:val="1e"/>
      </w:pPr>
      <w:r w:rsidRPr="00C970C2">
        <w:rPr>
          <w:noProof/>
        </w:rPr>
        <w:drawing>
          <wp:inline distT="0" distB="0" distL="0" distR="0" wp14:anchorId="6C28CED2" wp14:editId="3599BB9E">
            <wp:extent cx="5400000" cy="2761200"/>
            <wp:effectExtent l="0" t="0" r="0" b="1270"/>
            <wp:docPr id="35951" name="图片 35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00" cy="2761200"/>
                    </a:xfrm>
                    <a:prstGeom prst="rect">
                      <a:avLst/>
                    </a:prstGeom>
                  </pic:spPr>
                </pic:pic>
              </a:graphicData>
            </a:graphic>
          </wp:inline>
        </w:drawing>
      </w:r>
    </w:p>
    <w:p w14:paraId="5CCD4D12" w14:textId="4F56086C" w:rsidR="00F23E6D" w:rsidRPr="00C970C2" w:rsidRDefault="008D138D" w:rsidP="00B424A0">
      <w:pPr>
        <w:pStyle w:val="1e"/>
      </w:pPr>
      <w:r w:rsidRPr="00C970C2">
        <w:rPr>
          <w:rFonts w:hint="eastAsia"/>
        </w:rPr>
        <w:t>查询导入的数据</w:t>
      </w:r>
      <w:r w:rsidR="00F23E6D" w:rsidRPr="00C970C2">
        <w:rPr>
          <w:rFonts w:hint="eastAsia"/>
        </w:rPr>
        <w:t>。</w:t>
      </w:r>
    </w:p>
    <w:p w14:paraId="4B1298A2" w14:textId="7847C0BF"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select count(*) from dws_uv_detail_wk;</w:t>
      </w:r>
    </w:p>
    <w:p w14:paraId="23766AAD" w14:textId="0A8829A8" w:rsidR="00F23E6D" w:rsidRPr="00C970C2" w:rsidRDefault="008A1CD8" w:rsidP="00B424A0">
      <w:pPr>
        <w:pStyle w:val="1e"/>
      </w:pPr>
      <w:r w:rsidRPr="00C970C2">
        <w:rPr>
          <w:noProof/>
        </w:rPr>
        <w:lastRenderedPageBreak/>
        <w:drawing>
          <wp:inline distT="0" distB="0" distL="0" distR="0" wp14:anchorId="24B2B5A0" wp14:editId="59DB4815">
            <wp:extent cx="5400000" cy="752400"/>
            <wp:effectExtent l="0" t="0" r="0" b="0"/>
            <wp:docPr id="35952" name="图片 35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00" cy="752400"/>
                    </a:xfrm>
                    <a:prstGeom prst="rect">
                      <a:avLst/>
                    </a:prstGeom>
                  </pic:spPr>
                </pic:pic>
              </a:graphicData>
            </a:graphic>
          </wp:inline>
        </w:drawing>
      </w:r>
    </w:p>
    <w:p w14:paraId="10E730F0" w14:textId="77777777" w:rsidR="00F23E6D" w:rsidRPr="00C970C2" w:rsidRDefault="00F23E6D" w:rsidP="00F23E6D">
      <w:pPr>
        <w:pStyle w:val="30"/>
      </w:pPr>
      <w:r w:rsidRPr="00C970C2">
        <w:rPr>
          <w:rFonts w:hint="eastAsia"/>
        </w:rPr>
        <w:t>创建</w:t>
      </w:r>
      <w:r w:rsidRPr="00C970C2">
        <w:rPr>
          <w:rFonts w:hint="eastAsia"/>
        </w:rPr>
        <w:t>DWS</w:t>
      </w:r>
      <w:r w:rsidRPr="00C970C2">
        <w:rPr>
          <w:rFonts w:hint="eastAsia"/>
        </w:rPr>
        <w:t>层月活跃设备表</w:t>
      </w:r>
    </w:p>
    <w:p w14:paraId="104D229C" w14:textId="4475CC55" w:rsidR="00F23E6D" w:rsidRPr="00C970C2" w:rsidRDefault="008E1285" w:rsidP="00B424A0">
      <w:pPr>
        <w:pStyle w:val="1e"/>
      </w:pPr>
      <w:r w:rsidRPr="00C970C2">
        <w:t>创建</w:t>
      </w:r>
      <w:r w:rsidRPr="00C970C2">
        <w:t>DWS</w:t>
      </w:r>
      <w:r w:rsidRPr="00C970C2">
        <w:t>层月活跃设备表</w:t>
      </w:r>
      <w:r w:rsidRPr="00C970C2">
        <w:t>dws_uv_detail_mn</w:t>
      </w:r>
      <w:r w:rsidR="00F23E6D" w:rsidRPr="00C970C2">
        <w:rPr>
          <w:rFonts w:hint="eastAsia"/>
        </w:rPr>
        <w:t>。</w:t>
      </w:r>
    </w:p>
    <w:p w14:paraId="6F0BD6C2"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drop table if exists hive_batch.dws_uv_detail_mn;</w:t>
      </w:r>
    </w:p>
    <w:p w14:paraId="6D9712FF" w14:textId="77777777" w:rsidR="008E1285"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create external table hive_batch.dws_uv_detail_mn( </w:t>
      </w:r>
    </w:p>
    <w:p w14:paraId="4DDD868C" w14:textId="57C0ADE2"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`mid_id` string COMMENT '</w:t>
      </w:r>
      <w:r w:rsidRPr="00C970C2">
        <w:rPr>
          <w:rFonts w:ascii="Huawei Sans" w:hAnsi="Huawei Sans" w:hint="eastAsia"/>
          <w:shd w:val="pct15" w:color="auto" w:fill="FFFFFF"/>
          <w:lang w:eastAsia="en-US"/>
        </w:rPr>
        <w:t>设备唯一标识</w:t>
      </w:r>
      <w:r w:rsidRPr="00C970C2">
        <w:rPr>
          <w:rFonts w:ascii="Huawei Sans" w:hAnsi="Huawei Sans" w:hint="eastAsia"/>
          <w:shd w:val="pct15" w:color="auto" w:fill="FFFFFF"/>
          <w:lang w:eastAsia="en-US"/>
        </w:rPr>
        <w:t>',</w:t>
      </w:r>
    </w:p>
    <w:p w14:paraId="467F7A3B"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`user_id` string COMMENT '</w:t>
      </w:r>
      <w:r w:rsidRPr="00C970C2">
        <w:rPr>
          <w:rFonts w:ascii="Huawei Sans" w:hAnsi="Huawei Sans" w:hint="eastAsia"/>
          <w:shd w:val="pct15" w:color="auto" w:fill="FFFFFF"/>
          <w:lang w:eastAsia="en-US"/>
        </w:rPr>
        <w:t>用户标识</w:t>
      </w:r>
      <w:r w:rsidRPr="00C970C2">
        <w:rPr>
          <w:rFonts w:ascii="Huawei Sans" w:hAnsi="Huawei Sans" w:hint="eastAsia"/>
          <w:shd w:val="pct15" w:color="auto" w:fill="FFFFFF"/>
          <w:lang w:eastAsia="en-US"/>
        </w:rPr>
        <w:t xml:space="preserve">',  </w:t>
      </w:r>
    </w:p>
    <w:p w14:paraId="23810D51"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`lang` string COMMENT '</w:t>
      </w:r>
      <w:r w:rsidRPr="00C970C2">
        <w:rPr>
          <w:rFonts w:ascii="Huawei Sans" w:hAnsi="Huawei Sans" w:hint="eastAsia"/>
          <w:shd w:val="pct15" w:color="auto" w:fill="FFFFFF"/>
          <w:lang w:eastAsia="en-US"/>
        </w:rPr>
        <w:t>系统语言</w:t>
      </w:r>
      <w:r w:rsidRPr="00C970C2">
        <w:rPr>
          <w:rFonts w:ascii="Huawei Sans" w:hAnsi="Huawei Sans" w:hint="eastAsia"/>
          <w:shd w:val="pct15" w:color="auto" w:fill="FFFFFF"/>
          <w:lang w:eastAsia="en-US"/>
        </w:rPr>
        <w:t xml:space="preserve">',  </w:t>
      </w:r>
    </w:p>
    <w:p w14:paraId="28E894C6"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`model` string COMMENT '</w:t>
      </w:r>
      <w:r w:rsidRPr="00C970C2">
        <w:rPr>
          <w:rFonts w:ascii="Huawei Sans" w:hAnsi="Huawei Sans" w:hint="eastAsia"/>
          <w:shd w:val="pct15" w:color="auto" w:fill="FFFFFF"/>
          <w:lang w:eastAsia="en-US"/>
        </w:rPr>
        <w:t>手机型号</w:t>
      </w:r>
      <w:r w:rsidRPr="00C970C2">
        <w:rPr>
          <w:rFonts w:ascii="Huawei Sans" w:hAnsi="Huawei Sans" w:hint="eastAsia"/>
          <w:shd w:val="pct15" w:color="auto" w:fill="FFFFFF"/>
          <w:lang w:eastAsia="en-US"/>
        </w:rPr>
        <w:t>',</w:t>
      </w:r>
    </w:p>
    <w:p w14:paraId="7DA03A2E"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`brand` string COMMENT '</w:t>
      </w:r>
      <w:r w:rsidRPr="00C970C2">
        <w:rPr>
          <w:rFonts w:ascii="Huawei Sans" w:hAnsi="Huawei Sans" w:hint="eastAsia"/>
          <w:shd w:val="pct15" w:color="auto" w:fill="FFFFFF"/>
          <w:lang w:eastAsia="en-US"/>
        </w:rPr>
        <w:t>手机品牌</w:t>
      </w:r>
      <w:r w:rsidRPr="00C970C2">
        <w:rPr>
          <w:rFonts w:ascii="Huawei Sans" w:hAnsi="Huawei Sans" w:hint="eastAsia"/>
          <w:shd w:val="pct15" w:color="auto" w:fill="FFFFFF"/>
          <w:lang w:eastAsia="en-US"/>
        </w:rPr>
        <w:t>',</w:t>
      </w:r>
    </w:p>
    <w:p w14:paraId="06E4F724"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`email` string COMMENT '</w:t>
      </w:r>
      <w:r w:rsidRPr="00C970C2">
        <w:rPr>
          <w:rFonts w:ascii="Huawei Sans" w:hAnsi="Huawei Sans" w:hint="eastAsia"/>
          <w:shd w:val="pct15" w:color="auto" w:fill="FFFFFF"/>
          <w:lang w:eastAsia="en-US"/>
        </w:rPr>
        <w:t>邮箱</w:t>
      </w:r>
      <w:r w:rsidRPr="00C970C2">
        <w:rPr>
          <w:rFonts w:ascii="Huawei Sans" w:hAnsi="Huawei Sans" w:hint="eastAsia"/>
          <w:shd w:val="pct15" w:color="auto" w:fill="FFFFFF"/>
          <w:lang w:eastAsia="en-US"/>
        </w:rPr>
        <w:t xml:space="preserve">', </w:t>
      </w:r>
    </w:p>
    <w:p w14:paraId="18E9E072"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`height_width` string COMMENT '</w:t>
      </w:r>
      <w:r w:rsidRPr="00C970C2">
        <w:rPr>
          <w:rFonts w:ascii="Huawei Sans" w:hAnsi="Huawei Sans" w:hint="eastAsia"/>
          <w:shd w:val="pct15" w:color="auto" w:fill="FFFFFF"/>
          <w:lang w:eastAsia="en-US"/>
        </w:rPr>
        <w:t>屏幕宽高</w:t>
      </w:r>
      <w:r w:rsidRPr="00C970C2">
        <w:rPr>
          <w:rFonts w:ascii="Huawei Sans" w:hAnsi="Huawei Sans" w:hint="eastAsia"/>
          <w:shd w:val="pct15" w:color="auto" w:fill="FFFFFF"/>
          <w:lang w:eastAsia="en-US"/>
        </w:rPr>
        <w:t>',</w:t>
      </w:r>
    </w:p>
    <w:p w14:paraId="5F542A03"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`app_time` string COMMENT '</w:t>
      </w:r>
      <w:r w:rsidRPr="00C970C2">
        <w:rPr>
          <w:rFonts w:ascii="Huawei Sans" w:hAnsi="Huawei Sans" w:hint="eastAsia"/>
          <w:shd w:val="pct15" w:color="auto" w:fill="FFFFFF"/>
          <w:lang w:eastAsia="en-US"/>
        </w:rPr>
        <w:t>客户端日志产生时的时间</w:t>
      </w:r>
      <w:r w:rsidRPr="00C970C2">
        <w:rPr>
          <w:rFonts w:ascii="Huawei Sans" w:hAnsi="Huawei Sans" w:hint="eastAsia"/>
          <w:shd w:val="pct15" w:color="auto" w:fill="FFFFFF"/>
          <w:lang w:eastAsia="en-US"/>
        </w:rPr>
        <w:t>',</w:t>
      </w:r>
    </w:p>
    <w:p w14:paraId="3ADCA290"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`network` string COMMENT '</w:t>
      </w:r>
      <w:r w:rsidRPr="00C970C2">
        <w:rPr>
          <w:rFonts w:ascii="Huawei Sans" w:hAnsi="Huawei Sans" w:hint="eastAsia"/>
          <w:shd w:val="pct15" w:color="auto" w:fill="FFFFFF"/>
          <w:lang w:eastAsia="en-US"/>
        </w:rPr>
        <w:t>网络模式</w:t>
      </w:r>
      <w:r w:rsidRPr="00C970C2">
        <w:rPr>
          <w:rFonts w:ascii="Huawei Sans" w:hAnsi="Huawei Sans" w:hint="eastAsia"/>
          <w:shd w:val="pct15" w:color="auto" w:fill="FFFFFF"/>
          <w:lang w:eastAsia="en-US"/>
        </w:rPr>
        <w:t>'</w:t>
      </w:r>
    </w:p>
    <w:p w14:paraId="3D553040"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COMMENT '</w:t>
      </w:r>
      <w:r w:rsidRPr="00C970C2">
        <w:rPr>
          <w:rFonts w:ascii="Huawei Sans" w:hAnsi="Huawei Sans" w:hint="eastAsia"/>
          <w:shd w:val="pct15" w:color="auto" w:fill="FFFFFF"/>
          <w:lang w:eastAsia="en-US"/>
        </w:rPr>
        <w:t>活跃用户按月明细</w:t>
      </w:r>
      <w:r w:rsidRPr="00C970C2">
        <w:rPr>
          <w:rFonts w:ascii="Huawei Sans" w:hAnsi="Huawei Sans" w:hint="eastAsia"/>
          <w:shd w:val="pct15" w:color="auto" w:fill="FFFFFF"/>
          <w:lang w:eastAsia="en-US"/>
        </w:rPr>
        <w:t>'</w:t>
      </w:r>
    </w:p>
    <w:p w14:paraId="0828DB19"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PARTITIONED BY (`mn` string)</w:t>
      </w:r>
    </w:p>
    <w:p w14:paraId="226A0B60"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location '/warehouse/hive_batch/dws/dws_uv_detail_mn/';</w:t>
      </w:r>
    </w:p>
    <w:p w14:paraId="15DB8AA6" w14:textId="12FFF1CA" w:rsidR="008E1285" w:rsidRPr="00C970C2" w:rsidRDefault="008E1285" w:rsidP="00B424A0">
      <w:pPr>
        <w:pStyle w:val="1e"/>
      </w:pPr>
      <w:r w:rsidRPr="00C970C2">
        <w:rPr>
          <w:noProof/>
        </w:rPr>
        <w:drawing>
          <wp:inline distT="0" distB="0" distL="0" distR="0" wp14:anchorId="7FEB8F12" wp14:editId="64AAE75F">
            <wp:extent cx="5400000" cy="1861200"/>
            <wp:effectExtent l="0" t="0" r="0" b="5715"/>
            <wp:docPr id="35953" name="图片 35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00" cy="1861200"/>
                    </a:xfrm>
                    <a:prstGeom prst="rect">
                      <a:avLst/>
                    </a:prstGeom>
                  </pic:spPr>
                </pic:pic>
              </a:graphicData>
            </a:graphic>
          </wp:inline>
        </w:drawing>
      </w:r>
    </w:p>
    <w:p w14:paraId="59432BAE" w14:textId="5AE5B6AF" w:rsidR="00F23E6D" w:rsidRPr="00C970C2" w:rsidRDefault="008E1285" w:rsidP="00B424A0">
      <w:pPr>
        <w:pStyle w:val="1e"/>
      </w:pPr>
      <w:r w:rsidRPr="00C970C2">
        <w:t>向表</w:t>
      </w:r>
      <w:r w:rsidRPr="00C970C2">
        <w:t>dws_uv_detail_mn</w:t>
      </w:r>
      <w:r w:rsidRPr="00C970C2">
        <w:t>导入</w:t>
      </w:r>
      <w:r w:rsidR="00F23E6D" w:rsidRPr="00C970C2">
        <w:rPr>
          <w:rFonts w:hint="eastAsia"/>
        </w:rPr>
        <w:t>数据。</w:t>
      </w:r>
    </w:p>
    <w:p w14:paraId="006105F6"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insert overwrite table hive_batch.dws_uv_detail_mn </w:t>
      </w:r>
    </w:p>
    <w:p w14:paraId="252E52C9"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partition(mn)</w:t>
      </w:r>
    </w:p>
    <w:p w14:paraId="7D2AB2A2"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select  </w:t>
      </w:r>
    </w:p>
    <w:p w14:paraId="6A13DB79"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mid_id,</w:t>
      </w:r>
    </w:p>
    <w:p w14:paraId="16D79D15"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concat_ws('|', collect_set(user_id)) user_id,</w:t>
      </w:r>
    </w:p>
    <w:p w14:paraId="68B1E639"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concat_ws('|', collect_set(lang))lang,</w:t>
      </w:r>
    </w:p>
    <w:p w14:paraId="0BDA105F"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lastRenderedPageBreak/>
        <w:t>concat_ws('|', collect_set(model)) model,</w:t>
      </w:r>
    </w:p>
    <w:p w14:paraId="47B2C30F"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concat_ws('|', collect_set(brand)) brand,</w:t>
      </w:r>
    </w:p>
    <w:p w14:paraId="2FF1F948"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concat_ws('|', collect_set(email)) email,</w:t>
      </w:r>
    </w:p>
    <w:p w14:paraId="70F50908"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concat_ws('|', collect_set(height_width)) height_width,</w:t>
      </w:r>
    </w:p>
    <w:p w14:paraId="03687BDC"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concat_ws('|', collect_set(app_time)) app_time,</w:t>
      </w:r>
    </w:p>
    <w:p w14:paraId="5A645573"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concat_ws('|', collect_set(network)) network,</w:t>
      </w:r>
    </w:p>
    <w:p w14:paraId="562F1543"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date_format('2019-06-09','yyyy-MM')</w:t>
      </w:r>
    </w:p>
    <w:p w14:paraId="674F882D"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from hive_batch.dws_uv_detail_day</w:t>
      </w:r>
    </w:p>
    <w:p w14:paraId="71280235"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where date_format(dt,'yyyy-MM') = date_format('2019-06-09','yyyy-MM')</w:t>
      </w:r>
    </w:p>
    <w:p w14:paraId="26E99F9F"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group by mid_id;</w:t>
      </w:r>
    </w:p>
    <w:p w14:paraId="0879965B" w14:textId="3FE1DEB8" w:rsidR="0054749C" w:rsidRPr="00C970C2" w:rsidRDefault="0054749C" w:rsidP="00B424A0">
      <w:pPr>
        <w:pStyle w:val="1e"/>
      </w:pPr>
      <w:r w:rsidRPr="00C970C2">
        <w:rPr>
          <w:noProof/>
        </w:rPr>
        <w:drawing>
          <wp:inline distT="0" distB="0" distL="0" distR="0" wp14:anchorId="572A1EAC" wp14:editId="56E3960C">
            <wp:extent cx="5400000" cy="2080800"/>
            <wp:effectExtent l="0" t="0" r="0" b="0"/>
            <wp:docPr id="35954" name="图片 35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00" cy="2080800"/>
                    </a:xfrm>
                    <a:prstGeom prst="rect">
                      <a:avLst/>
                    </a:prstGeom>
                  </pic:spPr>
                </pic:pic>
              </a:graphicData>
            </a:graphic>
          </wp:inline>
        </w:drawing>
      </w:r>
    </w:p>
    <w:p w14:paraId="6B9D4DAF" w14:textId="3A3E70C9" w:rsidR="00F23E6D" w:rsidRPr="00C970C2" w:rsidRDefault="00F23E6D" w:rsidP="00B424A0">
      <w:pPr>
        <w:pStyle w:val="1e"/>
      </w:pPr>
      <w:r w:rsidRPr="00C970C2">
        <w:rPr>
          <w:rFonts w:hint="eastAsia"/>
        </w:rPr>
        <w:t>查询导入</w:t>
      </w:r>
      <w:r w:rsidR="0054749C" w:rsidRPr="00C970C2">
        <w:rPr>
          <w:rFonts w:hint="eastAsia"/>
        </w:rPr>
        <w:t>的数据。</w:t>
      </w:r>
    </w:p>
    <w:p w14:paraId="0CBA11E3" w14:textId="724B917D"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select count(*) from dws_uv_detail_mn;</w:t>
      </w:r>
    </w:p>
    <w:p w14:paraId="594CE6BD" w14:textId="298E93B1" w:rsidR="00F23E6D" w:rsidRPr="00C970C2" w:rsidRDefault="002B67F2" w:rsidP="00B424A0">
      <w:pPr>
        <w:pStyle w:val="1e"/>
      </w:pPr>
      <w:r w:rsidRPr="00C970C2">
        <w:rPr>
          <w:noProof/>
        </w:rPr>
        <w:drawing>
          <wp:inline distT="0" distB="0" distL="0" distR="0" wp14:anchorId="5DC4A75E" wp14:editId="43DFF101">
            <wp:extent cx="5400000" cy="763200"/>
            <wp:effectExtent l="0" t="0" r="0" b="0"/>
            <wp:docPr id="35955" name="图片 35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00" cy="763200"/>
                    </a:xfrm>
                    <a:prstGeom prst="rect">
                      <a:avLst/>
                    </a:prstGeom>
                  </pic:spPr>
                </pic:pic>
              </a:graphicData>
            </a:graphic>
          </wp:inline>
        </w:drawing>
      </w:r>
    </w:p>
    <w:p w14:paraId="763CC01E" w14:textId="66C24054" w:rsidR="00F23E6D" w:rsidRPr="00C970C2" w:rsidRDefault="00414572" w:rsidP="00F23E6D">
      <w:pPr>
        <w:pStyle w:val="30"/>
      </w:pPr>
      <w:r w:rsidRPr="00C970C2">
        <w:rPr>
          <w:rFonts w:hint="eastAsia"/>
        </w:rPr>
        <w:t>创建</w:t>
      </w:r>
      <w:r w:rsidR="00F23E6D" w:rsidRPr="00C970C2">
        <w:rPr>
          <w:rFonts w:hint="eastAsia"/>
        </w:rPr>
        <w:t>ADS</w:t>
      </w:r>
      <w:r w:rsidR="00F23E6D" w:rsidRPr="00C970C2">
        <w:rPr>
          <w:rFonts w:hint="eastAsia"/>
        </w:rPr>
        <w:t>层活跃用户数表</w:t>
      </w:r>
    </w:p>
    <w:p w14:paraId="13A3287A" w14:textId="0D3CADE7" w:rsidR="00F23E6D" w:rsidRPr="00C970C2" w:rsidRDefault="00414572" w:rsidP="00B424A0">
      <w:pPr>
        <w:pStyle w:val="1e"/>
      </w:pPr>
      <w:r w:rsidRPr="00C970C2">
        <w:rPr>
          <w:rFonts w:hint="eastAsia"/>
        </w:rPr>
        <w:t>创建</w:t>
      </w:r>
      <w:r w:rsidRPr="00C970C2">
        <w:t>ADS</w:t>
      </w:r>
      <w:r w:rsidRPr="00C970C2">
        <w:t>层活跃用户数表</w:t>
      </w:r>
      <w:r w:rsidRPr="00C970C2">
        <w:t>ads_uv_count</w:t>
      </w:r>
      <w:r w:rsidR="00F23E6D" w:rsidRPr="00C970C2">
        <w:rPr>
          <w:rFonts w:hint="eastAsia"/>
        </w:rPr>
        <w:t>。</w:t>
      </w:r>
    </w:p>
    <w:p w14:paraId="45EF3F2E"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drop table if exists hive_batch.ads_uv_count;</w:t>
      </w:r>
    </w:p>
    <w:p w14:paraId="065793C4"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create external table hive_batch.ads_uv_count(</w:t>
      </w:r>
    </w:p>
    <w:p w14:paraId="68CC87B0"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`dt` string COMMENT '</w:t>
      </w:r>
      <w:r w:rsidRPr="00C970C2">
        <w:rPr>
          <w:rFonts w:ascii="Huawei Sans" w:hAnsi="Huawei Sans" w:hint="eastAsia"/>
          <w:shd w:val="pct15" w:color="auto" w:fill="FFFFFF"/>
          <w:lang w:eastAsia="en-US"/>
        </w:rPr>
        <w:t>统计日期</w:t>
      </w:r>
      <w:r w:rsidRPr="00C970C2">
        <w:rPr>
          <w:rFonts w:ascii="Huawei Sans" w:hAnsi="Huawei Sans" w:hint="eastAsia"/>
          <w:shd w:val="pct15" w:color="auto" w:fill="FFFFFF"/>
          <w:lang w:eastAsia="en-US"/>
        </w:rPr>
        <w:t>',</w:t>
      </w:r>
    </w:p>
    <w:p w14:paraId="097E61B4"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`day_count` bigint COMMENT '</w:t>
      </w:r>
      <w:r w:rsidRPr="00C970C2">
        <w:rPr>
          <w:rFonts w:ascii="Huawei Sans" w:hAnsi="Huawei Sans" w:hint="eastAsia"/>
          <w:shd w:val="pct15" w:color="auto" w:fill="FFFFFF"/>
          <w:lang w:eastAsia="en-US"/>
        </w:rPr>
        <w:t>当日用户数量</w:t>
      </w:r>
      <w:r w:rsidRPr="00C970C2">
        <w:rPr>
          <w:rFonts w:ascii="Huawei Sans" w:hAnsi="Huawei Sans" w:hint="eastAsia"/>
          <w:shd w:val="pct15" w:color="auto" w:fill="FFFFFF"/>
          <w:lang w:eastAsia="en-US"/>
        </w:rPr>
        <w:t>',</w:t>
      </w:r>
    </w:p>
    <w:p w14:paraId="5076E60B"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`wk_count`  bigint COMMENT '</w:t>
      </w:r>
      <w:r w:rsidRPr="00C970C2">
        <w:rPr>
          <w:rFonts w:ascii="Huawei Sans" w:hAnsi="Huawei Sans" w:hint="eastAsia"/>
          <w:shd w:val="pct15" w:color="auto" w:fill="FFFFFF"/>
          <w:lang w:eastAsia="en-US"/>
        </w:rPr>
        <w:t>当周用户数量</w:t>
      </w:r>
      <w:r w:rsidRPr="00C970C2">
        <w:rPr>
          <w:rFonts w:ascii="Huawei Sans" w:hAnsi="Huawei Sans" w:hint="eastAsia"/>
          <w:shd w:val="pct15" w:color="auto" w:fill="FFFFFF"/>
          <w:lang w:eastAsia="en-US"/>
        </w:rPr>
        <w:t>',</w:t>
      </w:r>
    </w:p>
    <w:p w14:paraId="7C6421EA"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`mn_count`  bigint COMMENT '</w:t>
      </w:r>
      <w:r w:rsidRPr="00C970C2">
        <w:rPr>
          <w:rFonts w:ascii="Huawei Sans" w:hAnsi="Huawei Sans" w:hint="eastAsia"/>
          <w:shd w:val="pct15" w:color="auto" w:fill="FFFFFF"/>
          <w:lang w:eastAsia="en-US"/>
        </w:rPr>
        <w:t>当月用户数量</w:t>
      </w:r>
      <w:r w:rsidRPr="00C970C2">
        <w:rPr>
          <w:rFonts w:ascii="Huawei Sans" w:hAnsi="Huawei Sans" w:hint="eastAsia"/>
          <w:shd w:val="pct15" w:color="auto" w:fill="FFFFFF"/>
          <w:lang w:eastAsia="en-US"/>
        </w:rPr>
        <w:t>',</w:t>
      </w:r>
    </w:p>
    <w:p w14:paraId="2875F9C2"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`is_weekend` string COMMENT 'Y,N</w:t>
      </w:r>
      <w:r w:rsidRPr="00C970C2">
        <w:rPr>
          <w:rFonts w:ascii="Huawei Sans" w:hAnsi="Huawei Sans" w:hint="eastAsia"/>
          <w:shd w:val="pct15" w:color="auto" w:fill="FFFFFF"/>
          <w:lang w:eastAsia="en-US"/>
        </w:rPr>
        <w:t>是否是周末</w:t>
      </w:r>
      <w:r w:rsidRPr="00C970C2">
        <w:rPr>
          <w:rFonts w:ascii="Huawei Sans" w:hAnsi="Huawei Sans" w:hint="eastAsia"/>
          <w:shd w:val="pct15" w:color="auto" w:fill="FFFFFF"/>
          <w:lang w:eastAsia="en-US"/>
        </w:rPr>
        <w:t>,</w:t>
      </w:r>
      <w:r w:rsidRPr="00C970C2">
        <w:rPr>
          <w:rFonts w:ascii="Huawei Sans" w:hAnsi="Huawei Sans" w:hint="eastAsia"/>
          <w:shd w:val="pct15" w:color="auto" w:fill="FFFFFF"/>
          <w:lang w:eastAsia="en-US"/>
        </w:rPr>
        <w:t>用于得到本周最终结果</w:t>
      </w:r>
      <w:r w:rsidRPr="00C970C2">
        <w:rPr>
          <w:rFonts w:ascii="Huawei Sans" w:hAnsi="Huawei Sans" w:hint="eastAsia"/>
          <w:shd w:val="pct15" w:color="auto" w:fill="FFFFFF"/>
          <w:lang w:eastAsia="en-US"/>
        </w:rPr>
        <w:t>',</w:t>
      </w:r>
    </w:p>
    <w:p w14:paraId="50FB42BE"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`is_monthend` string COMMENT 'Y,N</w:t>
      </w:r>
      <w:r w:rsidRPr="00C970C2">
        <w:rPr>
          <w:rFonts w:ascii="Huawei Sans" w:hAnsi="Huawei Sans" w:hint="eastAsia"/>
          <w:shd w:val="pct15" w:color="auto" w:fill="FFFFFF"/>
          <w:lang w:eastAsia="en-US"/>
        </w:rPr>
        <w:t>是否是月末</w:t>
      </w:r>
      <w:r w:rsidRPr="00C970C2">
        <w:rPr>
          <w:rFonts w:ascii="Huawei Sans" w:hAnsi="Huawei Sans" w:hint="eastAsia"/>
          <w:shd w:val="pct15" w:color="auto" w:fill="FFFFFF"/>
          <w:lang w:eastAsia="en-US"/>
        </w:rPr>
        <w:t>,</w:t>
      </w:r>
      <w:r w:rsidRPr="00C970C2">
        <w:rPr>
          <w:rFonts w:ascii="Huawei Sans" w:hAnsi="Huawei Sans" w:hint="eastAsia"/>
          <w:shd w:val="pct15" w:color="auto" w:fill="FFFFFF"/>
          <w:lang w:eastAsia="en-US"/>
        </w:rPr>
        <w:t>用于得到本月最终结果</w:t>
      </w:r>
      <w:r w:rsidRPr="00C970C2">
        <w:rPr>
          <w:rFonts w:ascii="Huawei Sans" w:hAnsi="Huawei Sans" w:hint="eastAsia"/>
          <w:shd w:val="pct15" w:color="auto" w:fill="FFFFFF"/>
          <w:lang w:eastAsia="en-US"/>
        </w:rPr>
        <w:t xml:space="preserve">' </w:t>
      </w:r>
    </w:p>
    <w:p w14:paraId="523C66DD"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lastRenderedPageBreak/>
        <w:t>) COMMENT '</w:t>
      </w:r>
      <w:r w:rsidRPr="00C970C2">
        <w:rPr>
          <w:rFonts w:ascii="Huawei Sans" w:hAnsi="Huawei Sans" w:hint="eastAsia"/>
          <w:shd w:val="pct15" w:color="auto" w:fill="FFFFFF"/>
          <w:lang w:eastAsia="en-US"/>
        </w:rPr>
        <w:t>活跃用户数</w:t>
      </w:r>
      <w:r w:rsidRPr="00C970C2">
        <w:rPr>
          <w:rFonts w:ascii="Huawei Sans" w:hAnsi="Huawei Sans" w:hint="eastAsia"/>
          <w:shd w:val="pct15" w:color="auto" w:fill="FFFFFF"/>
          <w:lang w:eastAsia="en-US"/>
        </w:rPr>
        <w:t>'</w:t>
      </w:r>
    </w:p>
    <w:p w14:paraId="7242FF14"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row format delimited fields terminated by '\t'</w:t>
      </w:r>
    </w:p>
    <w:p w14:paraId="0F409775"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location '/warehouse/hive_batch/ads/ads_uv_count/';</w:t>
      </w:r>
    </w:p>
    <w:p w14:paraId="36215A03" w14:textId="658933FF" w:rsidR="00414572" w:rsidRPr="00C970C2" w:rsidRDefault="00414572" w:rsidP="00B424A0">
      <w:pPr>
        <w:pStyle w:val="1e"/>
      </w:pPr>
      <w:r w:rsidRPr="00C970C2">
        <w:rPr>
          <w:noProof/>
        </w:rPr>
        <w:drawing>
          <wp:inline distT="0" distB="0" distL="0" distR="0" wp14:anchorId="5B9C9886" wp14:editId="111571A5">
            <wp:extent cx="5400000" cy="1645200"/>
            <wp:effectExtent l="0" t="0" r="0" b="0"/>
            <wp:docPr id="35956" name="图片 35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00" cy="1645200"/>
                    </a:xfrm>
                    <a:prstGeom prst="rect">
                      <a:avLst/>
                    </a:prstGeom>
                  </pic:spPr>
                </pic:pic>
              </a:graphicData>
            </a:graphic>
          </wp:inline>
        </w:drawing>
      </w:r>
    </w:p>
    <w:p w14:paraId="3BFF1A47" w14:textId="247F72C3" w:rsidR="00F23E6D" w:rsidRPr="00C970C2" w:rsidRDefault="00414572" w:rsidP="00B424A0">
      <w:pPr>
        <w:pStyle w:val="1e"/>
      </w:pPr>
      <w:r w:rsidRPr="00C970C2">
        <w:rPr>
          <w:rFonts w:hint="eastAsia"/>
        </w:rPr>
        <w:t>向表</w:t>
      </w:r>
      <w:r w:rsidRPr="00C970C2">
        <w:t>ads_uv_count</w:t>
      </w:r>
      <w:r w:rsidR="00F23E6D" w:rsidRPr="00C970C2">
        <w:rPr>
          <w:rFonts w:hint="eastAsia"/>
        </w:rPr>
        <w:t>导入数据。</w:t>
      </w:r>
    </w:p>
    <w:p w14:paraId="45741A23"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insert into table hive_batch.ads_uv_count </w:t>
      </w:r>
    </w:p>
    <w:p w14:paraId="121B8F6D"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select  </w:t>
      </w:r>
    </w:p>
    <w:p w14:paraId="15263D9D" w14:textId="589ADA6B"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'2019-06-09' dt,daycount.ct,wkcount.ct,mncount.ct,</w:t>
      </w:r>
    </w:p>
    <w:p w14:paraId="77167F62"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if(date_add(next_day('2019-06-09','MO'),-1)='2019-06-09','Y','N') ,</w:t>
      </w:r>
    </w:p>
    <w:p w14:paraId="3521BA27"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if(last_day('2019-06-09')='2019-06-09','Y','N') </w:t>
      </w:r>
    </w:p>
    <w:p w14:paraId="69EF4534"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from </w:t>
      </w:r>
    </w:p>
    <w:p w14:paraId="1B3ED055"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w:t>
      </w:r>
    </w:p>
    <w:p w14:paraId="53CB0AB2"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select  </w:t>
      </w:r>
    </w:p>
    <w:p w14:paraId="7C55183B" w14:textId="2E54256A"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'2019-06-09' dt,count(*) ct</w:t>
      </w:r>
    </w:p>
    <w:p w14:paraId="3B97BF10" w14:textId="77777777" w:rsidR="00A22080"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from hive_batch.dws_uv_detail_day</w:t>
      </w:r>
    </w:p>
    <w:p w14:paraId="09C84F11" w14:textId="4167564B" w:rsidR="00F23E6D" w:rsidRPr="00C970C2" w:rsidRDefault="00A22080"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w:t>
      </w:r>
      <w:r w:rsidR="00F23E6D" w:rsidRPr="00C970C2">
        <w:rPr>
          <w:rFonts w:ascii="Huawei Sans" w:hAnsi="Huawei Sans" w:hint="eastAsia"/>
          <w:shd w:val="pct15" w:color="auto" w:fill="FFFFFF"/>
          <w:lang w:eastAsia="en-US"/>
        </w:rPr>
        <w:t xml:space="preserve">where dt='2019-06-09'  </w:t>
      </w:r>
    </w:p>
    <w:p w14:paraId="648DEE14"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)daycount join </w:t>
      </w:r>
    </w:p>
    <w:p w14:paraId="33F36A3B"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w:t>
      </w:r>
    </w:p>
    <w:p w14:paraId="1C3F21AB"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select  </w:t>
      </w:r>
    </w:p>
    <w:p w14:paraId="10E54888" w14:textId="2DF0F8E6"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'2019-06-09' dt,count (*) ct</w:t>
      </w:r>
    </w:p>
    <w:p w14:paraId="471C4C51"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from hive_batch.dws_uv_detail_wk</w:t>
      </w:r>
    </w:p>
    <w:p w14:paraId="23A8A122"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where wk_dt=concat(date_add(next_day('2019-06-09','MO'),-7),'_' ,date_add(next_day('2019-06-09','MO'),-1) )</w:t>
      </w:r>
    </w:p>
    <w:p w14:paraId="173A69CC"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wkcount on daycount.dt=wkcount.dt</w:t>
      </w:r>
    </w:p>
    <w:p w14:paraId="36F985C9"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join </w:t>
      </w:r>
    </w:p>
    <w:p w14:paraId="1D8E3F39"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w:t>
      </w:r>
    </w:p>
    <w:p w14:paraId="751C20F4"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select  </w:t>
      </w:r>
    </w:p>
    <w:p w14:paraId="6FA8102D" w14:textId="2E4949D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'2019-06-09' dt,count (*) ct</w:t>
      </w:r>
    </w:p>
    <w:p w14:paraId="1D8188C8"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from hive_batch.dws_uv_detail_mn</w:t>
      </w:r>
    </w:p>
    <w:p w14:paraId="0D693301"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where mn=date_format('2019-06-09','yyyy-MM')  </w:t>
      </w:r>
    </w:p>
    <w:p w14:paraId="17D678BE"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lastRenderedPageBreak/>
        <w:t>)mncount on daycount.dt=mncount.dt;</w:t>
      </w:r>
    </w:p>
    <w:p w14:paraId="37B7CF82" w14:textId="66BD6C92" w:rsidR="004A1FA2" w:rsidRPr="00C970C2" w:rsidRDefault="004A1FA2" w:rsidP="00B424A0">
      <w:pPr>
        <w:pStyle w:val="1e"/>
      </w:pPr>
      <w:r w:rsidRPr="00C970C2">
        <w:rPr>
          <w:noProof/>
        </w:rPr>
        <w:drawing>
          <wp:inline distT="0" distB="0" distL="0" distR="0" wp14:anchorId="0BFB123B" wp14:editId="69BB2427">
            <wp:extent cx="5400000" cy="3088800"/>
            <wp:effectExtent l="0" t="0" r="0" b="0"/>
            <wp:docPr id="35957" name="图片 35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00" cy="3088800"/>
                    </a:xfrm>
                    <a:prstGeom prst="rect">
                      <a:avLst/>
                    </a:prstGeom>
                  </pic:spPr>
                </pic:pic>
              </a:graphicData>
            </a:graphic>
          </wp:inline>
        </w:drawing>
      </w:r>
    </w:p>
    <w:p w14:paraId="19E2E086" w14:textId="4FB8075D" w:rsidR="00F23E6D" w:rsidRPr="00C970C2" w:rsidRDefault="00F23E6D" w:rsidP="00B424A0">
      <w:pPr>
        <w:pStyle w:val="1e"/>
      </w:pPr>
      <w:r w:rsidRPr="00C970C2">
        <w:rPr>
          <w:rFonts w:hint="eastAsia"/>
        </w:rPr>
        <w:t>查询导入</w:t>
      </w:r>
      <w:r w:rsidR="004A1FA2" w:rsidRPr="00C970C2">
        <w:rPr>
          <w:rFonts w:hint="eastAsia"/>
        </w:rPr>
        <w:t>的数据</w:t>
      </w:r>
      <w:r w:rsidRPr="00C970C2">
        <w:rPr>
          <w:rFonts w:hint="eastAsia"/>
        </w:rPr>
        <w:t>。</w:t>
      </w:r>
    </w:p>
    <w:p w14:paraId="2FCC43CE" w14:textId="61FF55AC"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select * from ads_uv_count;</w:t>
      </w:r>
    </w:p>
    <w:p w14:paraId="4A52087B" w14:textId="52BDE0EB" w:rsidR="00F23E6D" w:rsidRPr="00C970C2" w:rsidRDefault="004A1FA2" w:rsidP="00B424A0">
      <w:pPr>
        <w:pStyle w:val="1e"/>
      </w:pPr>
      <w:r w:rsidRPr="00C970C2">
        <w:rPr>
          <w:noProof/>
        </w:rPr>
        <w:drawing>
          <wp:inline distT="0" distB="0" distL="0" distR="0" wp14:anchorId="596A6BF7" wp14:editId="2CCDE04A">
            <wp:extent cx="5400000" cy="1314000"/>
            <wp:effectExtent l="0" t="0" r="0" b="635"/>
            <wp:docPr id="35958" name="图片 35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00" cy="1314000"/>
                    </a:xfrm>
                    <a:prstGeom prst="rect">
                      <a:avLst/>
                    </a:prstGeom>
                  </pic:spPr>
                </pic:pic>
              </a:graphicData>
            </a:graphic>
          </wp:inline>
        </w:drawing>
      </w:r>
    </w:p>
    <w:p w14:paraId="481C3DEF" w14:textId="5E418E2D" w:rsidR="00F23E6D" w:rsidRPr="00C970C2" w:rsidRDefault="00B424A0" w:rsidP="00F23E6D">
      <w:pPr>
        <w:pStyle w:val="30"/>
      </w:pPr>
      <w:r w:rsidRPr="00C970C2">
        <w:rPr>
          <w:rFonts w:hint="eastAsia"/>
        </w:rPr>
        <w:t>创建</w:t>
      </w:r>
      <w:r w:rsidR="00F23E6D" w:rsidRPr="00C970C2">
        <w:rPr>
          <w:rFonts w:hint="eastAsia"/>
        </w:rPr>
        <w:t>DWS</w:t>
      </w:r>
      <w:r w:rsidR="00F23E6D" w:rsidRPr="00C970C2">
        <w:rPr>
          <w:rFonts w:hint="eastAsia"/>
        </w:rPr>
        <w:t>层每日新增用户表</w:t>
      </w:r>
    </w:p>
    <w:p w14:paraId="7E80DF33" w14:textId="58ED887E" w:rsidR="00F23E6D" w:rsidRPr="00C970C2" w:rsidRDefault="00B424A0" w:rsidP="00B424A0">
      <w:pPr>
        <w:pStyle w:val="1e"/>
      </w:pPr>
      <w:r w:rsidRPr="00C970C2">
        <w:rPr>
          <w:rFonts w:hint="eastAsia"/>
        </w:rPr>
        <w:t>创建</w:t>
      </w:r>
      <w:r w:rsidRPr="00C970C2">
        <w:t>DWS</w:t>
      </w:r>
      <w:r w:rsidRPr="00C970C2">
        <w:t>层每日新增用户表</w:t>
      </w:r>
      <w:r w:rsidRPr="00C970C2">
        <w:t>dws_new_mid_day</w:t>
      </w:r>
      <w:r w:rsidR="00F23E6D" w:rsidRPr="00C970C2">
        <w:rPr>
          <w:rFonts w:hint="eastAsia"/>
        </w:rPr>
        <w:t>。</w:t>
      </w:r>
    </w:p>
    <w:p w14:paraId="5970F283"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drop table if exists hive_batch.dws_new_mid_day;</w:t>
      </w:r>
    </w:p>
    <w:p w14:paraId="5D146D25"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create external table hive_batch.dws_new_mid_day</w:t>
      </w:r>
    </w:p>
    <w:p w14:paraId="73AC114F"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w:t>
      </w:r>
    </w:p>
    <w:p w14:paraId="53A2C338" w14:textId="77777777" w:rsidR="00B424A0"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`mid_id` string COMMENT '</w:t>
      </w:r>
      <w:r w:rsidRPr="00C970C2">
        <w:rPr>
          <w:rFonts w:ascii="Huawei Sans" w:hAnsi="Huawei Sans" w:hint="eastAsia"/>
          <w:shd w:val="pct15" w:color="auto" w:fill="FFFFFF"/>
          <w:lang w:eastAsia="en-US"/>
        </w:rPr>
        <w:t>设备唯一标识</w:t>
      </w:r>
      <w:r w:rsidRPr="00C970C2">
        <w:rPr>
          <w:rFonts w:ascii="Huawei Sans" w:hAnsi="Huawei Sans" w:hint="eastAsia"/>
          <w:shd w:val="pct15" w:color="auto" w:fill="FFFFFF"/>
          <w:lang w:eastAsia="en-US"/>
        </w:rPr>
        <w:t>',</w:t>
      </w:r>
    </w:p>
    <w:p w14:paraId="2C2F6BA3" w14:textId="26280F7D"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`user_id` string COMMENT '</w:t>
      </w:r>
      <w:r w:rsidRPr="00C970C2">
        <w:rPr>
          <w:rFonts w:ascii="Huawei Sans" w:hAnsi="Huawei Sans" w:hint="eastAsia"/>
          <w:shd w:val="pct15" w:color="auto" w:fill="FFFFFF"/>
          <w:lang w:eastAsia="en-US"/>
        </w:rPr>
        <w:t>用户标识</w:t>
      </w:r>
      <w:r w:rsidRPr="00C970C2">
        <w:rPr>
          <w:rFonts w:ascii="Huawei Sans" w:hAnsi="Huawei Sans" w:hint="eastAsia"/>
          <w:shd w:val="pct15" w:color="auto" w:fill="FFFFFF"/>
          <w:lang w:eastAsia="en-US"/>
        </w:rPr>
        <w:t xml:space="preserve">',  </w:t>
      </w:r>
    </w:p>
    <w:p w14:paraId="32410683"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`lang` string COMMENT '</w:t>
      </w:r>
      <w:r w:rsidRPr="00C970C2">
        <w:rPr>
          <w:rFonts w:ascii="Huawei Sans" w:hAnsi="Huawei Sans" w:hint="eastAsia"/>
          <w:shd w:val="pct15" w:color="auto" w:fill="FFFFFF"/>
          <w:lang w:eastAsia="en-US"/>
        </w:rPr>
        <w:t>系统语言</w:t>
      </w:r>
      <w:r w:rsidRPr="00C970C2">
        <w:rPr>
          <w:rFonts w:ascii="Huawei Sans" w:hAnsi="Huawei Sans" w:hint="eastAsia"/>
          <w:shd w:val="pct15" w:color="auto" w:fill="FFFFFF"/>
          <w:lang w:eastAsia="en-US"/>
        </w:rPr>
        <w:t xml:space="preserve">',  </w:t>
      </w:r>
    </w:p>
    <w:p w14:paraId="03A38F35"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`model` string COMMENT '</w:t>
      </w:r>
      <w:r w:rsidRPr="00C970C2">
        <w:rPr>
          <w:rFonts w:ascii="Huawei Sans" w:hAnsi="Huawei Sans" w:hint="eastAsia"/>
          <w:shd w:val="pct15" w:color="auto" w:fill="FFFFFF"/>
          <w:lang w:eastAsia="en-US"/>
        </w:rPr>
        <w:t>手机型号</w:t>
      </w:r>
      <w:r w:rsidRPr="00C970C2">
        <w:rPr>
          <w:rFonts w:ascii="Huawei Sans" w:hAnsi="Huawei Sans" w:hint="eastAsia"/>
          <w:shd w:val="pct15" w:color="auto" w:fill="FFFFFF"/>
          <w:lang w:eastAsia="en-US"/>
        </w:rPr>
        <w:t>',</w:t>
      </w:r>
    </w:p>
    <w:p w14:paraId="34B99FE6"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`brand` string COMMENT '</w:t>
      </w:r>
      <w:r w:rsidRPr="00C970C2">
        <w:rPr>
          <w:rFonts w:ascii="Huawei Sans" w:hAnsi="Huawei Sans" w:hint="eastAsia"/>
          <w:shd w:val="pct15" w:color="auto" w:fill="FFFFFF"/>
          <w:lang w:eastAsia="en-US"/>
        </w:rPr>
        <w:t>手机品牌</w:t>
      </w:r>
      <w:r w:rsidRPr="00C970C2">
        <w:rPr>
          <w:rFonts w:ascii="Huawei Sans" w:hAnsi="Huawei Sans" w:hint="eastAsia"/>
          <w:shd w:val="pct15" w:color="auto" w:fill="FFFFFF"/>
          <w:lang w:eastAsia="en-US"/>
        </w:rPr>
        <w:t>',</w:t>
      </w:r>
    </w:p>
    <w:p w14:paraId="50380482"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`email` string COMMENT '</w:t>
      </w:r>
      <w:r w:rsidRPr="00C970C2">
        <w:rPr>
          <w:rFonts w:ascii="Huawei Sans" w:hAnsi="Huawei Sans" w:hint="eastAsia"/>
          <w:shd w:val="pct15" w:color="auto" w:fill="FFFFFF"/>
          <w:lang w:eastAsia="en-US"/>
        </w:rPr>
        <w:t>邮箱</w:t>
      </w:r>
      <w:r w:rsidRPr="00C970C2">
        <w:rPr>
          <w:rFonts w:ascii="Huawei Sans" w:hAnsi="Huawei Sans" w:hint="eastAsia"/>
          <w:shd w:val="pct15" w:color="auto" w:fill="FFFFFF"/>
          <w:lang w:eastAsia="en-US"/>
        </w:rPr>
        <w:t xml:space="preserve">', </w:t>
      </w:r>
    </w:p>
    <w:p w14:paraId="1011D3C9"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`height_width` string COMMENT '</w:t>
      </w:r>
      <w:r w:rsidRPr="00C970C2">
        <w:rPr>
          <w:rFonts w:ascii="Huawei Sans" w:hAnsi="Huawei Sans" w:hint="eastAsia"/>
          <w:shd w:val="pct15" w:color="auto" w:fill="FFFFFF"/>
          <w:lang w:eastAsia="en-US"/>
        </w:rPr>
        <w:t>屏幕宽高</w:t>
      </w:r>
      <w:r w:rsidRPr="00C970C2">
        <w:rPr>
          <w:rFonts w:ascii="Huawei Sans" w:hAnsi="Huawei Sans" w:hint="eastAsia"/>
          <w:shd w:val="pct15" w:color="auto" w:fill="FFFFFF"/>
          <w:lang w:eastAsia="en-US"/>
        </w:rPr>
        <w:t>',</w:t>
      </w:r>
    </w:p>
    <w:p w14:paraId="16F6705B"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lastRenderedPageBreak/>
        <w:t>`app_time` string COMMENT '</w:t>
      </w:r>
      <w:r w:rsidRPr="00C970C2">
        <w:rPr>
          <w:rFonts w:ascii="Huawei Sans" w:hAnsi="Huawei Sans" w:hint="eastAsia"/>
          <w:shd w:val="pct15" w:color="auto" w:fill="FFFFFF"/>
          <w:lang w:eastAsia="en-US"/>
        </w:rPr>
        <w:t>客户端日志产生时的时间</w:t>
      </w:r>
      <w:r w:rsidRPr="00C970C2">
        <w:rPr>
          <w:rFonts w:ascii="Huawei Sans" w:hAnsi="Huawei Sans" w:hint="eastAsia"/>
          <w:shd w:val="pct15" w:color="auto" w:fill="FFFFFF"/>
          <w:lang w:eastAsia="en-US"/>
        </w:rPr>
        <w:t>',</w:t>
      </w:r>
    </w:p>
    <w:p w14:paraId="07411E97"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`network` string COMMENT '</w:t>
      </w:r>
      <w:r w:rsidRPr="00C970C2">
        <w:rPr>
          <w:rFonts w:ascii="Huawei Sans" w:hAnsi="Huawei Sans" w:hint="eastAsia"/>
          <w:shd w:val="pct15" w:color="auto" w:fill="FFFFFF"/>
          <w:lang w:eastAsia="en-US"/>
        </w:rPr>
        <w:t>网络模式</w:t>
      </w:r>
      <w:r w:rsidRPr="00C970C2">
        <w:rPr>
          <w:rFonts w:ascii="Huawei Sans" w:hAnsi="Huawei Sans" w:hint="eastAsia"/>
          <w:shd w:val="pct15" w:color="auto" w:fill="FFFFFF"/>
          <w:lang w:eastAsia="en-US"/>
        </w:rPr>
        <w:t>',</w:t>
      </w:r>
    </w:p>
    <w:p w14:paraId="683F3DED"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`create_date`  string  comment '</w:t>
      </w:r>
      <w:r w:rsidRPr="00C970C2">
        <w:rPr>
          <w:rFonts w:ascii="Huawei Sans" w:hAnsi="Huawei Sans" w:hint="eastAsia"/>
          <w:shd w:val="pct15" w:color="auto" w:fill="FFFFFF"/>
          <w:lang w:eastAsia="en-US"/>
        </w:rPr>
        <w:t>创建时间</w:t>
      </w:r>
      <w:r w:rsidRPr="00C970C2">
        <w:rPr>
          <w:rFonts w:ascii="Huawei Sans" w:hAnsi="Huawei Sans" w:hint="eastAsia"/>
          <w:shd w:val="pct15" w:color="auto" w:fill="FFFFFF"/>
          <w:lang w:eastAsia="en-US"/>
        </w:rPr>
        <w:t xml:space="preserve">' </w:t>
      </w:r>
    </w:p>
    <w:p w14:paraId="5D379A57"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COMMENT '</w:t>
      </w:r>
      <w:r w:rsidRPr="00C970C2">
        <w:rPr>
          <w:rFonts w:ascii="Huawei Sans" w:hAnsi="Huawei Sans" w:hint="eastAsia"/>
          <w:shd w:val="pct15" w:color="auto" w:fill="FFFFFF"/>
          <w:lang w:eastAsia="en-US"/>
        </w:rPr>
        <w:t>每日新增用户信息</w:t>
      </w:r>
      <w:r w:rsidRPr="00C970C2">
        <w:rPr>
          <w:rFonts w:ascii="Huawei Sans" w:hAnsi="Huawei Sans" w:hint="eastAsia"/>
          <w:shd w:val="pct15" w:color="auto" w:fill="FFFFFF"/>
          <w:lang w:eastAsia="en-US"/>
        </w:rPr>
        <w:t>'</w:t>
      </w:r>
    </w:p>
    <w:p w14:paraId="3928F55D"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location '/warehouse/hive_batch/dws/dws_new_mid_day/';</w:t>
      </w:r>
    </w:p>
    <w:p w14:paraId="3D12CAD6" w14:textId="3A7BC32A" w:rsidR="00B424A0" w:rsidRPr="00C970C2" w:rsidRDefault="00B424A0" w:rsidP="00B424A0">
      <w:pPr>
        <w:pStyle w:val="1e"/>
      </w:pPr>
      <w:r w:rsidRPr="00C970C2">
        <w:rPr>
          <w:noProof/>
        </w:rPr>
        <w:drawing>
          <wp:inline distT="0" distB="0" distL="0" distR="0" wp14:anchorId="38FAF834" wp14:editId="6C121D03">
            <wp:extent cx="5400000" cy="1976400"/>
            <wp:effectExtent l="0" t="0" r="0" b="5080"/>
            <wp:docPr id="35959" name="图片 35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00" cy="1976400"/>
                    </a:xfrm>
                    <a:prstGeom prst="rect">
                      <a:avLst/>
                    </a:prstGeom>
                  </pic:spPr>
                </pic:pic>
              </a:graphicData>
            </a:graphic>
          </wp:inline>
        </w:drawing>
      </w:r>
    </w:p>
    <w:p w14:paraId="7359D0FE" w14:textId="51DD0761" w:rsidR="00F23E6D" w:rsidRPr="00C970C2" w:rsidRDefault="00B424A0" w:rsidP="00B424A0">
      <w:pPr>
        <w:pStyle w:val="1e"/>
        <w:tabs>
          <w:tab w:val="clear" w:pos="4218"/>
        </w:tabs>
      </w:pPr>
      <w:r w:rsidRPr="00C970C2">
        <w:rPr>
          <w:rFonts w:hint="eastAsia"/>
        </w:rPr>
        <w:t>向表</w:t>
      </w:r>
      <w:r w:rsidRPr="00C970C2">
        <w:t>dws_new_mid_day</w:t>
      </w:r>
      <w:r w:rsidR="00F23E6D" w:rsidRPr="00C970C2">
        <w:rPr>
          <w:rFonts w:hint="eastAsia"/>
        </w:rPr>
        <w:t>导入数据。</w:t>
      </w:r>
    </w:p>
    <w:p w14:paraId="57B382CE" w14:textId="689C17E8" w:rsidR="00F23E6D" w:rsidRPr="00C970C2" w:rsidRDefault="00B424A0" w:rsidP="00B424A0">
      <w:pPr>
        <w:pStyle w:val="1e"/>
      </w:pPr>
      <w:r w:rsidRPr="00C970C2">
        <w:rPr>
          <w:rFonts w:hint="eastAsia"/>
        </w:rPr>
        <w:t>说明：</w:t>
      </w:r>
      <w:r w:rsidR="00F23E6D" w:rsidRPr="00C970C2">
        <w:rPr>
          <w:rFonts w:hint="eastAsia"/>
        </w:rPr>
        <w:t>用日活跃设备表</w:t>
      </w:r>
      <w:r w:rsidR="00F23E6D" w:rsidRPr="00C970C2">
        <w:rPr>
          <w:rFonts w:hint="eastAsia"/>
        </w:rPr>
        <w:t>Left Join</w:t>
      </w:r>
      <w:r w:rsidR="00F23E6D" w:rsidRPr="00C970C2">
        <w:rPr>
          <w:rFonts w:hint="eastAsia"/>
        </w:rPr>
        <w:t>每日新增用户表，关联的条件是</w:t>
      </w:r>
      <w:r w:rsidR="00F23E6D" w:rsidRPr="00C970C2">
        <w:rPr>
          <w:rFonts w:hint="eastAsia"/>
          <w:color w:val="000000" w:themeColor="text1"/>
        </w:rPr>
        <w:t>mid_id</w:t>
      </w:r>
      <w:r w:rsidR="00F23E6D" w:rsidRPr="00C970C2">
        <w:rPr>
          <w:rFonts w:hint="eastAsia"/>
          <w:color w:val="000000" w:themeColor="text1"/>
        </w:rPr>
        <w:t>相等。</w:t>
      </w:r>
      <w:r w:rsidR="00F23E6D" w:rsidRPr="00C970C2">
        <w:rPr>
          <w:rFonts w:hint="eastAsia"/>
        </w:rPr>
        <w:t>如果是每日新增的设备，则在每日新增设备表中为</w:t>
      </w:r>
      <w:r w:rsidR="00F23E6D" w:rsidRPr="00C970C2">
        <w:rPr>
          <w:rFonts w:hint="eastAsia"/>
        </w:rPr>
        <w:t>null</w:t>
      </w:r>
      <w:r w:rsidR="00F23E6D" w:rsidRPr="00C970C2">
        <w:rPr>
          <w:rFonts w:hint="eastAsia"/>
        </w:rPr>
        <w:t>。</w:t>
      </w:r>
    </w:p>
    <w:p w14:paraId="5774B1D4"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insert into table hive_batch.dws_new_mid_day</w:t>
      </w:r>
    </w:p>
    <w:p w14:paraId="32D70794"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select  </w:t>
      </w:r>
    </w:p>
    <w:p w14:paraId="42F939DB" w14:textId="3B3059E1"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ud.mid_id,</w:t>
      </w:r>
      <w:r w:rsidR="00B424A0" w:rsidRPr="00C970C2">
        <w:rPr>
          <w:rFonts w:ascii="Huawei Sans" w:hAnsi="Huawei Sans"/>
          <w:shd w:val="pct15" w:color="auto" w:fill="FFFFFF"/>
          <w:lang w:eastAsia="en-US"/>
        </w:rPr>
        <w:t xml:space="preserve"> </w:t>
      </w:r>
      <w:r w:rsidRPr="00C970C2">
        <w:rPr>
          <w:rFonts w:ascii="Huawei Sans" w:hAnsi="Huawei Sans" w:hint="eastAsia"/>
          <w:shd w:val="pct15" w:color="auto" w:fill="FFFFFF"/>
          <w:lang w:eastAsia="en-US"/>
        </w:rPr>
        <w:t>ud.user_id,</w:t>
      </w:r>
      <w:r w:rsidR="00B424A0" w:rsidRPr="00C970C2">
        <w:rPr>
          <w:rFonts w:ascii="Huawei Sans" w:hAnsi="Huawei Sans"/>
          <w:shd w:val="pct15" w:color="auto" w:fill="FFFFFF"/>
          <w:lang w:eastAsia="en-US"/>
        </w:rPr>
        <w:t xml:space="preserve"> </w:t>
      </w:r>
      <w:r w:rsidRPr="00C970C2">
        <w:rPr>
          <w:rFonts w:ascii="Huawei Sans" w:hAnsi="Huawei Sans" w:hint="eastAsia"/>
          <w:shd w:val="pct15" w:color="auto" w:fill="FFFFFF"/>
          <w:lang w:eastAsia="en-US"/>
        </w:rPr>
        <w:t>ud.lang,</w:t>
      </w:r>
      <w:r w:rsidR="00B424A0" w:rsidRPr="00C970C2">
        <w:rPr>
          <w:rFonts w:ascii="Huawei Sans" w:hAnsi="Huawei Sans"/>
          <w:shd w:val="pct15" w:color="auto" w:fill="FFFFFF"/>
          <w:lang w:eastAsia="en-US"/>
        </w:rPr>
        <w:t xml:space="preserve"> </w:t>
      </w:r>
      <w:r w:rsidRPr="00C970C2">
        <w:rPr>
          <w:rFonts w:ascii="Huawei Sans" w:hAnsi="Huawei Sans" w:hint="eastAsia"/>
          <w:shd w:val="pct15" w:color="auto" w:fill="FFFFFF"/>
          <w:lang w:eastAsia="en-US"/>
        </w:rPr>
        <w:t>ud.model,</w:t>
      </w:r>
      <w:r w:rsidR="00B424A0" w:rsidRPr="00C970C2">
        <w:rPr>
          <w:rFonts w:ascii="Huawei Sans" w:hAnsi="Huawei Sans"/>
          <w:shd w:val="pct15" w:color="auto" w:fill="FFFFFF"/>
          <w:lang w:eastAsia="en-US"/>
        </w:rPr>
        <w:t xml:space="preserve"> </w:t>
      </w:r>
      <w:r w:rsidRPr="00C970C2">
        <w:rPr>
          <w:rFonts w:ascii="Huawei Sans" w:hAnsi="Huawei Sans" w:hint="eastAsia"/>
          <w:shd w:val="pct15" w:color="auto" w:fill="FFFFFF"/>
          <w:lang w:eastAsia="en-US"/>
        </w:rPr>
        <w:t>ud.brand,</w:t>
      </w:r>
      <w:r w:rsidR="00B424A0" w:rsidRPr="00C970C2">
        <w:rPr>
          <w:rFonts w:ascii="Huawei Sans" w:hAnsi="Huawei Sans"/>
          <w:shd w:val="pct15" w:color="auto" w:fill="FFFFFF"/>
          <w:lang w:eastAsia="en-US"/>
        </w:rPr>
        <w:t xml:space="preserve"> </w:t>
      </w:r>
      <w:r w:rsidRPr="00C970C2">
        <w:rPr>
          <w:rFonts w:ascii="Huawei Sans" w:hAnsi="Huawei Sans" w:hint="eastAsia"/>
          <w:shd w:val="pct15" w:color="auto" w:fill="FFFFFF"/>
          <w:lang w:eastAsia="en-US"/>
        </w:rPr>
        <w:t>ud.email,</w:t>
      </w:r>
      <w:r w:rsidR="00B424A0" w:rsidRPr="00C970C2">
        <w:rPr>
          <w:rFonts w:ascii="Huawei Sans" w:hAnsi="Huawei Sans"/>
          <w:shd w:val="pct15" w:color="auto" w:fill="FFFFFF"/>
          <w:lang w:eastAsia="en-US"/>
        </w:rPr>
        <w:t xml:space="preserve"> </w:t>
      </w:r>
      <w:r w:rsidRPr="00C970C2">
        <w:rPr>
          <w:rFonts w:ascii="Huawei Sans" w:hAnsi="Huawei Sans" w:hint="eastAsia"/>
          <w:shd w:val="pct15" w:color="auto" w:fill="FFFFFF"/>
          <w:lang w:eastAsia="en-US"/>
        </w:rPr>
        <w:t>ud.height_width,</w:t>
      </w:r>
      <w:r w:rsidR="00B424A0" w:rsidRPr="00C970C2">
        <w:rPr>
          <w:rFonts w:ascii="Huawei Sans" w:hAnsi="Huawei Sans"/>
          <w:shd w:val="pct15" w:color="auto" w:fill="FFFFFF"/>
          <w:lang w:eastAsia="en-US"/>
        </w:rPr>
        <w:t xml:space="preserve"> </w:t>
      </w:r>
      <w:r w:rsidRPr="00C970C2">
        <w:rPr>
          <w:rFonts w:ascii="Huawei Sans" w:hAnsi="Huawei Sans" w:hint="eastAsia"/>
          <w:shd w:val="pct15" w:color="auto" w:fill="FFFFFF"/>
          <w:lang w:eastAsia="en-US"/>
        </w:rPr>
        <w:t>ud.app_time,</w:t>
      </w:r>
      <w:r w:rsidR="00B424A0" w:rsidRPr="00C970C2">
        <w:rPr>
          <w:rFonts w:ascii="Huawei Sans" w:hAnsi="Huawei Sans"/>
          <w:shd w:val="pct15" w:color="auto" w:fill="FFFFFF"/>
          <w:lang w:eastAsia="en-US"/>
        </w:rPr>
        <w:t xml:space="preserve"> </w:t>
      </w:r>
      <w:r w:rsidR="00B424A0" w:rsidRPr="00C970C2">
        <w:rPr>
          <w:rFonts w:ascii="Huawei Sans" w:hAnsi="Huawei Sans" w:hint="eastAsia"/>
          <w:shd w:val="pct15" w:color="auto" w:fill="FFFFFF"/>
          <w:lang w:eastAsia="en-US"/>
        </w:rPr>
        <w:t xml:space="preserve">ud.network, </w:t>
      </w:r>
      <w:r w:rsidRPr="00C970C2">
        <w:rPr>
          <w:rFonts w:ascii="Huawei Sans" w:hAnsi="Huawei Sans" w:hint="eastAsia"/>
          <w:shd w:val="pct15" w:color="auto" w:fill="FFFFFF"/>
          <w:lang w:eastAsia="en-US"/>
        </w:rPr>
        <w:t>'2019-06-09'</w:t>
      </w:r>
    </w:p>
    <w:p w14:paraId="6E2D6830"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from hive_batch.dws_uv_detail_day ud left join hive_batch.dws_new_mid_day nm on ud.mid_id=nm.mid_id</w:t>
      </w:r>
    </w:p>
    <w:p w14:paraId="5F02ED46"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where ud.dt='2019-06-09' and nm.mid_id is null;</w:t>
      </w:r>
    </w:p>
    <w:p w14:paraId="05EB3500" w14:textId="1645F8CE" w:rsidR="00B424A0" w:rsidRPr="00C970C2" w:rsidRDefault="00B424A0" w:rsidP="00B424A0">
      <w:pPr>
        <w:pStyle w:val="1e"/>
      </w:pPr>
      <w:r w:rsidRPr="00C970C2">
        <w:rPr>
          <w:noProof/>
        </w:rPr>
        <w:drawing>
          <wp:inline distT="0" distB="0" distL="0" distR="0" wp14:anchorId="1566A7C5" wp14:editId="7A2AA466">
            <wp:extent cx="5400000" cy="882000"/>
            <wp:effectExtent l="0" t="0" r="0" b="0"/>
            <wp:docPr id="35960" name="图片 35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00" cy="882000"/>
                    </a:xfrm>
                    <a:prstGeom prst="rect">
                      <a:avLst/>
                    </a:prstGeom>
                  </pic:spPr>
                </pic:pic>
              </a:graphicData>
            </a:graphic>
          </wp:inline>
        </w:drawing>
      </w:r>
    </w:p>
    <w:p w14:paraId="0E558FBE" w14:textId="15C7554E" w:rsidR="00F23E6D" w:rsidRPr="00C970C2" w:rsidRDefault="00F23E6D" w:rsidP="00B424A0">
      <w:pPr>
        <w:pStyle w:val="1e"/>
      </w:pPr>
      <w:r w:rsidRPr="00C970C2">
        <w:rPr>
          <w:rFonts w:hint="eastAsia"/>
        </w:rPr>
        <w:t>查询导入</w:t>
      </w:r>
      <w:r w:rsidR="00B424A0" w:rsidRPr="00C970C2">
        <w:rPr>
          <w:rFonts w:hint="eastAsia"/>
        </w:rPr>
        <w:t>的</w:t>
      </w:r>
      <w:r w:rsidRPr="00C970C2">
        <w:rPr>
          <w:rFonts w:hint="eastAsia"/>
        </w:rPr>
        <w:t>数据。</w:t>
      </w:r>
    </w:p>
    <w:p w14:paraId="0378226D" w14:textId="78F7A7E1"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selec</w:t>
      </w:r>
      <w:r w:rsidR="00B424A0" w:rsidRPr="00C970C2">
        <w:rPr>
          <w:rFonts w:ascii="Huawei Sans" w:hAnsi="Huawei Sans" w:hint="eastAsia"/>
          <w:shd w:val="pct15" w:color="auto" w:fill="FFFFFF"/>
          <w:lang w:eastAsia="en-US"/>
        </w:rPr>
        <w:t>t count(*) from dws_new_mid_day</w:t>
      </w:r>
      <w:r w:rsidRPr="00C970C2">
        <w:rPr>
          <w:rFonts w:ascii="Huawei Sans" w:hAnsi="Huawei Sans" w:hint="eastAsia"/>
          <w:shd w:val="pct15" w:color="auto" w:fill="FFFFFF"/>
          <w:lang w:eastAsia="en-US"/>
        </w:rPr>
        <w:t>;</w:t>
      </w:r>
    </w:p>
    <w:p w14:paraId="32CD5E21" w14:textId="11E9A4CF" w:rsidR="00F23E6D" w:rsidRPr="00C970C2" w:rsidRDefault="005D50C5" w:rsidP="00B424A0">
      <w:pPr>
        <w:pStyle w:val="1e"/>
      </w:pPr>
      <w:r w:rsidRPr="00C970C2">
        <w:rPr>
          <w:noProof/>
        </w:rPr>
        <w:drawing>
          <wp:inline distT="0" distB="0" distL="0" distR="0" wp14:anchorId="4B6458E3" wp14:editId="753896E9">
            <wp:extent cx="5400000" cy="784800"/>
            <wp:effectExtent l="0" t="0" r="0" b="0"/>
            <wp:docPr id="35961" name="图片 35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00" cy="784800"/>
                    </a:xfrm>
                    <a:prstGeom prst="rect">
                      <a:avLst/>
                    </a:prstGeom>
                  </pic:spPr>
                </pic:pic>
              </a:graphicData>
            </a:graphic>
          </wp:inline>
        </w:drawing>
      </w:r>
    </w:p>
    <w:p w14:paraId="0BA0EA1D" w14:textId="022C802E" w:rsidR="00F23E6D" w:rsidRPr="00C970C2" w:rsidRDefault="0082485E" w:rsidP="00F23E6D">
      <w:pPr>
        <w:pStyle w:val="30"/>
      </w:pPr>
      <w:r w:rsidRPr="00C970C2">
        <w:rPr>
          <w:rFonts w:hint="eastAsia"/>
        </w:rPr>
        <w:t>创建</w:t>
      </w:r>
      <w:r w:rsidR="00F23E6D" w:rsidRPr="00C970C2">
        <w:rPr>
          <w:rFonts w:hint="eastAsia"/>
        </w:rPr>
        <w:t>ADS</w:t>
      </w:r>
      <w:r w:rsidR="00F23E6D" w:rsidRPr="00C970C2">
        <w:rPr>
          <w:rFonts w:hint="eastAsia"/>
        </w:rPr>
        <w:t>层每日新增设备数量表</w:t>
      </w:r>
    </w:p>
    <w:p w14:paraId="37421102" w14:textId="2B6796A2" w:rsidR="00F23E6D" w:rsidRPr="00C970C2" w:rsidRDefault="0082485E" w:rsidP="00B424A0">
      <w:pPr>
        <w:pStyle w:val="1e"/>
      </w:pPr>
      <w:r w:rsidRPr="00C970C2">
        <w:t>创建</w:t>
      </w:r>
      <w:r w:rsidRPr="00C970C2">
        <w:t>ADS</w:t>
      </w:r>
      <w:r w:rsidRPr="00C970C2">
        <w:t>层每日新增设备数量表</w:t>
      </w:r>
      <w:r w:rsidRPr="00C970C2">
        <w:t>ads_new_mid_count</w:t>
      </w:r>
      <w:r w:rsidR="00F23E6D" w:rsidRPr="00C970C2">
        <w:rPr>
          <w:rFonts w:hint="eastAsia"/>
        </w:rPr>
        <w:t>。</w:t>
      </w:r>
    </w:p>
    <w:p w14:paraId="3B474FDB"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lastRenderedPageBreak/>
        <w:t>drop table if exists hive_batch.ads_new_mid_count;</w:t>
      </w:r>
    </w:p>
    <w:p w14:paraId="39CF61D8"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create external table hive_batch.ads_new_mid_count</w:t>
      </w:r>
    </w:p>
    <w:p w14:paraId="63E97AC7"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w:t>
      </w:r>
    </w:p>
    <w:p w14:paraId="0F17FFEF"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`create_date`     string comment '</w:t>
      </w:r>
      <w:r w:rsidRPr="00C970C2">
        <w:rPr>
          <w:rFonts w:ascii="Huawei Sans" w:hAnsi="Huawei Sans" w:hint="eastAsia"/>
          <w:shd w:val="pct15" w:color="auto" w:fill="FFFFFF"/>
          <w:lang w:eastAsia="en-US"/>
        </w:rPr>
        <w:t>创建时间</w:t>
      </w:r>
      <w:r w:rsidRPr="00C970C2">
        <w:rPr>
          <w:rFonts w:ascii="Huawei Sans" w:hAnsi="Huawei Sans" w:hint="eastAsia"/>
          <w:shd w:val="pct15" w:color="auto" w:fill="FFFFFF"/>
          <w:lang w:eastAsia="en-US"/>
        </w:rPr>
        <w:t>' ,</w:t>
      </w:r>
    </w:p>
    <w:p w14:paraId="26C22CEC"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`new_mid_count`   BIGINT comment '</w:t>
      </w:r>
      <w:r w:rsidRPr="00C970C2">
        <w:rPr>
          <w:rFonts w:ascii="Huawei Sans" w:hAnsi="Huawei Sans" w:hint="eastAsia"/>
          <w:shd w:val="pct15" w:color="auto" w:fill="FFFFFF"/>
          <w:lang w:eastAsia="en-US"/>
        </w:rPr>
        <w:t>新增用户数量</w:t>
      </w:r>
      <w:r w:rsidRPr="00C970C2">
        <w:rPr>
          <w:rFonts w:ascii="Huawei Sans" w:hAnsi="Huawei Sans" w:hint="eastAsia"/>
          <w:shd w:val="pct15" w:color="auto" w:fill="FFFFFF"/>
          <w:lang w:eastAsia="en-US"/>
        </w:rPr>
        <w:t xml:space="preserve">' </w:t>
      </w:r>
    </w:p>
    <w:p w14:paraId="02421CF3"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COMMENT '</w:t>
      </w:r>
      <w:r w:rsidRPr="00C970C2">
        <w:rPr>
          <w:rFonts w:ascii="Huawei Sans" w:hAnsi="Huawei Sans" w:hint="eastAsia"/>
          <w:shd w:val="pct15" w:color="auto" w:fill="FFFFFF"/>
          <w:lang w:eastAsia="en-US"/>
        </w:rPr>
        <w:t>每日新增用户数量</w:t>
      </w:r>
      <w:r w:rsidRPr="00C970C2">
        <w:rPr>
          <w:rFonts w:ascii="Huawei Sans" w:hAnsi="Huawei Sans" w:hint="eastAsia"/>
          <w:shd w:val="pct15" w:color="auto" w:fill="FFFFFF"/>
          <w:lang w:eastAsia="en-US"/>
        </w:rPr>
        <w:t>'</w:t>
      </w:r>
    </w:p>
    <w:p w14:paraId="3D5D4722"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row format delimited fields terminated by '\t'</w:t>
      </w:r>
    </w:p>
    <w:p w14:paraId="3E7EA750"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location '/warehouse/hive_batch/ads/ads_new_mid_count/';</w:t>
      </w:r>
    </w:p>
    <w:p w14:paraId="111D41D0" w14:textId="1DD5579E" w:rsidR="0082485E" w:rsidRPr="00C970C2" w:rsidRDefault="0082485E" w:rsidP="00B424A0">
      <w:pPr>
        <w:pStyle w:val="1e"/>
      </w:pPr>
      <w:r w:rsidRPr="00C970C2">
        <w:rPr>
          <w:noProof/>
        </w:rPr>
        <w:drawing>
          <wp:inline distT="0" distB="0" distL="0" distR="0" wp14:anchorId="1C8F1B0C" wp14:editId="07205C76">
            <wp:extent cx="5400000" cy="1213200"/>
            <wp:effectExtent l="0" t="0" r="0" b="6350"/>
            <wp:docPr id="35962" name="图片 35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000" cy="1213200"/>
                    </a:xfrm>
                    <a:prstGeom prst="rect">
                      <a:avLst/>
                    </a:prstGeom>
                  </pic:spPr>
                </pic:pic>
              </a:graphicData>
            </a:graphic>
          </wp:inline>
        </w:drawing>
      </w:r>
    </w:p>
    <w:p w14:paraId="1BE58F3E" w14:textId="163A247E" w:rsidR="00F23E6D" w:rsidRPr="00C970C2" w:rsidRDefault="008F4E81" w:rsidP="00B424A0">
      <w:pPr>
        <w:pStyle w:val="1e"/>
      </w:pPr>
      <w:r w:rsidRPr="00C970C2">
        <w:rPr>
          <w:rFonts w:hint="eastAsia"/>
        </w:rPr>
        <w:t>向表</w:t>
      </w:r>
      <w:r w:rsidRPr="00C970C2">
        <w:t>ads_new_mid_count</w:t>
      </w:r>
      <w:r w:rsidR="00F23E6D" w:rsidRPr="00C970C2">
        <w:rPr>
          <w:rFonts w:hint="eastAsia"/>
        </w:rPr>
        <w:t>导入数据。</w:t>
      </w:r>
    </w:p>
    <w:p w14:paraId="493DB6C8"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insert into table hive_batch.ads_new_mid_count </w:t>
      </w:r>
    </w:p>
    <w:p w14:paraId="5F9A0134"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select</w:t>
      </w:r>
    </w:p>
    <w:p w14:paraId="05576136" w14:textId="634C3DE2"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create_date,</w:t>
      </w:r>
      <w:r w:rsidR="008F4E81" w:rsidRPr="00C970C2">
        <w:rPr>
          <w:rFonts w:ascii="Huawei Sans" w:hAnsi="Huawei Sans"/>
          <w:shd w:val="pct15" w:color="auto" w:fill="FFFFFF"/>
          <w:lang w:eastAsia="en-US"/>
        </w:rPr>
        <w:t xml:space="preserve"> </w:t>
      </w:r>
      <w:r w:rsidRPr="00C970C2">
        <w:rPr>
          <w:rFonts w:ascii="Huawei Sans" w:hAnsi="Huawei Sans" w:hint="eastAsia"/>
          <w:shd w:val="pct15" w:color="auto" w:fill="FFFFFF"/>
          <w:lang w:eastAsia="en-US"/>
        </w:rPr>
        <w:t>count(*)</w:t>
      </w:r>
    </w:p>
    <w:p w14:paraId="0439034D"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from hive_batch.dws_new_mid_day</w:t>
      </w:r>
    </w:p>
    <w:p w14:paraId="1A405AAC"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where create_date='2019-06-09'</w:t>
      </w:r>
    </w:p>
    <w:p w14:paraId="31E326B7"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group by create_date;</w:t>
      </w:r>
    </w:p>
    <w:p w14:paraId="536403E0" w14:textId="341E66B6" w:rsidR="008F4E81" w:rsidRPr="00C970C2" w:rsidRDefault="008F4E81" w:rsidP="00B424A0">
      <w:pPr>
        <w:pStyle w:val="1e"/>
      </w:pPr>
      <w:r w:rsidRPr="00C970C2">
        <w:rPr>
          <w:noProof/>
        </w:rPr>
        <w:drawing>
          <wp:inline distT="0" distB="0" distL="0" distR="0" wp14:anchorId="0D571C0D" wp14:editId="16DEF62F">
            <wp:extent cx="5400000" cy="763200"/>
            <wp:effectExtent l="0" t="0" r="0" b="0"/>
            <wp:docPr id="35963" name="图片 35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00" cy="763200"/>
                    </a:xfrm>
                    <a:prstGeom prst="rect">
                      <a:avLst/>
                    </a:prstGeom>
                  </pic:spPr>
                </pic:pic>
              </a:graphicData>
            </a:graphic>
          </wp:inline>
        </w:drawing>
      </w:r>
    </w:p>
    <w:p w14:paraId="72511717" w14:textId="02973043" w:rsidR="00F23E6D" w:rsidRPr="00C970C2" w:rsidRDefault="00F23E6D" w:rsidP="00B424A0">
      <w:pPr>
        <w:pStyle w:val="1e"/>
      </w:pPr>
      <w:r w:rsidRPr="00C970C2">
        <w:rPr>
          <w:rFonts w:hint="eastAsia"/>
        </w:rPr>
        <w:t>查询导入数据。</w:t>
      </w:r>
    </w:p>
    <w:p w14:paraId="2BEFBAAD" w14:textId="7D231CE1" w:rsidR="00F23E6D" w:rsidRPr="00C970C2" w:rsidRDefault="008F4E81"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s</w:t>
      </w:r>
      <w:r w:rsidR="00F23E6D" w:rsidRPr="00C970C2">
        <w:rPr>
          <w:rFonts w:ascii="Huawei Sans" w:hAnsi="Huawei Sans" w:hint="eastAsia"/>
          <w:shd w:val="pct15" w:color="auto" w:fill="FFFFFF"/>
          <w:lang w:eastAsia="en-US"/>
        </w:rPr>
        <w:t>elect * from ads_new_mid_count;</w:t>
      </w:r>
    </w:p>
    <w:p w14:paraId="26D9594A" w14:textId="2B0035A3" w:rsidR="00F23E6D" w:rsidRPr="00C970C2" w:rsidRDefault="008F4E81" w:rsidP="00B424A0">
      <w:pPr>
        <w:pStyle w:val="1e"/>
      </w:pPr>
      <w:r w:rsidRPr="00C970C2">
        <w:rPr>
          <w:noProof/>
        </w:rPr>
        <w:drawing>
          <wp:inline distT="0" distB="0" distL="0" distR="0" wp14:anchorId="42167971" wp14:editId="564E0EFE">
            <wp:extent cx="5400000" cy="759600"/>
            <wp:effectExtent l="0" t="0" r="0" b="2540"/>
            <wp:docPr id="35964" name="图片 35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00000" cy="759600"/>
                    </a:xfrm>
                    <a:prstGeom prst="rect">
                      <a:avLst/>
                    </a:prstGeom>
                  </pic:spPr>
                </pic:pic>
              </a:graphicData>
            </a:graphic>
          </wp:inline>
        </w:drawing>
      </w:r>
    </w:p>
    <w:p w14:paraId="5A786E2F" w14:textId="6FBB0B49" w:rsidR="00F23E6D" w:rsidRPr="00C970C2" w:rsidRDefault="00F23E6D" w:rsidP="006F063E">
      <w:pPr>
        <w:pStyle w:val="3"/>
      </w:pPr>
      <w:bookmarkStart w:id="103" w:name="_Toc48506210"/>
      <w:bookmarkStart w:id="104" w:name="_Toc49027821"/>
      <w:bookmarkStart w:id="105" w:name="_Toc67402006"/>
      <w:r w:rsidRPr="00C970C2">
        <w:rPr>
          <w:rFonts w:hint="eastAsia"/>
        </w:rPr>
        <w:t>业务数据库数据分层统计</w:t>
      </w:r>
      <w:bookmarkEnd w:id="103"/>
      <w:bookmarkEnd w:id="104"/>
      <w:bookmarkEnd w:id="105"/>
    </w:p>
    <w:p w14:paraId="5927F8BC" w14:textId="3D6AF8E5" w:rsidR="00F23E6D" w:rsidRPr="00C970C2" w:rsidRDefault="003025F1" w:rsidP="00F23E6D">
      <w:pPr>
        <w:pStyle w:val="30"/>
      </w:pPr>
      <w:r w:rsidRPr="00C970C2">
        <w:rPr>
          <w:rFonts w:hint="eastAsia"/>
        </w:rPr>
        <w:t>创建</w:t>
      </w:r>
      <w:r w:rsidR="00F23E6D" w:rsidRPr="00C970C2">
        <w:rPr>
          <w:rFonts w:hint="eastAsia"/>
        </w:rPr>
        <w:t>业务</w:t>
      </w:r>
      <w:r w:rsidR="00F23E6D" w:rsidRPr="00C970C2">
        <w:rPr>
          <w:rFonts w:hint="eastAsia"/>
        </w:rPr>
        <w:t>ODS</w:t>
      </w:r>
      <w:r w:rsidR="00F23E6D" w:rsidRPr="00C970C2">
        <w:rPr>
          <w:rFonts w:hint="eastAsia"/>
        </w:rPr>
        <w:t>层建订单表</w:t>
      </w:r>
    </w:p>
    <w:p w14:paraId="6D7E2135" w14:textId="53618392" w:rsidR="00F23E6D" w:rsidRPr="00C970C2" w:rsidRDefault="00064443" w:rsidP="00B424A0">
      <w:pPr>
        <w:pStyle w:val="1e"/>
      </w:pPr>
      <w:r w:rsidRPr="00C970C2">
        <w:t>创建业务</w:t>
      </w:r>
      <w:r w:rsidRPr="00C970C2">
        <w:t>ODS</w:t>
      </w:r>
      <w:r w:rsidRPr="00C970C2">
        <w:t>层建订单表</w:t>
      </w:r>
      <w:r w:rsidRPr="00C970C2">
        <w:t>ods_order_info</w:t>
      </w:r>
      <w:r w:rsidRPr="00C970C2">
        <w:rPr>
          <w:rFonts w:hint="eastAsia"/>
        </w:rPr>
        <w:t>（</w:t>
      </w:r>
      <w:r w:rsidR="00F23E6D" w:rsidRPr="00C970C2">
        <w:rPr>
          <w:rFonts w:hint="eastAsia"/>
        </w:rPr>
        <w:t>完全仿照业务数据库中的表字段，一模一样的创建</w:t>
      </w:r>
      <w:r w:rsidR="00F23E6D" w:rsidRPr="00C970C2">
        <w:rPr>
          <w:rFonts w:hint="eastAsia"/>
        </w:rPr>
        <w:t>ODS</w:t>
      </w:r>
      <w:r w:rsidR="00F23E6D" w:rsidRPr="00C970C2">
        <w:rPr>
          <w:rFonts w:hint="eastAsia"/>
        </w:rPr>
        <w:t>层对应表</w:t>
      </w:r>
      <w:r w:rsidRPr="00C970C2">
        <w:rPr>
          <w:rFonts w:hint="eastAsia"/>
        </w:rPr>
        <w:t>）</w:t>
      </w:r>
      <w:r w:rsidR="00F23E6D" w:rsidRPr="00C970C2">
        <w:rPr>
          <w:rFonts w:hint="eastAsia"/>
        </w:rPr>
        <w:t>。</w:t>
      </w:r>
    </w:p>
    <w:p w14:paraId="3E7E02F2"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drop table if exists hive_batch.ods_order_info;</w:t>
      </w:r>
    </w:p>
    <w:p w14:paraId="0343E279"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lastRenderedPageBreak/>
        <w:t>create external table hive_batch.ods_order_info (</w:t>
      </w:r>
    </w:p>
    <w:p w14:paraId="5E53E64A"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`id` string COMMENT '</w:t>
      </w:r>
      <w:r w:rsidRPr="00C970C2">
        <w:rPr>
          <w:rFonts w:ascii="Huawei Sans" w:hAnsi="Huawei Sans" w:hint="eastAsia"/>
          <w:shd w:val="pct15" w:color="auto" w:fill="FFFFFF"/>
          <w:lang w:eastAsia="en-US"/>
        </w:rPr>
        <w:t>订单编号</w:t>
      </w:r>
      <w:r w:rsidRPr="00C970C2">
        <w:rPr>
          <w:rFonts w:ascii="Huawei Sans" w:hAnsi="Huawei Sans" w:hint="eastAsia"/>
          <w:shd w:val="pct15" w:color="auto" w:fill="FFFFFF"/>
          <w:lang w:eastAsia="en-US"/>
        </w:rPr>
        <w:t>',</w:t>
      </w:r>
    </w:p>
    <w:p w14:paraId="53B696C6"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`total_amount` decimal(10,2) COMMENT '</w:t>
      </w:r>
      <w:r w:rsidRPr="00C970C2">
        <w:rPr>
          <w:rFonts w:ascii="Huawei Sans" w:hAnsi="Huawei Sans" w:hint="eastAsia"/>
          <w:shd w:val="pct15" w:color="auto" w:fill="FFFFFF"/>
          <w:lang w:eastAsia="en-US"/>
        </w:rPr>
        <w:t>订单金额</w:t>
      </w:r>
      <w:r w:rsidRPr="00C970C2">
        <w:rPr>
          <w:rFonts w:ascii="Huawei Sans" w:hAnsi="Huawei Sans" w:hint="eastAsia"/>
          <w:shd w:val="pct15" w:color="auto" w:fill="FFFFFF"/>
          <w:lang w:eastAsia="en-US"/>
        </w:rPr>
        <w:t>',</w:t>
      </w:r>
    </w:p>
    <w:p w14:paraId="1EC31E5F"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`order_status` string COMMENT '</w:t>
      </w:r>
      <w:r w:rsidRPr="00C970C2">
        <w:rPr>
          <w:rFonts w:ascii="Huawei Sans" w:hAnsi="Huawei Sans" w:hint="eastAsia"/>
          <w:shd w:val="pct15" w:color="auto" w:fill="FFFFFF"/>
          <w:lang w:eastAsia="en-US"/>
        </w:rPr>
        <w:t>订单状态</w:t>
      </w:r>
      <w:r w:rsidRPr="00C970C2">
        <w:rPr>
          <w:rFonts w:ascii="Huawei Sans" w:hAnsi="Huawei Sans" w:hint="eastAsia"/>
          <w:shd w:val="pct15" w:color="auto" w:fill="FFFFFF"/>
          <w:lang w:eastAsia="en-US"/>
        </w:rPr>
        <w:t>',</w:t>
      </w:r>
    </w:p>
    <w:p w14:paraId="3E70E054"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`user_id` string COMMENT '</w:t>
      </w:r>
      <w:r w:rsidRPr="00C970C2">
        <w:rPr>
          <w:rFonts w:ascii="Huawei Sans" w:hAnsi="Huawei Sans" w:hint="eastAsia"/>
          <w:shd w:val="pct15" w:color="auto" w:fill="FFFFFF"/>
          <w:lang w:eastAsia="en-US"/>
        </w:rPr>
        <w:t>用户</w:t>
      </w:r>
      <w:r w:rsidRPr="00C970C2">
        <w:rPr>
          <w:rFonts w:ascii="Huawei Sans" w:hAnsi="Huawei Sans" w:hint="eastAsia"/>
          <w:shd w:val="pct15" w:color="auto" w:fill="FFFFFF"/>
          <w:lang w:eastAsia="en-US"/>
        </w:rPr>
        <w:t>id',</w:t>
      </w:r>
    </w:p>
    <w:p w14:paraId="0B5ACABD"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`payment_way` string COMMENT '</w:t>
      </w:r>
      <w:r w:rsidRPr="00C970C2">
        <w:rPr>
          <w:rFonts w:ascii="Huawei Sans" w:hAnsi="Huawei Sans" w:hint="eastAsia"/>
          <w:shd w:val="pct15" w:color="auto" w:fill="FFFFFF"/>
          <w:lang w:eastAsia="en-US"/>
        </w:rPr>
        <w:t>支付方式</w:t>
      </w:r>
      <w:r w:rsidRPr="00C970C2">
        <w:rPr>
          <w:rFonts w:ascii="Huawei Sans" w:hAnsi="Huawei Sans" w:hint="eastAsia"/>
          <w:shd w:val="pct15" w:color="auto" w:fill="FFFFFF"/>
          <w:lang w:eastAsia="en-US"/>
        </w:rPr>
        <w:t>',</w:t>
      </w:r>
    </w:p>
    <w:p w14:paraId="35206E6E"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`out_trade_no` string COMMENT '</w:t>
      </w:r>
      <w:r w:rsidRPr="00C970C2">
        <w:rPr>
          <w:rFonts w:ascii="Huawei Sans" w:hAnsi="Huawei Sans" w:hint="eastAsia"/>
          <w:shd w:val="pct15" w:color="auto" w:fill="FFFFFF"/>
          <w:lang w:eastAsia="en-US"/>
        </w:rPr>
        <w:t>支付流水号</w:t>
      </w:r>
      <w:r w:rsidRPr="00C970C2">
        <w:rPr>
          <w:rFonts w:ascii="Huawei Sans" w:hAnsi="Huawei Sans" w:hint="eastAsia"/>
          <w:shd w:val="pct15" w:color="auto" w:fill="FFFFFF"/>
          <w:lang w:eastAsia="en-US"/>
        </w:rPr>
        <w:t>',</w:t>
      </w:r>
    </w:p>
    <w:p w14:paraId="38394D86"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`create_time` string COMMENT '</w:t>
      </w:r>
      <w:r w:rsidRPr="00C970C2">
        <w:rPr>
          <w:rFonts w:ascii="Huawei Sans" w:hAnsi="Huawei Sans" w:hint="eastAsia"/>
          <w:shd w:val="pct15" w:color="auto" w:fill="FFFFFF"/>
          <w:lang w:eastAsia="en-US"/>
        </w:rPr>
        <w:t>创建时间</w:t>
      </w:r>
      <w:r w:rsidRPr="00C970C2">
        <w:rPr>
          <w:rFonts w:ascii="Huawei Sans" w:hAnsi="Huawei Sans" w:hint="eastAsia"/>
          <w:shd w:val="pct15" w:color="auto" w:fill="FFFFFF"/>
          <w:lang w:eastAsia="en-US"/>
        </w:rPr>
        <w:t>',</w:t>
      </w:r>
    </w:p>
    <w:p w14:paraId="095FE62C"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`operate_time` string COMMENT '</w:t>
      </w:r>
      <w:r w:rsidRPr="00C970C2">
        <w:rPr>
          <w:rFonts w:ascii="Huawei Sans" w:hAnsi="Huawei Sans" w:hint="eastAsia"/>
          <w:shd w:val="pct15" w:color="auto" w:fill="FFFFFF"/>
          <w:lang w:eastAsia="en-US"/>
        </w:rPr>
        <w:t>操作时间</w:t>
      </w:r>
      <w:r w:rsidRPr="00C970C2">
        <w:rPr>
          <w:rFonts w:ascii="Huawei Sans" w:hAnsi="Huawei Sans" w:hint="eastAsia"/>
          <w:shd w:val="pct15" w:color="auto" w:fill="FFFFFF"/>
          <w:lang w:eastAsia="en-US"/>
        </w:rPr>
        <w:t>'</w:t>
      </w:r>
    </w:p>
    <w:p w14:paraId="3F0DED51"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COMMENT '</w:t>
      </w:r>
      <w:r w:rsidRPr="00C970C2">
        <w:rPr>
          <w:rFonts w:ascii="Huawei Sans" w:hAnsi="Huawei Sans" w:hint="eastAsia"/>
          <w:shd w:val="pct15" w:color="auto" w:fill="FFFFFF"/>
          <w:lang w:eastAsia="en-US"/>
        </w:rPr>
        <w:t>订单表</w:t>
      </w:r>
      <w:r w:rsidRPr="00C970C2">
        <w:rPr>
          <w:rFonts w:ascii="Huawei Sans" w:hAnsi="Huawei Sans" w:hint="eastAsia"/>
          <w:shd w:val="pct15" w:color="auto" w:fill="FFFFFF"/>
          <w:lang w:eastAsia="en-US"/>
        </w:rPr>
        <w:t>'</w:t>
      </w:r>
    </w:p>
    <w:p w14:paraId="14561345"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row format delimited fields terminated by ','</w:t>
      </w:r>
    </w:p>
    <w:p w14:paraId="452E058C"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location '/warehouse/hive_batch/ods/ods_order_info/';</w:t>
      </w:r>
    </w:p>
    <w:p w14:paraId="53129F0B" w14:textId="287A9A7D" w:rsidR="00207FCF" w:rsidRPr="00C970C2" w:rsidRDefault="00207FCF" w:rsidP="00207FCF">
      <w:pPr>
        <w:pStyle w:val="1e"/>
      </w:pPr>
      <w:r w:rsidRPr="00C970C2">
        <w:rPr>
          <w:noProof/>
        </w:rPr>
        <w:drawing>
          <wp:inline distT="0" distB="0" distL="0" distR="0" wp14:anchorId="02857AF7" wp14:editId="4CBB4B08">
            <wp:extent cx="5400000" cy="1767600"/>
            <wp:effectExtent l="0" t="0" r="0" b="4445"/>
            <wp:docPr id="35965" name="图片 35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00" cy="1767600"/>
                    </a:xfrm>
                    <a:prstGeom prst="rect">
                      <a:avLst/>
                    </a:prstGeom>
                  </pic:spPr>
                </pic:pic>
              </a:graphicData>
            </a:graphic>
          </wp:inline>
        </w:drawing>
      </w:r>
    </w:p>
    <w:p w14:paraId="1197B0A4" w14:textId="7DA8239B" w:rsidR="00F23E6D" w:rsidRPr="00C970C2" w:rsidRDefault="00B41006" w:rsidP="00F23E6D">
      <w:pPr>
        <w:pStyle w:val="30"/>
      </w:pPr>
      <w:r w:rsidRPr="00C970C2">
        <w:rPr>
          <w:rFonts w:hint="eastAsia"/>
        </w:rPr>
        <w:t>创建</w:t>
      </w:r>
      <w:r w:rsidR="00F23E6D" w:rsidRPr="00C970C2">
        <w:rPr>
          <w:rFonts w:hint="eastAsia"/>
        </w:rPr>
        <w:t>业务</w:t>
      </w:r>
      <w:r w:rsidR="00F23E6D" w:rsidRPr="00C970C2">
        <w:rPr>
          <w:rFonts w:hint="eastAsia"/>
        </w:rPr>
        <w:t>ODS</w:t>
      </w:r>
      <w:r w:rsidR="00F23E6D" w:rsidRPr="00C970C2">
        <w:rPr>
          <w:rFonts w:hint="eastAsia"/>
        </w:rPr>
        <w:t>层创建支付流水表</w:t>
      </w:r>
    </w:p>
    <w:p w14:paraId="5E0D0CB0" w14:textId="7D50D6AA" w:rsidR="00B41006" w:rsidRPr="00C970C2" w:rsidRDefault="00B41006" w:rsidP="00B41006">
      <w:pPr>
        <w:pStyle w:val="1e"/>
      </w:pPr>
      <w:r w:rsidRPr="00C970C2">
        <w:rPr>
          <w:rFonts w:hint="eastAsia"/>
        </w:rPr>
        <w:t>创建业务</w:t>
      </w:r>
      <w:r w:rsidRPr="00C970C2">
        <w:rPr>
          <w:rFonts w:hint="eastAsia"/>
        </w:rPr>
        <w:t>ODS</w:t>
      </w:r>
      <w:r w:rsidRPr="00C970C2">
        <w:rPr>
          <w:rFonts w:hint="eastAsia"/>
        </w:rPr>
        <w:t>层创建支付流水表</w:t>
      </w:r>
      <w:r w:rsidRPr="00C970C2">
        <w:t>ods_payment_info</w:t>
      </w:r>
      <w:r w:rsidRPr="00C970C2">
        <w:rPr>
          <w:rFonts w:hint="eastAsia"/>
        </w:rPr>
        <w:t>。</w:t>
      </w:r>
    </w:p>
    <w:p w14:paraId="1EF03175"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drop table if exists hive_batch.ods_payment_info;</w:t>
      </w:r>
    </w:p>
    <w:p w14:paraId="7FA60DB2"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create external table hive_batch.ods_payment_info(</w:t>
      </w:r>
    </w:p>
    <w:p w14:paraId="20686EB6"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`id`   bigint COMMENT '</w:t>
      </w:r>
      <w:r w:rsidRPr="00C970C2">
        <w:rPr>
          <w:rFonts w:ascii="Huawei Sans" w:hAnsi="Huawei Sans" w:hint="eastAsia"/>
          <w:shd w:val="pct15" w:color="auto" w:fill="FFFFFF"/>
          <w:lang w:eastAsia="en-US"/>
        </w:rPr>
        <w:t>编号</w:t>
      </w:r>
      <w:r w:rsidRPr="00C970C2">
        <w:rPr>
          <w:rFonts w:ascii="Huawei Sans" w:hAnsi="Huawei Sans" w:hint="eastAsia"/>
          <w:shd w:val="pct15" w:color="auto" w:fill="FFFFFF"/>
          <w:lang w:eastAsia="en-US"/>
        </w:rPr>
        <w:t>',</w:t>
      </w:r>
    </w:p>
    <w:p w14:paraId="616BF822"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`out_trade_no`    string COMMENT '</w:t>
      </w:r>
      <w:r w:rsidRPr="00C970C2">
        <w:rPr>
          <w:rFonts w:ascii="Huawei Sans" w:hAnsi="Huawei Sans" w:hint="eastAsia"/>
          <w:shd w:val="pct15" w:color="auto" w:fill="FFFFFF"/>
          <w:lang w:eastAsia="en-US"/>
        </w:rPr>
        <w:t>对外业务编号</w:t>
      </w:r>
      <w:r w:rsidRPr="00C970C2">
        <w:rPr>
          <w:rFonts w:ascii="Huawei Sans" w:hAnsi="Huawei Sans" w:hint="eastAsia"/>
          <w:shd w:val="pct15" w:color="auto" w:fill="FFFFFF"/>
          <w:lang w:eastAsia="en-US"/>
        </w:rPr>
        <w:t>',</w:t>
      </w:r>
    </w:p>
    <w:p w14:paraId="061B1D27"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`order_id`        string COMMENT '</w:t>
      </w:r>
      <w:r w:rsidRPr="00C970C2">
        <w:rPr>
          <w:rFonts w:ascii="Huawei Sans" w:hAnsi="Huawei Sans" w:hint="eastAsia"/>
          <w:shd w:val="pct15" w:color="auto" w:fill="FFFFFF"/>
          <w:lang w:eastAsia="en-US"/>
        </w:rPr>
        <w:t>订单编号</w:t>
      </w:r>
      <w:r w:rsidRPr="00C970C2">
        <w:rPr>
          <w:rFonts w:ascii="Huawei Sans" w:hAnsi="Huawei Sans" w:hint="eastAsia"/>
          <w:shd w:val="pct15" w:color="auto" w:fill="FFFFFF"/>
          <w:lang w:eastAsia="en-US"/>
        </w:rPr>
        <w:t>',</w:t>
      </w:r>
    </w:p>
    <w:p w14:paraId="593A0AC1"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`user_id`         string COMMENT '</w:t>
      </w:r>
      <w:r w:rsidRPr="00C970C2">
        <w:rPr>
          <w:rFonts w:ascii="Huawei Sans" w:hAnsi="Huawei Sans" w:hint="eastAsia"/>
          <w:shd w:val="pct15" w:color="auto" w:fill="FFFFFF"/>
          <w:lang w:eastAsia="en-US"/>
        </w:rPr>
        <w:t>用户编号</w:t>
      </w:r>
      <w:r w:rsidRPr="00C970C2">
        <w:rPr>
          <w:rFonts w:ascii="Huawei Sans" w:hAnsi="Huawei Sans" w:hint="eastAsia"/>
          <w:shd w:val="pct15" w:color="auto" w:fill="FFFFFF"/>
          <w:lang w:eastAsia="en-US"/>
        </w:rPr>
        <w:t>',</w:t>
      </w:r>
    </w:p>
    <w:p w14:paraId="22BB60B0"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`alipay_trade_no` string COMMENT '</w:t>
      </w:r>
      <w:r w:rsidRPr="00C970C2">
        <w:rPr>
          <w:rFonts w:ascii="Huawei Sans" w:hAnsi="Huawei Sans" w:hint="eastAsia"/>
          <w:shd w:val="pct15" w:color="auto" w:fill="FFFFFF"/>
          <w:lang w:eastAsia="en-US"/>
        </w:rPr>
        <w:t>支付宝交易流水编号</w:t>
      </w:r>
      <w:r w:rsidRPr="00C970C2">
        <w:rPr>
          <w:rFonts w:ascii="Huawei Sans" w:hAnsi="Huawei Sans" w:hint="eastAsia"/>
          <w:shd w:val="pct15" w:color="auto" w:fill="FFFFFF"/>
          <w:lang w:eastAsia="en-US"/>
        </w:rPr>
        <w:t>',</w:t>
      </w:r>
    </w:p>
    <w:p w14:paraId="0978F9DC"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`total_amount`    decimal(16,2) COMMENT '</w:t>
      </w:r>
      <w:r w:rsidRPr="00C970C2">
        <w:rPr>
          <w:rFonts w:ascii="Huawei Sans" w:hAnsi="Huawei Sans" w:hint="eastAsia"/>
          <w:shd w:val="pct15" w:color="auto" w:fill="FFFFFF"/>
          <w:lang w:eastAsia="en-US"/>
        </w:rPr>
        <w:t>支付金额</w:t>
      </w:r>
      <w:r w:rsidRPr="00C970C2">
        <w:rPr>
          <w:rFonts w:ascii="Huawei Sans" w:hAnsi="Huawei Sans" w:hint="eastAsia"/>
          <w:shd w:val="pct15" w:color="auto" w:fill="FFFFFF"/>
          <w:lang w:eastAsia="en-US"/>
        </w:rPr>
        <w:t>',</w:t>
      </w:r>
    </w:p>
    <w:p w14:paraId="01163010"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`subject`         string COMMENT '</w:t>
      </w:r>
      <w:r w:rsidRPr="00C970C2">
        <w:rPr>
          <w:rFonts w:ascii="Huawei Sans" w:hAnsi="Huawei Sans" w:hint="eastAsia"/>
          <w:shd w:val="pct15" w:color="auto" w:fill="FFFFFF"/>
          <w:lang w:eastAsia="en-US"/>
        </w:rPr>
        <w:t>交易内容</w:t>
      </w:r>
      <w:r w:rsidRPr="00C970C2">
        <w:rPr>
          <w:rFonts w:ascii="Huawei Sans" w:hAnsi="Huawei Sans" w:hint="eastAsia"/>
          <w:shd w:val="pct15" w:color="auto" w:fill="FFFFFF"/>
          <w:lang w:eastAsia="en-US"/>
        </w:rPr>
        <w:t>',</w:t>
      </w:r>
    </w:p>
    <w:p w14:paraId="4B3E7FB2"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`payment_type`    string COMMENT '</w:t>
      </w:r>
      <w:r w:rsidRPr="00C970C2">
        <w:rPr>
          <w:rFonts w:ascii="Huawei Sans" w:hAnsi="Huawei Sans" w:hint="eastAsia"/>
          <w:shd w:val="pct15" w:color="auto" w:fill="FFFFFF"/>
          <w:lang w:eastAsia="en-US"/>
        </w:rPr>
        <w:t>支付类型</w:t>
      </w:r>
      <w:r w:rsidRPr="00C970C2">
        <w:rPr>
          <w:rFonts w:ascii="Huawei Sans" w:hAnsi="Huawei Sans" w:hint="eastAsia"/>
          <w:shd w:val="pct15" w:color="auto" w:fill="FFFFFF"/>
          <w:lang w:eastAsia="en-US"/>
        </w:rPr>
        <w:t>',</w:t>
      </w:r>
    </w:p>
    <w:p w14:paraId="37B5BE1C"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`payment_time`    string COMMENT '</w:t>
      </w:r>
      <w:r w:rsidRPr="00C970C2">
        <w:rPr>
          <w:rFonts w:ascii="Huawei Sans" w:hAnsi="Huawei Sans" w:hint="eastAsia"/>
          <w:shd w:val="pct15" w:color="auto" w:fill="FFFFFF"/>
          <w:lang w:eastAsia="en-US"/>
        </w:rPr>
        <w:t>支付时间</w:t>
      </w:r>
      <w:r w:rsidRPr="00C970C2">
        <w:rPr>
          <w:rFonts w:ascii="Huawei Sans" w:hAnsi="Huawei Sans" w:hint="eastAsia"/>
          <w:shd w:val="pct15" w:color="auto" w:fill="FFFFFF"/>
          <w:lang w:eastAsia="en-US"/>
        </w:rPr>
        <w:t>'</w:t>
      </w:r>
    </w:p>
    <w:p w14:paraId="524B136F"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  COMMENT '</w:t>
      </w:r>
      <w:r w:rsidRPr="00C970C2">
        <w:rPr>
          <w:rFonts w:ascii="Huawei Sans" w:hAnsi="Huawei Sans" w:hint="eastAsia"/>
          <w:shd w:val="pct15" w:color="auto" w:fill="FFFFFF"/>
          <w:lang w:eastAsia="en-US"/>
        </w:rPr>
        <w:t>支付流水表</w:t>
      </w:r>
      <w:r w:rsidRPr="00C970C2">
        <w:rPr>
          <w:rFonts w:ascii="Huawei Sans" w:hAnsi="Huawei Sans" w:hint="eastAsia"/>
          <w:shd w:val="pct15" w:color="auto" w:fill="FFFFFF"/>
          <w:lang w:eastAsia="en-US"/>
        </w:rPr>
        <w:t>'</w:t>
      </w:r>
    </w:p>
    <w:p w14:paraId="599C53C9" w14:textId="77777777" w:rsidR="003369E5"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lastRenderedPageBreak/>
        <w:t>row format delimited fields terminated by ','</w:t>
      </w:r>
    </w:p>
    <w:p w14:paraId="0D88C428" w14:textId="5D4739B5"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location '/warehouse/hive_batch/ods/ods_payment_info/';</w:t>
      </w:r>
    </w:p>
    <w:p w14:paraId="731840BE" w14:textId="700BEA52" w:rsidR="003369E5" w:rsidRPr="00C970C2" w:rsidRDefault="003369E5" w:rsidP="003369E5">
      <w:pPr>
        <w:pStyle w:val="1e"/>
      </w:pPr>
      <w:r w:rsidRPr="00C970C2">
        <w:rPr>
          <w:noProof/>
        </w:rPr>
        <w:drawing>
          <wp:inline distT="0" distB="0" distL="0" distR="0" wp14:anchorId="14292E3F" wp14:editId="46B5C409">
            <wp:extent cx="5400000" cy="2062800"/>
            <wp:effectExtent l="0" t="0" r="0" b="0"/>
            <wp:docPr id="35966" name="图片 35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00" cy="2062800"/>
                    </a:xfrm>
                    <a:prstGeom prst="rect">
                      <a:avLst/>
                    </a:prstGeom>
                  </pic:spPr>
                </pic:pic>
              </a:graphicData>
            </a:graphic>
          </wp:inline>
        </w:drawing>
      </w:r>
    </w:p>
    <w:p w14:paraId="52D9E183" w14:textId="77777777" w:rsidR="00F23E6D" w:rsidRPr="00C970C2" w:rsidRDefault="00F23E6D" w:rsidP="00F23E6D">
      <w:pPr>
        <w:pStyle w:val="30"/>
      </w:pPr>
      <w:r w:rsidRPr="00C970C2">
        <w:rPr>
          <w:rFonts w:hint="eastAsia"/>
        </w:rPr>
        <w:t>Loader</w:t>
      </w:r>
      <w:r w:rsidRPr="00C970C2">
        <w:rPr>
          <w:rFonts w:hint="eastAsia"/>
        </w:rPr>
        <w:t>配置</w:t>
      </w:r>
    </w:p>
    <w:p w14:paraId="0BAD3429" w14:textId="2F9FCBE4" w:rsidR="00F23E6D" w:rsidRPr="00C970C2" w:rsidRDefault="00EB3C3B" w:rsidP="00B424A0">
      <w:pPr>
        <w:pStyle w:val="1e"/>
      </w:pPr>
      <w:r w:rsidRPr="00C970C2">
        <w:rPr>
          <w:rFonts w:hint="eastAsia"/>
        </w:rPr>
        <w:t>说明：</w:t>
      </w:r>
      <w:r w:rsidR="00F23E6D" w:rsidRPr="00C970C2">
        <w:rPr>
          <w:rFonts w:hint="eastAsia"/>
        </w:rPr>
        <w:t>从业务数据库导出业务数据到</w:t>
      </w:r>
      <w:r w:rsidR="00F23E6D" w:rsidRPr="00C970C2">
        <w:rPr>
          <w:rFonts w:hint="eastAsia"/>
        </w:rPr>
        <w:t>Hive</w:t>
      </w:r>
      <w:r w:rsidR="00F23E6D" w:rsidRPr="00C970C2">
        <w:rPr>
          <w:rFonts w:hint="eastAsia"/>
        </w:rPr>
        <w:t>，需要进行</w:t>
      </w:r>
      <w:r w:rsidR="00F23E6D" w:rsidRPr="00C970C2">
        <w:rPr>
          <w:rFonts w:hint="eastAsia"/>
        </w:rPr>
        <w:t>Loader</w:t>
      </w:r>
      <w:r w:rsidR="00F23E6D" w:rsidRPr="00C970C2">
        <w:rPr>
          <w:rFonts w:hint="eastAsia"/>
        </w:rPr>
        <w:t>配置。</w:t>
      </w:r>
    </w:p>
    <w:p w14:paraId="0EB6CD02" w14:textId="760E0F01" w:rsidR="00F23E6D" w:rsidRPr="00C970C2" w:rsidRDefault="00D34C10" w:rsidP="00B424A0">
      <w:pPr>
        <w:pStyle w:val="1e"/>
      </w:pPr>
      <w:r w:rsidRPr="00C970C2">
        <w:rPr>
          <w:rFonts w:hint="eastAsia"/>
        </w:rPr>
        <w:t>#</w:t>
      </w:r>
      <w:r w:rsidRPr="00C970C2">
        <w:t xml:space="preserve"> </w:t>
      </w:r>
      <w:r w:rsidR="00F23E6D" w:rsidRPr="00C970C2">
        <w:rPr>
          <w:rFonts w:hint="eastAsia"/>
        </w:rPr>
        <w:t>配置</w:t>
      </w:r>
      <w:r w:rsidR="00F23E6D" w:rsidRPr="00C970C2">
        <w:rPr>
          <w:rFonts w:hint="eastAsia"/>
        </w:rPr>
        <w:t>Loader</w:t>
      </w:r>
      <w:r w:rsidR="00F23E6D" w:rsidRPr="00C970C2">
        <w:rPr>
          <w:rFonts w:hint="eastAsia"/>
        </w:rPr>
        <w:t>的</w:t>
      </w:r>
      <w:r w:rsidR="00F23E6D" w:rsidRPr="00C970C2">
        <w:rPr>
          <w:rFonts w:hint="eastAsia"/>
        </w:rPr>
        <w:t>MySQL</w:t>
      </w:r>
      <w:r w:rsidR="00F23E6D" w:rsidRPr="00C970C2">
        <w:rPr>
          <w:rFonts w:hint="eastAsia"/>
        </w:rPr>
        <w:t>连接驱动。</w:t>
      </w:r>
    </w:p>
    <w:p w14:paraId="15E37D7A" w14:textId="77777777" w:rsidR="00F23E6D" w:rsidRPr="00C970C2" w:rsidRDefault="00F23E6D" w:rsidP="00B424A0">
      <w:pPr>
        <w:pStyle w:val="1e"/>
      </w:pPr>
      <w:r w:rsidRPr="00C970C2">
        <w:rPr>
          <w:rFonts w:hint="eastAsia"/>
        </w:rPr>
        <w:t>在</w:t>
      </w:r>
      <w:r w:rsidRPr="00C970C2">
        <w:rPr>
          <w:rFonts w:hint="eastAsia"/>
        </w:rPr>
        <w:t>Loader</w:t>
      </w:r>
      <w:r w:rsidRPr="00C970C2">
        <w:rPr>
          <w:rFonts w:hint="eastAsia"/>
        </w:rPr>
        <w:t>服务中</w:t>
      </w:r>
      <w:r w:rsidRPr="00C970C2">
        <w:rPr>
          <w:rFonts w:hint="eastAsia"/>
        </w:rPr>
        <w:t>MySQL</w:t>
      </w:r>
      <w:r w:rsidRPr="00C970C2">
        <w:rPr>
          <w:rFonts w:hint="eastAsia"/>
        </w:rPr>
        <w:t>的连接</w:t>
      </w:r>
      <w:r w:rsidRPr="00C970C2">
        <w:rPr>
          <w:rFonts w:hint="eastAsia"/>
        </w:rPr>
        <w:t>jar</w:t>
      </w:r>
      <w:r w:rsidRPr="00C970C2">
        <w:rPr>
          <w:rFonts w:hint="eastAsia"/>
        </w:rPr>
        <w:t>包默认为</w:t>
      </w:r>
      <w:r w:rsidRPr="00C970C2">
        <w:rPr>
          <w:rFonts w:hint="eastAsia"/>
        </w:rPr>
        <w:t>5.1.12</w:t>
      </w:r>
      <w:r w:rsidRPr="00C970C2">
        <w:rPr>
          <w:rFonts w:hint="eastAsia"/>
        </w:rPr>
        <w:t>，所以我们需要将</w:t>
      </w:r>
      <w:r w:rsidRPr="00C970C2">
        <w:rPr>
          <w:rFonts w:hint="eastAsia"/>
        </w:rPr>
        <w:t>MySQL</w:t>
      </w:r>
      <w:r w:rsidRPr="00C970C2">
        <w:rPr>
          <w:rFonts w:hint="eastAsia"/>
        </w:rPr>
        <w:t>的连接</w:t>
      </w:r>
      <w:r w:rsidRPr="00C970C2">
        <w:rPr>
          <w:rFonts w:hint="eastAsia"/>
        </w:rPr>
        <w:t>jar</w:t>
      </w:r>
      <w:r w:rsidRPr="00C970C2">
        <w:rPr>
          <w:rFonts w:hint="eastAsia"/>
        </w:rPr>
        <w:t>包进行更新。</w:t>
      </w:r>
    </w:p>
    <w:p w14:paraId="53516A31" w14:textId="146281D1" w:rsidR="00F23E6D" w:rsidRPr="00C970C2" w:rsidRDefault="00F23E6D" w:rsidP="00B424A0">
      <w:pPr>
        <w:pStyle w:val="1e"/>
      </w:pPr>
      <w:r w:rsidRPr="00C970C2">
        <w:rPr>
          <w:rFonts w:hint="eastAsia"/>
        </w:rPr>
        <w:t>#</w:t>
      </w:r>
      <w:r w:rsidR="00D34C10" w:rsidRPr="00C970C2">
        <w:t xml:space="preserve"> </w:t>
      </w:r>
      <w:r w:rsidRPr="00C970C2">
        <w:rPr>
          <w:rFonts w:hint="eastAsia"/>
        </w:rPr>
        <w:t>下载</w:t>
      </w:r>
      <w:r w:rsidRPr="00C970C2">
        <w:rPr>
          <w:rFonts w:hint="eastAsia"/>
        </w:rPr>
        <w:t>MySQL</w:t>
      </w:r>
      <w:r w:rsidRPr="00C970C2">
        <w:rPr>
          <w:rFonts w:hint="eastAsia"/>
        </w:rPr>
        <w:t>驱动包。</w:t>
      </w:r>
    </w:p>
    <w:p w14:paraId="7563AE78" w14:textId="77777777" w:rsidR="00F23E6D" w:rsidRPr="00C970C2" w:rsidRDefault="00F23E6D" w:rsidP="00B424A0">
      <w:pPr>
        <w:pStyle w:val="1e"/>
      </w:pPr>
      <w:r w:rsidRPr="00C970C2">
        <w:rPr>
          <w:rFonts w:hint="eastAsia"/>
        </w:rPr>
        <w:t>登录</w:t>
      </w:r>
      <w:r w:rsidRPr="00C970C2">
        <w:rPr>
          <w:rFonts w:hint="eastAsia"/>
        </w:rPr>
        <w:t>Maven</w:t>
      </w:r>
      <w:r w:rsidRPr="00C970C2">
        <w:rPr>
          <w:rFonts w:hint="eastAsia"/>
        </w:rPr>
        <w:t>仓库（</w:t>
      </w:r>
      <w:r w:rsidRPr="00C970C2">
        <w:rPr>
          <w:rFonts w:hint="eastAsia"/>
        </w:rPr>
        <w:t>http://mvnrepository.com/artifact/mysql/mysql-connector-java/5.1.21</w:t>
      </w:r>
      <w:r w:rsidRPr="00C970C2">
        <w:rPr>
          <w:rFonts w:hint="eastAsia"/>
        </w:rPr>
        <w:t>），下载</w:t>
      </w:r>
      <w:r w:rsidRPr="00C970C2">
        <w:rPr>
          <w:rFonts w:hint="eastAsia"/>
        </w:rPr>
        <w:t>MySQL JDBC</w:t>
      </w:r>
      <w:r w:rsidRPr="00C970C2">
        <w:rPr>
          <w:rFonts w:hint="eastAsia"/>
        </w:rPr>
        <w:t>驱动程序“</w:t>
      </w:r>
      <w:r w:rsidRPr="00C970C2">
        <w:rPr>
          <w:rFonts w:hint="eastAsia"/>
        </w:rPr>
        <w:t>mysql-connector-java-5.1.21.jar</w:t>
      </w:r>
      <w:r w:rsidRPr="00C970C2">
        <w:rPr>
          <w:rFonts w:hint="eastAsia"/>
        </w:rPr>
        <w:t>”，注意版本号要一致，点击</w:t>
      </w:r>
      <w:r w:rsidRPr="00C970C2">
        <w:rPr>
          <w:rFonts w:hint="eastAsia"/>
        </w:rPr>
        <w:t>jar</w:t>
      </w:r>
      <w:r w:rsidRPr="00C970C2">
        <w:rPr>
          <w:rFonts w:hint="eastAsia"/>
        </w:rPr>
        <w:t>，下载。</w:t>
      </w:r>
    </w:p>
    <w:p w14:paraId="0C29152D" w14:textId="77777777" w:rsidR="00F23E6D" w:rsidRPr="00C970C2" w:rsidRDefault="00F23E6D" w:rsidP="00B424A0">
      <w:pPr>
        <w:pStyle w:val="1e"/>
      </w:pPr>
      <w:r w:rsidRPr="00C970C2">
        <w:rPr>
          <w:noProof/>
        </w:rPr>
        <mc:AlternateContent>
          <mc:Choice Requires="wps">
            <w:drawing>
              <wp:anchor distT="0" distB="0" distL="114300" distR="114300" simplePos="0" relativeHeight="251721728" behindDoc="0" locked="0" layoutInCell="1" allowOverlap="1" wp14:anchorId="351FBC24" wp14:editId="1D818B25">
                <wp:simplePos x="0" y="0"/>
                <wp:positionH relativeFrom="margin">
                  <wp:posOffset>3114040</wp:posOffset>
                </wp:positionH>
                <wp:positionV relativeFrom="paragraph">
                  <wp:posOffset>1661160</wp:posOffset>
                </wp:positionV>
                <wp:extent cx="468086" cy="149679"/>
                <wp:effectExtent l="19050" t="19050" r="27305" b="22225"/>
                <wp:wrapNone/>
                <wp:docPr id="133" name="矩形 133"/>
                <wp:cNvGraphicFramePr/>
                <a:graphic xmlns:a="http://schemas.openxmlformats.org/drawingml/2006/main">
                  <a:graphicData uri="http://schemas.microsoft.com/office/word/2010/wordprocessingShape">
                    <wps:wsp>
                      <wps:cNvSpPr/>
                      <wps:spPr>
                        <a:xfrm>
                          <a:off x="0" y="0"/>
                          <a:ext cx="468086" cy="14967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9DDC48" id="矩形 133" o:spid="_x0000_s1026" style="position:absolute;left:0;text-align:left;margin-left:245.2pt;margin-top:130.8pt;width:36.85pt;height:11.8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" filled="f" strokecolor="#c7000b" strokeweight="2.25pt">
                <w10:wrap anchorx="margin"/>
              </v:rect>
            </w:pict>
          </mc:Fallback>
        </mc:AlternateContent>
      </w:r>
      <w:r w:rsidRPr="00C970C2">
        <w:rPr>
          <w:noProof/>
        </w:rPr>
        <w:drawing>
          <wp:inline distT="0" distB="0" distL="0" distR="0" wp14:anchorId="0DC3D629" wp14:editId="2CFB9835">
            <wp:extent cx="5454000" cy="2146402"/>
            <wp:effectExtent l="19050" t="19050" r="13970" b="2540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54000" cy="2146402"/>
                    </a:xfrm>
                    <a:prstGeom prst="rect">
                      <a:avLst/>
                    </a:prstGeom>
                    <a:noFill/>
                    <a:ln w="12700">
                      <a:solidFill>
                        <a:schemeClr val="bg1">
                          <a:lumMod val="85000"/>
                        </a:schemeClr>
                      </a:solidFill>
                    </a:ln>
                  </pic:spPr>
                </pic:pic>
              </a:graphicData>
            </a:graphic>
          </wp:inline>
        </w:drawing>
      </w:r>
    </w:p>
    <w:p w14:paraId="1F1E2243" w14:textId="221AEA7F" w:rsidR="00F23E6D" w:rsidRPr="00C970C2" w:rsidRDefault="00F23E6D" w:rsidP="00B424A0">
      <w:pPr>
        <w:pStyle w:val="1e"/>
      </w:pPr>
      <w:r w:rsidRPr="00C970C2">
        <w:rPr>
          <w:rFonts w:hint="eastAsia"/>
        </w:rPr>
        <w:t>#</w:t>
      </w:r>
      <w:r w:rsidR="00D34C10" w:rsidRPr="00C970C2">
        <w:t xml:space="preserve"> </w:t>
      </w:r>
      <w:r w:rsidRPr="00C970C2">
        <w:rPr>
          <w:rFonts w:hint="eastAsia"/>
        </w:rPr>
        <w:t>上传</w:t>
      </w:r>
      <w:r w:rsidRPr="00C970C2">
        <w:rPr>
          <w:rFonts w:hint="eastAsia"/>
        </w:rPr>
        <w:t>Jar</w:t>
      </w:r>
      <w:r w:rsidRPr="00C970C2">
        <w:rPr>
          <w:rFonts w:hint="eastAsia"/>
        </w:rPr>
        <w:t>包。</w:t>
      </w:r>
    </w:p>
    <w:p w14:paraId="62151FAE" w14:textId="3622F19C" w:rsidR="00F23E6D" w:rsidRPr="00C970C2" w:rsidRDefault="00F23E6D" w:rsidP="00B424A0">
      <w:pPr>
        <w:pStyle w:val="1e"/>
      </w:pPr>
      <w:r w:rsidRPr="00C970C2">
        <w:rPr>
          <w:rFonts w:hint="eastAsia"/>
        </w:rPr>
        <w:t>使用</w:t>
      </w:r>
      <w:r w:rsidRPr="00C970C2">
        <w:rPr>
          <w:rFonts w:hint="eastAsia"/>
        </w:rPr>
        <w:t>WinSCP</w:t>
      </w:r>
      <w:r w:rsidRPr="00C970C2">
        <w:rPr>
          <w:rFonts w:hint="eastAsia"/>
        </w:rPr>
        <w:t>工具，如同上传日志数据一样，将下载的</w:t>
      </w:r>
      <w:r w:rsidRPr="00C970C2">
        <w:rPr>
          <w:rFonts w:hint="eastAsia"/>
        </w:rPr>
        <w:t>MySQL JDBC</w:t>
      </w:r>
      <w:r w:rsidRPr="00C970C2">
        <w:rPr>
          <w:rFonts w:hint="eastAsia"/>
        </w:rPr>
        <w:t>驱动程序“</w:t>
      </w:r>
      <w:r w:rsidRPr="00C970C2">
        <w:rPr>
          <w:rFonts w:hint="eastAsia"/>
        </w:rPr>
        <w:t>mysql-connector-java-5.1.21.jar</w:t>
      </w:r>
      <w:r w:rsidRPr="00C970C2">
        <w:rPr>
          <w:rFonts w:hint="eastAsia"/>
        </w:rPr>
        <w:t>”上传到“</w:t>
      </w:r>
      <w:r w:rsidR="003B2BDB" w:rsidRPr="00C970C2">
        <w:rPr>
          <w:rFonts w:hint="eastAsia"/>
        </w:rPr>
        <w:t>/opt/Bigdata/MRS_</w:t>
      </w:r>
      <w:r w:rsidR="003B2BDB" w:rsidRPr="00C970C2">
        <w:t>1.9.2</w:t>
      </w:r>
      <w:r w:rsidRPr="00C970C2">
        <w:rPr>
          <w:rFonts w:hint="eastAsia"/>
        </w:rPr>
        <w:t>/1_13_Sqoop/install/FusionInsight-Sqoop-1.99.7/server/jdbc/</w:t>
      </w:r>
      <w:r w:rsidRPr="00C970C2">
        <w:rPr>
          <w:rFonts w:hint="eastAsia"/>
        </w:rPr>
        <w:t>”目录下，如图所示：</w:t>
      </w:r>
    </w:p>
    <w:p w14:paraId="6AD769D5" w14:textId="210AF67F" w:rsidR="0016285E" w:rsidRPr="00C970C2" w:rsidRDefault="003B2BDB" w:rsidP="00B424A0">
      <w:pPr>
        <w:pStyle w:val="1e"/>
      </w:pPr>
      <w:r w:rsidRPr="00C970C2">
        <w:rPr>
          <w:noProof/>
        </w:rPr>
        <w:lastRenderedPageBreak/>
        <mc:AlternateContent>
          <mc:Choice Requires="wps">
            <w:drawing>
              <wp:anchor distT="0" distB="0" distL="114300" distR="114300" simplePos="0" relativeHeight="251896832" behindDoc="0" locked="0" layoutInCell="1" allowOverlap="1" wp14:anchorId="54A38DAA" wp14:editId="2F2CBADA">
                <wp:simplePos x="0" y="0"/>
                <wp:positionH relativeFrom="margin">
                  <wp:posOffset>3228975</wp:posOffset>
                </wp:positionH>
                <wp:positionV relativeFrom="paragraph">
                  <wp:posOffset>1272540</wp:posOffset>
                </wp:positionV>
                <wp:extent cx="1403350" cy="209550"/>
                <wp:effectExtent l="19050" t="19050" r="25400" b="19050"/>
                <wp:wrapNone/>
                <wp:docPr id="35968" name="矩形 35968"/>
                <wp:cNvGraphicFramePr/>
                <a:graphic xmlns:a="http://schemas.openxmlformats.org/drawingml/2006/main">
                  <a:graphicData uri="http://schemas.microsoft.com/office/word/2010/wordprocessingShape">
                    <wps:wsp>
                      <wps:cNvSpPr/>
                      <wps:spPr>
                        <a:xfrm>
                          <a:off x="0" y="0"/>
                          <a:ext cx="1403350" cy="2095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2577B0" id="矩形 35968" o:spid="_x0000_s1026" style="position:absolute;left:0;text-align:left;margin-left:254.25pt;margin-top:100.2pt;width:110.5pt;height:16.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" filled="f" strokecolor="#c7000b" strokeweight="2.25pt">
                <w10:wrap anchorx="margin"/>
              </v:rect>
            </w:pict>
          </mc:Fallback>
        </mc:AlternateContent>
      </w:r>
      <w:r w:rsidRPr="00C970C2">
        <w:rPr>
          <w:noProof/>
        </w:rPr>
        <mc:AlternateContent>
          <mc:Choice Requires="wps">
            <w:drawing>
              <wp:anchor distT="0" distB="0" distL="114300" distR="114300" simplePos="0" relativeHeight="251720704" behindDoc="0" locked="0" layoutInCell="1" allowOverlap="1" wp14:anchorId="39AC1063" wp14:editId="3C9F1FFB">
                <wp:simplePos x="0" y="0"/>
                <wp:positionH relativeFrom="column">
                  <wp:posOffset>2070002</wp:posOffset>
                </wp:positionH>
                <wp:positionV relativeFrom="paragraph">
                  <wp:posOffset>1228822</wp:posOffset>
                </wp:positionV>
                <wp:extent cx="1160585" cy="141165"/>
                <wp:effectExtent l="38100" t="38100" r="78105" b="125730"/>
                <wp:wrapNone/>
                <wp:docPr id="142" name="直接箭头连接符 142"/>
                <wp:cNvGraphicFramePr/>
                <a:graphic xmlns:a="http://schemas.openxmlformats.org/drawingml/2006/main">
                  <a:graphicData uri="http://schemas.microsoft.com/office/word/2010/wordprocessingShape">
                    <wps:wsp>
                      <wps:cNvCnPr/>
                      <wps:spPr>
                        <a:xfrm>
                          <a:off x="0" y="0"/>
                          <a:ext cx="1160585" cy="141165"/>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7DAC42" id="_x0000_t32" coordsize="21600,21600" o:spt="32" o:oned="t" path="m,l21600,21600e" filled="f">
                <v:path arrowok="t" fillok="f" o:connecttype="none"/>
                <o:lock v:ext="edit" shapetype="t"/>
              </v:shapetype>
              <v:shape id="直接箭头连接符 142" o:spid="_x0000_s1026" type="#_x0000_t32" style="position:absolute;left:0;text-align:left;margin-left:163pt;margin-top:96.75pt;width:91.4pt;height:11.1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" strokecolor="#c0504d [3205]" strokeweight="2pt">
                <v:stroke endarrow="block"/>
                <v:shadow on="t" color="black" opacity="24903f" origin=",.5" offset="0,.55556mm"/>
              </v:shape>
            </w:pict>
          </mc:Fallback>
        </mc:AlternateContent>
      </w:r>
      <w:r w:rsidRPr="00C970C2">
        <w:rPr>
          <w:noProof/>
        </w:rPr>
        <mc:AlternateContent>
          <mc:Choice Requires="wps">
            <w:drawing>
              <wp:anchor distT="0" distB="0" distL="114300" distR="114300" simplePos="0" relativeHeight="251719680" behindDoc="0" locked="0" layoutInCell="1" allowOverlap="1" wp14:anchorId="4B0AF904" wp14:editId="25CED883">
                <wp:simplePos x="0" y="0"/>
                <wp:positionH relativeFrom="margin">
                  <wp:posOffset>657225</wp:posOffset>
                </wp:positionH>
                <wp:positionV relativeFrom="paragraph">
                  <wp:posOffset>1141242</wp:posOffset>
                </wp:positionV>
                <wp:extent cx="1403350" cy="209550"/>
                <wp:effectExtent l="19050" t="19050" r="25400" b="19050"/>
                <wp:wrapNone/>
                <wp:docPr id="141" name="矩形 141"/>
                <wp:cNvGraphicFramePr/>
                <a:graphic xmlns:a="http://schemas.openxmlformats.org/drawingml/2006/main">
                  <a:graphicData uri="http://schemas.microsoft.com/office/word/2010/wordprocessingShape">
                    <wps:wsp>
                      <wps:cNvSpPr/>
                      <wps:spPr>
                        <a:xfrm>
                          <a:off x="0" y="0"/>
                          <a:ext cx="1403350" cy="2095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A94F8" id="矩形 141" o:spid="_x0000_s1026" style="position:absolute;left:0;text-align:left;margin-left:51.75pt;margin-top:89.85pt;width:110.5pt;height:16.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" filled="f" strokecolor="#c7000b" strokeweight="2.25pt">
                <w10:wrap anchorx="margin"/>
              </v:rect>
            </w:pict>
          </mc:Fallback>
        </mc:AlternateContent>
      </w:r>
      <w:r w:rsidRPr="00C970C2">
        <w:rPr>
          <w:noProof/>
        </w:rPr>
        <w:t xml:space="preserve"> </w:t>
      </w:r>
      <w:r w:rsidRPr="00C970C2">
        <w:rPr>
          <w:noProof/>
        </w:rPr>
        <w:drawing>
          <wp:inline distT="0" distB="0" distL="0" distR="0" wp14:anchorId="3F8AFD5B" wp14:editId="0F15E14E">
            <wp:extent cx="5400000" cy="1483200"/>
            <wp:effectExtent l="19050" t="19050" r="10795" b="22225"/>
            <wp:docPr id="35867" name="图片 35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00" cy="1483200"/>
                    </a:xfrm>
                    <a:prstGeom prst="rect">
                      <a:avLst/>
                    </a:prstGeom>
                    <a:ln w="12700">
                      <a:solidFill>
                        <a:schemeClr val="bg1">
                          <a:lumMod val="85000"/>
                        </a:schemeClr>
                      </a:solidFill>
                    </a:ln>
                  </pic:spPr>
                </pic:pic>
              </a:graphicData>
            </a:graphic>
          </wp:inline>
        </w:drawing>
      </w:r>
    </w:p>
    <w:p w14:paraId="7FC9FB7D" w14:textId="77777777" w:rsidR="00F23E6D" w:rsidRPr="00C970C2" w:rsidRDefault="00F23E6D" w:rsidP="00B424A0">
      <w:pPr>
        <w:pStyle w:val="1e"/>
      </w:pPr>
      <w:r w:rsidRPr="00C970C2">
        <w:rPr>
          <w:rFonts w:hint="eastAsia"/>
        </w:rPr>
        <w:t>#</w:t>
      </w:r>
      <w:r w:rsidRPr="00C970C2">
        <w:rPr>
          <w:rFonts w:hint="eastAsia"/>
        </w:rPr>
        <w:t>修改</w:t>
      </w:r>
      <w:r w:rsidRPr="00C970C2">
        <w:rPr>
          <w:rFonts w:hint="eastAsia"/>
        </w:rPr>
        <w:t>mysql-connector-java-5.1.21.jar</w:t>
      </w:r>
      <w:r w:rsidRPr="00C970C2">
        <w:rPr>
          <w:rFonts w:hint="eastAsia"/>
        </w:rPr>
        <w:t>的属性。</w:t>
      </w:r>
    </w:p>
    <w:p w14:paraId="02C1DFFA" w14:textId="6A371A6F" w:rsidR="00F23E6D" w:rsidRPr="00C970C2" w:rsidRDefault="007F3648" w:rsidP="00B424A0">
      <w:pPr>
        <w:pStyle w:val="1e"/>
      </w:pPr>
      <w:r w:rsidRPr="00C970C2">
        <w:rPr>
          <w:rFonts w:hint="eastAsia"/>
        </w:rPr>
        <w:t>复制一个</w:t>
      </w:r>
      <w:r w:rsidRPr="00C970C2">
        <w:rPr>
          <w:rFonts w:hint="eastAsia"/>
        </w:rPr>
        <w:t>PuTTY</w:t>
      </w:r>
      <w:r w:rsidRPr="00C970C2">
        <w:rPr>
          <w:rFonts w:hint="eastAsia"/>
        </w:rPr>
        <w:t>会话，</w:t>
      </w:r>
      <w:r w:rsidR="00F23E6D" w:rsidRPr="00C970C2">
        <w:rPr>
          <w:rFonts w:hint="eastAsia"/>
        </w:rPr>
        <w:t>切换到“</w:t>
      </w:r>
      <w:r w:rsidR="00A7306A" w:rsidRPr="00C970C2">
        <w:rPr>
          <w:rFonts w:hint="eastAsia"/>
        </w:rPr>
        <w:t>/opt/Bigdata/MRS_</w:t>
      </w:r>
      <w:r w:rsidR="00A7306A" w:rsidRPr="00C970C2">
        <w:t>1.9.2</w:t>
      </w:r>
      <w:r w:rsidR="00F23E6D" w:rsidRPr="00C970C2">
        <w:rPr>
          <w:rFonts w:hint="eastAsia"/>
        </w:rPr>
        <w:t>/1_13_Sqoop/install/FusionInsight-Sqoop-1.99.7/server/jdbc/</w:t>
      </w:r>
      <w:r w:rsidR="00F23E6D" w:rsidRPr="00C970C2">
        <w:rPr>
          <w:rFonts w:hint="eastAsia"/>
        </w:rPr>
        <w:t>”目录下，修改“</w:t>
      </w:r>
      <w:r w:rsidR="00F23E6D" w:rsidRPr="00C970C2">
        <w:rPr>
          <w:rFonts w:hint="eastAsia"/>
        </w:rPr>
        <w:t>mysql-connector-java-5.1.21.jar</w:t>
      </w:r>
      <w:r w:rsidR="00F23E6D" w:rsidRPr="00C970C2">
        <w:rPr>
          <w:rFonts w:hint="eastAsia"/>
        </w:rPr>
        <w:t>”包属主为“</w:t>
      </w:r>
      <w:r w:rsidR="00F23E6D" w:rsidRPr="00C970C2">
        <w:rPr>
          <w:rFonts w:hint="eastAsia"/>
        </w:rPr>
        <w:t>omm:wheel</w:t>
      </w:r>
      <w:r w:rsidR="00F23E6D" w:rsidRPr="00C970C2">
        <w:rPr>
          <w:rFonts w:hint="eastAsia"/>
        </w:rPr>
        <w:t>”。</w:t>
      </w:r>
    </w:p>
    <w:p w14:paraId="1B62CE8B" w14:textId="2F3DB84E" w:rsidR="00F23E6D" w:rsidRPr="00C970C2" w:rsidRDefault="00077691"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cd /opt/Bigdata/MRS_</w:t>
      </w:r>
      <w:r w:rsidRPr="00C970C2">
        <w:rPr>
          <w:rFonts w:ascii="Huawei Sans" w:hAnsi="Huawei Sans"/>
          <w:shd w:val="pct15" w:color="auto" w:fill="FFFFFF"/>
          <w:lang w:eastAsia="en-US"/>
        </w:rPr>
        <w:t>1.9.2</w:t>
      </w:r>
      <w:r w:rsidR="00F23E6D" w:rsidRPr="00C970C2">
        <w:rPr>
          <w:rFonts w:ascii="Huawei Sans" w:hAnsi="Huawei Sans" w:hint="eastAsia"/>
          <w:shd w:val="pct15" w:color="auto" w:fill="FFFFFF"/>
          <w:lang w:eastAsia="en-US"/>
        </w:rPr>
        <w:t>/1_13_Sqoop/install/FusionInsight-Sqoop-1.99.7/server/jdbc/</w:t>
      </w:r>
    </w:p>
    <w:p w14:paraId="389A7CC5" w14:textId="7DF2EC7D"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chown omm:wheel mysql-connector-java-5.1.21.jar</w:t>
      </w:r>
    </w:p>
    <w:p w14:paraId="57FFDB86" w14:textId="0D9599B2" w:rsidR="007F3648" w:rsidRPr="00C970C2" w:rsidRDefault="007F3648" w:rsidP="00B424A0">
      <w:pPr>
        <w:pStyle w:val="affffc"/>
        <w:rPr>
          <w:rFonts w:ascii="Huawei Sans" w:hAnsi="Huawei Sans"/>
          <w:shd w:val="pct15" w:color="auto" w:fill="FFFFFF"/>
          <w:lang w:eastAsia="en-US"/>
        </w:rPr>
      </w:pPr>
      <w:r w:rsidRPr="00C970C2">
        <w:rPr>
          <w:rFonts w:ascii="Huawei Sans" w:hAnsi="Huawei Sans"/>
          <w:shd w:val="pct15" w:color="auto" w:fill="FFFFFF"/>
          <w:lang w:eastAsia="en-US"/>
        </w:rPr>
        <w:t>ll</w:t>
      </w:r>
    </w:p>
    <w:p w14:paraId="6A0F5E05" w14:textId="5C7C7114" w:rsidR="007F3648" w:rsidRPr="00C970C2" w:rsidRDefault="007F3648" w:rsidP="00B424A0">
      <w:pPr>
        <w:pStyle w:val="1e"/>
      </w:pPr>
      <w:r w:rsidRPr="00C970C2">
        <w:rPr>
          <w:noProof/>
        </w:rPr>
        <w:drawing>
          <wp:inline distT="0" distB="0" distL="0" distR="0" wp14:anchorId="2D0AE595" wp14:editId="5461CA8F">
            <wp:extent cx="5400000" cy="1352495"/>
            <wp:effectExtent l="0" t="0" r="0" b="635"/>
            <wp:docPr id="35969" name="图片 35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5400000" cy="1352495"/>
                    </a:xfrm>
                    <a:prstGeom prst="rect">
                      <a:avLst/>
                    </a:prstGeom>
                  </pic:spPr>
                </pic:pic>
              </a:graphicData>
            </a:graphic>
          </wp:inline>
        </w:drawing>
      </w:r>
    </w:p>
    <w:p w14:paraId="765B5CCC" w14:textId="1B8100BE" w:rsidR="00F23E6D" w:rsidRPr="00C970C2" w:rsidRDefault="00F23E6D" w:rsidP="00B424A0">
      <w:pPr>
        <w:pStyle w:val="1e"/>
      </w:pPr>
      <w:r w:rsidRPr="00C970C2">
        <w:rPr>
          <w:rFonts w:hint="eastAsia"/>
        </w:rPr>
        <w:t>注：如果申请的</w:t>
      </w:r>
      <w:r w:rsidRPr="00C970C2">
        <w:rPr>
          <w:rFonts w:hint="eastAsia"/>
        </w:rPr>
        <w:t>MRS</w:t>
      </w:r>
      <w:r w:rsidRPr="00C970C2">
        <w:rPr>
          <w:rFonts w:hint="eastAsia"/>
        </w:rPr>
        <w:t>集群是高可用的，那么每个</w:t>
      </w:r>
      <w:r w:rsidR="001857D0" w:rsidRPr="00C970C2">
        <w:rPr>
          <w:rFonts w:hint="eastAsia"/>
        </w:rPr>
        <w:t>m</w:t>
      </w:r>
      <w:r w:rsidRPr="00C970C2">
        <w:rPr>
          <w:rFonts w:hint="eastAsia"/>
        </w:rPr>
        <w:t>aster</w:t>
      </w:r>
      <w:r w:rsidRPr="00C970C2">
        <w:rPr>
          <w:rFonts w:hint="eastAsia"/>
        </w:rPr>
        <w:t>节点都需要修改此属性，本实验中</w:t>
      </w:r>
      <w:r w:rsidRPr="00C970C2">
        <w:rPr>
          <w:rFonts w:hint="eastAsia"/>
        </w:rPr>
        <w:t>MRS</w:t>
      </w:r>
      <w:r w:rsidRPr="00C970C2">
        <w:rPr>
          <w:rFonts w:hint="eastAsia"/>
        </w:rPr>
        <w:t>集群没有开启高可用，只需要修改一个即可。</w:t>
      </w:r>
    </w:p>
    <w:p w14:paraId="2A03FAA4" w14:textId="3BC4D97F" w:rsidR="00F23E6D" w:rsidRPr="00C970C2" w:rsidRDefault="00F23E6D" w:rsidP="00B424A0">
      <w:pPr>
        <w:pStyle w:val="1e"/>
      </w:pPr>
      <w:r w:rsidRPr="00C970C2">
        <w:rPr>
          <w:rFonts w:hint="eastAsia"/>
        </w:rPr>
        <w:t>#</w:t>
      </w:r>
      <w:r w:rsidR="001857D0" w:rsidRPr="00C970C2">
        <w:t xml:space="preserve"> </w:t>
      </w:r>
      <w:r w:rsidR="00FC33C1" w:rsidRPr="00C970C2">
        <w:t>使用</w:t>
      </w:r>
      <w:r w:rsidR="00FC33C1" w:rsidRPr="00C970C2">
        <w:t>vim</w:t>
      </w:r>
      <w:r w:rsidRPr="00C970C2">
        <w:rPr>
          <w:rFonts w:hint="eastAsia"/>
        </w:rPr>
        <w:t>修改</w:t>
      </w:r>
      <w:r w:rsidR="001857D0" w:rsidRPr="00C970C2">
        <w:rPr>
          <w:rFonts w:hint="eastAsia"/>
        </w:rPr>
        <w:t>m</w:t>
      </w:r>
      <w:r w:rsidRPr="00C970C2">
        <w:rPr>
          <w:rFonts w:hint="eastAsia"/>
        </w:rPr>
        <w:t>aster</w:t>
      </w:r>
      <w:r w:rsidRPr="00C970C2">
        <w:rPr>
          <w:rFonts w:hint="eastAsia"/>
        </w:rPr>
        <w:t>节点上的配置文件“</w:t>
      </w:r>
      <w:r w:rsidRPr="00C970C2">
        <w:rPr>
          <w:rFonts w:hint="eastAsia"/>
        </w:rPr>
        <w:t>jdbc.properties</w:t>
      </w:r>
      <w:r w:rsidRPr="00C970C2">
        <w:rPr>
          <w:rFonts w:hint="eastAsia"/>
        </w:rPr>
        <w:t>”</w:t>
      </w:r>
    </w:p>
    <w:p w14:paraId="75B33B38" w14:textId="53E8EB22" w:rsidR="00F23E6D" w:rsidRPr="00C970C2" w:rsidRDefault="00F23E6D" w:rsidP="00B424A0">
      <w:pPr>
        <w:pStyle w:val="1e"/>
      </w:pPr>
      <w:r w:rsidRPr="00C970C2">
        <w:rPr>
          <w:rFonts w:hint="eastAsia"/>
        </w:rPr>
        <w:t>jdbc.properties</w:t>
      </w:r>
      <w:r w:rsidRPr="00C970C2">
        <w:rPr>
          <w:rFonts w:hint="eastAsia"/>
        </w:rPr>
        <w:t>文件和</w:t>
      </w:r>
      <w:r w:rsidRPr="00C970C2">
        <w:rPr>
          <w:rFonts w:hint="eastAsia"/>
        </w:rPr>
        <w:t>MySQL</w:t>
      </w:r>
      <w:r w:rsidRPr="00C970C2">
        <w:rPr>
          <w:rFonts w:hint="eastAsia"/>
        </w:rPr>
        <w:t>的</w:t>
      </w:r>
      <w:r w:rsidRPr="00C970C2">
        <w:rPr>
          <w:rFonts w:hint="eastAsia"/>
        </w:rPr>
        <w:t>jar</w:t>
      </w:r>
      <w:r w:rsidRPr="00C970C2">
        <w:rPr>
          <w:rFonts w:hint="eastAsia"/>
        </w:rPr>
        <w:t>包同级目录，将“</w:t>
      </w:r>
      <w:r w:rsidRPr="00C970C2">
        <w:rPr>
          <w:rFonts w:hint="eastAsia"/>
        </w:rPr>
        <w:t>MySQL</w:t>
      </w:r>
      <w:r w:rsidRPr="00C970C2">
        <w:rPr>
          <w:rFonts w:hint="eastAsia"/>
        </w:rPr>
        <w:t>”的键值修改为上传的</w:t>
      </w:r>
      <w:r w:rsidRPr="00C970C2">
        <w:rPr>
          <w:rFonts w:hint="eastAsia"/>
        </w:rPr>
        <w:t>jdbc</w:t>
      </w:r>
      <w:r w:rsidRPr="00C970C2">
        <w:rPr>
          <w:rFonts w:hint="eastAsia"/>
        </w:rPr>
        <w:t>驱动包名“</w:t>
      </w:r>
      <w:r w:rsidRPr="00C970C2">
        <w:rPr>
          <w:rFonts w:hint="eastAsia"/>
        </w:rPr>
        <w:t>mysql-connector-java-5.1.21.jar</w:t>
      </w:r>
      <w:r w:rsidRPr="00C970C2">
        <w:rPr>
          <w:rFonts w:hint="eastAsia"/>
        </w:rPr>
        <w:t>”，例如：</w:t>
      </w:r>
      <w:r w:rsidRPr="00C970C2">
        <w:rPr>
          <w:rFonts w:hint="eastAsia"/>
        </w:rPr>
        <w:t>MYSQL=mysql-connector-java-5.1.21.jar</w:t>
      </w:r>
      <w:r w:rsidRPr="00C970C2">
        <w:rPr>
          <w:rFonts w:hint="eastAsia"/>
        </w:rPr>
        <w:t>，如果已经是</w:t>
      </w:r>
      <w:r w:rsidR="001857D0" w:rsidRPr="00C970C2">
        <w:rPr>
          <w:rFonts w:hint="eastAsia"/>
        </w:rPr>
        <w:t>对应版本</w:t>
      </w:r>
      <w:r w:rsidRPr="00C970C2">
        <w:rPr>
          <w:rFonts w:hint="eastAsia"/>
        </w:rPr>
        <w:t>则不用修改。</w:t>
      </w:r>
    </w:p>
    <w:p w14:paraId="3C8AC34B" w14:textId="7236EE92" w:rsidR="00FC33C1" w:rsidRPr="00C970C2" w:rsidRDefault="005912E8" w:rsidP="00B424A0">
      <w:pPr>
        <w:pStyle w:val="1e"/>
      </w:pPr>
      <w:r w:rsidRPr="00C970C2">
        <w:rPr>
          <w:noProof/>
        </w:rPr>
        <mc:AlternateContent>
          <mc:Choice Requires="wps">
            <w:drawing>
              <wp:anchor distT="0" distB="0" distL="114300" distR="114300" simplePos="0" relativeHeight="251722752" behindDoc="0" locked="0" layoutInCell="1" allowOverlap="1" wp14:anchorId="6C5F6071" wp14:editId="711983C0">
                <wp:simplePos x="0" y="0"/>
                <wp:positionH relativeFrom="margin">
                  <wp:posOffset>625475</wp:posOffset>
                </wp:positionH>
                <wp:positionV relativeFrom="paragraph">
                  <wp:posOffset>233680</wp:posOffset>
                </wp:positionV>
                <wp:extent cx="2873828" cy="209550"/>
                <wp:effectExtent l="19050" t="19050" r="22225" b="19050"/>
                <wp:wrapNone/>
                <wp:docPr id="145" name="矩形 145"/>
                <wp:cNvGraphicFramePr/>
                <a:graphic xmlns:a="http://schemas.openxmlformats.org/drawingml/2006/main">
                  <a:graphicData uri="http://schemas.microsoft.com/office/word/2010/wordprocessingShape">
                    <wps:wsp>
                      <wps:cNvSpPr/>
                      <wps:spPr>
                        <a:xfrm>
                          <a:off x="0" y="0"/>
                          <a:ext cx="2873828" cy="2095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5A7F8" id="矩形 145" o:spid="_x0000_s1026" style="position:absolute;left:0;text-align:left;margin-left:49.25pt;margin-top:18.4pt;width:226.3pt;height:16.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" filled="f" strokecolor="#c7000b" strokeweight="2.25pt">
                <w10:wrap anchorx="margin"/>
              </v:rect>
            </w:pict>
          </mc:Fallback>
        </mc:AlternateContent>
      </w:r>
      <w:r w:rsidR="00FC33C1" w:rsidRPr="00C970C2">
        <w:rPr>
          <w:noProof/>
        </w:rPr>
        <w:drawing>
          <wp:inline distT="0" distB="0" distL="0" distR="0" wp14:anchorId="2E49B4B0" wp14:editId="72DDA4D1">
            <wp:extent cx="5400000" cy="720000"/>
            <wp:effectExtent l="0" t="0" r="0" b="4445"/>
            <wp:docPr id="35970" name="图片 35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00" cy="720000"/>
                    </a:xfrm>
                    <a:prstGeom prst="rect">
                      <a:avLst/>
                    </a:prstGeom>
                  </pic:spPr>
                </pic:pic>
              </a:graphicData>
            </a:graphic>
          </wp:inline>
        </w:drawing>
      </w:r>
    </w:p>
    <w:p w14:paraId="6A6FB90A" w14:textId="77777777" w:rsidR="00F23E6D" w:rsidRPr="00C970C2" w:rsidRDefault="00F23E6D" w:rsidP="00B424A0">
      <w:pPr>
        <w:pStyle w:val="1e"/>
      </w:pPr>
      <w:r w:rsidRPr="00C970C2">
        <w:rPr>
          <w:rFonts w:hint="eastAsia"/>
        </w:rPr>
        <w:t>#</w:t>
      </w:r>
      <w:r w:rsidRPr="00C970C2">
        <w:rPr>
          <w:rFonts w:hint="eastAsia"/>
        </w:rPr>
        <w:t>重启</w:t>
      </w:r>
      <w:r w:rsidRPr="00C970C2">
        <w:rPr>
          <w:rFonts w:hint="eastAsia"/>
        </w:rPr>
        <w:t>Loader</w:t>
      </w:r>
      <w:r w:rsidRPr="00C970C2">
        <w:rPr>
          <w:rFonts w:hint="eastAsia"/>
        </w:rPr>
        <w:t>服务。</w:t>
      </w:r>
    </w:p>
    <w:p w14:paraId="5B1AA699" w14:textId="7E0F53E1" w:rsidR="00F23E6D" w:rsidRPr="00C970C2" w:rsidRDefault="005912E8" w:rsidP="00B424A0">
      <w:pPr>
        <w:pStyle w:val="1e"/>
      </w:pPr>
      <w:r w:rsidRPr="00C970C2">
        <w:rPr>
          <w:rFonts w:hint="eastAsia"/>
        </w:rPr>
        <w:t>在华为云官网控制台，点击</w:t>
      </w:r>
      <w:r w:rsidRPr="00C970C2">
        <w:rPr>
          <w:rFonts w:hint="eastAsia"/>
        </w:rPr>
        <w:t>MRS</w:t>
      </w:r>
      <w:r w:rsidRPr="00C970C2">
        <w:rPr>
          <w:rFonts w:hint="eastAsia"/>
        </w:rPr>
        <w:t>实例名称，</w:t>
      </w:r>
      <w:r w:rsidR="00F23E6D" w:rsidRPr="00C970C2">
        <w:rPr>
          <w:rFonts w:hint="eastAsia"/>
        </w:rPr>
        <w:t>登录</w:t>
      </w:r>
      <w:r w:rsidR="00F23E6D" w:rsidRPr="00C970C2">
        <w:rPr>
          <w:rFonts w:hint="eastAsia"/>
        </w:rPr>
        <w:t>MRS</w:t>
      </w:r>
      <w:r w:rsidR="00F23E6D" w:rsidRPr="00C970C2">
        <w:rPr>
          <w:rFonts w:hint="eastAsia"/>
        </w:rPr>
        <w:t>服务的管理页面</w:t>
      </w:r>
      <w:r w:rsidRPr="00C970C2">
        <w:rPr>
          <w:rFonts w:hint="eastAsia"/>
        </w:rPr>
        <w:t>。</w:t>
      </w:r>
    </w:p>
    <w:p w14:paraId="0F30EF74" w14:textId="477DF4DE" w:rsidR="00CC2148" w:rsidRPr="00C970C2" w:rsidRDefault="00CC2148" w:rsidP="00B424A0">
      <w:pPr>
        <w:pStyle w:val="1e"/>
      </w:pPr>
      <w:r w:rsidRPr="00C970C2">
        <w:rPr>
          <w:noProof/>
        </w:rPr>
        <w:lastRenderedPageBreak/>
        <mc:AlternateContent>
          <mc:Choice Requires="wps">
            <w:drawing>
              <wp:anchor distT="0" distB="0" distL="114300" distR="114300" simplePos="0" relativeHeight="251723776" behindDoc="0" locked="0" layoutInCell="1" allowOverlap="1" wp14:anchorId="791D64B5" wp14:editId="7CD058ED">
                <wp:simplePos x="0" y="0"/>
                <wp:positionH relativeFrom="margin">
                  <wp:posOffset>5490210</wp:posOffset>
                </wp:positionH>
                <wp:positionV relativeFrom="paragraph">
                  <wp:posOffset>761365</wp:posOffset>
                </wp:positionV>
                <wp:extent cx="469900" cy="203200"/>
                <wp:effectExtent l="19050" t="19050" r="25400" b="25400"/>
                <wp:wrapNone/>
                <wp:docPr id="147" name="矩形 147"/>
                <wp:cNvGraphicFramePr/>
                <a:graphic xmlns:a="http://schemas.openxmlformats.org/drawingml/2006/main">
                  <a:graphicData uri="http://schemas.microsoft.com/office/word/2010/wordprocessingShape">
                    <wps:wsp>
                      <wps:cNvSpPr/>
                      <wps:spPr>
                        <a:xfrm>
                          <a:off x="0" y="0"/>
                          <a:ext cx="469900" cy="2032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F98D0" id="矩形 147" o:spid="_x0000_s1026" style="position:absolute;left:0;text-align:left;margin-left:432.3pt;margin-top:59.95pt;width:37pt;height:16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" filled="f" strokecolor="#c7000b" strokeweight="2.25pt">
                <w10:wrap anchorx="margin"/>
              </v:rect>
            </w:pict>
          </mc:Fallback>
        </mc:AlternateContent>
      </w:r>
      <w:r w:rsidRPr="00C970C2">
        <w:rPr>
          <w:noProof/>
        </w:rPr>
        <w:drawing>
          <wp:inline distT="0" distB="0" distL="0" distR="0" wp14:anchorId="2CEF5500" wp14:editId="12FF0493">
            <wp:extent cx="5400000" cy="1454400"/>
            <wp:effectExtent l="19050" t="19050" r="10795" b="12700"/>
            <wp:docPr id="35971" name="图片 35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00" cy="1454400"/>
                    </a:xfrm>
                    <a:prstGeom prst="rect">
                      <a:avLst/>
                    </a:prstGeom>
                    <a:ln w="12700">
                      <a:solidFill>
                        <a:schemeClr val="bg1">
                          <a:lumMod val="85000"/>
                        </a:schemeClr>
                      </a:solidFill>
                    </a:ln>
                  </pic:spPr>
                </pic:pic>
              </a:graphicData>
            </a:graphic>
          </wp:inline>
        </w:drawing>
      </w:r>
    </w:p>
    <w:p w14:paraId="106DC0C1" w14:textId="204D7C2C" w:rsidR="006D5628" w:rsidRPr="00C970C2" w:rsidRDefault="006D5628" w:rsidP="00B424A0">
      <w:pPr>
        <w:pStyle w:val="1e"/>
      </w:pPr>
      <w:r w:rsidRPr="00C970C2">
        <w:t>如果浏览器出现警告</w:t>
      </w:r>
      <w:r w:rsidRPr="00C970C2">
        <w:rPr>
          <w:rFonts w:hint="eastAsia"/>
        </w:rPr>
        <w:t>，</w:t>
      </w:r>
      <w:r w:rsidRPr="00C970C2">
        <w:t>点击</w:t>
      </w:r>
      <w:r w:rsidRPr="00C970C2">
        <w:rPr>
          <w:rFonts w:hint="eastAsia"/>
        </w:rPr>
        <w:t>“高级”后再点击“继续前往”。</w:t>
      </w:r>
    </w:p>
    <w:p w14:paraId="1D0CEB6E" w14:textId="3BE17985" w:rsidR="006D5628" w:rsidRPr="00C970C2" w:rsidRDefault="006D5628" w:rsidP="00566AEE">
      <w:pPr>
        <w:pStyle w:val="1e"/>
        <w:tabs>
          <w:tab w:val="right" w:pos="9638"/>
        </w:tabs>
      </w:pPr>
      <w:r w:rsidRPr="00C970C2">
        <w:rPr>
          <w:noProof/>
        </w:rPr>
        <mc:AlternateContent>
          <mc:Choice Requires="wps">
            <w:drawing>
              <wp:anchor distT="0" distB="0" distL="114300" distR="114300" simplePos="0" relativeHeight="251898880" behindDoc="0" locked="0" layoutInCell="1" allowOverlap="1" wp14:anchorId="538B48FA" wp14:editId="6E4D6F66">
                <wp:simplePos x="0" y="0"/>
                <wp:positionH relativeFrom="margin">
                  <wp:posOffset>949960</wp:posOffset>
                </wp:positionH>
                <wp:positionV relativeFrom="paragraph">
                  <wp:posOffset>1945640</wp:posOffset>
                </wp:positionV>
                <wp:extent cx="539750" cy="330200"/>
                <wp:effectExtent l="19050" t="19050" r="12700" b="12700"/>
                <wp:wrapNone/>
                <wp:docPr id="35973" name="矩形 35973"/>
                <wp:cNvGraphicFramePr/>
                <a:graphic xmlns:a="http://schemas.openxmlformats.org/drawingml/2006/main">
                  <a:graphicData uri="http://schemas.microsoft.com/office/word/2010/wordprocessingShape">
                    <wps:wsp>
                      <wps:cNvSpPr/>
                      <wps:spPr>
                        <a:xfrm>
                          <a:off x="0" y="0"/>
                          <a:ext cx="539750" cy="3302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26993" id="矩形 35973" o:spid="_x0000_s1026" style="position:absolute;left:0;text-align:left;margin-left:74.8pt;margin-top:153.2pt;width:42.5pt;height:26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" filled="f" strokecolor="#c7000b" strokeweight="2.25pt">
                <w10:wrap anchorx="margin"/>
              </v:rect>
            </w:pict>
          </mc:Fallback>
        </mc:AlternateContent>
      </w:r>
      <w:r w:rsidRPr="00C970C2">
        <w:rPr>
          <w:noProof/>
        </w:rPr>
        <mc:AlternateContent>
          <mc:Choice Requires="wps">
            <w:drawing>
              <wp:anchor distT="0" distB="0" distL="114300" distR="114300" simplePos="0" relativeHeight="251900928" behindDoc="0" locked="0" layoutInCell="1" allowOverlap="1" wp14:anchorId="6085FD36" wp14:editId="13610266">
                <wp:simplePos x="0" y="0"/>
                <wp:positionH relativeFrom="margin">
                  <wp:posOffset>924560</wp:posOffset>
                </wp:positionH>
                <wp:positionV relativeFrom="paragraph">
                  <wp:posOffset>2663190</wp:posOffset>
                </wp:positionV>
                <wp:extent cx="1276350" cy="222250"/>
                <wp:effectExtent l="19050" t="19050" r="19050" b="25400"/>
                <wp:wrapNone/>
                <wp:docPr id="35976" name="矩形 35976"/>
                <wp:cNvGraphicFramePr/>
                <a:graphic xmlns:a="http://schemas.openxmlformats.org/drawingml/2006/main">
                  <a:graphicData uri="http://schemas.microsoft.com/office/word/2010/wordprocessingShape">
                    <wps:wsp>
                      <wps:cNvSpPr/>
                      <wps:spPr>
                        <a:xfrm>
                          <a:off x="0" y="0"/>
                          <a:ext cx="1276350" cy="2222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69D10" id="矩形 35976" o:spid="_x0000_s1026" style="position:absolute;left:0;text-align:left;margin-left:72.8pt;margin-top:209.7pt;width:100.5pt;height:17.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" filled="f" strokecolor="#c7000b" strokeweight="2.25pt">
                <w10:wrap anchorx="margin"/>
              </v:rect>
            </w:pict>
          </mc:Fallback>
        </mc:AlternateContent>
      </w:r>
      <w:r w:rsidRPr="00C970C2">
        <w:rPr>
          <w:noProof/>
        </w:rPr>
        <w:drawing>
          <wp:inline distT="0" distB="0" distL="0" distR="0" wp14:anchorId="13F3C353" wp14:editId="03446E6D">
            <wp:extent cx="4680000" cy="2916000"/>
            <wp:effectExtent l="19050" t="19050" r="25400" b="17780"/>
            <wp:docPr id="35975" name="图片 35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680000" cy="2916000"/>
                    </a:xfrm>
                    <a:prstGeom prst="rect">
                      <a:avLst/>
                    </a:prstGeom>
                    <a:ln w="12700">
                      <a:solidFill>
                        <a:schemeClr val="bg1">
                          <a:lumMod val="85000"/>
                        </a:schemeClr>
                      </a:solidFill>
                    </a:ln>
                  </pic:spPr>
                </pic:pic>
              </a:graphicData>
            </a:graphic>
          </wp:inline>
        </w:drawing>
      </w:r>
    </w:p>
    <w:p w14:paraId="53FFBAAF" w14:textId="50B03702" w:rsidR="00566AEE" w:rsidRPr="00C970C2" w:rsidRDefault="00566AEE" w:rsidP="00566AEE">
      <w:pPr>
        <w:pStyle w:val="1e"/>
        <w:tabs>
          <w:tab w:val="right" w:pos="9638"/>
        </w:tabs>
      </w:pPr>
      <w:r w:rsidRPr="00C970C2">
        <w:t>输入用户名和密码后点击</w:t>
      </w:r>
      <w:r w:rsidRPr="00C970C2">
        <w:rPr>
          <w:rFonts w:hint="eastAsia"/>
        </w:rPr>
        <w:t>“登录”。</w:t>
      </w:r>
    </w:p>
    <w:p w14:paraId="14A99D79" w14:textId="51B2F577" w:rsidR="00566AEE" w:rsidRPr="00C970C2" w:rsidRDefault="00566AEE" w:rsidP="00566AEE">
      <w:pPr>
        <w:pStyle w:val="1e"/>
        <w:tabs>
          <w:tab w:val="right" w:pos="9638"/>
        </w:tabs>
      </w:pPr>
      <w:r w:rsidRPr="00C970C2">
        <w:rPr>
          <w:noProof/>
        </w:rPr>
        <w:drawing>
          <wp:inline distT="0" distB="0" distL="0" distR="0" wp14:anchorId="597FA8CD" wp14:editId="3FFDB905">
            <wp:extent cx="4680000" cy="2419200"/>
            <wp:effectExtent l="19050" t="19050" r="25400" b="19685"/>
            <wp:docPr id="35977" name="图片 35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80000" cy="2419200"/>
                    </a:xfrm>
                    <a:prstGeom prst="rect">
                      <a:avLst/>
                    </a:prstGeom>
                    <a:ln w="12700">
                      <a:solidFill>
                        <a:schemeClr val="bg1">
                          <a:lumMod val="85000"/>
                        </a:schemeClr>
                      </a:solidFill>
                    </a:ln>
                  </pic:spPr>
                </pic:pic>
              </a:graphicData>
            </a:graphic>
          </wp:inline>
        </w:drawing>
      </w:r>
    </w:p>
    <w:p w14:paraId="75DE816B" w14:textId="77777777" w:rsidR="00F23E6D" w:rsidRPr="00C970C2" w:rsidRDefault="00F23E6D" w:rsidP="00B424A0">
      <w:pPr>
        <w:pStyle w:val="1e"/>
      </w:pPr>
      <w:r w:rsidRPr="00C970C2">
        <w:rPr>
          <w:rFonts w:hint="eastAsia"/>
        </w:rPr>
        <w:t>登录后点击“服务管理”，在服务管理页面找到</w:t>
      </w:r>
      <w:r w:rsidRPr="00C970C2">
        <w:rPr>
          <w:rFonts w:hint="eastAsia"/>
        </w:rPr>
        <w:t>Loader</w:t>
      </w:r>
      <w:r w:rsidRPr="00C970C2">
        <w:rPr>
          <w:rFonts w:hint="eastAsia"/>
        </w:rPr>
        <w:t>服务，点击进入。</w:t>
      </w:r>
    </w:p>
    <w:p w14:paraId="7417EED6" w14:textId="2F69FB2B" w:rsidR="00F23E6D" w:rsidRPr="00C970C2" w:rsidRDefault="0075717D" w:rsidP="00B424A0">
      <w:pPr>
        <w:pStyle w:val="1e"/>
      </w:pPr>
      <w:r w:rsidRPr="00C970C2">
        <w:rPr>
          <w:noProof/>
        </w:rPr>
        <w:lastRenderedPageBreak/>
        <mc:AlternateContent>
          <mc:Choice Requires="wps">
            <w:drawing>
              <wp:anchor distT="0" distB="0" distL="114300" distR="114300" simplePos="0" relativeHeight="251724800" behindDoc="0" locked="0" layoutInCell="1" allowOverlap="1" wp14:anchorId="73274E19" wp14:editId="763DEA2B">
                <wp:simplePos x="0" y="0"/>
                <wp:positionH relativeFrom="margin">
                  <wp:posOffset>746760</wp:posOffset>
                </wp:positionH>
                <wp:positionV relativeFrom="paragraph">
                  <wp:posOffset>2393315</wp:posOffset>
                </wp:positionV>
                <wp:extent cx="508000" cy="228600"/>
                <wp:effectExtent l="19050" t="19050" r="25400" b="19050"/>
                <wp:wrapNone/>
                <wp:docPr id="150" name="矩形 150"/>
                <wp:cNvGraphicFramePr/>
                <a:graphic xmlns:a="http://schemas.openxmlformats.org/drawingml/2006/main">
                  <a:graphicData uri="http://schemas.microsoft.com/office/word/2010/wordprocessingShape">
                    <wps:wsp>
                      <wps:cNvSpPr/>
                      <wps:spPr>
                        <a:xfrm>
                          <a:off x="0" y="0"/>
                          <a:ext cx="508000" cy="2286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1391DF" id="矩形 150" o:spid="_x0000_s1026" style="position:absolute;left:0;text-align:left;margin-left:58.8pt;margin-top:188.45pt;width:40pt;height:18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" filled="f" strokecolor="#c7000b" strokeweight="2.25pt">
                <w10:wrap anchorx="margin"/>
              </v:rect>
            </w:pict>
          </mc:Fallback>
        </mc:AlternateContent>
      </w:r>
      <w:r w:rsidRPr="00C970C2">
        <w:rPr>
          <w:noProof/>
        </w:rPr>
        <mc:AlternateContent>
          <mc:Choice Requires="wps">
            <w:drawing>
              <wp:anchor distT="0" distB="0" distL="114300" distR="114300" simplePos="0" relativeHeight="251725824" behindDoc="0" locked="0" layoutInCell="1" allowOverlap="1" wp14:anchorId="09840B1A" wp14:editId="0FD55AFE">
                <wp:simplePos x="0" y="0"/>
                <wp:positionH relativeFrom="margin">
                  <wp:posOffset>1381760</wp:posOffset>
                </wp:positionH>
                <wp:positionV relativeFrom="paragraph">
                  <wp:posOffset>456565</wp:posOffset>
                </wp:positionV>
                <wp:extent cx="850900" cy="450850"/>
                <wp:effectExtent l="19050" t="19050" r="25400" b="25400"/>
                <wp:wrapNone/>
                <wp:docPr id="151" name="矩形 151"/>
                <wp:cNvGraphicFramePr/>
                <a:graphic xmlns:a="http://schemas.openxmlformats.org/drawingml/2006/main">
                  <a:graphicData uri="http://schemas.microsoft.com/office/word/2010/wordprocessingShape">
                    <wps:wsp>
                      <wps:cNvSpPr/>
                      <wps:spPr>
                        <a:xfrm>
                          <a:off x="0" y="0"/>
                          <a:ext cx="850900" cy="4508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469DB" id="矩形 151" o:spid="_x0000_s1026" style="position:absolute;left:0;text-align:left;margin-left:108.8pt;margin-top:35.95pt;width:67pt;height:35.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" filled="f" strokecolor="#c7000b" strokeweight="2.25pt">
                <w10:wrap anchorx="margin"/>
              </v:rect>
            </w:pict>
          </mc:Fallback>
        </mc:AlternateContent>
      </w:r>
      <w:r w:rsidRPr="00C970C2">
        <w:rPr>
          <w:noProof/>
        </w:rPr>
        <w:t xml:space="preserve"> </w:t>
      </w:r>
      <w:r w:rsidRPr="00C970C2">
        <w:rPr>
          <w:noProof/>
        </w:rPr>
        <w:drawing>
          <wp:inline distT="0" distB="0" distL="0" distR="0" wp14:anchorId="362B8F32" wp14:editId="05F2C87E">
            <wp:extent cx="5400000" cy="2797200"/>
            <wp:effectExtent l="19050" t="19050" r="10795" b="22225"/>
            <wp:docPr id="35978" name="图片 35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00" cy="2797200"/>
                    </a:xfrm>
                    <a:prstGeom prst="rect">
                      <a:avLst/>
                    </a:prstGeom>
                    <a:ln w="12700">
                      <a:solidFill>
                        <a:schemeClr val="bg1">
                          <a:lumMod val="85000"/>
                        </a:schemeClr>
                      </a:solidFill>
                    </a:ln>
                  </pic:spPr>
                </pic:pic>
              </a:graphicData>
            </a:graphic>
          </wp:inline>
        </w:drawing>
      </w:r>
    </w:p>
    <w:p w14:paraId="55328971" w14:textId="1B4FAE03" w:rsidR="00F23E6D" w:rsidRPr="00C970C2" w:rsidRDefault="00F23E6D" w:rsidP="00B424A0">
      <w:pPr>
        <w:pStyle w:val="1e"/>
      </w:pPr>
      <w:r w:rsidRPr="00C970C2">
        <w:rPr>
          <w:rFonts w:hint="eastAsia"/>
        </w:rPr>
        <w:t>在“更多”里面点击</w:t>
      </w:r>
      <w:r w:rsidR="001D4C2E" w:rsidRPr="00C970C2">
        <w:rPr>
          <w:rFonts w:hint="eastAsia"/>
        </w:rPr>
        <w:t>“重启服务”</w:t>
      </w:r>
      <w:r w:rsidRPr="00C970C2">
        <w:rPr>
          <w:rFonts w:hint="eastAsia"/>
        </w:rPr>
        <w:t>。</w:t>
      </w:r>
    </w:p>
    <w:p w14:paraId="51E95CF6" w14:textId="09BB9D2F" w:rsidR="001D4C2E" w:rsidRPr="00C970C2" w:rsidRDefault="001D4C2E" w:rsidP="00B424A0">
      <w:pPr>
        <w:pStyle w:val="1e"/>
      </w:pPr>
      <w:r w:rsidRPr="00C970C2">
        <w:rPr>
          <w:noProof/>
        </w:rPr>
        <mc:AlternateContent>
          <mc:Choice Requires="wps">
            <w:drawing>
              <wp:anchor distT="0" distB="0" distL="114300" distR="114300" simplePos="0" relativeHeight="251726848" behindDoc="0" locked="0" layoutInCell="1" allowOverlap="1" wp14:anchorId="64C39DC5" wp14:editId="11542F3A">
                <wp:simplePos x="0" y="0"/>
                <wp:positionH relativeFrom="margin">
                  <wp:posOffset>3371215</wp:posOffset>
                </wp:positionH>
                <wp:positionV relativeFrom="paragraph">
                  <wp:posOffset>1007110</wp:posOffset>
                </wp:positionV>
                <wp:extent cx="740229" cy="179614"/>
                <wp:effectExtent l="19050" t="19050" r="22225" b="11430"/>
                <wp:wrapNone/>
                <wp:docPr id="153" name="矩形 153"/>
                <wp:cNvGraphicFramePr/>
                <a:graphic xmlns:a="http://schemas.openxmlformats.org/drawingml/2006/main">
                  <a:graphicData uri="http://schemas.microsoft.com/office/word/2010/wordprocessingShape">
                    <wps:wsp>
                      <wps:cNvSpPr/>
                      <wps:spPr>
                        <a:xfrm>
                          <a:off x="0" y="0"/>
                          <a:ext cx="740229" cy="17961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851238" id="矩形 153" o:spid="_x0000_s1026" style="position:absolute;left:0;text-align:left;margin-left:265.45pt;margin-top:79.3pt;width:58.3pt;height:14.1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" filled="f" strokecolor="#c7000b" strokeweight="2.25pt">
                <w10:wrap anchorx="margin"/>
              </v:rect>
            </w:pict>
          </mc:Fallback>
        </mc:AlternateContent>
      </w:r>
      <w:r w:rsidRPr="00C970C2">
        <w:rPr>
          <w:noProof/>
        </w:rPr>
        <w:drawing>
          <wp:inline distT="0" distB="0" distL="0" distR="0" wp14:anchorId="1D0BC54B" wp14:editId="49C4D787">
            <wp:extent cx="5400000" cy="2444400"/>
            <wp:effectExtent l="19050" t="19050" r="10795" b="13335"/>
            <wp:docPr id="35979" name="图片 35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00" cy="2444400"/>
                    </a:xfrm>
                    <a:prstGeom prst="rect">
                      <a:avLst/>
                    </a:prstGeom>
                    <a:ln w="12700">
                      <a:solidFill>
                        <a:schemeClr val="bg1">
                          <a:lumMod val="85000"/>
                        </a:schemeClr>
                      </a:solidFill>
                    </a:ln>
                  </pic:spPr>
                </pic:pic>
              </a:graphicData>
            </a:graphic>
          </wp:inline>
        </w:drawing>
      </w:r>
    </w:p>
    <w:p w14:paraId="4DF01991" w14:textId="6E1F9714" w:rsidR="00F23E6D" w:rsidRPr="00C970C2" w:rsidRDefault="00F23E6D" w:rsidP="00B424A0">
      <w:pPr>
        <w:pStyle w:val="1e"/>
      </w:pPr>
      <w:r w:rsidRPr="00C970C2">
        <w:rPr>
          <w:rFonts w:hint="eastAsia"/>
        </w:rPr>
        <w:t>输入校验密码，点击确定。</w:t>
      </w:r>
    </w:p>
    <w:p w14:paraId="25E9F9BD" w14:textId="4C5EE36F" w:rsidR="00043CC3" w:rsidRPr="00C970C2" w:rsidRDefault="00043CC3" w:rsidP="00B424A0">
      <w:pPr>
        <w:pStyle w:val="1e"/>
      </w:pPr>
      <w:r w:rsidRPr="00C970C2">
        <w:rPr>
          <w:noProof/>
        </w:rPr>
        <w:drawing>
          <wp:inline distT="0" distB="0" distL="0" distR="0" wp14:anchorId="6F47EC1E" wp14:editId="6818A54D">
            <wp:extent cx="3600000" cy="2304000"/>
            <wp:effectExtent l="19050" t="19050" r="19685" b="20320"/>
            <wp:docPr id="35980" name="图片 35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00000" cy="2304000"/>
                    </a:xfrm>
                    <a:prstGeom prst="rect">
                      <a:avLst/>
                    </a:prstGeom>
                    <a:ln w="12700">
                      <a:solidFill>
                        <a:schemeClr val="bg1">
                          <a:lumMod val="85000"/>
                        </a:schemeClr>
                      </a:solidFill>
                    </a:ln>
                  </pic:spPr>
                </pic:pic>
              </a:graphicData>
            </a:graphic>
          </wp:inline>
        </w:drawing>
      </w:r>
    </w:p>
    <w:p w14:paraId="0F11A147" w14:textId="100526BF" w:rsidR="00F23E6D" w:rsidRPr="00C970C2" w:rsidRDefault="00043CC3" w:rsidP="00B424A0">
      <w:pPr>
        <w:pStyle w:val="1e"/>
      </w:pPr>
      <w:r w:rsidRPr="00C970C2">
        <w:rPr>
          <w:rFonts w:hint="eastAsia"/>
        </w:rPr>
        <w:lastRenderedPageBreak/>
        <w:t>勾选“重启所有上层服务”，</w:t>
      </w:r>
      <w:r w:rsidR="00182C93" w:rsidRPr="00C970C2">
        <w:rPr>
          <w:rFonts w:hint="eastAsia"/>
        </w:rPr>
        <w:t>点击确定</w:t>
      </w:r>
      <w:r w:rsidRPr="00C970C2">
        <w:rPr>
          <w:rFonts w:hint="eastAsia"/>
        </w:rPr>
        <w:t>。</w:t>
      </w:r>
    </w:p>
    <w:p w14:paraId="03BC8AAD" w14:textId="4AEB6830" w:rsidR="00043CC3" w:rsidRPr="00C970C2" w:rsidRDefault="00043CC3" w:rsidP="00B424A0">
      <w:pPr>
        <w:pStyle w:val="1e"/>
      </w:pPr>
      <w:r w:rsidRPr="00C970C2">
        <w:rPr>
          <w:noProof/>
        </w:rPr>
        <mc:AlternateContent>
          <mc:Choice Requires="wps">
            <w:drawing>
              <wp:anchor distT="0" distB="0" distL="114300" distR="114300" simplePos="0" relativeHeight="251727872" behindDoc="0" locked="0" layoutInCell="1" allowOverlap="1" wp14:anchorId="2E3C4531" wp14:editId="40CAEAB3">
                <wp:simplePos x="0" y="0"/>
                <wp:positionH relativeFrom="margin">
                  <wp:posOffset>810895</wp:posOffset>
                </wp:positionH>
                <wp:positionV relativeFrom="paragraph">
                  <wp:posOffset>1028700</wp:posOffset>
                </wp:positionV>
                <wp:extent cx="217714" cy="495300"/>
                <wp:effectExtent l="19050" t="19050" r="11430" b="19050"/>
                <wp:wrapNone/>
                <wp:docPr id="156" name="矩形 156"/>
                <wp:cNvGraphicFramePr/>
                <a:graphic xmlns:a="http://schemas.openxmlformats.org/drawingml/2006/main">
                  <a:graphicData uri="http://schemas.microsoft.com/office/word/2010/wordprocessingShape">
                    <wps:wsp>
                      <wps:cNvSpPr/>
                      <wps:spPr>
                        <a:xfrm>
                          <a:off x="0" y="0"/>
                          <a:ext cx="217714" cy="4953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475CEA" id="矩形 156" o:spid="_x0000_s1026" style="position:absolute;left:0;text-align:left;margin-left:63.85pt;margin-top:81pt;width:17.15pt;height:39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" filled="f" strokecolor="#c7000b" strokeweight="2.25pt">
                <w10:wrap anchorx="margin"/>
              </v:rect>
            </w:pict>
          </mc:Fallback>
        </mc:AlternateContent>
      </w:r>
      <w:r w:rsidRPr="00C970C2">
        <w:rPr>
          <w:noProof/>
        </w:rPr>
        <w:drawing>
          <wp:inline distT="0" distB="0" distL="0" distR="0" wp14:anchorId="219023D6" wp14:editId="44223A3A">
            <wp:extent cx="3600000" cy="2289600"/>
            <wp:effectExtent l="19050" t="19050" r="19685" b="15875"/>
            <wp:docPr id="35981" name="图片 35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600000" cy="2289600"/>
                    </a:xfrm>
                    <a:prstGeom prst="rect">
                      <a:avLst/>
                    </a:prstGeom>
                    <a:ln w="12700">
                      <a:solidFill>
                        <a:schemeClr val="bg1">
                          <a:lumMod val="85000"/>
                        </a:schemeClr>
                      </a:solidFill>
                    </a:ln>
                  </pic:spPr>
                </pic:pic>
              </a:graphicData>
            </a:graphic>
          </wp:inline>
        </w:drawing>
      </w:r>
    </w:p>
    <w:p w14:paraId="6013998A" w14:textId="0FD3D35B" w:rsidR="00F23E6D" w:rsidRPr="00C970C2" w:rsidRDefault="00F23E6D" w:rsidP="00B424A0">
      <w:pPr>
        <w:pStyle w:val="1e"/>
      </w:pPr>
      <w:r w:rsidRPr="00C970C2">
        <w:rPr>
          <w:rFonts w:hint="eastAsia"/>
        </w:rPr>
        <w:t>等待</w:t>
      </w:r>
      <w:r w:rsidR="00A70954" w:rsidRPr="00C970C2">
        <w:rPr>
          <w:rFonts w:hint="eastAsia"/>
        </w:rPr>
        <w:t>进度全部为</w:t>
      </w:r>
      <w:r w:rsidR="00A70954" w:rsidRPr="00C970C2">
        <w:rPr>
          <w:rFonts w:hint="eastAsia"/>
        </w:rPr>
        <w:t>1</w:t>
      </w:r>
      <w:r w:rsidR="00A70954" w:rsidRPr="00C970C2">
        <w:t>00</w:t>
      </w:r>
      <w:r w:rsidR="00A70954" w:rsidRPr="00C970C2">
        <w:rPr>
          <w:rFonts w:hint="eastAsia"/>
        </w:rPr>
        <w:t>%</w:t>
      </w:r>
      <w:r w:rsidR="00A70954" w:rsidRPr="00C970C2">
        <w:t>后点击</w:t>
      </w:r>
      <w:r w:rsidR="00A70954" w:rsidRPr="00C970C2">
        <w:rPr>
          <w:rFonts w:hint="eastAsia"/>
        </w:rPr>
        <w:t>“完成”</w:t>
      </w:r>
      <w:r w:rsidRPr="00C970C2">
        <w:rPr>
          <w:rFonts w:hint="eastAsia"/>
        </w:rPr>
        <w:t>。</w:t>
      </w:r>
    </w:p>
    <w:p w14:paraId="7E6661A1" w14:textId="544A5B9D" w:rsidR="00A70954" w:rsidRPr="00C970C2" w:rsidRDefault="00A70954" w:rsidP="00B424A0">
      <w:pPr>
        <w:pStyle w:val="1e"/>
      </w:pPr>
      <w:r w:rsidRPr="00C970C2">
        <w:rPr>
          <w:noProof/>
        </w:rPr>
        <w:drawing>
          <wp:inline distT="0" distB="0" distL="0" distR="0" wp14:anchorId="43A98AA0" wp14:editId="2D38A055">
            <wp:extent cx="4680000" cy="2520000"/>
            <wp:effectExtent l="19050" t="19050" r="25400" b="13970"/>
            <wp:docPr id="35982" name="图片 35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80000" cy="2520000"/>
                    </a:xfrm>
                    <a:prstGeom prst="rect">
                      <a:avLst/>
                    </a:prstGeom>
                    <a:ln w="12700">
                      <a:solidFill>
                        <a:schemeClr val="bg1">
                          <a:lumMod val="85000"/>
                        </a:schemeClr>
                      </a:solidFill>
                    </a:ln>
                  </pic:spPr>
                </pic:pic>
              </a:graphicData>
            </a:graphic>
          </wp:inline>
        </w:drawing>
      </w:r>
    </w:p>
    <w:p w14:paraId="68FA1492" w14:textId="116F4713" w:rsidR="00F23E6D" w:rsidRPr="00C970C2" w:rsidRDefault="00A85A78" w:rsidP="00B424A0">
      <w:pPr>
        <w:pStyle w:val="1e"/>
      </w:pPr>
      <w:r w:rsidRPr="00C970C2">
        <w:rPr>
          <w:rFonts w:hint="eastAsia"/>
        </w:rPr>
        <w:t>Loader</w:t>
      </w:r>
      <w:r w:rsidRPr="00C970C2">
        <w:rPr>
          <w:rFonts w:hint="eastAsia"/>
        </w:rPr>
        <w:t>重启</w:t>
      </w:r>
      <w:r w:rsidR="00F23E6D" w:rsidRPr="00C970C2">
        <w:rPr>
          <w:rFonts w:hint="eastAsia"/>
        </w:rPr>
        <w:t>完成。</w:t>
      </w:r>
    </w:p>
    <w:p w14:paraId="5CF42504" w14:textId="77777777" w:rsidR="00F23E6D" w:rsidRPr="00C970C2" w:rsidRDefault="00F23E6D" w:rsidP="00F23E6D">
      <w:pPr>
        <w:pStyle w:val="30"/>
      </w:pPr>
      <w:r w:rsidRPr="00C970C2">
        <w:rPr>
          <w:rFonts w:hint="eastAsia"/>
        </w:rPr>
        <w:t>业务数据通过</w:t>
      </w:r>
      <w:r w:rsidRPr="00C970C2">
        <w:rPr>
          <w:rFonts w:hint="eastAsia"/>
        </w:rPr>
        <w:t>Loader</w:t>
      </w:r>
      <w:r w:rsidRPr="00C970C2">
        <w:rPr>
          <w:rFonts w:hint="eastAsia"/>
        </w:rPr>
        <w:t>导入数据仓库</w:t>
      </w:r>
    </w:p>
    <w:p w14:paraId="1D3D0497" w14:textId="10B24417" w:rsidR="00F23E6D" w:rsidRPr="00C970C2" w:rsidRDefault="00F23E6D" w:rsidP="00B424A0">
      <w:pPr>
        <w:pStyle w:val="1e"/>
      </w:pPr>
      <w:r w:rsidRPr="00C970C2">
        <w:rPr>
          <w:rFonts w:hint="eastAsia"/>
        </w:rPr>
        <w:t>#</w:t>
      </w:r>
      <w:r w:rsidR="003B1A88" w:rsidRPr="00C970C2">
        <w:t xml:space="preserve"> </w:t>
      </w:r>
      <w:r w:rsidRPr="00C970C2">
        <w:rPr>
          <w:rFonts w:hint="eastAsia"/>
        </w:rPr>
        <w:t>登录</w:t>
      </w:r>
      <w:r w:rsidRPr="00C970C2">
        <w:rPr>
          <w:rFonts w:hint="eastAsia"/>
        </w:rPr>
        <w:t>Hue</w:t>
      </w:r>
      <w:r w:rsidRPr="00C970C2">
        <w:rPr>
          <w:rFonts w:hint="eastAsia"/>
        </w:rPr>
        <w:t>。</w:t>
      </w:r>
    </w:p>
    <w:p w14:paraId="48E5CB2E" w14:textId="43B8F9DC" w:rsidR="00F23E6D" w:rsidRPr="00C970C2" w:rsidRDefault="00473679" w:rsidP="00B424A0">
      <w:pPr>
        <w:pStyle w:val="1e"/>
      </w:pPr>
      <w:r w:rsidRPr="00C970C2">
        <w:rPr>
          <w:rFonts w:hint="eastAsia"/>
        </w:rPr>
        <w:t>回到</w:t>
      </w:r>
      <w:r w:rsidR="00F23E6D" w:rsidRPr="00C970C2">
        <w:rPr>
          <w:rFonts w:hint="eastAsia"/>
        </w:rPr>
        <w:t>“服务管理”</w:t>
      </w:r>
      <w:r w:rsidRPr="00C970C2">
        <w:rPr>
          <w:rFonts w:hint="eastAsia"/>
        </w:rPr>
        <w:t>界面，点击其</w:t>
      </w:r>
      <w:r w:rsidR="00F23E6D" w:rsidRPr="00C970C2">
        <w:rPr>
          <w:rFonts w:hint="eastAsia"/>
        </w:rPr>
        <w:t>中的“</w:t>
      </w:r>
      <w:r w:rsidR="00F23E6D" w:rsidRPr="00C970C2">
        <w:rPr>
          <w:rFonts w:hint="eastAsia"/>
        </w:rPr>
        <w:t>Hue</w:t>
      </w:r>
      <w:r w:rsidR="00F23E6D" w:rsidRPr="00C970C2">
        <w:rPr>
          <w:rFonts w:hint="eastAsia"/>
        </w:rPr>
        <w:t>”</w:t>
      </w:r>
      <w:r w:rsidR="00FE45BC" w:rsidRPr="00C970C2">
        <w:rPr>
          <w:rFonts w:hint="eastAsia"/>
        </w:rPr>
        <w:t>。</w:t>
      </w:r>
    </w:p>
    <w:p w14:paraId="32B071A3" w14:textId="49E7A9E9" w:rsidR="00F23E6D" w:rsidRPr="00C970C2" w:rsidRDefault="003C47EE" w:rsidP="00B424A0">
      <w:pPr>
        <w:pStyle w:val="1e"/>
      </w:pPr>
      <w:r w:rsidRPr="00C970C2">
        <w:rPr>
          <w:noProof/>
        </w:rPr>
        <w:lastRenderedPageBreak/>
        <mc:AlternateContent>
          <mc:Choice Requires="wps">
            <w:drawing>
              <wp:anchor distT="0" distB="0" distL="114300" distR="114300" simplePos="0" relativeHeight="251728896" behindDoc="0" locked="0" layoutInCell="1" allowOverlap="1" wp14:anchorId="694CEEF5" wp14:editId="7E900E16">
                <wp:simplePos x="0" y="0"/>
                <wp:positionH relativeFrom="margin">
                  <wp:posOffset>676910</wp:posOffset>
                </wp:positionH>
                <wp:positionV relativeFrom="paragraph">
                  <wp:posOffset>2050415</wp:posOffset>
                </wp:positionV>
                <wp:extent cx="478971" cy="196850"/>
                <wp:effectExtent l="19050" t="19050" r="16510" b="12700"/>
                <wp:wrapNone/>
                <wp:docPr id="159" name="矩形 159"/>
                <wp:cNvGraphicFramePr/>
                <a:graphic xmlns:a="http://schemas.openxmlformats.org/drawingml/2006/main">
                  <a:graphicData uri="http://schemas.microsoft.com/office/word/2010/wordprocessingShape">
                    <wps:wsp>
                      <wps:cNvSpPr/>
                      <wps:spPr>
                        <a:xfrm>
                          <a:off x="0" y="0"/>
                          <a:ext cx="478971" cy="1968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3AB9B" id="矩形 159" o:spid="_x0000_s1026" style="position:absolute;left:0;text-align:left;margin-left:53.3pt;margin-top:161.45pt;width:37.7pt;height:15.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" filled="f" strokecolor="#c7000b" strokeweight="2.25pt">
                <w10:wrap anchorx="margin"/>
              </v:rect>
            </w:pict>
          </mc:Fallback>
        </mc:AlternateContent>
      </w:r>
      <w:r w:rsidRPr="00C970C2">
        <w:rPr>
          <w:noProof/>
        </w:rPr>
        <w:drawing>
          <wp:inline distT="0" distB="0" distL="0" distR="0" wp14:anchorId="21AA4A42" wp14:editId="202D6E9D">
            <wp:extent cx="5400000" cy="2325600"/>
            <wp:effectExtent l="19050" t="19050" r="10795" b="17780"/>
            <wp:docPr id="35984" name="图片 35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00" cy="2325600"/>
                    </a:xfrm>
                    <a:prstGeom prst="rect">
                      <a:avLst/>
                    </a:prstGeom>
                    <a:ln w="12700">
                      <a:solidFill>
                        <a:schemeClr val="bg1">
                          <a:lumMod val="85000"/>
                        </a:schemeClr>
                      </a:solidFill>
                    </a:ln>
                  </pic:spPr>
                </pic:pic>
              </a:graphicData>
            </a:graphic>
          </wp:inline>
        </w:drawing>
      </w:r>
    </w:p>
    <w:p w14:paraId="2A56548D" w14:textId="61DEA15E" w:rsidR="00FE45BC" w:rsidRPr="00C970C2" w:rsidRDefault="00FE45BC" w:rsidP="00B424A0">
      <w:pPr>
        <w:pStyle w:val="1e"/>
      </w:pPr>
      <w:r w:rsidRPr="00C970C2">
        <w:rPr>
          <w:rFonts w:hint="eastAsia"/>
        </w:rPr>
        <w:t>点击“</w:t>
      </w:r>
      <w:r w:rsidRPr="00C970C2">
        <w:rPr>
          <w:rFonts w:hint="eastAsia"/>
        </w:rPr>
        <w:t>Hue(</w:t>
      </w:r>
      <w:r w:rsidRPr="00C970C2">
        <w:rPr>
          <w:rFonts w:hint="eastAsia"/>
        </w:rPr>
        <w:t>主</w:t>
      </w:r>
      <w:r w:rsidRPr="00C970C2">
        <w:rPr>
          <w:rFonts w:hint="eastAsia"/>
        </w:rPr>
        <w:t>)</w:t>
      </w:r>
      <w:r w:rsidRPr="00C970C2">
        <w:rPr>
          <w:rFonts w:hint="eastAsia"/>
        </w:rPr>
        <w:t>”，进入</w:t>
      </w:r>
      <w:r w:rsidRPr="00C970C2">
        <w:rPr>
          <w:rFonts w:hint="eastAsia"/>
        </w:rPr>
        <w:t>Hue</w:t>
      </w:r>
      <w:r w:rsidRPr="00C970C2">
        <w:rPr>
          <w:rFonts w:hint="eastAsia"/>
        </w:rPr>
        <w:t>页面。</w:t>
      </w:r>
    </w:p>
    <w:p w14:paraId="34E179F3" w14:textId="02A3F3A5" w:rsidR="00FE45BC" w:rsidRPr="00C970C2" w:rsidRDefault="009A3302" w:rsidP="00B424A0">
      <w:pPr>
        <w:pStyle w:val="1e"/>
      </w:pPr>
      <w:r w:rsidRPr="00C970C2">
        <w:rPr>
          <w:noProof/>
        </w:rPr>
        <mc:AlternateContent>
          <mc:Choice Requires="wps">
            <w:drawing>
              <wp:anchor distT="0" distB="0" distL="114300" distR="114300" simplePos="0" relativeHeight="251902976" behindDoc="0" locked="0" layoutInCell="1" allowOverlap="1" wp14:anchorId="66C6A3DB" wp14:editId="0A1FC140">
                <wp:simplePos x="0" y="0"/>
                <wp:positionH relativeFrom="margin">
                  <wp:posOffset>1870710</wp:posOffset>
                </wp:positionH>
                <wp:positionV relativeFrom="paragraph">
                  <wp:posOffset>2174240</wp:posOffset>
                </wp:positionV>
                <wp:extent cx="666750" cy="228600"/>
                <wp:effectExtent l="19050" t="19050" r="19050" b="19050"/>
                <wp:wrapNone/>
                <wp:docPr id="35986" name="矩形 35986"/>
                <wp:cNvGraphicFramePr/>
                <a:graphic xmlns:a="http://schemas.openxmlformats.org/drawingml/2006/main">
                  <a:graphicData uri="http://schemas.microsoft.com/office/word/2010/wordprocessingShape">
                    <wps:wsp>
                      <wps:cNvSpPr/>
                      <wps:spPr>
                        <a:xfrm>
                          <a:off x="0" y="0"/>
                          <a:ext cx="666750" cy="2286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C77953" id="矩形 35986" o:spid="_x0000_s1026" style="position:absolute;left:0;text-align:left;margin-left:147.3pt;margin-top:171.2pt;width:52.5pt;height:18pt;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" filled="f" strokecolor="#c7000b" strokeweight="2.25pt">
                <w10:wrap anchorx="margin"/>
              </v:rect>
            </w:pict>
          </mc:Fallback>
        </mc:AlternateContent>
      </w:r>
      <w:r w:rsidRPr="00C970C2">
        <w:rPr>
          <w:noProof/>
        </w:rPr>
        <w:drawing>
          <wp:inline distT="0" distB="0" distL="0" distR="0" wp14:anchorId="50F92AA5" wp14:editId="7D589AA7">
            <wp:extent cx="5400000" cy="2570400"/>
            <wp:effectExtent l="19050" t="19050" r="10795" b="20955"/>
            <wp:docPr id="35985" name="图片 35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00" cy="2570400"/>
                    </a:xfrm>
                    <a:prstGeom prst="rect">
                      <a:avLst/>
                    </a:prstGeom>
                    <a:ln w="12700">
                      <a:solidFill>
                        <a:schemeClr val="bg1">
                          <a:lumMod val="85000"/>
                        </a:schemeClr>
                      </a:solidFill>
                    </a:ln>
                  </pic:spPr>
                </pic:pic>
              </a:graphicData>
            </a:graphic>
          </wp:inline>
        </w:drawing>
      </w:r>
    </w:p>
    <w:p w14:paraId="36045075" w14:textId="26512FC9" w:rsidR="00F23E6D" w:rsidRPr="00C970C2" w:rsidRDefault="00F23E6D" w:rsidP="00B424A0">
      <w:pPr>
        <w:pStyle w:val="1e"/>
      </w:pPr>
      <w:r w:rsidRPr="00C970C2">
        <w:rPr>
          <w:rFonts w:hint="eastAsia"/>
        </w:rPr>
        <w:t>#</w:t>
      </w:r>
      <w:r w:rsidRPr="00C970C2">
        <w:rPr>
          <w:rFonts w:hint="eastAsia"/>
        </w:rPr>
        <w:t>访问</w:t>
      </w:r>
      <w:r w:rsidRPr="00C970C2">
        <w:rPr>
          <w:rFonts w:hint="eastAsia"/>
        </w:rPr>
        <w:t>Sqoop</w:t>
      </w:r>
      <w:r w:rsidR="00BC2DEA" w:rsidRPr="00C970C2">
        <w:rPr>
          <w:rFonts w:hint="eastAsia"/>
        </w:rPr>
        <w:t>（开源框架</w:t>
      </w:r>
      <w:r w:rsidR="00BC2DEA" w:rsidRPr="00C970C2">
        <w:rPr>
          <w:rFonts w:hint="eastAsia"/>
        </w:rPr>
        <w:t>Sqoop</w:t>
      </w:r>
      <w:r w:rsidR="00BC2DEA" w:rsidRPr="00C970C2">
        <w:rPr>
          <w:rFonts w:hint="eastAsia"/>
        </w:rPr>
        <w:t>就是华为产品中的</w:t>
      </w:r>
      <w:r w:rsidR="00BC2DEA" w:rsidRPr="00C970C2">
        <w:rPr>
          <w:rFonts w:hint="eastAsia"/>
        </w:rPr>
        <w:t>Loader</w:t>
      </w:r>
      <w:r w:rsidR="00BC2DEA" w:rsidRPr="00C970C2">
        <w:rPr>
          <w:rFonts w:hint="eastAsia"/>
        </w:rPr>
        <w:t>）</w:t>
      </w:r>
      <w:r w:rsidRPr="00C970C2">
        <w:rPr>
          <w:rFonts w:hint="eastAsia"/>
        </w:rPr>
        <w:t>。</w:t>
      </w:r>
    </w:p>
    <w:p w14:paraId="4087071D" w14:textId="39054424" w:rsidR="00F23E6D" w:rsidRPr="00C970C2" w:rsidRDefault="00263D4E" w:rsidP="00B424A0">
      <w:pPr>
        <w:pStyle w:val="1e"/>
      </w:pPr>
      <w:r w:rsidRPr="00C970C2">
        <w:rPr>
          <w:noProof/>
        </w:rPr>
        <mc:AlternateContent>
          <mc:Choice Requires="wps">
            <w:drawing>
              <wp:anchor distT="0" distB="0" distL="114300" distR="114300" simplePos="0" relativeHeight="251729920" behindDoc="0" locked="0" layoutInCell="1" allowOverlap="1" wp14:anchorId="4F400DAC" wp14:editId="6F46F00B">
                <wp:simplePos x="0" y="0"/>
                <wp:positionH relativeFrom="margin">
                  <wp:posOffset>2270760</wp:posOffset>
                </wp:positionH>
                <wp:positionV relativeFrom="paragraph">
                  <wp:posOffset>602615</wp:posOffset>
                </wp:positionV>
                <wp:extent cx="914400" cy="190500"/>
                <wp:effectExtent l="19050" t="19050" r="19050" b="19050"/>
                <wp:wrapNone/>
                <wp:docPr id="161" name="矩形 161"/>
                <wp:cNvGraphicFramePr/>
                <a:graphic xmlns:a="http://schemas.openxmlformats.org/drawingml/2006/main">
                  <a:graphicData uri="http://schemas.microsoft.com/office/word/2010/wordprocessingShape">
                    <wps:wsp>
                      <wps:cNvSpPr/>
                      <wps:spPr>
                        <a:xfrm>
                          <a:off x="0" y="0"/>
                          <a:ext cx="914400" cy="1905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EDFA0F" id="矩形 161" o:spid="_x0000_s1026" style="position:absolute;left:0;text-align:left;margin-left:178.8pt;margin-top:47.45pt;width:1in;height:1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" filled="f" strokecolor="#c7000b" strokeweight="2.25pt">
                <w10:wrap anchorx="margin"/>
              </v:rect>
            </w:pict>
          </mc:Fallback>
        </mc:AlternateContent>
      </w:r>
      <w:r w:rsidR="00F23E6D" w:rsidRPr="00C970C2">
        <w:rPr>
          <w:rFonts w:hint="eastAsia"/>
        </w:rPr>
        <w:t>点击“</w:t>
      </w:r>
      <w:r w:rsidR="00F23E6D" w:rsidRPr="00C970C2">
        <w:rPr>
          <w:rFonts w:hint="eastAsia"/>
        </w:rPr>
        <w:t>Data  Browsers</w:t>
      </w:r>
      <w:r w:rsidR="00F23E6D" w:rsidRPr="00C970C2">
        <w:rPr>
          <w:rFonts w:hint="eastAsia"/>
        </w:rPr>
        <w:t>”栏下的”</w:t>
      </w:r>
      <w:r w:rsidR="00F23E6D" w:rsidRPr="00C970C2">
        <w:rPr>
          <w:rFonts w:hint="eastAsia"/>
        </w:rPr>
        <w:t>Sqoop</w:t>
      </w:r>
      <w:r w:rsidR="00F23E6D" w:rsidRPr="00C970C2">
        <w:rPr>
          <w:rFonts w:hint="eastAsia"/>
        </w:rPr>
        <w:t>”，进入</w:t>
      </w:r>
      <w:r w:rsidR="00F23E6D" w:rsidRPr="00C970C2">
        <w:rPr>
          <w:rFonts w:hint="eastAsia"/>
        </w:rPr>
        <w:t>Sqoop</w:t>
      </w:r>
      <w:r w:rsidR="00F23E6D" w:rsidRPr="00C970C2">
        <w:rPr>
          <w:rFonts w:hint="eastAsia"/>
        </w:rPr>
        <w:t>页面：</w:t>
      </w:r>
      <w:r w:rsidRPr="00C970C2">
        <w:rPr>
          <w:noProof/>
        </w:rPr>
        <w:t xml:space="preserve"> </w:t>
      </w:r>
      <w:r w:rsidRPr="00C970C2">
        <w:rPr>
          <w:noProof/>
        </w:rPr>
        <w:drawing>
          <wp:inline distT="0" distB="0" distL="0" distR="0" wp14:anchorId="0259912D" wp14:editId="7520F0C2">
            <wp:extent cx="5400000" cy="1515600"/>
            <wp:effectExtent l="19050" t="19050" r="10795" b="27940"/>
            <wp:docPr id="35987" name="图片 35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00" cy="1515600"/>
                    </a:xfrm>
                    <a:prstGeom prst="rect">
                      <a:avLst/>
                    </a:prstGeom>
                    <a:ln w="12700">
                      <a:solidFill>
                        <a:schemeClr val="bg1">
                          <a:lumMod val="85000"/>
                        </a:schemeClr>
                      </a:solidFill>
                    </a:ln>
                  </pic:spPr>
                </pic:pic>
              </a:graphicData>
            </a:graphic>
          </wp:inline>
        </w:drawing>
      </w:r>
    </w:p>
    <w:p w14:paraId="1728C625" w14:textId="77777777" w:rsidR="00F23E6D" w:rsidRPr="00C970C2" w:rsidRDefault="00F23E6D" w:rsidP="00B424A0">
      <w:pPr>
        <w:pStyle w:val="1e"/>
      </w:pPr>
      <w:r w:rsidRPr="00C970C2">
        <w:rPr>
          <w:rFonts w:hint="eastAsia"/>
        </w:rPr>
        <w:t>#</w:t>
      </w:r>
      <w:r w:rsidRPr="00C970C2">
        <w:rPr>
          <w:rFonts w:hint="eastAsia"/>
        </w:rPr>
        <w:t>新建</w:t>
      </w:r>
      <w:r w:rsidRPr="00C970C2">
        <w:rPr>
          <w:rFonts w:hint="eastAsia"/>
        </w:rPr>
        <w:t>MySQL</w:t>
      </w:r>
      <w:r w:rsidRPr="00C970C2">
        <w:rPr>
          <w:rFonts w:hint="eastAsia"/>
        </w:rPr>
        <w:t>连接。</w:t>
      </w:r>
    </w:p>
    <w:p w14:paraId="12462E6B" w14:textId="1307046D" w:rsidR="00F23E6D" w:rsidRPr="00C970C2" w:rsidRDefault="00851E66" w:rsidP="00B424A0">
      <w:pPr>
        <w:pStyle w:val="1e"/>
      </w:pPr>
      <w:r w:rsidRPr="00C970C2">
        <w:rPr>
          <w:rFonts w:hint="eastAsia"/>
        </w:rPr>
        <w:t>点击右上角的“</w:t>
      </w:r>
      <w:r w:rsidRPr="00C970C2">
        <w:rPr>
          <w:rFonts w:hint="eastAsia"/>
        </w:rPr>
        <w:t>Manage</w:t>
      </w:r>
      <w:r w:rsidRPr="00C970C2">
        <w:t xml:space="preserve"> links</w:t>
      </w:r>
      <w:r w:rsidR="00F23E6D" w:rsidRPr="00C970C2">
        <w:rPr>
          <w:rFonts w:hint="eastAsia"/>
        </w:rPr>
        <w:t>”。</w:t>
      </w:r>
    </w:p>
    <w:p w14:paraId="296F8275" w14:textId="283B4BF5" w:rsidR="00F23E6D" w:rsidRPr="00C970C2" w:rsidRDefault="00F23E6D" w:rsidP="00B424A0">
      <w:pPr>
        <w:pStyle w:val="1e"/>
        <w:rPr>
          <w:noProof/>
        </w:rPr>
      </w:pPr>
      <w:r w:rsidRPr="00C970C2">
        <w:rPr>
          <w:noProof/>
        </w:rPr>
        <w:lastRenderedPageBreak/>
        <mc:AlternateContent>
          <mc:Choice Requires="wps">
            <w:drawing>
              <wp:anchor distT="0" distB="0" distL="114300" distR="114300" simplePos="0" relativeHeight="251730944" behindDoc="0" locked="0" layoutInCell="1" allowOverlap="1" wp14:anchorId="7758CEF9" wp14:editId="7729FE65">
                <wp:simplePos x="0" y="0"/>
                <wp:positionH relativeFrom="margin">
                  <wp:posOffset>4550410</wp:posOffset>
                </wp:positionH>
                <wp:positionV relativeFrom="paragraph">
                  <wp:posOffset>424815</wp:posOffset>
                </wp:positionV>
                <wp:extent cx="898071" cy="215900"/>
                <wp:effectExtent l="19050" t="19050" r="16510" b="12700"/>
                <wp:wrapNone/>
                <wp:docPr id="163" name="矩形 163"/>
                <wp:cNvGraphicFramePr/>
                <a:graphic xmlns:a="http://schemas.openxmlformats.org/drawingml/2006/main">
                  <a:graphicData uri="http://schemas.microsoft.com/office/word/2010/wordprocessingShape">
                    <wps:wsp>
                      <wps:cNvSpPr/>
                      <wps:spPr>
                        <a:xfrm>
                          <a:off x="0" y="0"/>
                          <a:ext cx="898071" cy="2159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1114E" id="矩形 163" o:spid="_x0000_s1026" style="position:absolute;left:0;text-align:left;margin-left:358.3pt;margin-top:33.45pt;width:70.7pt;height:17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" filled="f" strokecolor="#c7000b" strokeweight="2.25pt">
                <w10:wrap anchorx="margin"/>
              </v:rect>
            </w:pict>
          </mc:Fallback>
        </mc:AlternateContent>
      </w:r>
      <w:r w:rsidR="00851E66" w:rsidRPr="00C970C2">
        <w:rPr>
          <w:noProof/>
        </w:rPr>
        <w:t xml:space="preserve"> </w:t>
      </w:r>
      <w:r w:rsidR="00851E66" w:rsidRPr="00C970C2">
        <w:rPr>
          <w:noProof/>
        </w:rPr>
        <w:drawing>
          <wp:inline distT="0" distB="0" distL="0" distR="0" wp14:anchorId="05DDB3AC" wp14:editId="0D3FE71E">
            <wp:extent cx="5400000" cy="601200"/>
            <wp:effectExtent l="19050" t="19050" r="10795" b="27940"/>
            <wp:docPr id="35991" name="图片 35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00" cy="601200"/>
                    </a:xfrm>
                    <a:prstGeom prst="rect">
                      <a:avLst/>
                    </a:prstGeom>
                    <a:ln w="12700">
                      <a:solidFill>
                        <a:schemeClr val="bg1">
                          <a:lumMod val="85000"/>
                        </a:schemeClr>
                      </a:solidFill>
                    </a:ln>
                  </pic:spPr>
                </pic:pic>
              </a:graphicData>
            </a:graphic>
          </wp:inline>
        </w:drawing>
      </w:r>
    </w:p>
    <w:p w14:paraId="0F4187DE" w14:textId="41938946" w:rsidR="00851E66" w:rsidRPr="00C970C2" w:rsidRDefault="00851E66" w:rsidP="00851E66">
      <w:pPr>
        <w:pStyle w:val="1e"/>
      </w:pPr>
      <w:r w:rsidRPr="00C970C2">
        <w:rPr>
          <w:rFonts w:hint="eastAsia"/>
        </w:rPr>
        <w:t>点击右上角的“</w:t>
      </w:r>
      <w:r w:rsidRPr="00C970C2">
        <w:rPr>
          <w:rFonts w:hint="eastAsia"/>
        </w:rPr>
        <w:t>New</w:t>
      </w:r>
      <w:r w:rsidRPr="00C970C2">
        <w:t xml:space="preserve"> link</w:t>
      </w:r>
      <w:r w:rsidRPr="00C970C2">
        <w:rPr>
          <w:rFonts w:hint="eastAsia"/>
        </w:rPr>
        <w:t>”。</w:t>
      </w:r>
    </w:p>
    <w:p w14:paraId="7563BCF1" w14:textId="5158F7FC" w:rsidR="008A6265" w:rsidRPr="00C970C2" w:rsidRDefault="008A6265" w:rsidP="00851E66">
      <w:pPr>
        <w:pStyle w:val="1e"/>
      </w:pPr>
      <w:r w:rsidRPr="00C970C2">
        <w:rPr>
          <w:noProof/>
        </w:rPr>
        <mc:AlternateContent>
          <mc:Choice Requires="wps">
            <w:drawing>
              <wp:anchor distT="0" distB="0" distL="114300" distR="114300" simplePos="0" relativeHeight="251731968" behindDoc="0" locked="0" layoutInCell="1" allowOverlap="1" wp14:anchorId="18A0B97D" wp14:editId="42A1C6C9">
                <wp:simplePos x="0" y="0"/>
                <wp:positionH relativeFrom="margin">
                  <wp:posOffset>5444432</wp:posOffset>
                </wp:positionH>
                <wp:positionV relativeFrom="paragraph">
                  <wp:posOffset>281305</wp:posOffset>
                </wp:positionV>
                <wp:extent cx="562148" cy="200891"/>
                <wp:effectExtent l="19050" t="19050" r="28575" b="27940"/>
                <wp:wrapNone/>
                <wp:docPr id="165" name="矩形 165"/>
                <wp:cNvGraphicFramePr/>
                <a:graphic xmlns:a="http://schemas.openxmlformats.org/drawingml/2006/main">
                  <a:graphicData uri="http://schemas.microsoft.com/office/word/2010/wordprocessingShape">
                    <wps:wsp>
                      <wps:cNvSpPr/>
                      <wps:spPr>
                        <a:xfrm>
                          <a:off x="0" y="0"/>
                          <a:ext cx="562148" cy="20089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890453" id="矩形 165" o:spid="_x0000_s1026" style="position:absolute;left:0;text-align:left;margin-left:428.7pt;margin-top:22.15pt;width:44.25pt;height:15.8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" filled="f" strokecolor="#c7000b" strokeweight="2.25pt">
                <w10:wrap anchorx="margin"/>
              </v:rect>
            </w:pict>
          </mc:Fallback>
        </mc:AlternateContent>
      </w:r>
      <w:r w:rsidR="0000639A" w:rsidRPr="00C970C2">
        <w:rPr>
          <w:noProof/>
        </w:rPr>
        <w:drawing>
          <wp:inline distT="0" distB="0" distL="0" distR="0" wp14:anchorId="5D2E4FB1" wp14:editId="55699F72">
            <wp:extent cx="5400000" cy="637200"/>
            <wp:effectExtent l="19050" t="19050" r="10795" b="1079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00000" cy="637200"/>
                    </a:xfrm>
                    <a:prstGeom prst="rect">
                      <a:avLst/>
                    </a:prstGeom>
                    <a:ln w="12700">
                      <a:solidFill>
                        <a:schemeClr val="bg1">
                          <a:lumMod val="85000"/>
                        </a:schemeClr>
                      </a:solidFill>
                    </a:ln>
                  </pic:spPr>
                </pic:pic>
              </a:graphicData>
            </a:graphic>
          </wp:inline>
        </w:drawing>
      </w:r>
    </w:p>
    <w:p w14:paraId="0321D68E" w14:textId="400E79B6" w:rsidR="00F23E6D" w:rsidRPr="00C970C2" w:rsidRDefault="008C6A31" w:rsidP="00B424A0">
      <w:pPr>
        <w:pStyle w:val="1e"/>
      </w:pPr>
      <w:r w:rsidRPr="00C970C2">
        <w:rPr>
          <w:rFonts w:hint="eastAsia"/>
        </w:rPr>
        <w:t>Name</w:t>
      </w:r>
      <w:r w:rsidRPr="00C970C2">
        <w:rPr>
          <w:rFonts w:hint="eastAsia"/>
        </w:rPr>
        <w:t>填写“</w:t>
      </w:r>
      <w:r w:rsidRPr="00C970C2">
        <w:rPr>
          <w:rFonts w:hint="eastAsia"/>
        </w:rPr>
        <w:t>mysql</w:t>
      </w:r>
      <w:r w:rsidRPr="00C970C2">
        <w:rPr>
          <w:rFonts w:hint="eastAsia"/>
        </w:rPr>
        <w:t>”（可以自定义），</w:t>
      </w:r>
      <w:r w:rsidRPr="00C970C2">
        <w:rPr>
          <w:rFonts w:hint="eastAsia"/>
        </w:rPr>
        <w:t>Connector</w:t>
      </w:r>
      <w:r w:rsidRPr="00C970C2">
        <w:rPr>
          <w:rFonts w:hint="eastAsia"/>
        </w:rPr>
        <w:t>选择</w:t>
      </w:r>
      <w:r w:rsidR="00F23E6D" w:rsidRPr="00C970C2">
        <w:rPr>
          <w:rFonts w:hint="eastAsia"/>
        </w:rPr>
        <w:t>“</w:t>
      </w:r>
      <w:r w:rsidR="00F23E6D" w:rsidRPr="00C970C2">
        <w:rPr>
          <w:rFonts w:hint="eastAsia"/>
        </w:rPr>
        <w:t>generic-jdbc-connector</w:t>
      </w:r>
      <w:r w:rsidR="00F23E6D" w:rsidRPr="00C970C2">
        <w:rPr>
          <w:rFonts w:hint="eastAsia"/>
        </w:rPr>
        <w:t>”</w:t>
      </w:r>
      <w:r w:rsidRPr="00C970C2">
        <w:rPr>
          <w:rFonts w:hint="eastAsia"/>
        </w:rPr>
        <w:t>，</w:t>
      </w:r>
      <w:r w:rsidRPr="00C970C2">
        <w:rPr>
          <w:rFonts w:hint="eastAsia"/>
        </w:rPr>
        <w:t>Database</w:t>
      </w:r>
      <w:r w:rsidRPr="00C970C2">
        <w:t xml:space="preserve"> type</w:t>
      </w:r>
      <w:r w:rsidR="00F23E6D" w:rsidRPr="00C970C2">
        <w:rPr>
          <w:rFonts w:hint="eastAsia"/>
        </w:rPr>
        <w:t>选择“</w:t>
      </w:r>
      <w:r w:rsidR="00F23E6D" w:rsidRPr="00C970C2">
        <w:rPr>
          <w:rFonts w:hint="eastAsia"/>
        </w:rPr>
        <w:t>MySQL</w:t>
      </w:r>
      <w:r w:rsidR="00F23E6D" w:rsidRPr="00C970C2">
        <w:rPr>
          <w:rFonts w:hint="eastAsia"/>
        </w:rPr>
        <w:t>”</w:t>
      </w:r>
      <w:r w:rsidRPr="00C970C2">
        <w:rPr>
          <w:rFonts w:hint="eastAsia"/>
        </w:rPr>
        <w:t>，</w:t>
      </w:r>
      <w:r w:rsidRPr="00C970C2">
        <w:rPr>
          <w:rFonts w:hint="eastAsia"/>
        </w:rPr>
        <w:t>Host</w:t>
      </w:r>
      <w:r w:rsidRPr="00C970C2">
        <w:rPr>
          <w:rFonts w:hint="eastAsia"/>
        </w:rPr>
        <w:t>填写</w:t>
      </w:r>
      <w:r w:rsidR="00F23E6D" w:rsidRPr="00C970C2">
        <w:rPr>
          <w:rFonts w:hint="eastAsia"/>
        </w:rPr>
        <w:t>MySQL</w:t>
      </w:r>
      <w:r w:rsidR="00F23E6D" w:rsidRPr="00C970C2">
        <w:rPr>
          <w:rFonts w:hint="eastAsia"/>
        </w:rPr>
        <w:t>实例的内网地址</w:t>
      </w:r>
      <w:r w:rsidRPr="00C970C2">
        <w:rPr>
          <w:rFonts w:hint="eastAsia"/>
        </w:rPr>
        <w:t>（可在</w:t>
      </w:r>
      <w:r w:rsidRPr="00C970C2">
        <w:rPr>
          <w:rFonts w:hint="eastAsia"/>
        </w:rPr>
        <w:t>RDS</w:t>
      </w:r>
      <w:r w:rsidRPr="00C970C2">
        <w:rPr>
          <w:rFonts w:hint="eastAsia"/>
        </w:rPr>
        <w:t>控制台查看），</w:t>
      </w:r>
      <w:r w:rsidRPr="00C970C2">
        <w:rPr>
          <w:rFonts w:hint="eastAsia"/>
        </w:rPr>
        <w:t>Port</w:t>
      </w:r>
      <w:r w:rsidRPr="00C970C2">
        <w:rPr>
          <w:rFonts w:hint="eastAsia"/>
        </w:rPr>
        <w:t>填写</w:t>
      </w:r>
      <w:r w:rsidR="00F23E6D" w:rsidRPr="00C970C2">
        <w:rPr>
          <w:rFonts w:hint="eastAsia"/>
        </w:rPr>
        <w:t>“</w:t>
      </w:r>
      <w:r w:rsidR="00F23E6D" w:rsidRPr="00C970C2">
        <w:rPr>
          <w:rFonts w:hint="eastAsia"/>
        </w:rPr>
        <w:t>3306</w:t>
      </w:r>
      <w:r w:rsidR="00F23E6D" w:rsidRPr="00C970C2">
        <w:rPr>
          <w:rFonts w:hint="eastAsia"/>
        </w:rPr>
        <w:t>”</w:t>
      </w:r>
      <w:r w:rsidRPr="00C970C2">
        <w:rPr>
          <w:rFonts w:hint="eastAsia"/>
        </w:rPr>
        <w:t>，</w:t>
      </w:r>
      <w:r w:rsidRPr="00C970C2">
        <w:rPr>
          <w:rFonts w:hint="eastAsia"/>
        </w:rPr>
        <w:t>Database</w:t>
      </w:r>
      <w:r w:rsidRPr="00C970C2">
        <w:rPr>
          <w:rFonts w:hint="eastAsia"/>
        </w:rPr>
        <w:t>填写数据库的名字“</w:t>
      </w:r>
      <w:r w:rsidR="00F23E6D" w:rsidRPr="00C970C2">
        <w:rPr>
          <w:rFonts w:hint="eastAsia"/>
        </w:rPr>
        <w:t>business_batch</w:t>
      </w:r>
      <w:r w:rsidRPr="00C970C2">
        <w:rPr>
          <w:rFonts w:hint="eastAsia"/>
        </w:rPr>
        <w:t>”，</w:t>
      </w:r>
      <w:r w:rsidRPr="00C970C2">
        <w:rPr>
          <w:rFonts w:hint="eastAsia"/>
        </w:rPr>
        <w:t>Username</w:t>
      </w:r>
      <w:r w:rsidRPr="00C970C2">
        <w:rPr>
          <w:rFonts w:hint="eastAsia"/>
        </w:rPr>
        <w:t>填写</w:t>
      </w:r>
      <w:r w:rsidR="00F23E6D" w:rsidRPr="00C970C2">
        <w:rPr>
          <w:rFonts w:hint="eastAsia"/>
        </w:rPr>
        <w:t>“</w:t>
      </w:r>
      <w:r w:rsidR="00F23E6D" w:rsidRPr="00C970C2">
        <w:rPr>
          <w:rFonts w:hint="eastAsia"/>
        </w:rPr>
        <w:t>root</w:t>
      </w:r>
      <w:r w:rsidR="00F23E6D" w:rsidRPr="00C970C2">
        <w:rPr>
          <w:rFonts w:hint="eastAsia"/>
        </w:rPr>
        <w:t>”</w:t>
      </w:r>
      <w:r w:rsidRPr="00C970C2">
        <w:rPr>
          <w:rFonts w:hint="eastAsia"/>
        </w:rPr>
        <w:t>，密码为</w:t>
      </w:r>
      <w:r w:rsidR="00F23E6D" w:rsidRPr="00C970C2">
        <w:rPr>
          <w:rFonts w:hint="eastAsia"/>
        </w:rPr>
        <w:t>申请</w:t>
      </w:r>
      <w:r w:rsidR="00F23E6D" w:rsidRPr="00C970C2">
        <w:rPr>
          <w:rFonts w:hint="eastAsia"/>
        </w:rPr>
        <w:t>MySQL</w:t>
      </w:r>
      <w:r w:rsidR="00F23E6D" w:rsidRPr="00C970C2">
        <w:rPr>
          <w:rFonts w:hint="eastAsia"/>
        </w:rPr>
        <w:t>服务时所设置的密码。</w:t>
      </w:r>
    </w:p>
    <w:p w14:paraId="4430C0A1" w14:textId="03F1B4B9" w:rsidR="00F23E6D" w:rsidRPr="00C970C2" w:rsidRDefault="00727170" w:rsidP="00B424A0">
      <w:pPr>
        <w:pStyle w:val="1e"/>
      </w:pPr>
      <w:r w:rsidRPr="00C970C2">
        <w:rPr>
          <w:noProof/>
        </w:rPr>
        <w:drawing>
          <wp:inline distT="0" distB="0" distL="0" distR="0" wp14:anchorId="142367F3" wp14:editId="6AAEE07E">
            <wp:extent cx="5400000" cy="3438000"/>
            <wp:effectExtent l="19050" t="19050" r="10795" b="10160"/>
            <wp:docPr id="35995" name="图片 35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00000" cy="3438000"/>
                    </a:xfrm>
                    <a:prstGeom prst="rect">
                      <a:avLst/>
                    </a:prstGeom>
                    <a:ln w="12700">
                      <a:solidFill>
                        <a:schemeClr val="bg1">
                          <a:lumMod val="85000"/>
                        </a:schemeClr>
                      </a:solidFill>
                    </a:ln>
                  </pic:spPr>
                </pic:pic>
              </a:graphicData>
            </a:graphic>
          </wp:inline>
        </w:drawing>
      </w:r>
    </w:p>
    <w:p w14:paraId="1D5ABF6D" w14:textId="18983C46" w:rsidR="00F23E6D" w:rsidRPr="00C970C2" w:rsidRDefault="0068586C" w:rsidP="00B424A0">
      <w:pPr>
        <w:pStyle w:val="1e"/>
      </w:pPr>
      <w:r w:rsidRPr="00C970C2">
        <w:rPr>
          <w:rFonts w:hint="eastAsia"/>
        </w:rPr>
        <w:t>配置完毕，点击“</w:t>
      </w:r>
      <w:r w:rsidRPr="00C970C2">
        <w:rPr>
          <w:rFonts w:hint="eastAsia"/>
        </w:rPr>
        <w:t>Test</w:t>
      </w:r>
      <w:r w:rsidR="00F23E6D" w:rsidRPr="00C970C2">
        <w:rPr>
          <w:rFonts w:hint="eastAsia"/>
        </w:rPr>
        <w:t>”</w:t>
      </w:r>
      <w:r w:rsidRPr="00C970C2">
        <w:rPr>
          <w:rFonts w:hint="eastAsia"/>
        </w:rPr>
        <w:t>测试</w:t>
      </w:r>
      <w:r w:rsidR="00F23E6D" w:rsidRPr="00C970C2">
        <w:rPr>
          <w:rFonts w:hint="eastAsia"/>
        </w:rPr>
        <w:t>，上方出现“</w:t>
      </w:r>
      <w:r w:rsidR="002D4486" w:rsidRPr="00C970C2">
        <w:rPr>
          <w:rFonts w:hint="eastAsia"/>
        </w:rPr>
        <w:t>Test</w:t>
      </w:r>
      <w:r w:rsidR="002D4486" w:rsidRPr="00C970C2">
        <w:t xml:space="preserve"> Succeed</w:t>
      </w:r>
      <w:r w:rsidR="00F23E6D" w:rsidRPr="00C970C2">
        <w:rPr>
          <w:rFonts w:hint="eastAsia"/>
        </w:rPr>
        <w:t>”</w:t>
      </w:r>
      <w:r w:rsidR="002D4486" w:rsidRPr="00C970C2">
        <w:rPr>
          <w:rFonts w:hint="eastAsia"/>
        </w:rPr>
        <w:t>则成功，点击“</w:t>
      </w:r>
      <w:r w:rsidR="002D4486" w:rsidRPr="00C970C2">
        <w:rPr>
          <w:rFonts w:hint="eastAsia"/>
        </w:rPr>
        <w:t>Save</w:t>
      </w:r>
      <w:r w:rsidR="00F23E6D" w:rsidRPr="00C970C2">
        <w:rPr>
          <w:rFonts w:hint="eastAsia"/>
        </w:rPr>
        <w:t>”</w:t>
      </w:r>
      <w:r w:rsidR="002D4486" w:rsidRPr="00C970C2">
        <w:rPr>
          <w:rFonts w:hint="eastAsia"/>
        </w:rPr>
        <w:t>保存</w:t>
      </w:r>
      <w:r w:rsidR="00F23E6D" w:rsidRPr="00C970C2">
        <w:rPr>
          <w:rFonts w:hint="eastAsia"/>
        </w:rPr>
        <w:t>。</w:t>
      </w:r>
    </w:p>
    <w:p w14:paraId="01ECC616" w14:textId="348B278F" w:rsidR="002D4486" w:rsidRPr="00C970C2" w:rsidRDefault="002D4486" w:rsidP="00B424A0">
      <w:pPr>
        <w:pStyle w:val="1e"/>
      </w:pPr>
      <w:r w:rsidRPr="00C970C2">
        <w:rPr>
          <w:noProof/>
        </w:rPr>
        <w:drawing>
          <wp:inline distT="0" distB="0" distL="0" distR="0" wp14:anchorId="59796B25" wp14:editId="021407D3">
            <wp:extent cx="5400000" cy="1490400"/>
            <wp:effectExtent l="19050" t="19050" r="10795" b="14605"/>
            <wp:docPr id="35996" name="图片 35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00000" cy="1490400"/>
                    </a:xfrm>
                    <a:prstGeom prst="rect">
                      <a:avLst/>
                    </a:prstGeom>
                    <a:ln w="12700">
                      <a:solidFill>
                        <a:schemeClr val="bg1">
                          <a:lumMod val="85000"/>
                        </a:schemeClr>
                      </a:solidFill>
                    </a:ln>
                  </pic:spPr>
                </pic:pic>
              </a:graphicData>
            </a:graphic>
          </wp:inline>
        </w:drawing>
      </w:r>
    </w:p>
    <w:p w14:paraId="3D6E8866" w14:textId="77777777" w:rsidR="00F23E6D" w:rsidRPr="00C970C2" w:rsidRDefault="00F23E6D" w:rsidP="00B424A0">
      <w:pPr>
        <w:pStyle w:val="1e"/>
      </w:pPr>
      <w:r w:rsidRPr="00C970C2">
        <w:rPr>
          <w:rFonts w:hint="eastAsia"/>
        </w:rPr>
        <w:t>完成</w:t>
      </w:r>
      <w:r w:rsidRPr="00C970C2">
        <w:rPr>
          <w:rFonts w:hint="eastAsia"/>
        </w:rPr>
        <w:t>MySQL</w:t>
      </w:r>
      <w:r w:rsidRPr="00C970C2">
        <w:rPr>
          <w:rFonts w:hint="eastAsia"/>
        </w:rPr>
        <w:t>连接创建。</w:t>
      </w:r>
    </w:p>
    <w:p w14:paraId="547375B0" w14:textId="065B48C6" w:rsidR="00F23E6D" w:rsidRPr="00C970C2" w:rsidRDefault="0010416E" w:rsidP="00B424A0">
      <w:pPr>
        <w:pStyle w:val="1e"/>
      </w:pPr>
      <w:r w:rsidRPr="00C970C2">
        <w:rPr>
          <w:noProof/>
        </w:rPr>
        <w:lastRenderedPageBreak/>
        <w:drawing>
          <wp:inline distT="0" distB="0" distL="0" distR="0" wp14:anchorId="249A92CC" wp14:editId="02E33BB8">
            <wp:extent cx="5400000" cy="1299600"/>
            <wp:effectExtent l="19050" t="19050" r="10795" b="15240"/>
            <wp:docPr id="35998" name="图片 35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00000" cy="1299600"/>
                    </a:xfrm>
                    <a:prstGeom prst="rect">
                      <a:avLst/>
                    </a:prstGeom>
                    <a:ln w="12700">
                      <a:solidFill>
                        <a:schemeClr val="bg1">
                          <a:lumMod val="85000"/>
                        </a:schemeClr>
                      </a:solidFill>
                    </a:ln>
                  </pic:spPr>
                </pic:pic>
              </a:graphicData>
            </a:graphic>
          </wp:inline>
        </w:drawing>
      </w:r>
    </w:p>
    <w:p w14:paraId="6C76C976" w14:textId="77777777" w:rsidR="00F23E6D" w:rsidRPr="00C970C2" w:rsidRDefault="00F23E6D" w:rsidP="00B424A0">
      <w:pPr>
        <w:pStyle w:val="1e"/>
      </w:pPr>
      <w:r w:rsidRPr="00C970C2">
        <w:rPr>
          <w:rFonts w:hint="eastAsia"/>
        </w:rPr>
        <w:t>#</w:t>
      </w:r>
      <w:r w:rsidRPr="00C970C2">
        <w:rPr>
          <w:rFonts w:hint="eastAsia"/>
        </w:rPr>
        <w:t>新建</w:t>
      </w:r>
      <w:r w:rsidRPr="00C970C2">
        <w:rPr>
          <w:rFonts w:hint="eastAsia"/>
        </w:rPr>
        <w:t>Hive</w:t>
      </w:r>
      <w:r w:rsidRPr="00C970C2">
        <w:rPr>
          <w:rFonts w:hint="eastAsia"/>
        </w:rPr>
        <w:t>连接。</w:t>
      </w:r>
    </w:p>
    <w:p w14:paraId="241B9C9E" w14:textId="19F34F9C" w:rsidR="00F23E6D" w:rsidRPr="00C970C2" w:rsidRDefault="00F23E6D" w:rsidP="00B424A0">
      <w:pPr>
        <w:pStyle w:val="1e"/>
      </w:pPr>
      <w:r w:rsidRPr="00C970C2">
        <w:rPr>
          <w:rFonts w:hint="eastAsia"/>
        </w:rPr>
        <w:t>再次点击</w:t>
      </w:r>
      <w:r w:rsidR="00E81ED4" w:rsidRPr="00C970C2">
        <w:rPr>
          <w:rFonts w:hint="eastAsia"/>
        </w:rPr>
        <w:t>“</w:t>
      </w:r>
      <w:r w:rsidR="00E81ED4" w:rsidRPr="00C970C2">
        <w:rPr>
          <w:rFonts w:hint="eastAsia"/>
        </w:rPr>
        <w:t>New</w:t>
      </w:r>
      <w:r w:rsidR="00E81ED4" w:rsidRPr="00C970C2">
        <w:t xml:space="preserve"> link</w:t>
      </w:r>
      <w:r w:rsidR="00E81ED4" w:rsidRPr="00C970C2">
        <w:rPr>
          <w:rFonts w:hint="eastAsia"/>
        </w:rPr>
        <w:t>”</w:t>
      </w:r>
      <w:r w:rsidRPr="00C970C2">
        <w:rPr>
          <w:rFonts w:hint="eastAsia"/>
        </w:rPr>
        <w:t>新建连接，</w:t>
      </w:r>
      <w:r w:rsidR="00B17EEB" w:rsidRPr="00C970C2">
        <w:rPr>
          <w:rFonts w:hint="eastAsia"/>
        </w:rPr>
        <w:t>Name</w:t>
      </w:r>
      <w:r w:rsidR="00B17EEB" w:rsidRPr="00C970C2">
        <w:rPr>
          <w:rFonts w:hint="eastAsia"/>
        </w:rPr>
        <w:t>为“</w:t>
      </w:r>
      <w:r w:rsidR="00B17EEB" w:rsidRPr="00C970C2">
        <w:rPr>
          <w:rFonts w:hint="eastAsia"/>
        </w:rPr>
        <w:t>hive</w:t>
      </w:r>
      <w:r w:rsidR="00B17EEB" w:rsidRPr="00C970C2">
        <w:rPr>
          <w:rFonts w:hint="eastAsia"/>
        </w:rPr>
        <w:t>”，</w:t>
      </w:r>
      <w:r w:rsidR="00B17EEB" w:rsidRPr="00C970C2">
        <w:rPr>
          <w:rFonts w:hint="eastAsia"/>
        </w:rPr>
        <w:t>Connector</w:t>
      </w:r>
      <w:r w:rsidR="00B17EEB" w:rsidRPr="00C970C2">
        <w:rPr>
          <w:rFonts w:hint="eastAsia"/>
        </w:rPr>
        <w:t>为“</w:t>
      </w:r>
      <w:r w:rsidR="00B17EEB" w:rsidRPr="00C970C2">
        <w:rPr>
          <w:rFonts w:hint="eastAsia"/>
        </w:rPr>
        <w:t>hive-connector</w:t>
      </w:r>
      <w:r w:rsidR="00B17EEB" w:rsidRPr="00C970C2">
        <w:rPr>
          <w:rFonts w:hint="eastAsia"/>
        </w:rPr>
        <w:t>”，</w:t>
      </w:r>
      <w:r w:rsidRPr="00C970C2">
        <w:rPr>
          <w:rFonts w:hint="eastAsia"/>
        </w:rPr>
        <w:t>测试</w:t>
      </w:r>
      <w:r w:rsidR="00B17EEB" w:rsidRPr="00C970C2">
        <w:rPr>
          <w:rFonts w:hint="eastAsia"/>
        </w:rPr>
        <w:t>成功后点击“</w:t>
      </w:r>
      <w:r w:rsidR="00B17EEB" w:rsidRPr="00C970C2">
        <w:rPr>
          <w:rFonts w:hint="eastAsia"/>
        </w:rPr>
        <w:t>Save</w:t>
      </w:r>
      <w:r w:rsidR="00B17EEB" w:rsidRPr="00C970C2">
        <w:rPr>
          <w:rFonts w:hint="eastAsia"/>
        </w:rPr>
        <w:t>”保存</w:t>
      </w:r>
      <w:r w:rsidRPr="00C970C2">
        <w:rPr>
          <w:rFonts w:hint="eastAsia"/>
        </w:rPr>
        <w:t>。</w:t>
      </w:r>
    </w:p>
    <w:p w14:paraId="525430D7" w14:textId="696414EC" w:rsidR="00F23E6D" w:rsidRPr="00C970C2" w:rsidRDefault="00B06E3E" w:rsidP="00B424A0">
      <w:pPr>
        <w:pStyle w:val="1e"/>
      </w:pPr>
      <w:r w:rsidRPr="00C970C2">
        <w:rPr>
          <w:noProof/>
        </w:rPr>
        <w:drawing>
          <wp:inline distT="0" distB="0" distL="0" distR="0" wp14:anchorId="645BA95A" wp14:editId="6F483F7C">
            <wp:extent cx="5400000" cy="1634400"/>
            <wp:effectExtent l="19050" t="19050" r="10795" b="23495"/>
            <wp:docPr id="35999" name="图片 35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00000" cy="1634400"/>
                    </a:xfrm>
                    <a:prstGeom prst="rect">
                      <a:avLst/>
                    </a:prstGeom>
                    <a:ln w="12700">
                      <a:solidFill>
                        <a:schemeClr val="bg1">
                          <a:lumMod val="85000"/>
                        </a:schemeClr>
                      </a:solidFill>
                    </a:ln>
                  </pic:spPr>
                </pic:pic>
              </a:graphicData>
            </a:graphic>
          </wp:inline>
        </w:drawing>
      </w:r>
    </w:p>
    <w:p w14:paraId="41B86059" w14:textId="1500140E" w:rsidR="00B06E3E" w:rsidRPr="00C970C2" w:rsidRDefault="00B06E3E" w:rsidP="00B424A0">
      <w:pPr>
        <w:pStyle w:val="1e"/>
      </w:pPr>
      <w:r w:rsidRPr="00C970C2">
        <w:t>Hive</w:t>
      </w:r>
      <w:r w:rsidRPr="00C970C2">
        <w:t>连接创建成功</w:t>
      </w:r>
      <w:r w:rsidRPr="00C970C2">
        <w:rPr>
          <w:rFonts w:hint="eastAsia"/>
        </w:rPr>
        <w:t>。</w:t>
      </w:r>
    </w:p>
    <w:p w14:paraId="02E280F9" w14:textId="40110F0B" w:rsidR="00F23E6D" w:rsidRPr="00C970C2" w:rsidRDefault="00C63FF2" w:rsidP="00B424A0">
      <w:pPr>
        <w:pStyle w:val="1e"/>
      </w:pPr>
      <w:r w:rsidRPr="00C970C2">
        <w:rPr>
          <w:noProof/>
        </w:rPr>
        <w:drawing>
          <wp:inline distT="0" distB="0" distL="0" distR="0" wp14:anchorId="3663524F" wp14:editId="6E44D6B6">
            <wp:extent cx="5400000" cy="1598400"/>
            <wp:effectExtent l="19050" t="19050" r="10795" b="20955"/>
            <wp:docPr id="36000" name="图片 3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00000" cy="1598400"/>
                    </a:xfrm>
                    <a:prstGeom prst="rect">
                      <a:avLst/>
                    </a:prstGeom>
                    <a:ln w="12700">
                      <a:solidFill>
                        <a:schemeClr val="bg1">
                          <a:lumMod val="85000"/>
                        </a:schemeClr>
                      </a:solidFill>
                    </a:ln>
                  </pic:spPr>
                </pic:pic>
              </a:graphicData>
            </a:graphic>
          </wp:inline>
        </w:drawing>
      </w:r>
    </w:p>
    <w:p w14:paraId="2B516310" w14:textId="77777777" w:rsidR="00BE2EDF" w:rsidRPr="00C970C2" w:rsidRDefault="00F23E6D" w:rsidP="00B424A0">
      <w:pPr>
        <w:pStyle w:val="1e"/>
      </w:pPr>
      <w:r w:rsidRPr="00C970C2">
        <w:rPr>
          <w:rFonts w:hint="eastAsia"/>
        </w:rPr>
        <w:t>#</w:t>
      </w:r>
      <w:r w:rsidR="00BE2EDF" w:rsidRPr="00C970C2">
        <w:rPr>
          <w:rFonts w:hint="eastAsia"/>
        </w:rPr>
        <w:t>创建作业</w:t>
      </w:r>
    </w:p>
    <w:p w14:paraId="13949D24" w14:textId="167355C8" w:rsidR="00E760E6" w:rsidRPr="00C970C2" w:rsidRDefault="00F23E6D" w:rsidP="00B424A0">
      <w:pPr>
        <w:pStyle w:val="1e"/>
      </w:pPr>
      <w:r w:rsidRPr="00C970C2">
        <w:rPr>
          <w:rFonts w:hint="eastAsia"/>
        </w:rPr>
        <w:t>点击“</w:t>
      </w:r>
      <w:r w:rsidRPr="00C970C2">
        <w:rPr>
          <w:rFonts w:hint="eastAsia"/>
        </w:rPr>
        <w:t>Manage Jobs</w:t>
      </w:r>
      <w:r w:rsidR="00E760E6" w:rsidRPr="00C970C2">
        <w:rPr>
          <w:rFonts w:hint="eastAsia"/>
        </w:rPr>
        <w:t>”。</w:t>
      </w:r>
    </w:p>
    <w:p w14:paraId="61AE875C" w14:textId="4F280907" w:rsidR="00E760E6" w:rsidRPr="00C970C2" w:rsidRDefault="00E760E6" w:rsidP="00B424A0">
      <w:pPr>
        <w:pStyle w:val="1e"/>
      </w:pPr>
      <w:r w:rsidRPr="00C970C2">
        <w:rPr>
          <w:noProof/>
        </w:rPr>
        <mc:AlternateContent>
          <mc:Choice Requires="wps">
            <w:drawing>
              <wp:anchor distT="0" distB="0" distL="114300" distR="114300" simplePos="0" relativeHeight="251905024" behindDoc="0" locked="0" layoutInCell="1" allowOverlap="1" wp14:anchorId="2AC1E035" wp14:editId="6CC1B05D">
                <wp:simplePos x="0" y="0"/>
                <wp:positionH relativeFrom="margin">
                  <wp:posOffset>4448810</wp:posOffset>
                </wp:positionH>
                <wp:positionV relativeFrom="paragraph">
                  <wp:posOffset>278765</wp:posOffset>
                </wp:positionV>
                <wp:extent cx="925830" cy="228600"/>
                <wp:effectExtent l="19050" t="19050" r="26670" b="19050"/>
                <wp:wrapNone/>
                <wp:docPr id="36003" name="矩形 36003"/>
                <wp:cNvGraphicFramePr/>
                <a:graphic xmlns:a="http://schemas.openxmlformats.org/drawingml/2006/main">
                  <a:graphicData uri="http://schemas.microsoft.com/office/word/2010/wordprocessingShape">
                    <wps:wsp>
                      <wps:cNvSpPr/>
                      <wps:spPr>
                        <a:xfrm>
                          <a:off x="0" y="0"/>
                          <a:ext cx="925830" cy="2286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D6CB6B" id="矩形 36003" o:spid="_x0000_s1026" style="position:absolute;left:0;text-align:left;margin-left:350.3pt;margin-top:21.95pt;width:72.9pt;height:18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" filled="f" strokecolor="#c7000b" strokeweight="2.25pt">
                <w10:wrap anchorx="margin"/>
              </v:rect>
            </w:pict>
          </mc:Fallback>
        </mc:AlternateContent>
      </w:r>
      <w:r w:rsidRPr="00C970C2">
        <w:rPr>
          <w:noProof/>
        </w:rPr>
        <w:drawing>
          <wp:inline distT="0" distB="0" distL="0" distR="0" wp14:anchorId="658C9D55" wp14:editId="7560B4CE">
            <wp:extent cx="5400000" cy="601200"/>
            <wp:effectExtent l="19050" t="19050" r="10795" b="27940"/>
            <wp:docPr id="36001" name="图片 36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00000" cy="601200"/>
                    </a:xfrm>
                    <a:prstGeom prst="rect">
                      <a:avLst/>
                    </a:prstGeom>
                    <a:ln w="12700">
                      <a:solidFill>
                        <a:schemeClr val="bg1">
                          <a:lumMod val="85000"/>
                        </a:schemeClr>
                      </a:solidFill>
                    </a:ln>
                  </pic:spPr>
                </pic:pic>
              </a:graphicData>
            </a:graphic>
          </wp:inline>
        </w:drawing>
      </w:r>
    </w:p>
    <w:p w14:paraId="467A9444" w14:textId="56085593" w:rsidR="00F23E6D" w:rsidRPr="00C970C2" w:rsidRDefault="00F23E6D" w:rsidP="00B424A0">
      <w:pPr>
        <w:pStyle w:val="1e"/>
      </w:pPr>
      <w:r w:rsidRPr="00C970C2">
        <w:rPr>
          <w:rFonts w:hint="eastAsia"/>
        </w:rPr>
        <w:t>点击“</w:t>
      </w:r>
      <w:r w:rsidR="0082751B" w:rsidRPr="00C970C2">
        <w:rPr>
          <w:rFonts w:hint="eastAsia"/>
        </w:rPr>
        <w:t>New</w:t>
      </w:r>
      <w:r w:rsidR="0082751B" w:rsidRPr="00C970C2">
        <w:t xml:space="preserve"> job</w:t>
      </w:r>
      <w:r w:rsidRPr="00C970C2">
        <w:rPr>
          <w:rFonts w:hint="eastAsia"/>
        </w:rPr>
        <w:t>”。</w:t>
      </w:r>
    </w:p>
    <w:p w14:paraId="6796DD4E" w14:textId="3B9DC649" w:rsidR="00F23E6D" w:rsidRPr="00C970C2" w:rsidRDefault="0082751B" w:rsidP="00A41E61">
      <w:pPr>
        <w:pStyle w:val="1e"/>
      </w:pPr>
      <w:r w:rsidRPr="00C970C2">
        <w:rPr>
          <w:noProof/>
        </w:rPr>
        <mc:AlternateContent>
          <mc:Choice Requires="wps">
            <w:drawing>
              <wp:anchor distT="0" distB="0" distL="114300" distR="114300" simplePos="0" relativeHeight="251907072" behindDoc="0" locked="0" layoutInCell="1" allowOverlap="1" wp14:anchorId="4C958659" wp14:editId="2A6804C8">
                <wp:simplePos x="0" y="0"/>
                <wp:positionH relativeFrom="margin">
                  <wp:posOffset>5477510</wp:posOffset>
                </wp:positionH>
                <wp:positionV relativeFrom="paragraph">
                  <wp:posOffset>250190</wp:posOffset>
                </wp:positionV>
                <wp:extent cx="589280" cy="228600"/>
                <wp:effectExtent l="19050" t="19050" r="20320" b="19050"/>
                <wp:wrapNone/>
                <wp:docPr id="36005" name="矩形 36005"/>
                <wp:cNvGraphicFramePr/>
                <a:graphic xmlns:a="http://schemas.openxmlformats.org/drawingml/2006/main">
                  <a:graphicData uri="http://schemas.microsoft.com/office/word/2010/wordprocessingShape">
                    <wps:wsp>
                      <wps:cNvSpPr/>
                      <wps:spPr>
                        <a:xfrm>
                          <a:off x="0" y="0"/>
                          <a:ext cx="589280" cy="2286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0F608F" id="矩形 36005" o:spid="_x0000_s1026" style="position:absolute;left:0;text-align:left;margin-left:431.3pt;margin-top:19.7pt;width:46.4pt;height:18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" filled="f" strokecolor="#c7000b" strokeweight="2.25pt">
                <w10:wrap anchorx="margin"/>
              </v:rect>
            </w:pict>
          </mc:Fallback>
        </mc:AlternateContent>
      </w:r>
      <w:r w:rsidRPr="00C970C2">
        <w:rPr>
          <w:noProof/>
        </w:rPr>
        <w:drawing>
          <wp:inline distT="0" distB="0" distL="0" distR="0" wp14:anchorId="41372A4D" wp14:editId="144B4154">
            <wp:extent cx="5400000" cy="558000"/>
            <wp:effectExtent l="19050" t="19050" r="10795" b="13970"/>
            <wp:docPr id="36004" name="图片 36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00" cy="558000"/>
                    </a:xfrm>
                    <a:prstGeom prst="rect">
                      <a:avLst/>
                    </a:prstGeom>
                    <a:ln w="12700">
                      <a:solidFill>
                        <a:schemeClr val="bg1">
                          <a:lumMod val="85000"/>
                        </a:schemeClr>
                      </a:solidFill>
                    </a:ln>
                  </pic:spPr>
                </pic:pic>
              </a:graphicData>
            </a:graphic>
          </wp:inline>
        </w:drawing>
      </w:r>
    </w:p>
    <w:p w14:paraId="21B4D9B2" w14:textId="5658760E" w:rsidR="00F23E6D" w:rsidRPr="00C970C2" w:rsidRDefault="00FB70AA" w:rsidP="00B424A0">
      <w:pPr>
        <w:pStyle w:val="1e"/>
      </w:pPr>
      <w:r w:rsidRPr="00C970C2">
        <w:rPr>
          <w:rFonts w:hint="eastAsia"/>
        </w:rPr>
        <w:t>Name</w:t>
      </w:r>
      <w:r w:rsidRPr="00C970C2">
        <w:rPr>
          <w:rFonts w:hint="eastAsia"/>
        </w:rPr>
        <w:t>为</w:t>
      </w:r>
      <w:r w:rsidR="00F23E6D" w:rsidRPr="00C970C2">
        <w:rPr>
          <w:rFonts w:hint="eastAsia"/>
        </w:rPr>
        <w:t>“</w:t>
      </w:r>
      <w:r w:rsidR="00F23E6D" w:rsidRPr="00C970C2">
        <w:rPr>
          <w:rFonts w:hint="eastAsia"/>
        </w:rPr>
        <w:t>din</w:t>
      </w:r>
      <w:r w:rsidR="00F23E6D" w:rsidRPr="00C970C2">
        <w:t>g</w:t>
      </w:r>
      <w:r w:rsidR="00F23E6D" w:rsidRPr="00C970C2">
        <w:rPr>
          <w:rFonts w:hint="eastAsia"/>
        </w:rPr>
        <w:t>dan</w:t>
      </w:r>
      <w:r w:rsidRPr="00C970C2">
        <w:rPr>
          <w:rFonts w:hint="eastAsia"/>
        </w:rPr>
        <w:t>”</w:t>
      </w:r>
      <w:r w:rsidR="00F23E6D" w:rsidRPr="00C970C2">
        <w:rPr>
          <w:rFonts w:hint="eastAsia"/>
        </w:rPr>
        <w:t>，</w:t>
      </w:r>
      <w:r w:rsidRPr="00C970C2">
        <w:rPr>
          <w:rFonts w:hint="eastAsia"/>
        </w:rPr>
        <w:t>From</w:t>
      </w:r>
      <w:r w:rsidRPr="00C970C2">
        <w:t xml:space="preserve"> </w:t>
      </w:r>
      <w:r w:rsidRPr="00C970C2">
        <w:rPr>
          <w:rFonts w:hint="eastAsia"/>
        </w:rPr>
        <w:t>link</w:t>
      </w:r>
      <w:r w:rsidR="00F23E6D" w:rsidRPr="00C970C2">
        <w:rPr>
          <w:rFonts w:hint="eastAsia"/>
        </w:rPr>
        <w:t>选择</w:t>
      </w:r>
      <w:r w:rsidRPr="00C970C2">
        <w:rPr>
          <w:rFonts w:hint="eastAsia"/>
        </w:rPr>
        <w:t>前面创建的“</w:t>
      </w:r>
      <w:r w:rsidRPr="00C970C2">
        <w:rPr>
          <w:rFonts w:hint="eastAsia"/>
        </w:rPr>
        <w:t>mysql</w:t>
      </w:r>
      <w:r w:rsidRPr="00C970C2">
        <w:rPr>
          <w:rFonts w:hint="eastAsia"/>
        </w:rPr>
        <w:t>”，</w:t>
      </w:r>
      <w:r w:rsidRPr="00C970C2">
        <w:rPr>
          <w:rFonts w:hint="eastAsia"/>
        </w:rPr>
        <w:t>To</w:t>
      </w:r>
      <w:r w:rsidRPr="00C970C2">
        <w:t xml:space="preserve"> link</w:t>
      </w:r>
      <w:r w:rsidRPr="00C970C2">
        <w:t>选择前面创建的</w:t>
      </w:r>
      <w:r w:rsidRPr="00C970C2">
        <w:rPr>
          <w:rFonts w:hint="eastAsia"/>
        </w:rPr>
        <w:t>“</w:t>
      </w:r>
      <w:r w:rsidRPr="00C970C2">
        <w:rPr>
          <w:rFonts w:hint="eastAsia"/>
        </w:rPr>
        <w:t>hive</w:t>
      </w:r>
      <w:r w:rsidRPr="00C970C2">
        <w:rPr>
          <w:rFonts w:hint="eastAsia"/>
        </w:rPr>
        <w:t>”，点击“</w:t>
      </w:r>
      <w:r w:rsidRPr="00C970C2">
        <w:rPr>
          <w:rFonts w:hint="eastAsia"/>
        </w:rPr>
        <w:t>Next</w:t>
      </w:r>
      <w:r w:rsidRPr="00C970C2">
        <w:rPr>
          <w:rFonts w:hint="eastAsia"/>
        </w:rPr>
        <w:t>”。</w:t>
      </w:r>
    </w:p>
    <w:p w14:paraId="32104BC5" w14:textId="3421E487" w:rsidR="00F23E6D" w:rsidRPr="00C970C2" w:rsidRDefault="001E3FC9" w:rsidP="00B424A0">
      <w:pPr>
        <w:pStyle w:val="1e"/>
      </w:pPr>
      <w:r w:rsidRPr="00C970C2">
        <w:rPr>
          <w:noProof/>
        </w:rPr>
        <w:lastRenderedPageBreak/>
        <w:drawing>
          <wp:inline distT="0" distB="0" distL="0" distR="0" wp14:anchorId="58CA7624" wp14:editId="1496F964">
            <wp:extent cx="5400000" cy="2257200"/>
            <wp:effectExtent l="19050" t="19050" r="10795" b="10160"/>
            <wp:docPr id="36006" name="图片 36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400000" cy="2257200"/>
                    </a:xfrm>
                    <a:prstGeom prst="rect">
                      <a:avLst/>
                    </a:prstGeom>
                    <a:ln w="12700">
                      <a:solidFill>
                        <a:schemeClr val="bg1">
                          <a:lumMod val="85000"/>
                        </a:schemeClr>
                      </a:solidFill>
                    </a:ln>
                  </pic:spPr>
                </pic:pic>
              </a:graphicData>
            </a:graphic>
          </wp:inline>
        </w:drawing>
      </w:r>
    </w:p>
    <w:p w14:paraId="0CB6C520" w14:textId="1846B145" w:rsidR="00F23E6D" w:rsidRPr="00C970C2" w:rsidRDefault="0081683E" w:rsidP="00B424A0">
      <w:pPr>
        <w:pStyle w:val="1e"/>
      </w:pPr>
      <w:r w:rsidRPr="00C970C2">
        <w:rPr>
          <w:rFonts w:hint="eastAsia"/>
        </w:rPr>
        <w:t>Schema</w:t>
      </w:r>
      <w:r w:rsidRPr="00C970C2">
        <w:t xml:space="preserve"> name</w:t>
      </w:r>
      <w:r w:rsidR="00F23E6D" w:rsidRPr="00C970C2">
        <w:rPr>
          <w:rFonts w:hint="eastAsia"/>
        </w:rPr>
        <w:t>点击</w:t>
      </w:r>
      <w:r w:rsidRPr="00C970C2">
        <w:rPr>
          <w:rFonts w:hint="eastAsia"/>
        </w:rPr>
        <w:t>后面的</w:t>
      </w:r>
      <w:r w:rsidR="00F23E6D" w:rsidRPr="00C970C2">
        <w:rPr>
          <w:rFonts w:hint="eastAsia"/>
        </w:rPr>
        <w:t>按钮</w:t>
      </w:r>
      <w:r w:rsidRPr="00C970C2">
        <w:rPr>
          <w:rFonts w:hint="eastAsia"/>
        </w:rPr>
        <w:t>选择“</w:t>
      </w:r>
      <w:r w:rsidRPr="00C970C2">
        <w:rPr>
          <w:rFonts w:hint="eastAsia"/>
        </w:rPr>
        <w:t>business</w:t>
      </w:r>
      <w:r w:rsidRPr="00C970C2">
        <w:t>_batch</w:t>
      </w:r>
      <w:r w:rsidRPr="00C970C2">
        <w:rPr>
          <w:rFonts w:hint="eastAsia"/>
        </w:rPr>
        <w:t>”</w:t>
      </w:r>
      <w:r w:rsidR="00F23E6D" w:rsidRPr="00C970C2">
        <w:rPr>
          <w:rFonts w:hint="eastAsia"/>
        </w:rPr>
        <w:t>，</w:t>
      </w:r>
      <w:r w:rsidRPr="00C970C2">
        <w:rPr>
          <w:rFonts w:hint="eastAsia"/>
        </w:rPr>
        <w:t>T</w:t>
      </w:r>
      <w:r w:rsidRPr="00C970C2">
        <w:t>able name</w:t>
      </w:r>
      <w:r w:rsidRPr="00C970C2">
        <w:t>点击后面的按钮</w:t>
      </w:r>
      <w:r w:rsidR="00F23E6D" w:rsidRPr="00C970C2">
        <w:rPr>
          <w:rFonts w:hint="eastAsia"/>
        </w:rPr>
        <w:t>选择</w:t>
      </w:r>
      <w:r w:rsidRPr="00C970C2">
        <w:rPr>
          <w:rFonts w:hint="eastAsia"/>
        </w:rPr>
        <w:t>“</w:t>
      </w:r>
      <w:r w:rsidRPr="00C970C2">
        <w:rPr>
          <w:rFonts w:hint="eastAsia"/>
        </w:rPr>
        <w:t>order</w:t>
      </w:r>
      <w:r w:rsidRPr="00C970C2">
        <w:t>_info</w:t>
      </w:r>
      <w:r w:rsidRPr="00C970C2">
        <w:rPr>
          <w:rFonts w:hint="eastAsia"/>
        </w:rPr>
        <w:t>”，</w:t>
      </w:r>
      <w:r w:rsidRPr="00C970C2">
        <w:rPr>
          <w:rFonts w:hint="eastAsia"/>
        </w:rPr>
        <w:t>Partition</w:t>
      </w:r>
      <w:r w:rsidRPr="00C970C2">
        <w:t xml:space="preserve"> column</w:t>
      </w:r>
      <w:r w:rsidRPr="00C970C2">
        <w:t>点击后面的按钮选择</w:t>
      </w:r>
      <w:r w:rsidRPr="00C970C2">
        <w:rPr>
          <w:rFonts w:hint="eastAsia"/>
        </w:rPr>
        <w:t>“</w:t>
      </w:r>
      <w:r w:rsidRPr="00C970C2">
        <w:rPr>
          <w:rFonts w:hint="eastAsia"/>
        </w:rPr>
        <w:t>id</w:t>
      </w:r>
      <w:r w:rsidRPr="00C970C2">
        <w:rPr>
          <w:rFonts w:hint="eastAsia"/>
        </w:rPr>
        <w:t>”，点击“</w:t>
      </w:r>
      <w:r w:rsidRPr="00C970C2">
        <w:rPr>
          <w:rFonts w:hint="eastAsia"/>
        </w:rPr>
        <w:t>Next</w:t>
      </w:r>
      <w:r w:rsidRPr="00C970C2">
        <w:rPr>
          <w:rFonts w:hint="eastAsia"/>
        </w:rPr>
        <w:t>”</w:t>
      </w:r>
      <w:r w:rsidR="00F23E6D" w:rsidRPr="00C970C2">
        <w:rPr>
          <w:rFonts w:hint="eastAsia"/>
        </w:rPr>
        <w:t>。</w:t>
      </w:r>
    </w:p>
    <w:p w14:paraId="5AB5028A" w14:textId="1CFBCCA9" w:rsidR="00F23E6D" w:rsidRPr="00C970C2" w:rsidRDefault="00F23E6D" w:rsidP="00B424A0">
      <w:pPr>
        <w:pStyle w:val="1e"/>
      </w:pPr>
      <w:r w:rsidRPr="00C970C2">
        <w:rPr>
          <w:noProof/>
        </w:rPr>
        <mc:AlternateContent>
          <mc:Choice Requires="wps">
            <w:drawing>
              <wp:anchor distT="0" distB="0" distL="114300" distR="114300" simplePos="0" relativeHeight="251735040" behindDoc="0" locked="0" layoutInCell="1" allowOverlap="1" wp14:anchorId="5F8460FA" wp14:editId="2590F0CA">
                <wp:simplePos x="0" y="0"/>
                <wp:positionH relativeFrom="margin">
                  <wp:posOffset>3597910</wp:posOffset>
                </wp:positionH>
                <wp:positionV relativeFrom="paragraph">
                  <wp:posOffset>812165</wp:posOffset>
                </wp:positionV>
                <wp:extent cx="298938" cy="1130300"/>
                <wp:effectExtent l="19050" t="19050" r="25400" b="12700"/>
                <wp:wrapNone/>
                <wp:docPr id="177" name="矩形 177"/>
                <wp:cNvGraphicFramePr/>
                <a:graphic xmlns:a="http://schemas.openxmlformats.org/drawingml/2006/main">
                  <a:graphicData uri="http://schemas.microsoft.com/office/word/2010/wordprocessingShape">
                    <wps:wsp>
                      <wps:cNvSpPr/>
                      <wps:spPr>
                        <a:xfrm>
                          <a:off x="0" y="0"/>
                          <a:ext cx="298938" cy="11303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1C635" id="矩形 177" o:spid="_x0000_s1026" style="position:absolute;left:0;text-align:left;margin-left:283.3pt;margin-top:63.95pt;width:23.55pt;height:89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" filled="f" strokecolor="#c7000b" strokeweight="2.25pt">
                <w10:wrap anchorx="margin"/>
              </v:rect>
            </w:pict>
          </mc:Fallback>
        </mc:AlternateContent>
      </w:r>
      <w:r w:rsidR="00091C88" w:rsidRPr="00C970C2">
        <w:rPr>
          <w:noProof/>
        </w:rPr>
        <w:drawing>
          <wp:inline distT="0" distB="0" distL="0" distR="0" wp14:anchorId="09ECC542" wp14:editId="67B957DE">
            <wp:extent cx="5400000" cy="2401200"/>
            <wp:effectExtent l="19050" t="19050" r="10795" b="18415"/>
            <wp:docPr id="36007" name="图片 36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00000" cy="2401200"/>
                    </a:xfrm>
                    <a:prstGeom prst="rect">
                      <a:avLst/>
                    </a:prstGeom>
                    <a:ln w="12700">
                      <a:solidFill>
                        <a:schemeClr val="bg1">
                          <a:lumMod val="85000"/>
                        </a:schemeClr>
                      </a:solidFill>
                    </a:ln>
                  </pic:spPr>
                </pic:pic>
              </a:graphicData>
            </a:graphic>
          </wp:inline>
        </w:drawing>
      </w:r>
    </w:p>
    <w:p w14:paraId="487E8514" w14:textId="3F672A5C" w:rsidR="00F23E6D" w:rsidRPr="00C970C2" w:rsidRDefault="005A285D" w:rsidP="00B424A0">
      <w:pPr>
        <w:pStyle w:val="1e"/>
      </w:pPr>
      <w:r w:rsidRPr="00C970C2">
        <w:rPr>
          <w:rFonts w:hint="eastAsia"/>
        </w:rPr>
        <w:t>Database</w:t>
      </w:r>
      <w:r w:rsidRPr="00C970C2">
        <w:rPr>
          <w:rFonts w:hint="eastAsia"/>
        </w:rPr>
        <w:t>选择</w:t>
      </w:r>
      <w:r w:rsidR="00F23E6D" w:rsidRPr="00C970C2">
        <w:rPr>
          <w:rFonts w:hint="eastAsia"/>
        </w:rPr>
        <w:t>hive</w:t>
      </w:r>
      <w:r w:rsidRPr="00C970C2">
        <w:rPr>
          <w:rFonts w:hint="eastAsia"/>
        </w:rPr>
        <w:t>的数据库“</w:t>
      </w:r>
      <w:r w:rsidRPr="00C970C2">
        <w:rPr>
          <w:rFonts w:hint="eastAsia"/>
        </w:rPr>
        <w:t>hive</w:t>
      </w:r>
      <w:r w:rsidRPr="00C970C2">
        <w:t>_batch</w:t>
      </w:r>
      <w:r w:rsidRPr="00C970C2">
        <w:rPr>
          <w:rFonts w:hint="eastAsia"/>
        </w:rPr>
        <w:t>”</w:t>
      </w:r>
      <w:r w:rsidRPr="00C970C2">
        <w:rPr>
          <w:rFonts w:hint="eastAsia"/>
        </w:rPr>
        <w:t>,</w:t>
      </w:r>
      <w:r w:rsidRPr="00C970C2">
        <w:t>Table</w:t>
      </w:r>
      <w:r w:rsidRPr="00C970C2">
        <w:t>选择</w:t>
      </w:r>
      <w:r w:rsidRPr="00C970C2">
        <w:rPr>
          <w:rFonts w:hint="eastAsia"/>
        </w:rPr>
        <w:t>“</w:t>
      </w:r>
      <w:r w:rsidRPr="00C970C2">
        <w:rPr>
          <w:rFonts w:hint="eastAsia"/>
        </w:rPr>
        <w:t>ods</w:t>
      </w:r>
      <w:r w:rsidRPr="00C970C2">
        <w:t>_order_info</w:t>
      </w:r>
      <w:r w:rsidRPr="00C970C2">
        <w:rPr>
          <w:rFonts w:hint="eastAsia"/>
        </w:rPr>
        <w:t>”</w:t>
      </w:r>
      <w:r w:rsidR="00F23E6D" w:rsidRPr="00C970C2">
        <w:rPr>
          <w:rFonts w:hint="eastAsia"/>
        </w:rPr>
        <w:t>，点击</w:t>
      </w:r>
      <w:r w:rsidRPr="00C970C2">
        <w:rPr>
          <w:rFonts w:hint="eastAsia"/>
        </w:rPr>
        <w:t>“</w:t>
      </w:r>
      <w:r w:rsidRPr="00C970C2">
        <w:rPr>
          <w:rFonts w:hint="eastAsia"/>
        </w:rPr>
        <w:t>Next</w:t>
      </w:r>
      <w:r w:rsidRPr="00C970C2">
        <w:rPr>
          <w:rFonts w:hint="eastAsia"/>
        </w:rPr>
        <w:t>”。</w:t>
      </w:r>
      <w:r w:rsidR="00F23E6D" w:rsidRPr="00C970C2">
        <w:rPr>
          <w:rFonts w:hint="eastAsia"/>
          <w:noProof/>
        </w:rPr>
        <w:drawing>
          <wp:inline distT="0" distB="0" distL="0" distR="0" wp14:anchorId="12BA9239" wp14:editId="1A8845A3">
            <wp:extent cx="9525" cy="9525"/>
            <wp:effectExtent l="0" t="0" r="0" b="0"/>
            <wp:docPr id="35879" name="图片 35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9525" cy="9525"/>
                    </a:xfrm>
                    <a:prstGeom prst="rect">
                      <a:avLst/>
                    </a:prstGeom>
                  </pic:spPr>
                </pic:pic>
              </a:graphicData>
            </a:graphic>
          </wp:inline>
        </w:drawing>
      </w:r>
      <w:r w:rsidR="00F23E6D" w:rsidRPr="00C970C2">
        <w:rPr>
          <w:rFonts w:hint="eastAsia"/>
          <w:noProof/>
        </w:rPr>
        <w:drawing>
          <wp:inline distT="0" distB="0" distL="0" distR="0" wp14:anchorId="78E44924" wp14:editId="68D6DC7E">
            <wp:extent cx="9525" cy="9525"/>
            <wp:effectExtent l="0" t="0" r="0" b="0"/>
            <wp:docPr id="35881" name="图片 35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9525" cy="9525"/>
                    </a:xfrm>
                    <a:prstGeom prst="rect">
                      <a:avLst/>
                    </a:prstGeom>
                  </pic:spPr>
                </pic:pic>
              </a:graphicData>
            </a:graphic>
          </wp:inline>
        </w:drawing>
      </w:r>
      <w:r w:rsidR="00F23E6D" w:rsidRPr="00C970C2">
        <w:rPr>
          <w:rFonts w:hint="eastAsia"/>
        </w:rPr>
        <w:t xml:space="preserve"> </w:t>
      </w:r>
      <w:r w:rsidR="000C0221" w:rsidRPr="00C970C2">
        <w:rPr>
          <w:rFonts w:hint="eastAsia"/>
          <w:noProof/>
        </w:rPr>
        <w:drawing>
          <wp:inline distT="0" distB="0" distL="0" distR="0" wp14:anchorId="29EEDFE7" wp14:editId="02C44A68">
            <wp:extent cx="5400000" cy="1868400"/>
            <wp:effectExtent l="19050" t="19050" r="10795" b="17780"/>
            <wp:docPr id="36008" name="图片 36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400000" cy="1868400"/>
                    </a:xfrm>
                    <a:prstGeom prst="rect">
                      <a:avLst/>
                    </a:prstGeom>
                    <a:ln w="12700">
                      <a:solidFill>
                        <a:schemeClr val="bg1">
                          <a:lumMod val="85000"/>
                        </a:schemeClr>
                      </a:solidFill>
                    </a:ln>
                  </pic:spPr>
                </pic:pic>
              </a:graphicData>
            </a:graphic>
          </wp:inline>
        </w:drawing>
      </w:r>
    </w:p>
    <w:p w14:paraId="38C42768" w14:textId="77777777" w:rsidR="00F23E6D" w:rsidRPr="00C970C2" w:rsidRDefault="00F23E6D" w:rsidP="00B424A0">
      <w:pPr>
        <w:pStyle w:val="1e"/>
      </w:pPr>
      <w:r w:rsidRPr="00C970C2">
        <w:rPr>
          <w:rFonts w:hint="eastAsia"/>
        </w:rPr>
        <w:t>#</w:t>
      </w:r>
      <w:r w:rsidRPr="00C970C2">
        <w:rPr>
          <w:rFonts w:hint="eastAsia"/>
        </w:rPr>
        <w:t>字段映射。</w:t>
      </w:r>
    </w:p>
    <w:p w14:paraId="5DFEE72A" w14:textId="77777777" w:rsidR="000B4987" w:rsidRPr="00C970C2" w:rsidRDefault="000B4987" w:rsidP="00B424A0">
      <w:pPr>
        <w:pStyle w:val="1e"/>
      </w:pPr>
      <w:r w:rsidRPr="00C970C2">
        <w:rPr>
          <w:rFonts w:hint="eastAsia"/>
        </w:rPr>
        <w:t>Source</w:t>
      </w:r>
      <w:r w:rsidRPr="00C970C2">
        <w:t xml:space="preserve"> Field</w:t>
      </w:r>
      <w:r w:rsidRPr="00C970C2">
        <w:t>为</w:t>
      </w:r>
      <w:r w:rsidRPr="00C970C2">
        <w:t>MySQL</w:t>
      </w:r>
      <w:r w:rsidRPr="00C970C2">
        <w:t>表中的字段</w:t>
      </w:r>
      <w:r w:rsidRPr="00C970C2">
        <w:rPr>
          <w:rFonts w:hint="eastAsia"/>
        </w:rPr>
        <w:t>，</w:t>
      </w:r>
      <w:r w:rsidRPr="00C970C2">
        <w:t>Destination Filed</w:t>
      </w:r>
      <w:r w:rsidRPr="00C970C2">
        <w:t>为</w:t>
      </w:r>
      <w:r w:rsidRPr="00C970C2">
        <w:t>Hive</w:t>
      </w:r>
      <w:r w:rsidRPr="00C970C2">
        <w:t>表中的字段</w:t>
      </w:r>
      <w:r w:rsidRPr="00C970C2">
        <w:rPr>
          <w:rFonts w:hint="eastAsia"/>
        </w:rPr>
        <w:t>。</w:t>
      </w:r>
    </w:p>
    <w:p w14:paraId="235BD0C7" w14:textId="053C5838" w:rsidR="000B4987" w:rsidRPr="00C970C2" w:rsidRDefault="000B4987" w:rsidP="00B424A0">
      <w:pPr>
        <w:pStyle w:val="1e"/>
      </w:pPr>
      <w:r w:rsidRPr="00C970C2">
        <w:rPr>
          <w:noProof/>
        </w:rPr>
        <w:lastRenderedPageBreak/>
        <mc:AlternateContent>
          <mc:Choice Requires="wps">
            <w:drawing>
              <wp:anchor distT="0" distB="0" distL="114300" distR="114300" simplePos="0" relativeHeight="251909120" behindDoc="0" locked="0" layoutInCell="1" allowOverlap="1" wp14:anchorId="60D6F856" wp14:editId="4B851B09">
                <wp:simplePos x="0" y="0"/>
                <wp:positionH relativeFrom="margin">
                  <wp:posOffset>899160</wp:posOffset>
                </wp:positionH>
                <wp:positionV relativeFrom="paragraph">
                  <wp:posOffset>1021715</wp:posOffset>
                </wp:positionV>
                <wp:extent cx="641350" cy="203200"/>
                <wp:effectExtent l="19050" t="19050" r="25400" b="25400"/>
                <wp:wrapNone/>
                <wp:docPr id="36010" name="矩形 36010"/>
                <wp:cNvGraphicFramePr/>
                <a:graphic xmlns:a="http://schemas.openxmlformats.org/drawingml/2006/main">
                  <a:graphicData uri="http://schemas.microsoft.com/office/word/2010/wordprocessingShape">
                    <wps:wsp>
                      <wps:cNvSpPr/>
                      <wps:spPr>
                        <a:xfrm>
                          <a:off x="0" y="0"/>
                          <a:ext cx="641350" cy="2032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B90B59" id="矩形 36010" o:spid="_x0000_s1026" style="position:absolute;left:0;text-align:left;margin-left:70.8pt;margin-top:80.45pt;width:50.5pt;height:16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" filled="f" strokecolor="#c7000b" strokeweight="2.25pt">
                <w10:wrap anchorx="margin"/>
              </v:rect>
            </w:pict>
          </mc:Fallback>
        </mc:AlternateContent>
      </w:r>
      <w:r w:rsidRPr="00C970C2">
        <w:rPr>
          <w:noProof/>
        </w:rPr>
        <mc:AlternateContent>
          <mc:Choice Requires="wps">
            <w:drawing>
              <wp:anchor distT="0" distB="0" distL="114300" distR="114300" simplePos="0" relativeHeight="251911168" behindDoc="0" locked="0" layoutInCell="1" allowOverlap="1" wp14:anchorId="7E133F76" wp14:editId="77111E21">
                <wp:simplePos x="0" y="0"/>
                <wp:positionH relativeFrom="margin">
                  <wp:posOffset>4220210</wp:posOffset>
                </wp:positionH>
                <wp:positionV relativeFrom="paragraph">
                  <wp:posOffset>1009015</wp:posOffset>
                </wp:positionV>
                <wp:extent cx="755650" cy="222250"/>
                <wp:effectExtent l="19050" t="19050" r="25400" b="25400"/>
                <wp:wrapNone/>
                <wp:docPr id="36011" name="矩形 36011"/>
                <wp:cNvGraphicFramePr/>
                <a:graphic xmlns:a="http://schemas.openxmlformats.org/drawingml/2006/main">
                  <a:graphicData uri="http://schemas.microsoft.com/office/word/2010/wordprocessingShape">
                    <wps:wsp>
                      <wps:cNvSpPr/>
                      <wps:spPr>
                        <a:xfrm>
                          <a:off x="0" y="0"/>
                          <a:ext cx="755650" cy="2222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41126F" id="矩形 36011" o:spid="_x0000_s1026" style="position:absolute;left:0;text-align:left;margin-left:332.3pt;margin-top:79.45pt;width:59.5pt;height:17.5pt;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" filled="f" strokecolor="#c7000b" strokeweight="2.25pt">
                <w10:wrap anchorx="margin"/>
              </v:rect>
            </w:pict>
          </mc:Fallback>
        </mc:AlternateContent>
      </w:r>
      <w:r w:rsidRPr="00C970C2">
        <w:rPr>
          <w:rFonts w:hint="eastAsia"/>
          <w:noProof/>
        </w:rPr>
        <w:drawing>
          <wp:inline distT="0" distB="0" distL="0" distR="0" wp14:anchorId="62AC5D42" wp14:editId="2BA06F0B">
            <wp:extent cx="5400000" cy="1584000"/>
            <wp:effectExtent l="19050" t="19050" r="10795" b="16510"/>
            <wp:docPr id="36009" name="图片 36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00000" cy="1584000"/>
                    </a:xfrm>
                    <a:prstGeom prst="rect">
                      <a:avLst/>
                    </a:prstGeom>
                    <a:ln w="12700">
                      <a:solidFill>
                        <a:schemeClr val="bg1">
                          <a:lumMod val="85000"/>
                        </a:schemeClr>
                      </a:solidFill>
                    </a:ln>
                  </pic:spPr>
                </pic:pic>
              </a:graphicData>
            </a:graphic>
          </wp:inline>
        </w:drawing>
      </w:r>
    </w:p>
    <w:p w14:paraId="5828A423" w14:textId="7900F811" w:rsidR="00F23E6D" w:rsidRPr="00C970C2" w:rsidRDefault="000B4987" w:rsidP="00B424A0">
      <w:pPr>
        <w:pStyle w:val="1e"/>
      </w:pPr>
      <w:r w:rsidRPr="00C970C2">
        <w:rPr>
          <w:rFonts w:hint="eastAsia"/>
        </w:rPr>
        <w:t>删除左侧</w:t>
      </w:r>
      <w:r w:rsidRPr="00C970C2">
        <w:rPr>
          <w:rFonts w:hint="eastAsia"/>
        </w:rPr>
        <w:t>Source</w:t>
      </w:r>
      <w:r w:rsidRPr="00C970C2">
        <w:t xml:space="preserve"> Field</w:t>
      </w:r>
      <w:r w:rsidRPr="00C970C2">
        <w:rPr>
          <w:rFonts w:hint="eastAsia"/>
        </w:rPr>
        <w:t>中多于的字段（</w:t>
      </w:r>
      <w:r w:rsidR="00952F90" w:rsidRPr="00C970C2">
        <w:rPr>
          <w:rFonts w:hint="eastAsia"/>
        </w:rPr>
        <w:t>即</w:t>
      </w:r>
      <w:r w:rsidR="00F23E6D" w:rsidRPr="00C970C2">
        <w:rPr>
          <w:rFonts w:hint="eastAsia"/>
        </w:rPr>
        <w:t>Hive</w:t>
      </w:r>
      <w:r w:rsidR="00952F90" w:rsidRPr="00C970C2">
        <w:rPr>
          <w:rFonts w:hint="eastAsia"/>
        </w:rPr>
        <w:t>表中</w:t>
      </w:r>
      <w:r w:rsidR="00F23E6D" w:rsidRPr="00C970C2">
        <w:rPr>
          <w:rFonts w:hint="eastAsia"/>
        </w:rPr>
        <w:t>不存在的字段</w:t>
      </w:r>
      <w:r w:rsidRPr="00C970C2">
        <w:rPr>
          <w:rFonts w:hint="eastAsia"/>
        </w:rPr>
        <w:t>）</w:t>
      </w:r>
      <w:r w:rsidR="000E6900" w:rsidRPr="00C970C2">
        <w:rPr>
          <w:rFonts w:hint="eastAsia"/>
        </w:rPr>
        <w:t>，将鼠标挪动到对应字段上，在其后面会显示”</w:t>
      </w:r>
      <w:r w:rsidR="000E6900" w:rsidRPr="00C970C2">
        <w:rPr>
          <w:rFonts w:hint="eastAsia"/>
        </w:rPr>
        <w:t>X</w:t>
      </w:r>
      <w:r w:rsidR="000E6900" w:rsidRPr="00C970C2">
        <w:rPr>
          <w:rFonts w:hint="eastAsia"/>
        </w:rPr>
        <w:t>”</w:t>
      </w:r>
      <w:r w:rsidR="000E6900" w:rsidRPr="00C970C2">
        <w:rPr>
          <w:rFonts w:hint="eastAsia"/>
        </w:rPr>
        <w:t>,</w:t>
      </w:r>
      <w:r w:rsidR="000E6900" w:rsidRPr="00C970C2">
        <w:rPr>
          <w:rFonts w:hint="eastAsia"/>
        </w:rPr>
        <w:t>也就是删除的意思，点击删除。</w:t>
      </w:r>
      <w:r w:rsidR="00F23E6D" w:rsidRPr="00C970C2">
        <w:rPr>
          <w:rFonts w:hint="eastAsia"/>
        </w:rPr>
        <w:t>。</w:t>
      </w:r>
    </w:p>
    <w:p w14:paraId="4FAD4275" w14:textId="0B69ABA5" w:rsidR="00F23E6D" w:rsidRPr="00C970C2" w:rsidRDefault="00271B6E" w:rsidP="00B424A0">
      <w:pPr>
        <w:pStyle w:val="1e"/>
      </w:pPr>
      <w:r w:rsidRPr="00C970C2">
        <w:rPr>
          <w:noProof/>
        </w:rPr>
        <mc:AlternateContent>
          <mc:Choice Requires="wps">
            <w:drawing>
              <wp:anchor distT="0" distB="0" distL="114300" distR="114300" simplePos="0" relativeHeight="251745280" behindDoc="0" locked="0" layoutInCell="1" allowOverlap="1" wp14:anchorId="79AE139D" wp14:editId="55950962">
                <wp:simplePos x="0" y="0"/>
                <wp:positionH relativeFrom="margin">
                  <wp:posOffset>4575810</wp:posOffset>
                </wp:positionH>
                <wp:positionV relativeFrom="paragraph">
                  <wp:posOffset>520065</wp:posOffset>
                </wp:positionV>
                <wp:extent cx="205105" cy="209550"/>
                <wp:effectExtent l="19050" t="19050" r="23495" b="19050"/>
                <wp:wrapNone/>
                <wp:docPr id="22" name="矩形 22"/>
                <wp:cNvGraphicFramePr/>
                <a:graphic xmlns:a="http://schemas.openxmlformats.org/drawingml/2006/main">
                  <a:graphicData uri="http://schemas.microsoft.com/office/word/2010/wordprocessingShape">
                    <wps:wsp>
                      <wps:cNvSpPr/>
                      <wps:spPr>
                        <a:xfrm>
                          <a:off x="0" y="0"/>
                          <a:ext cx="205105" cy="2095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CD14E0" id="矩形 22" o:spid="_x0000_s1026" style="position:absolute;left:0;text-align:left;margin-left:360.3pt;margin-top:40.95pt;width:16.15pt;height:16.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" filled="f" strokecolor="#c7000b" strokeweight="2.25pt">
                <w10:wrap anchorx="margin"/>
              </v:rect>
            </w:pict>
          </mc:Fallback>
        </mc:AlternateContent>
      </w:r>
      <w:r w:rsidRPr="00C970C2">
        <w:rPr>
          <w:noProof/>
        </w:rPr>
        <w:drawing>
          <wp:inline distT="0" distB="0" distL="0" distR="0" wp14:anchorId="71F3C98D" wp14:editId="6FEA8A8B">
            <wp:extent cx="5400000" cy="950400"/>
            <wp:effectExtent l="19050" t="19050" r="10795" b="21590"/>
            <wp:docPr id="36012" name="图片 36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0000" cy="950400"/>
                    </a:xfrm>
                    <a:prstGeom prst="rect">
                      <a:avLst/>
                    </a:prstGeom>
                    <a:ln w="12700">
                      <a:solidFill>
                        <a:schemeClr val="bg1">
                          <a:lumMod val="85000"/>
                        </a:schemeClr>
                      </a:solidFill>
                    </a:ln>
                  </pic:spPr>
                </pic:pic>
              </a:graphicData>
            </a:graphic>
          </wp:inline>
        </w:drawing>
      </w:r>
    </w:p>
    <w:p w14:paraId="44DB5B5E" w14:textId="07A1DD8F" w:rsidR="00F23E6D" w:rsidRPr="00C970C2" w:rsidRDefault="00F23E6D" w:rsidP="00B424A0">
      <w:pPr>
        <w:pStyle w:val="1e"/>
      </w:pPr>
      <w:r w:rsidRPr="00C970C2">
        <w:rPr>
          <w:rFonts w:hint="eastAsia"/>
        </w:rPr>
        <w:t>删除之后的结果如下图所示，两边字段一致</w:t>
      </w:r>
      <w:r w:rsidR="00DE06CC" w:rsidRPr="00C970C2">
        <w:rPr>
          <w:rFonts w:hint="eastAsia"/>
        </w:rPr>
        <w:t>，点击“</w:t>
      </w:r>
      <w:r w:rsidR="00DE06CC" w:rsidRPr="00C970C2">
        <w:rPr>
          <w:rFonts w:hint="eastAsia"/>
        </w:rPr>
        <w:t>Next</w:t>
      </w:r>
      <w:r w:rsidR="00DE06CC" w:rsidRPr="00C970C2">
        <w:rPr>
          <w:rFonts w:hint="eastAsia"/>
        </w:rPr>
        <w:t>”</w:t>
      </w:r>
      <w:r w:rsidRPr="00C970C2">
        <w:rPr>
          <w:rFonts w:hint="eastAsia"/>
        </w:rPr>
        <w:t>。</w:t>
      </w:r>
    </w:p>
    <w:p w14:paraId="2042B6AF" w14:textId="05E0F513" w:rsidR="00F23E6D" w:rsidRPr="00C970C2" w:rsidRDefault="00DE06CC" w:rsidP="00CF63BA">
      <w:pPr>
        <w:pStyle w:val="1e"/>
      </w:pPr>
      <w:r w:rsidRPr="00C970C2">
        <w:rPr>
          <w:noProof/>
        </w:rPr>
        <w:drawing>
          <wp:inline distT="0" distB="0" distL="0" distR="0" wp14:anchorId="38E620B2" wp14:editId="6B8469AC">
            <wp:extent cx="5400000" cy="3038400"/>
            <wp:effectExtent l="19050" t="19050" r="10795" b="10160"/>
            <wp:docPr id="36015" name="图片 36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00000" cy="3038400"/>
                    </a:xfrm>
                    <a:prstGeom prst="rect">
                      <a:avLst/>
                    </a:prstGeom>
                    <a:ln w="12700">
                      <a:solidFill>
                        <a:schemeClr val="bg1">
                          <a:lumMod val="85000"/>
                        </a:schemeClr>
                      </a:solidFill>
                    </a:ln>
                  </pic:spPr>
                </pic:pic>
              </a:graphicData>
            </a:graphic>
          </wp:inline>
        </w:drawing>
      </w:r>
    </w:p>
    <w:p w14:paraId="3A672ABF" w14:textId="0C0A231A" w:rsidR="00F23E6D" w:rsidRPr="00C970C2" w:rsidRDefault="00CF63BA" w:rsidP="00B424A0">
      <w:pPr>
        <w:pStyle w:val="1e"/>
      </w:pPr>
      <w:r w:rsidRPr="00C970C2">
        <w:rPr>
          <w:rFonts w:hint="eastAsia"/>
        </w:rPr>
        <w:t>Extractors</w:t>
      </w:r>
      <w:r w:rsidRPr="00C970C2">
        <w:rPr>
          <w:rFonts w:hint="eastAsia"/>
        </w:rPr>
        <w:t>填写“</w:t>
      </w:r>
      <w:r w:rsidRPr="00C970C2">
        <w:rPr>
          <w:rFonts w:hint="eastAsia"/>
        </w:rPr>
        <w:t>1</w:t>
      </w:r>
      <w:r w:rsidRPr="00C970C2">
        <w:rPr>
          <w:rFonts w:hint="eastAsia"/>
        </w:rPr>
        <w:t>”，点击“</w:t>
      </w:r>
      <w:r w:rsidRPr="00C970C2">
        <w:rPr>
          <w:rFonts w:hint="eastAsia"/>
        </w:rPr>
        <w:t>Save</w:t>
      </w:r>
      <w:r w:rsidRPr="00C970C2">
        <w:t xml:space="preserve"> and execute</w:t>
      </w:r>
      <w:r w:rsidRPr="00C970C2">
        <w:rPr>
          <w:rFonts w:hint="eastAsia"/>
        </w:rPr>
        <w:t>”</w:t>
      </w:r>
      <w:r w:rsidR="00F23E6D" w:rsidRPr="00C970C2">
        <w:rPr>
          <w:rFonts w:hint="eastAsia"/>
        </w:rPr>
        <w:t>保存并运行。</w:t>
      </w:r>
    </w:p>
    <w:p w14:paraId="22DFACB1" w14:textId="7402311A" w:rsidR="00F23E6D" w:rsidRPr="00C970C2" w:rsidRDefault="00BE683E" w:rsidP="00B424A0">
      <w:pPr>
        <w:pStyle w:val="1e"/>
      </w:pPr>
      <w:r w:rsidRPr="00C970C2">
        <w:rPr>
          <w:noProof/>
        </w:rPr>
        <w:lastRenderedPageBreak/>
        <mc:AlternateContent>
          <mc:Choice Requires="wps">
            <w:drawing>
              <wp:anchor distT="0" distB="0" distL="114300" distR="114300" simplePos="0" relativeHeight="251737088" behindDoc="0" locked="0" layoutInCell="1" allowOverlap="1" wp14:anchorId="49EFAD3E" wp14:editId="3F4914E0">
                <wp:simplePos x="0" y="0"/>
                <wp:positionH relativeFrom="margin">
                  <wp:posOffset>1540510</wp:posOffset>
                </wp:positionH>
                <wp:positionV relativeFrom="paragraph">
                  <wp:posOffset>1561465</wp:posOffset>
                </wp:positionV>
                <wp:extent cx="890954" cy="314960"/>
                <wp:effectExtent l="19050" t="19050" r="23495" b="27940"/>
                <wp:wrapNone/>
                <wp:docPr id="184" name="矩形 184"/>
                <wp:cNvGraphicFramePr/>
                <a:graphic xmlns:a="http://schemas.openxmlformats.org/drawingml/2006/main">
                  <a:graphicData uri="http://schemas.microsoft.com/office/word/2010/wordprocessingShape">
                    <wps:wsp>
                      <wps:cNvSpPr/>
                      <wps:spPr>
                        <a:xfrm>
                          <a:off x="0" y="0"/>
                          <a:ext cx="890954" cy="31496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1CE31" id="矩形 184" o:spid="_x0000_s1026" style="position:absolute;left:0;text-align:left;margin-left:121.3pt;margin-top:122.95pt;width:70.15pt;height:24.8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" filled="f" strokecolor="#c7000b" strokeweight="2.25pt">
                <w10:wrap anchorx="margin"/>
              </v:rect>
            </w:pict>
          </mc:Fallback>
        </mc:AlternateContent>
      </w:r>
      <w:r w:rsidRPr="00C970C2">
        <w:rPr>
          <w:noProof/>
        </w:rPr>
        <w:drawing>
          <wp:inline distT="0" distB="0" distL="0" distR="0" wp14:anchorId="35EAAD96" wp14:editId="4E362DF6">
            <wp:extent cx="5400000" cy="1929600"/>
            <wp:effectExtent l="19050" t="19050" r="10795" b="13970"/>
            <wp:docPr id="36016" name="图片 3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400000" cy="1929600"/>
                    </a:xfrm>
                    <a:prstGeom prst="rect">
                      <a:avLst/>
                    </a:prstGeom>
                    <a:ln w="12700">
                      <a:solidFill>
                        <a:schemeClr val="bg1">
                          <a:lumMod val="85000"/>
                        </a:schemeClr>
                      </a:solidFill>
                    </a:ln>
                  </pic:spPr>
                </pic:pic>
              </a:graphicData>
            </a:graphic>
          </wp:inline>
        </w:drawing>
      </w:r>
    </w:p>
    <w:p w14:paraId="57CA6C78" w14:textId="69DAB9D3" w:rsidR="00F23E6D" w:rsidRPr="00C970C2" w:rsidRDefault="00F23E6D" w:rsidP="00B424A0">
      <w:pPr>
        <w:pStyle w:val="1e"/>
      </w:pPr>
      <w:r w:rsidRPr="00C970C2">
        <w:rPr>
          <w:rFonts w:hint="eastAsia"/>
        </w:rPr>
        <w:t>进度到</w:t>
      </w:r>
      <w:r w:rsidRPr="00C970C2">
        <w:rPr>
          <w:rFonts w:hint="eastAsia"/>
        </w:rPr>
        <w:t>100%</w:t>
      </w:r>
      <w:r w:rsidRPr="00C970C2">
        <w:rPr>
          <w:rFonts w:hint="eastAsia"/>
        </w:rPr>
        <w:t>，表示订单表导入成功。如果出现错误，请查看日志解决。</w:t>
      </w:r>
    </w:p>
    <w:p w14:paraId="0BB02957" w14:textId="4496F4AB" w:rsidR="00F23E6D" w:rsidRPr="00C970C2" w:rsidRDefault="00F53EA4" w:rsidP="00B424A0">
      <w:pPr>
        <w:pStyle w:val="1e"/>
      </w:pPr>
      <w:r w:rsidRPr="00C970C2">
        <w:rPr>
          <w:noProof/>
        </w:rPr>
        <w:drawing>
          <wp:inline distT="0" distB="0" distL="0" distR="0" wp14:anchorId="07233E4E" wp14:editId="79FA03AD">
            <wp:extent cx="5400000" cy="734400"/>
            <wp:effectExtent l="19050" t="19050" r="10795" b="27940"/>
            <wp:docPr id="36017" name="图片 36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400000" cy="734400"/>
                    </a:xfrm>
                    <a:prstGeom prst="rect">
                      <a:avLst/>
                    </a:prstGeom>
                    <a:ln w="12700">
                      <a:solidFill>
                        <a:schemeClr val="bg1">
                          <a:lumMod val="85000"/>
                        </a:schemeClr>
                      </a:solidFill>
                    </a:ln>
                  </pic:spPr>
                </pic:pic>
              </a:graphicData>
            </a:graphic>
          </wp:inline>
        </w:drawing>
      </w:r>
    </w:p>
    <w:p w14:paraId="002E97BF" w14:textId="405B0B8B" w:rsidR="00F23E6D" w:rsidRPr="00C970C2" w:rsidRDefault="00F23E6D" w:rsidP="00B424A0">
      <w:pPr>
        <w:pStyle w:val="1e"/>
      </w:pPr>
      <w:r w:rsidRPr="00C970C2">
        <w:rPr>
          <w:rFonts w:hint="eastAsia"/>
        </w:rPr>
        <w:t>#</w:t>
      </w:r>
      <w:r w:rsidR="00DF7B26" w:rsidRPr="00C970C2">
        <w:t xml:space="preserve"> </w:t>
      </w:r>
      <w:r w:rsidRPr="00C970C2">
        <w:rPr>
          <w:rFonts w:hint="eastAsia"/>
        </w:rPr>
        <w:t>Hive</w:t>
      </w:r>
      <w:r w:rsidRPr="00C970C2">
        <w:rPr>
          <w:rFonts w:hint="eastAsia"/>
        </w:rPr>
        <w:t>里查看结果。</w:t>
      </w:r>
    </w:p>
    <w:p w14:paraId="16802327" w14:textId="7FD69B59"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select * from ods_order_info limit 1;</w:t>
      </w:r>
    </w:p>
    <w:p w14:paraId="4CD13B74" w14:textId="7392540B" w:rsidR="00F23E6D" w:rsidRPr="00C970C2" w:rsidRDefault="00DF7B26" w:rsidP="00B424A0">
      <w:pPr>
        <w:pStyle w:val="1e"/>
        <w:rPr>
          <w:rFonts w:cs="Arial"/>
          <w:color w:val="000000" w:themeColor="text1"/>
        </w:rPr>
      </w:pPr>
      <w:r w:rsidRPr="00C970C2">
        <w:rPr>
          <w:rFonts w:cs="Arial"/>
          <w:noProof/>
          <w:color w:val="000000" w:themeColor="text1"/>
        </w:rPr>
        <w:drawing>
          <wp:inline distT="0" distB="0" distL="0" distR="0" wp14:anchorId="2114BB67" wp14:editId="4FAF21E1">
            <wp:extent cx="5400000" cy="1440000"/>
            <wp:effectExtent l="0" t="0" r="0" b="8255"/>
            <wp:docPr id="36018" name="图片 36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400000" cy="1440000"/>
                    </a:xfrm>
                    <a:prstGeom prst="rect">
                      <a:avLst/>
                    </a:prstGeom>
                    <a:noFill/>
                    <a:ln>
                      <a:noFill/>
                    </a:ln>
                  </pic:spPr>
                </pic:pic>
              </a:graphicData>
            </a:graphic>
          </wp:inline>
        </w:drawing>
      </w:r>
    </w:p>
    <w:p w14:paraId="3E302B24" w14:textId="3BEE3F0A" w:rsidR="00F23E6D" w:rsidRPr="00C970C2" w:rsidRDefault="00F23E6D" w:rsidP="00B424A0">
      <w:pPr>
        <w:pStyle w:val="1e"/>
      </w:pPr>
      <w:r w:rsidRPr="00C970C2">
        <w:rPr>
          <w:rFonts w:hint="eastAsia"/>
        </w:rPr>
        <w:t>#</w:t>
      </w:r>
      <w:r w:rsidRPr="00C970C2">
        <w:rPr>
          <w:rFonts w:hint="eastAsia"/>
        </w:rPr>
        <w:t>如同导入订单表一样，从</w:t>
      </w:r>
      <w:r w:rsidR="00BC2F94" w:rsidRPr="00C970C2">
        <w:rPr>
          <w:rFonts w:hint="eastAsia"/>
        </w:rPr>
        <w:t>MySQL</w:t>
      </w:r>
      <w:r w:rsidRPr="00C970C2">
        <w:rPr>
          <w:rFonts w:hint="eastAsia"/>
        </w:rPr>
        <w:t>导出支付表</w:t>
      </w:r>
      <w:r w:rsidR="00BC2F94" w:rsidRPr="00C970C2">
        <w:rPr>
          <w:rFonts w:hint="eastAsia"/>
        </w:rPr>
        <w:t>（</w:t>
      </w:r>
      <w:r w:rsidR="00BC2F94" w:rsidRPr="00C970C2">
        <w:t>payment_info</w:t>
      </w:r>
      <w:r w:rsidR="00BC2F94" w:rsidRPr="00C970C2">
        <w:rPr>
          <w:rFonts w:hint="eastAsia"/>
        </w:rPr>
        <w:t>）</w:t>
      </w:r>
      <w:r w:rsidRPr="00C970C2">
        <w:rPr>
          <w:rFonts w:hint="eastAsia"/>
        </w:rPr>
        <w:t>到</w:t>
      </w:r>
      <w:r w:rsidRPr="00C970C2">
        <w:rPr>
          <w:rFonts w:hint="eastAsia"/>
        </w:rPr>
        <w:t>Hive</w:t>
      </w:r>
      <w:r w:rsidR="00BC2F94" w:rsidRPr="00C970C2">
        <w:rPr>
          <w:rFonts w:hint="eastAsia"/>
        </w:rPr>
        <w:t>（</w:t>
      </w:r>
      <w:r w:rsidR="00BC2F94" w:rsidRPr="00C970C2">
        <w:t>ods_payment_info</w:t>
      </w:r>
      <w:r w:rsidR="00BC2F94" w:rsidRPr="00C970C2">
        <w:rPr>
          <w:rFonts w:hint="eastAsia"/>
        </w:rPr>
        <w:t>）</w:t>
      </w:r>
      <w:r w:rsidRPr="00C970C2">
        <w:rPr>
          <w:rFonts w:hint="eastAsia"/>
        </w:rPr>
        <w:t>。</w:t>
      </w:r>
    </w:p>
    <w:p w14:paraId="58F3E5DC" w14:textId="0B1AFB1F" w:rsidR="00F23E6D" w:rsidRPr="00C970C2" w:rsidRDefault="00BE7F84" w:rsidP="00B424A0">
      <w:pPr>
        <w:pStyle w:val="1e"/>
      </w:pPr>
      <w:r w:rsidRPr="00C970C2">
        <w:rPr>
          <w:noProof/>
        </w:rPr>
        <w:drawing>
          <wp:inline distT="0" distB="0" distL="0" distR="0" wp14:anchorId="785EA96A" wp14:editId="4471E81C">
            <wp:extent cx="5400000" cy="946800"/>
            <wp:effectExtent l="19050" t="19050" r="10795" b="24765"/>
            <wp:docPr id="36019" name="图片 36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400000" cy="946800"/>
                    </a:xfrm>
                    <a:prstGeom prst="rect">
                      <a:avLst/>
                    </a:prstGeom>
                    <a:ln w="12700">
                      <a:solidFill>
                        <a:schemeClr val="bg1">
                          <a:lumMod val="85000"/>
                        </a:schemeClr>
                      </a:solidFill>
                    </a:ln>
                  </pic:spPr>
                </pic:pic>
              </a:graphicData>
            </a:graphic>
          </wp:inline>
        </w:drawing>
      </w:r>
    </w:p>
    <w:p w14:paraId="0AA121CD" w14:textId="7382094C" w:rsidR="00F23E6D" w:rsidRPr="00C970C2" w:rsidRDefault="00BE7F84" w:rsidP="00B424A0">
      <w:pPr>
        <w:pStyle w:val="1e"/>
      </w:pPr>
      <w:r w:rsidRPr="00C970C2">
        <w:rPr>
          <w:rFonts w:hint="eastAsia"/>
        </w:rPr>
        <w:t>#</w:t>
      </w:r>
      <w:r w:rsidR="00F23E6D" w:rsidRPr="00C970C2">
        <w:rPr>
          <w:rFonts w:hint="eastAsia"/>
        </w:rPr>
        <w:t>Hive</w:t>
      </w:r>
      <w:r w:rsidR="00F23E6D" w:rsidRPr="00C970C2">
        <w:rPr>
          <w:rFonts w:hint="eastAsia"/>
        </w:rPr>
        <w:t>里查看结果。</w:t>
      </w:r>
    </w:p>
    <w:p w14:paraId="629A5EAE" w14:textId="5EABA5E3"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select * from ods_payment_info limit 1;</w:t>
      </w:r>
    </w:p>
    <w:p w14:paraId="492AAFA5" w14:textId="2E29EB0B" w:rsidR="00F23E6D" w:rsidRPr="00C970C2" w:rsidRDefault="00BE7F84" w:rsidP="00B424A0">
      <w:pPr>
        <w:pStyle w:val="1e"/>
      </w:pPr>
      <w:r w:rsidRPr="00C970C2">
        <w:rPr>
          <w:noProof/>
        </w:rPr>
        <w:lastRenderedPageBreak/>
        <w:drawing>
          <wp:inline distT="0" distB="0" distL="0" distR="0" wp14:anchorId="136FACD3" wp14:editId="21BE76D4">
            <wp:extent cx="5400000" cy="1749600"/>
            <wp:effectExtent l="0" t="0" r="0" b="3175"/>
            <wp:docPr id="36020" name="图片 36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400000" cy="1749600"/>
                    </a:xfrm>
                    <a:prstGeom prst="rect">
                      <a:avLst/>
                    </a:prstGeom>
                    <a:noFill/>
                    <a:ln>
                      <a:noFill/>
                    </a:ln>
                  </pic:spPr>
                </pic:pic>
              </a:graphicData>
            </a:graphic>
          </wp:inline>
        </w:drawing>
      </w:r>
      <w:r w:rsidR="00F23E6D" w:rsidRPr="00C970C2">
        <w:rPr>
          <w:rFonts w:hint="eastAsia"/>
        </w:rPr>
        <w:t xml:space="preserve">         </w:t>
      </w:r>
    </w:p>
    <w:p w14:paraId="05A13492" w14:textId="77777777" w:rsidR="00F23E6D" w:rsidRPr="00C970C2" w:rsidRDefault="00F23E6D" w:rsidP="00F23E6D">
      <w:pPr>
        <w:pStyle w:val="30"/>
      </w:pPr>
      <w:r w:rsidRPr="00C970C2">
        <w:rPr>
          <w:rFonts w:hint="eastAsia"/>
        </w:rPr>
        <w:t>业务</w:t>
      </w:r>
      <w:r w:rsidRPr="00C970C2">
        <w:rPr>
          <w:rFonts w:hint="eastAsia"/>
        </w:rPr>
        <w:t>DWD</w:t>
      </w:r>
      <w:r w:rsidRPr="00C970C2">
        <w:rPr>
          <w:rFonts w:hint="eastAsia"/>
        </w:rPr>
        <w:t>层创建订单表</w:t>
      </w:r>
    </w:p>
    <w:p w14:paraId="3C66BD8F" w14:textId="47F1CF40" w:rsidR="006B6C44" w:rsidRPr="00C970C2" w:rsidRDefault="006B6C44" w:rsidP="006B6C44">
      <w:pPr>
        <w:pStyle w:val="1e"/>
      </w:pPr>
      <w:r w:rsidRPr="00C970C2">
        <w:t>业务</w:t>
      </w:r>
      <w:r w:rsidRPr="00C970C2">
        <w:t>DWD</w:t>
      </w:r>
      <w:r w:rsidRPr="00C970C2">
        <w:t>层创建订单表</w:t>
      </w:r>
      <w:r w:rsidRPr="00C970C2">
        <w:t>dwd_order_info</w:t>
      </w:r>
      <w:r w:rsidRPr="00C970C2">
        <w:rPr>
          <w:rFonts w:hint="eastAsia"/>
        </w:rPr>
        <w:t>。</w:t>
      </w:r>
    </w:p>
    <w:p w14:paraId="54D1C3C9"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drop table if exists hive_batch.dwd_order_info;</w:t>
      </w:r>
    </w:p>
    <w:p w14:paraId="0E50E2D2"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create external table hive_batch.dwd_order_info (</w:t>
      </w:r>
    </w:p>
    <w:p w14:paraId="501A3BE0"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`id` string COMMENT '',</w:t>
      </w:r>
    </w:p>
    <w:p w14:paraId="1977D2F3"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`total_amount` decimal(10,2) COMMENT '',</w:t>
      </w:r>
    </w:p>
    <w:p w14:paraId="24E46E33"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`order_status` string COMMENT ' 1 2 3 4 5',</w:t>
      </w:r>
    </w:p>
    <w:p w14:paraId="6A645DA9"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`user_id` string COMMENT 'id',</w:t>
      </w:r>
    </w:p>
    <w:p w14:paraId="276A1302"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`payment_way` string COMMENT '',</w:t>
      </w:r>
    </w:p>
    <w:p w14:paraId="2B67FBCF"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`out_trade_no` string COMMENT '',</w:t>
      </w:r>
    </w:p>
    <w:p w14:paraId="3816B5C6" w14:textId="200F596A" w:rsidR="006B6C44" w:rsidRPr="00C970C2" w:rsidRDefault="00F23E6D" w:rsidP="006B6C44">
      <w:pPr>
        <w:pStyle w:val="affffc"/>
        <w:ind w:firstLine="468"/>
        <w:rPr>
          <w:rFonts w:ascii="Huawei Sans" w:hAnsi="Huawei Sans"/>
          <w:shd w:val="pct15" w:color="auto" w:fill="FFFFFF"/>
          <w:lang w:eastAsia="en-US"/>
        </w:rPr>
      </w:pPr>
      <w:r w:rsidRPr="00C970C2">
        <w:rPr>
          <w:rFonts w:ascii="Huawei Sans" w:hAnsi="Huawei Sans" w:hint="eastAsia"/>
          <w:shd w:val="pct15" w:color="auto" w:fill="FFFFFF"/>
          <w:lang w:eastAsia="en-US"/>
        </w:rPr>
        <w:t>`create_time` string COMMENT '',</w:t>
      </w:r>
    </w:p>
    <w:p w14:paraId="198A38A3" w14:textId="06D35FFC" w:rsidR="00F23E6D" w:rsidRPr="00C970C2" w:rsidRDefault="00F23E6D" w:rsidP="006B6C44">
      <w:pPr>
        <w:pStyle w:val="affffc"/>
        <w:ind w:firstLine="468"/>
        <w:rPr>
          <w:rFonts w:ascii="Huawei Sans" w:hAnsi="Huawei Sans"/>
          <w:shd w:val="pct15" w:color="auto" w:fill="FFFFFF"/>
          <w:lang w:eastAsia="en-US"/>
        </w:rPr>
      </w:pPr>
      <w:r w:rsidRPr="00C970C2">
        <w:rPr>
          <w:rFonts w:ascii="Huawei Sans" w:hAnsi="Huawei Sans" w:hint="eastAsia"/>
          <w:shd w:val="pct15" w:color="auto" w:fill="FFFFFF"/>
          <w:lang w:eastAsia="en-US"/>
        </w:rPr>
        <w:t>`operate_time` string COMMENT ''</w:t>
      </w:r>
    </w:p>
    <w:p w14:paraId="66AB8760"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w:t>
      </w:r>
    </w:p>
    <w:p w14:paraId="5D7556A0"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PARTITIONED BY (`dt` string)</w:t>
      </w:r>
    </w:p>
    <w:p w14:paraId="79890F6A"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location '/warehouse/hive_batch/dwd/dwd_order_info/';</w:t>
      </w:r>
    </w:p>
    <w:p w14:paraId="2EA5C8B3" w14:textId="5B82752B" w:rsidR="006B6C44" w:rsidRPr="00C970C2" w:rsidRDefault="006B6C44" w:rsidP="00B424A0">
      <w:pPr>
        <w:pStyle w:val="1e"/>
      </w:pPr>
      <w:r w:rsidRPr="00C970C2">
        <w:rPr>
          <w:noProof/>
        </w:rPr>
        <w:drawing>
          <wp:inline distT="0" distB="0" distL="0" distR="0" wp14:anchorId="36D5D501" wp14:editId="4F2EB1A8">
            <wp:extent cx="5400000" cy="1753200"/>
            <wp:effectExtent l="0" t="0" r="0" b="0"/>
            <wp:docPr id="36021" name="图片 36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00000" cy="1753200"/>
                    </a:xfrm>
                    <a:prstGeom prst="rect">
                      <a:avLst/>
                    </a:prstGeom>
                  </pic:spPr>
                </pic:pic>
              </a:graphicData>
            </a:graphic>
          </wp:inline>
        </w:drawing>
      </w:r>
    </w:p>
    <w:p w14:paraId="1A2146CD" w14:textId="0AB48FCB" w:rsidR="00F23E6D" w:rsidRPr="00C970C2" w:rsidRDefault="006B6C44" w:rsidP="00B424A0">
      <w:pPr>
        <w:pStyle w:val="1e"/>
      </w:pPr>
      <w:r w:rsidRPr="00C970C2">
        <w:rPr>
          <w:rFonts w:hint="eastAsia"/>
        </w:rPr>
        <w:t>给</w:t>
      </w:r>
      <w:r w:rsidR="00F23E6D" w:rsidRPr="00C970C2">
        <w:rPr>
          <w:rFonts w:hint="eastAsia"/>
        </w:rPr>
        <w:t>订单表导入</w:t>
      </w:r>
      <w:r w:rsidRPr="00C970C2">
        <w:rPr>
          <w:rFonts w:hint="eastAsia"/>
        </w:rPr>
        <w:t>数据</w:t>
      </w:r>
      <w:r w:rsidR="00F23E6D" w:rsidRPr="00C970C2">
        <w:rPr>
          <w:rFonts w:hint="eastAsia"/>
        </w:rPr>
        <w:t>。</w:t>
      </w:r>
    </w:p>
    <w:p w14:paraId="3B8D4242" w14:textId="18EC6375" w:rsidR="00805D58" w:rsidRPr="00C970C2" w:rsidRDefault="00805D58" w:rsidP="00B424A0">
      <w:pPr>
        <w:pStyle w:val="affffc"/>
        <w:rPr>
          <w:rFonts w:ascii="Huawei Sans" w:hAnsi="Huawei Sans"/>
          <w:shd w:val="pct15" w:color="auto" w:fill="FFFFFF"/>
          <w:lang w:eastAsia="en-US"/>
        </w:rPr>
      </w:pPr>
      <w:r w:rsidRPr="00C970C2">
        <w:rPr>
          <w:rFonts w:ascii="Huawei Sans" w:hAnsi="Huawei Sans"/>
          <w:shd w:val="pct15" w:color="auto" w:fill="FFFFFF"/>
          <w:lang w:eastAsia="en-US"/>
        </w:rPr>
        <w:t>set hive.exec.dynamic.partition.mode=nonstrict;</w:t>
      </w:r>
    </w:p>
    <w:p w14:paraId="09A5F287" w14:textId="3533A276"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insert overwrite table hive_batch.dwd_order_info</w:t>
      </w:r>
      <w:r w:rsidR="00A11D60" w:rsidRPr="00C970C2">
        <w:rPr>
          <w:rFonts w:ascii="Huawei Sans" w:hAnsi="Huawei Sans"/>
          <w:shd w:val="pct15" w:color="auto" w:fill="FFFFFF"/>
          <w:lang w:eastAsia="en-US"/>
        </w:rPr>
        <w:t xml:space="preserve"> partition(dt)</w:t>
      </w:r>
    </w:p>
    <w:p w14:paraId="3E55E688"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select * , '2019-06-09' from hive_batch.ods_order_info </w:t>
      </w:r>
    </w:p>
    <w:p w14:paraId="0079BFCF"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where id is not null;</w:t>
      </w:r>
    </w:p>
    <w:p w14:paraId="6E3E3B8A" w14:textId="3CC3E7BA" w:rsidR="006B6C44" w:rsidRPr="00C970C2" w:rsidRDefault="00B92E71" w:rsidP="00B424A0">
      <w:pPr>
        <w:pStyle w:val="1e"/>
      </w:pPr>
      <w:r w:rsidRPr="00C970C2">
        <w:rPr>
          <w:noProof/>
        </w:rPr>
        <w:lastRenderedPageBreak/>
        <w:drawing>
          <wp:inline distT="0" distB="0" distL="0" distR="0" wp14:anchorId="429DA10A" wp14:editId="7C6E836B">
            <wp:extent cx="5400000" cy="532800"/>
            <wp:effectExtent l="0" t="0" r="0" b="635"/>
            <wp:docPr id="36022" name="图片 36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00000" cy="532800"/>
                    </a:xfrm>
                    <a:prstGeom prst="rect">
                      <a:avLst/>
                    </a:prstGeom>
                  </pic:spPr>
                </pic:pic>
              </a:graphicData>
            </a:graphic>
          </wp:inline>
        </w:drawing>
      </w:r>
    </w:p>
    <w:p w14:paraId="59C017DA" w14:textId="0F0D292A" w:rsidR="00F23E6D" w:rsidRPr="00C970C2" w:rsidRDefault="006B6C44" w:rsidP="00B424A0">
      <w:pPr>
        <w:pStyle w:val="1e"/>
      </w:pPr>
      <w:r w:rsidRPr="00C970C2">
        <w:rPr>
          <w:rFonts w:hint="eastAsia"/>
        </w:rPr>
        <w:t>查看</w:t>
      </w:r>
      <w:r w:rsidR="00F23E6D" w:rsidRPr="00C970C2">
        <w:rPr>
          <w:rFonts w:hint="eastAsia"/>
        </w:rPr>
        <w:t>订单表</w:t>
      </w:r>
      <w:r w:rsidRPr="00C970C2">
        <w:rPr>
          <w:rFonts w:hint="eastAsia"/>
        </w:rPr>
        <w:t>导入的</w:t>
      </w:r>
      <w:r w:rsidR="00F23E6D" w:rsidRPr="00C970C2">
        <w:rPr>
          <w:rFonts w:hint="eastAsia"/>
        </w:rPr>
        <w:t>数据。</w:t>
      </w:r>
    </w:p>
    <w:p w14:paraId="395FF41E"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select * from dwd_order_info where dt='2019-06-09' limit 1;</w:t>
      </w:r>
    </w:p>
    <w:p w14:paraId="3124F3BF" w14:textId="04BFEFF7" w:rsidR="00F23E6D" w:rsidRPr="00C970C2" w:rsidRDefault="00B92E71" w:rsidP="00B424A0">
      <w:pPr>
        <w:pStyle w:val="1e"/>
      </w:pPr>
      <w:r w:rsidRPr="00C970C2">
        <w:rPr>
          <w:noProof/>
        </w:rPr>
        <w:drawing>
          <wp:inline distT="0" distB="0" distL="0" distR="0" wp14:anchorId="74859AC7" wp14:editId="52659632">
            <wp:extent cx="5400000" cy="1540800"/>
            <wp:effectExtent l="0" t="0" r="0" b="2540"/>
            <wp:docPr id="36023" name="图片 36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400000" cy="1540800"/>
                    </a:xfrm>
                    <a:prstGeom prst="rect">
                      <a:avLst/>
                    </a:prstGeom>
                    <a:noFill/>
                    <a:ln>
                      <a:noFill/>
                    </a:ln>
                  </pic:spPr>
                </pic:pic>
              </a:graphicData>
            </a:graphic>
          </wp:inline>
        </w:drawing>
      </w:r>
    </w:p>
    <w:p w14:paraId="71A7BFD9" w14:textId="77777777" w:rsidR="00F23E6D" w:rsidRPr="00C970C2" w:rsidRDefault="00F23E6D" w:rsidP="00F23E6D">
      <w:pPr>
        <w:pStyle w:val="30"/>
      </w:pPr>
      <w:r w:rsidRPr="00C970C2">
        <w:rPr>
          <w:rFonts w:hint="eastAsia"/>
        </w:rPr>
        <w:t>业务</w:t>
      </w:r>
      <w:r w:rsidRPr="00C970C2">
        <w:rPr>
          <w:rFonts w:hint="eastAsia"/>
        </w:rPr>
        <w:t>DWD</w:t>
      </w:r>
      <w:r w:rsidRPr="00C970C2">
        <w:rPr>
          <w:rFonts w:hint="eastAsia"/>
        </w:rPr>
        <w:t>层创建支付流水表</w:t>
      </w:r>
    </w:p>
    <w:p w14:paraId="6F5804D7" w14:textId="04DC8FE9" w:rsidR="00DE5AC8" w:rsidRPr="00C970C2" w:rsidRDefault="00DE5AC8" w:rsidP="00DE5AC8">
      <w:pPr>
        <w:pStyle w:val="1e"/>
      </w:pPr>
      <w:r w:rsidRPr="00C970C2">
        <w:rPr>
          <w:rFonts w:hint="eastAsia"/>
        </w:rPr>
        <w:t>创建</w:t>
      </w:r>
      <w:r w:rsidRPr="00C970C2">
        <w:t>业务</w:t>
      </w:r>
      <w:r w:rsidRPr="00C970C2">
        <w:t>DWD</w:t>
      </w:r>
      <w:r w:rsidRPr="00C970C2">
        <w:t>层创建支付流水表</w:t>
      </w:r>
      <w:r w:rsidRPr="00C970C2">
        <w:t>dwd_payment_info</w:t>
      </w:r>
      <w:r w:rsidRPr="00C970C2">
        <w:rPr>
          <w:rFonts w:hint="eastAsia"/>
        </w:rPr>
        <w:t>。</w:t>
      </w:r>
    </w:p>
    <w:p w14:paraId="515B3B09"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drop table if exists hive_batch.dwd_payment_info;</w:t>
      </w:r>
    </w:p>
    <w:p w14:paraId="33F49B97"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create external table hive_batch.dwd_payment_info(</w:t>
      </w:r>
    </w:p>
    <w:p w14:paraId="4A01C918"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`id`   bigint COMMENT '',</w:t>
      </w:r>
    </w:p>
    <w:p w14:paraId="418C845F"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`out_trade_no`    string COMMENT '',</w:t>
      </w:r>
    </w:p>
    <w:p w14:paraId="46BF0482"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`order_id`        string COMMENT '',</w:t>
      </w:r>
    </w:p>
    <w:p w14:paraId="291CBA75"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`user_id`         string COMMENT '',</w:t>
      </w:r>
    </w:p>
    <w:p w14:paraId="4E29DC11"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`alipay_trade_no` string COMMENT '',</w:t>
      </w:r>
    </w:p>
    <w:p w14:paraId="36EC4F8B"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`total_amount`    decimal(16,2) COMMENT '',</w:t>
      </w:r>
    </w:p>
    <w:p w14:paraId="22B45965"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`subject`         string COMMENT '',</w:t>
      </w:r>
    </w:p>
    <w:p w14:paraId="7BD63F9F"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`payment_type`    string COMMENT '',</w:t>
      </w:r>
    </w:p>
    <w:p w14:paraId="65539EFC"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`payment_time`    string COMMENT ''</w:t>
      </w:r>
    </w:p>
    <w:p w14:paraId="54071CDC"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  </w:t>
      </w:r>
    </w:p>
    <w:p w14:paraId="2FEB12AB"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PARTITIONED BY (`dt` string)</w:t>
      </w:r>
    </w:p>
    <w:p w14:paraId="6315B501" w14:textId="77777777" w:rsidR="00DE5AC8"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stored as parquet</w:t>
      </w:r>
    </w:p>
    <w:p w14:paraId="44E92979" w14:textId="52CDC7A5"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location '/warehouse/hive_batch/dwd/dwd_payment_info/';</w:t>
      </w:r>
    </w:p>
    <w:p w14:paraId="77FB7511" w14:textId="2A6F1075" w:rsidR="00DE5AC8" w:rsidRPr="00C970C2" w:rsidRDefault="00DE5AC8" w:rsidP="00B424A0">
      <w:pPr>
        <w:pStyle w:val="1e"/>
      </w:pPr>
      <w:r w:rsidRPr="00C970C2">
        <w:rPr>
          <w:noProof/>
        </w:rPr>
        <w:lastRenderedPageBreak/>
        <w:drawing>
          <wp:inline distT="0" distB="0" distL="0" distR="0" wp14:anchorId="01D72469" wp14:editId="4E82904F">
            <wp:extent cx="5400000" cy="1980000"/>
            <wp:effectExtent l="0" t="0" r="0" b="1270"/>
            <wp:docPr id="36024" name="图片 36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00000" cy="1980000"/>
                    </a:xfrm>
                    <a:prstGeom prst="rect">
                      <a:avLst/>
                    </a:prstGeom>
                  </pic:spPr>
                </pic:pic>
              </a:graphicData>
            </a:graphic>
          </wp:inline>
        </w:drawing>
      </w:r>
    </w:p>
    <w:p w14:paraId="3FE8F0FB" w14:textId="7642DB84" w:rsidR="00F23E6D" w:rsidRPr="00C970C2" w:rsidRDefault="00DE5AC8" w:rsidP="00B424A0">
      <w:pPr>
        <w:pStyle w:val="1e"/>
      </w:pPr>
      <w:r w:rsidRPr="00C970C2">
        <w:rPr>
          <w:rFonts w:hint="eastAsia"/>
        </w:rPr>
        <w:t>给表导入</w:t>
      </w:r>
      <w:r w:rsidR="00F23E6D" w:rsidRPr="00C970C2">
        <w:rPr>
          <w:rFonts w:hint="eastAsia"/>
        </w:rPr>
        <w:t>数据</w:t>
      </w:r>
      <w:r w:rsidRPr="00C970C2">
        <w:t>ods_payment_info</w:t>
      </w:r>
      <w:r w:rsidR="00F23E6D" w:rsidRPr="00C970C2">
        <w:rPr>
          <w:rFonts w:hint="eastAsia"/>
        </w:rPr>
        <w:t>。</w:t>
      </w:r>
    </w:p>
    <w:p w14:paraId="6671A7D8" w14:textId="7E0AC8A1"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insert overwrite table hive_batch.dwd_payment_info</w:t>
      </w:r>
      <w:r w:rsidR="004A3FF2" w:rsidRPr="00C970C2">
        <w:rPr>
          <w:rFonts w:ascii="Huawei Sans" w:hAnsi="Huawei Sans"/>
          <w:shd w:val="pct15" w:color="auto" w:fill="FFFFFF"/>
          <w:lang w:eastAsia="en-US"/>
        </w:rPr>
        <w:t xml:space="preserve"> partition(dt)</w:t>
      </w:r>
    </w:p>
    <w:p w14:paraId="3141016E"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select *,'2019-06-09' from  hive_batch.ods_payment_info</w:t>
      </w:r>
    </w:p>
    <w:p w14:paraId="25E0AB62"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where id is not null;</w:t>
      </w:r>
    </w:p>
    <w:p w14:paraId="393E687F" w14:textId="41D59DD3" w:rsidR="002509EA" w:rsidRPr="00C970C2" w:rsidRDefault="002509EA" w:rsidP="00B424A0">
      <w:pPr>
        <w:pStyle w:val="1e"/>
      </w:pPr>
      <w:r w:rsidRPr="00C970C2">
        <w:rPr>
          <w:noProof/>
        </w:rPr>
        <w:drawing>
          <wp:inline distT="0" distB="0" distL="0" distR="0" wp14:anchorId="3B148EC1" wp14:editId="2EC8A118">
            <wp:extent cx="5400000" cy="543600"/>
            <wp:effectExtent l="0" t="0" r="0" b="8890"/>
            <wp:docPr id="36025" name="图片 36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00000" cy="543600"/>
                    </a:xfrm>
                    <a:prstGeom prst="rect">
                      <a:avLst/>
                    </a:prstGeom>
                  </pic:spPr>
                </pic:pic>
              </a:graphicData>
            </a:graphic>
          </wp:inline>
        </w:drawing>
      </w:r>
    </w:p>
    <w:p w14:paraId="371BA0F3" w14:textId="7AD552B8" w:rsidR="00F23E6D" w:rsidRPr="00C970C2" w:rsidRDefault="00355A23" w:rsidP="00B424A0">
      <w:pPr>
        <w:pStyle w:val="1e"/>
      </w:pPr>
      <w:r w:rsidRPr="00C970C2">
        <w:rPr>
          <w:rFonts w:hint="eastAsia"/>
        </w:rPr>
        <w:t>查看导入的数据</w:t>
      </w:r>
      <w:r w:rsidR="00F23E6D" w:rsidRPr="00C970C2">
        <w:rPr>
          <w:rFonts w:hint="eastAsia"/>
        </w:rPr>
        <w:t>。</w:t>
      </w:r>
    </w:p>
    <w:p w14:paraId="39FA55A8"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select * from dwd_payment_info  where dt='2019-06-09' limit 1;</w:t>
      </w:r>
    </w:p>
    <w:p w14:paraId="53B4DD87" w14:textId="4ABEDAD3" w:rsidR="00F23E6D" w:rsidRPr="00C970C2" w:rsidRDefault="001E458E" w:rsidP="00B424A0">
      <w:pPr>
        <w:pStyle w:val="1e"/>
      </w:pPr>
      <w:r w:rsidRPr="00C970C2">
        <w:rPr>
          <w:noProof/>
        </w:rPr>
        <w:drawing>
          <wp:inline distT="0" distB="0" distL="0" distR="0" wp14:anchorId="0F02812D" wp14:editId="16DDAEFD">
            <wp:extent cx="5400000" cy="1868400"/>
            <wp:effectExtent l="0" t="0" r="0" b="0"/>
            <wp:docPr id="36026" name="图片 36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00000" cy="1868400"/>
                    </a:xfrm>
                    <a:prstGeom prst="rect">
                      <a:avLst/>
                    </a:prstGeom>
                    <a:noFill/>
                    <a:ln>
                      <a:noFill/>
                    </a:ln>
                  </pic:spPr>
                </pic:pic>
              </a:graphicData>
            </a:graphic>
          </wp:inline>
        </w:drawing>
      </w:r>
    </w:p>
    <w:p w14:paraId="067A290E" w14:textId="3CED7981" w:rsidR="00F23E6D" w:rsidRPr="00C970C2" w:rsidRDefault="00F23E6D" w:rsidP="006F063E">
      <w:pPr>
        <w:pStyle w:val="3"/>
      </w:pPr>
      <w:bookmarkStart w:id="106" w:name="_Toc48506211"/>
      <w:bookmarkStart w:id="107" w:name="_Toc49027822"/>
      <w:bookmarkStart w:id="108" w:name="_Toc67402007"/>
      <w:r w:rsidRPr="00C970C2">
        <w:rPr>
          <w:rFonts w:hint="eastAsia"/>
        </w:rPr>
        <w:t>业务宽表</w:t>
      </w:r>
      <w:bookmarkEnd w:id="106"/>
      <w:bookmarkEnd w:id="107"/>
      <w:bookmarkEnd w:id="108"/>
    </w:p>
    <w:p w14:paraId="1785BEFA" w14:textId="77777777" w:rsidR="00F23E6D" w:rsidRPr="00C970C2" w:rsidRDefault="00F23E6D" w:rsidP="00F23E6D">
      <w:pPr>
        <w:pStyle w:val="30"/>
      </w:pPr>
      <w:r w:rsidRPr="00C970C2">
        <w:rPr>
          <w:rFonts w:hint="eastAsia"/>
        </w:rPr>
        <w:t>业务</w:t>
      </w:r>
      <w:r w:rsidRPr="00C970C2">
        <w:rPr>
          <w:rFonts w:hint="eastAsia"/>
        </w:rPr>
        <w:t>DWS</w:t>
      </w:r>
      <w:r w:rsidRPr="00C970C2">
        <w:rPr>
          <w:rFonts w:hint="eastAsia"/>
        </w:rPr>
        <w:t>层创建用户行为宽表</w:t>
      </w:r>
    </w:p>
    <w:p w14:paraId="1FF7652D" w14:textId="2DD0322D" w:rsidR="004E26B5" w:rsidRPr="00C970C2" w:rsidRDefault="004E26B5" w:rsidP="004E26B5">
      <w:pPr>
        <w:pStyle w:val="1e"/>
      </w:pPr>
      <w:r w:rsidRPr="00C970C2">
        <w:t>创建</w:t>
      </w:r>
      <w:r w:rsidRPr="00C970C2">
        <w:t>DWS</w:t>
      </w:r>
      <w:r w:rsidRPr="00C970C2">
        <w:t>层用户行为宽表</w:t>
      </w:r>
      <w:r w:rsidRPr="00C970C2">
        <w:t>dws_user_action</w:t>
      </w:r>
      <w:r w:rsidRPr="00C970C2">
        <w:rPr>
          <w:rFonts w:hint="eastAsia"/>
        </w:rPr>
        <w:t>。</w:t>
      </w:r>
    </w:p>
    <w:p w14:paraId="6790515D"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drop table if exists hive_batch.dws_user_action;</w:t>
      </w:r>
    </w:p>
    <w:p w14:paraId="268E47B6"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create external table hive_batch.dws_user_action </w:t>
      </w:r>
    </w:p>
    <w:p w14:paraId="3B61D7C6"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w:t>
      </w:r>
    </w:p>
    <w:p w14:paraId="339FABC9"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user_id          string      comment '</w:t>
      </w:r>
      <w:r w:rsidRPr="00C970C2">
        <w:rPr>
          <w:rFonts w:ascii="Huawei Sans" w:hAnsi="Huawei Sans" w:hint="eastAsia"/>
          <w:shd w:val="pct15" w:color="auto" w:fill="FFFFFF"/>
          <w:lang w:eastAsia="en-US"/>
        </w:rPr>
        <w:t>用户</w:t>
      </w:r>
      <w:r w:rsidRPr="00C970C2">
        <w:rPr>
          <w:rFonts w:ascii="Huawei Sans" w:hAnsi="Huawei Sans" w:hint="eastAsia"/>
          <w:shd w:val="pct15" w:color="auto" w:fill="FFFFFF"/>
          <w:lang w:eastAsia="en-US"/>
        </w:rPr>
        <w:t xml:space="preserve"> id',</w:t>
      </w:r>
    </w:p>
    <w:p w14:paraId="0F8E043B"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order_count     bigint      comment '</w:t>
      </w:r>
      <w:r w:rsidRPr="00C970C2">
        <w:rPr>
          <w:rFonts w:ascii="Huawei Sans" w:hAnsi="Huawei Sans" w:hint="eastAsia"/>
          <w:shd w:val="pct15" w:color="auto" w:fill="FFFFFF"/>
          <w:lang w:eastAsia="en-US"/>
        </w:rPr>
        <w:t>下单次数</w:t>
      </w:r>
      <w:r w:rsidRPr="00C970C2">
        <w:rPr>
          <w:rFonts w:ascii="Huawei Sans" w:hAnsi="Huawei Sans" w:hint="eastAsia"/>
          <w:shd w:val="pct15" w:color="auto" w:fill="FFFFFF"/>
          <w:lang w:eastAsia="en-US"/>
        </w:rPr>
        <w:t xml:space="preserve"> ',</w:t>
      </w:r>
    </w:p>
    <w:p w14:paraId="5645067A"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order_amount    decimal(16,2)  comment '</w:t>
      </w:r>
      <w:r w:rsidRPr="00C970C2">
        <w:rPr>
          <w:rFonts w:ascii="Huawei Sans" w:hAnsi="Huawei Sans" w:hint="eastAsia"/>
          <w:shd w:val="pct15" w:color="auto" w:fill="FFFFFF"/>
          <w:lang w:eastAsia="en-US"/>
        </w:rPr>
        <w:t>下单金额</w:t>
      </w:r>
      <w:r w:rsidRPr="00C970C2">
        <w:rPr>
          <w:rFonts w:ascii="Huawei Sans" w:hAnsi="Huawei Sans" w:hint="eastAsia"/>
          <w:shd w:val="pct15" w:color="auto" w:fill="FFFFFF"/>
          <w:lang w:eastAsia="en-US"/>
        </w:rPr>
        <w:t xml:space="preserve"> ',</w:t>
      </w:r>
    </w:p>
    <w:p w14:paraId="31165541"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lastRenderedPageBreak/>
        <w:t xml:space="preserve">    payment_count   bigint      comment '</w:t>
      </w:r>
      <w:r w:rsidRPr="00C970C2">
        <w:rPr>
          <w:rFonts w:ascii="Huawei Sans" w:hAnsi="Huawei Sans" w:hint="eastAsia"/>
          <w:shd w:val="pct15" w:color="auto" w:fill="FFFFFF"/>
          <w:lang w:eastAsia="en-US"/>
        </w:rPr>
        <w:t>支付次数</w:t>
      </w:r>
      <w:r w:rsidRPr="00C970C2">
        <w:rPr>
          <w:rFonts w:ascii="Huawei Sans" w:hAnsi="Huawei Sans" w:hint="eastAsia"/>
          <w:shd w:val="pct15" w:color="auto" w:fill="FFFFFF"/>
          <w:lang w:eastAsia="en-US"/>
        </w:rPr>
        <w:t>',</w:t>
      </w:r>
    </w:p>
    <w:p w14:paraId="40D17DC6"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payment_amount  decimal(16,2) comment '</w:t>
      </w:r>
      <w:r w:rsidRPr="00C970C2">
        <w:rPr>
          <w:rFonts w:ascii="Huawei Sans" w:hAnsi="Huawei Sans" w:hint="eastAsia"/>
          <w:shd w:val="pct15" w:color="auto" w:fill="FFFFFF"/>
          <w:lang w:eastAsia="en-US"/>
        </w:rPr>
        <w:t>支付金额</w:t>
      </w:r>
      <w:r w:rsidRPr="00C970C2">
        <w:rPr>
          <w:rFonts w:ascii="Huawei Sans" w:hAnsi="Huawei Sans" w:hint="eastAsia"/>
          <w:shd w:val="pct15" w:color="auto" w:fill="FFFFFF"/>
          <w:lang w:eastAsia="en-US"/>
        </w:rPr>
        <w:t xml:space="preserve"> ',</w:t>
      </w:r>
    </w:p>
    <w:p w14:paraId="3FD2E2A1"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comment_count   bigint      comment '</w:t>
      </w:r>
      <w:r w:rsidRPr="00C970C2">
        <w:rPr>
          <w:rFonts w:ascii="Huawei Sans" w:hAnsi="Huawei Sans" w:hint="eastAsia"/>
          <w:shd w:val="pct15" w:color="auto" w:fill="FFFFFF"/>
          <w:lang w:eastAsia="en-US"/>
        </w:rPr>
        <w:t>评论次数</w:t>
      </w:r>
      <w:r w:rsidRPr="00C970C2">
        <w:rPr>
          <w:rFonts w:ascii="Huawei Sans" w:hAnsi="Huawei Sans" w:hint="eastAsia"/>
          <w:shd w:val="pct15" w:color="auto" w:fill="FFFFFF"/>
          <w:lang w:eastAsia="en-US"/>
        </w:rPr>
        <w:t>'</w:t>
      </w:r>
    </w:p>
    <w:p w14:paraId="184D2231"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COMMENT '</w:t>
      </w:r>
      <w:r w:rsidRPr="00C970C2">
        <w:rPr>
          <w:rFonts w:ascii="Huawei Sans" w:hAnsi="Huawei Sans" w:hint="eastAsia"/>
          <w:shd w:val="pct15" w:color="auto" w:fill="FFFFFF"/>
          <w:lang w:eastAsia="en-US"/>
        </w:rPr>
        <w:t>每日用户行为宽表</w:t>
      </w:r>
      <w:r w:rsidRPr="00C970C2">
        <w:rPr>
          <w:rFonts w:ascii="Huawei Sans" w:hAnsi="Huawei Sans" w:hint="eastAsia"/>
          <w:shd w:val="pct15" w:color="auto" w:fill="FFFFFF"/>
          <w:lang w:eastAsia="en-US"/>
        </w:rPr>
        <w:t>'</w:t>
      </w:r>
    </w:p>
    <w:p w14:paraId="62257443"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PARTITIONED BY (`dt` string)</w:t>
      </w:r>
    </w:p>
    <w:p w14:paraId="51EA0C99"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location '/warehouse/hive_batch/dws/dws_user_action/';</w:t>
      </w:r>
    </w:p>
    <w:p w14:paraId="583B5CBD" w14:textId="3D36BD30" w:rsidR="00C17092" w:rsidRPr="00C970C2" w:rsidRDefault="00C17092" w:rsidP="00B424A0">
      <w:pPr>
        <w:pStyle w:val="1e"/>
      </w:pPr>
      <w:r w:rsidRPr="00C970C2">
        <w:rPr>
          <w:noProof/>
        </w:rPr>
        <w:drawing>
          <wp:inline distT="0" distB="0" distL="0" distR="0" wp14:anchorId="78049EEB" wp14:editId="66D0D29A">
            <wp:extent cx="5400000" cy="1875600"/>
            <wp:effectExtent l="0" t="0" r="0" b="0"/>
            <wp:docPr id="36027" name="图片 36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00" cy="1875600"/>
                    </a:xfrm>
                    <a:prstGeom prst="rect">
                      <a:avLst/>
                    </a:prstGeom>
                  </pic:spPr>
                </pic:pic>
              </a:graphicData>
            </a:graphic>
          </wp:inline>
        </w:drawing>
      </w:r>
    </w:p>
    <w:p w14:paraId="1AF236C1" w14:textId="77777777" w:rsidR="00F23E6D" w:rsidRPr="00C970C2" w:rsidRDefault="00F23E6D" w:rsidP="00B424A0">
      <w:pPr>
        <w:pStyle w:val="1e"/>
      </w:pPr>
      <w:r w:rsidRPr="00C970C2">
        <w:rPr>
          <w:rFonts w:hint="eastAsia"/>
        </w:rPr>
        <w:t>#</w:t>
      </w:r>
      <w:r w:rsidRPr="00C970C2">
        <w:rPr>
          <w:rFonts w:hint="eastAsia"/>
        </w:rPr>
        <w:t>向用户行为宽表导入数据。</w:t>
      </w:r>
    </w:p>
    <w:p w14:paraId="1D812107"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with  </w:t>
      </w:r>
    </w:p>
    <w:p w14:paraId="7DDCBB38"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tmp_order as</w:t>
      </w:r>
    </w:p>
    <w:p w14:paraId="18073D98"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w:t>
      </w:r>
    </w:p>
    <w:p w14:paraId="68D2B992"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select </w:t>
      </w:r>
    </w:p>
    <w:p w14:paraId="78EEF95B" w14:textId="2BEA33A4"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user_id, count(*)  order_count, sum(oi.total_amount) order_amount</w:t>
      </w:r>
    </w:p>
    <w:p w14:paraId="02E118A4"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from hive_batch.dwd_order_info oi</w:t>
      </w:r>
    </w:p>
    <w:p w14:paraId="107AF35E"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where date_format(oi.create_time,'yyyy-MM-dd')='2019-06-09'</w:t>
      </w:r>
    </w:p>
    <w:p w14:paraId="57D721EF"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group by user_id</w:t>
      </w:r>
    </w:p>
    <w:p w14:paraId="733DB4EC"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w:t>
      </w:r>
    </w:p>
    <w:p w14:paraId="2152BF8B"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tmp_payment as</w:t>
      </w:r>
    </w:p>
    <w:p w14:paraId="7E8AEA12"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w:t>
      </w:r>
    </w:p>
    <w:p w14:paraId="3242A5AF"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select</w:t>
      </w:r>
    </w:p>
    <w:p w14:paraId="14EB0E57" w14:textId="548B07AD"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user_id, sum(pi.total_amount) payment_amount, count(*) payment_count </w:t>
      </w:r>
    </w:p>
    <w:p w14:paraId="1891D70E"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from hive_batch.dwd_payment_info pi </w:t>
      </w:r>
    </w:p>
    <w:p w14:paraId="2DF3F773"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where date_format(pi.payment_time,'yyyy-MM-dd')='2019-06-09'</w:t>
      </w:r>
    </w:p>
    <w:p w14:paraId="0368B592"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group by user_id</w:t>
      </w:r>
    </w:p>
    <w:p w14:paraId="630A5DC1"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w:t>
      </w:r>
    </w:p>
    <w:p w14:paraId="1FBBAC67"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tmp_comment as</w:t>
      </w:r>
    </w:p>
    <w:p w14:paraId="7DD1A57C"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w:t>
      </w:r>
    </w:p>
    <w:p w14:paraId="6EC67D7B"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select</w:t>
      </w:r>
    </w:p>
    <w:p w14:paraId="64688FBB" w14:textId="30A3DA82"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user_id, count(*) comment_count</w:t>
      </w:r>
    </w:p>
    <w:p w14:paraId="1A5EE6C8"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lastRenderedPageBreak/>
        <w:t xml:space="preserve">    from hive_batch.dwd_comment_log c</w:t>
      </w:r>
    </w:p>
    <w:p w14:paraId="45C84512"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where date_format(c.dt,'yyyy-MM-dd')='2019-06-09'</w:t>
      </w:r>
    </w:p>
    <w:p w14:paraId="2F0EA925"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group by user_id</w:t>
      </w:r>
    </w:p>
    <w:p w14:paraId="607BAF9B"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w:t>
      </w:r>
    </w:p>
    <w:p w14:paraId="040CABDF" w14:textId="77777777" w:rsidR="00F23E6D" w:rsidRPr="00C970C2" w:rsidRDefault="00F23E6D" w:rsidP="00B424A0">
      <w:pPr>
        <w:pStyle w:val="affffc"/>
        <w:rPr>
          <w:rFonts w:ascii="Huawei Sans" w:hAnsi="Huawei Sans"/>
          <w:shd w:val="pct15" w:color="auto" w:fill="FFFFFF"/>
          <w:lang w:eastAsia="en-US"/>
        </w:rPr>
      </w:pPr>
    </w:p>
    <w:p w14:paraId="115D84D7" w14:textId="77777777" w:rsidR="00793CC6"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insert overwrite table hive_batch.dws_user_action partition(dt='2019-06-09')</w:t>
      </w:r>
    </w:p>
    <w:p w14:paraId="71D8E6D2" w14:textId="4BBDF8D5"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select</w:t>
      </w:r>
    </w:p>
    <w:p w14:paraId="291BEC1E"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user_actions.user_id,</w:t>
      </w:r>
    </w:p>
    <w:p w14:paraId="2F3E0F0B"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sum(user_actions.order_count),</w:t>
      </w:r>
    </w:p>
    <w:p w14:paraId="7AD3F228"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sum(user_actions.order_amount),</w:t>
      </w:r>
    </w:p>
    <w:p w14:paraId="2FFDEE94"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sum(user_actions.payment_count),</w:t>
      </w:r>
    </w:p>
    <w:p w14:paraId="3BB67BF5"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sum(user_actions.payment_amount),</w:t>
      </w:r>
    </w:p>
    <w:p w14:paraId="62BE37D3"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sum(user_actions.comment_count)</w:t>
      </w:r>
    </w:p>
    <w:p w14:paraId="367080FB"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from </w:t>
      </w:r>
    </w:p>
    <w:p w14:paraId="1510E32B"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w:t>
      </w:r>
    </w:p>
    <w:p w14:paraId="43E7B51F"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select</w:t>
      </w:r>
    </w:p>
    <w:p w14:paraId="72E21E0E" w14:textId="2124729C"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user_id, order_count, order_amount, 0 payment_count, 0 payment_amount,</w:t>
      </w:r>
      <w:r w:rsidR="00793CC6" w:rsidRPr="00C970C2">
        <w:rPr>
          <w:rFonts w:ascii="Huawei Sans" w:hAnsi="Huawei Sans"/>
          <w:shd w:val="pct15" w:color="auto" w:fill="FFFFFF"/>
          <w:lang w:eastAsia="en-US"/>
        </w:rPr>
        <w:t xml:space="preserve"> </w:t>
      </w:r>
      <w:r w:rsidRPr="00C970C2">
        <w:rPr>
          <w:rFonts w:ascii="Huawei Sans" w:hAnsi="Huawei Sans" w:hint="eastAsia"/>
          <w:shd w:val="pct15" w:color="auto" w:fill="FFFFFF"/>
          <w:lang w:eastAsia="en-US"/>
        </w:rPr>
        <w:t>0 comment_count</w:t>
      </w:r>
    </w:p>
    <w:p w14:paraId="308F875C" w14:textId="298480D4" w:rsidR="00F23E6D" w:rsidRPr="00C970C2" w:rsidRDefault="00F23E6D" w:rsidP="00793CC6">
      <w:pPr>
        <w:pStyle w:val="affffc"/>
        <w:ind w:firstLine="396"/>
        <w:rPr>
          <w:rFonts w:ascii="Huawei Sans" w:hAnsi="Huawei Sans"/>
          <w:shd w:val="pct15" w:color="auto" w:fill="FFFFFF"/>
          <w:lang w:eastAsia="en-US"/>
        </w:rPr>
      </w:pPr>
      <w:r w:rsidRPr="00C970C2">
        <w:rPr>
          <w:rFonts w:ascii="Huawei Sans" w:hAnsi="Huawei Sans" w:hint="eastAsia"/>
          <w:shd w:val="pct15" w:color="auto" w:fill="FFFFFF"/>
          <w:lang w:eastAsia="en-US"/>
        </w:rPr>
        <w:t>from tmp_order</w:t>
      </w:r>
    </w:p>
    <w:p w14:paraId="50640E46" w14:textId="77777777" w:rsidR="00793CC6" w:rsidRPr="00C970C2" w:rsidRDefault="00793CC6" w:rsidP="00793CC6">
      <w:pPr>
        <w:pStyle w:val="affffc"/>
        <w:rPr>
          <w:rFonts w:ascii="Huawei Sans" w:hAnsi="Huawei Sans"/>
          <w:shd w:val="pct15" w:color="auto" w:fill="FFFFFF"/>
          <w:lang w:eastAsia="en-US"/>
        </w:rPr>
      </w:pPr>
    </w:p>
    <w:p w14:paraId="0D48B17C"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union all</w:t>
      </w:r>
    </w:p>
    <w:p w14:paraId="38CDAC74"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select</w:t>
      </w:r>
    </w:p>
    <w:p w14:paraId="56CF3198" w14:textId="39E63AA1"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user_id, 0, 0, payment_count, payment_amount, 0</w:t>
      </w:r>
    </w:p>
    <w:p w14:paraId="65AE7DDE"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from tmp_payment</w:t>
      </w:r>
    </w:p>
    <w:p w14:paraId="721F8BD5" w14:textId="77777777" w:rsidR="00F23E6D" w:rsidRPr="00C970C2" w:rsidRDefault="00F23E6D" w:rsidP="00B424A0">
      <w:pPr>
        <w:pStyle w:val="affffc"/>
        <w:rPr>
          <w:rFonts w:ascii="Huawei Sans" w:hAnsi="Huawei Sans"/>
          <w:shd w:val="pct15" w:color="auto" w:fill="FFFFFF"/>
          <w:lang w:eastAsia="en-US"/>
        </w:rPr>
      </w:pPr>
    </w:p>
    <w:p w14:paraId="3F445095"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union all</w:t>
      </w:r>
    </w:p>
    <w:p w14:paraId="3AD434AD"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select</w:t>
      </w:r>
    </w:p>
    <w:p w14:paraId="13FDD284" w14:textId="699B08CC"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user_id, 0, 0, 0, 0, comment_count</w:t>
      </w:r>
    </w:p>
    <w:p w14:paraId="0B81DFA8"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from tmp_comment</w:t>
      </w:r>
    </w:p>
    <w:p w14:paraId="106DF15F"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 user_actions</w:t>
      </w:r>
    </w:p>
    <w:p w14:paraId="64D18BF9"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group by user_id;</w:t>
      </w:r>
    </w:p>
    <w:p w14:paraId="55F3ADB7" w14:textId="393DA100" w:rsidR="00F23E6D" w:rsidRPr="00C970C2" w:rsidRDefault="00F23E6D" w:rsidP="00B424A0">
      <w:pPr>
        <w:pStyle w:val="1e"/>
      </w:pPr>
      <w:r w:rsidRPr="00C970C2">
        <w:rPr>
          <w:rFonts w:hint="eastAsia"/>
        </w:rPr>
        <w:t>查询导入结果。</w:t>
      </w:r>
    </w:p>
    <w:p w14:paraId="005C32A8" w14:textId="2FE63712"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select * from dws_user_action limit </w:t>
      </w:r>
      <w:r w:rsidRPr="00C970C2">
        <w:rPr>
          <w:rFonts w:ascii="Huawei Sans" w:hAnsi="Huawei Sans"/>
          <w:shd w:val="pct15" w:color="auto" w:fill="FFFFFF"/>
          <w:lang w:eastAsia="en-US"/>
        </w:rPr>
        <w:t>1</w:t>
      </w:r>
      <w:r w:rsidRPr="00C970C2">
        <w:rPr>
          <w:rFonts w:ascii="Huawei Sans" w:hAnsi="Huawei Sans" w:hint="eastAsia"/>
          <w:shd w:val="pct15" w:color="auto" w:fill="FFFFFF"/>
          <w:lang w:eastAsia="en-US"/>
        </w:rPr>
        <w:t>;</w:t>
      </w:r>
    </w:p>
    <w:p w14:paraId="6C0FFD18" w14:textId="516908BA" w:rsidR="00F23E6D" w:rsidRPr="00C970C2" w:rsidRDefault="000B72B5" w:rsidP="00B424A0">
      <w:pPr>
        <w:pStyle w:val="1e"/>
      </w:pPr>
      <w:r w:rsidRPr="00C970C2">
        <w:rPr>
          <w:noProof/>
        </w:rPr>
        <w:lastRenderedPageBreak/>
        <w:drawing>
          <wp:inline distT="0" distB="0" distL="0" distR="0" wp14:anchorId="07D1D6AE" wp14:editId="4580B1BE">
            <wp:extent cx="5400000" cy="1490400"/>
            <wp:effectExtent l="0" t="0" r="0" b="0"/>
            <wp:docPr id="36028" name="图片 36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00000" cy="1490400"/>
                    </a:xfrm>
                    <a:prstGeom prst="rect">
                      <a:avLst/>
                    </a:prstGeom>
                    <a:noFill/>
                    <a:ln>
                      <a:noFill/>
                    </a:ln>
                  </pic:spPr>
                </pic:pic>
              </a:graphicData>
            </a:graphic>
          </wp:inline>
        </w:drawing>
      </w:r>
    </w:p>
    <w:p w14:paraId="3C6D660D" w14:textId="47B1DC75" w:rsidR="00F23E6D" w:rsidRPr="00C970C2" w:rsidRDefault="00F23E6D" w:rsidP="006F063E">
      <w:pPr>
        <w:pStyle w:val="3"/>
      </w:pPr>
      <w:bookmarkStart w:id="109" w:name="_Toc48506212"/>
      <w:bookmarkStart w:id="110" w:name="_Toc49027823"/>
      <w:bookmarkStart w:id="111" w:name="_Toc67402008"/>
      <w:r w:rsidRPr="00C970C2">
        <w:rPr>
          <w:rFonts w:hint="eastAsia"/>
        </w:rPr>
        <w:t>ADS</w:t>
      </w:r>
      <w:r w:rsidRPr="00C970C2">
        <w:rPr>
          <w:rFonts w:hint="eastAsia"/>
        </w:rPr>
        <w:t>层结果统计</w:t>
      </w:r>
      <w:bookmarkEnd w:id="109"/>
      <w:bookmarkEnd w:id="110"/>
      <w:bookmarkEnd w:id="111"/>
    </w:p>
    <w:p w14:paraId="4BF0CAFA" w14:textId="77777777" w:rsidR="00F23E6D" w:rsidRPr="00C970C2" w:rsidRDefault="00F23E6D" w:rsidP="00F23E6D">
      <w:pPr>
        <w:pStyle w:val="30"/>
      </w:pPr>
      <w:r w:rsidRPr="00C970C2">
        <w:rPr>
          <w:rFonts w:hint="eastAsia"/>
        </w:rPr>
        <w:t>业务</w:t>
      </w:r>
      <w:r w:rsidRPr="00C970C2">
        <w:rPr>
          <w:rFonts w:hint="eastAsia"/>
        </w:rPr>
        <w:t>ADS</w:t>
      </w:r>
      <w:r w:rsidRPr="00C970C2">
        <w:rPr>
          <w:rFonts w:hint="eastAsia"/>
        </w:rPr>
        <w:t>层新增用户占活跃用户比率表</w:t>
      </w:r>
    </w:p>
    <w:p w14:paraId="6FA7B2E2" w14:textId="77777777" w:rsidR="00F23E6D" w:rsidRPr="00C970C2" w:rsidRDefault="00F23E6D" w:rsidP="00B424A0">
      <w:pPr>
        <w:pStyle w:val="1e"/>
      </w:pPr>
      <w:r w:rsidRPr="00C970C2">
        <w:rPr>
          <w:rFonts w:hint="eastAsia"/>
        </w:rPr>
        <w:t>#</w:t>
      </w:r>
      <w:r w:rsidRPr="00C970C2">
        <w:rPr>
          <w:rFonts w:hint="eastAsia"/>
        </w:rPr>
        <w:t>新增用户占活跃用户比率表建表语句。</w:t>
      </w:r>
    </w:p>
    <w:p w14:paraId="3350D650"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drop table if exists hive_batch.ads_user_convert_day;</w:t>
      </w:r>
    </w:p>
    <w:p w14:paraId="3F3A9161"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create external table hive_batch.ads_user_convert_day( </w:t>
      </w:r>
    </w:p>
    <w:p w14:paraId="44E819AB"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`dt` string COMMENT '</w:t>
      </w:r>
      <w:r w:rsidRPr="00C970C2">
        <w:rPr>
          <w:rFonts w:ascii="Huawei Sans" w:hAnsi="Huawei Sans" w:hint="eastAsia"/>
          <w:shd w:val="pct15" w:color="auto" w:fill="FFFFFF"/>
          <w:lang w:eastAsia="en-US"/>
        </w:rPr>
        <w:t>统计日期</w:t>
      </w:r>
      <w:r w:rsidRPr="00C970C2">
        <w:rPr>
          <w:rFonts w:ascii="Huawei Sans" w:hAnsi="Huawei Sans" w:hint="eastAsia"/>
          <w:shd w:val="pct15" w:color="auto" w:fill="FFFFFF"/>
          <w:lang w:eastAsia="en-US"/>
        </w:rPr>
        <w:t>',</w:t>
      </w:r>
    </w:p>
    <w:p w14:paraId="172D9063"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`uv_m_count`  bigint COMMENT '</w:t>
      </w:r>
      <w:r w:rsidRPr="00C970C2">
        <w:rPr>
          <w:rFonts w:ascii="Huawei Sans" w:hAnsi="Huawei Sans" w:hint="eastAsia"/>
          <w:shd w:val="pct15" w:color="auto" w:fill="FFFFFF"/>
          <w:lang w:eastAsia="en-US"/>
        </w:rPr>
        <w:t>当日活跃设备</w:t>
      </w:r>
      <w:r w:rsidRPr="00C970C2">
        <w:rPr>
          <w:rFonts w:ascii="Huawei Sans" w:hAnsi="Huawei Sans" w:hint="eastAsia"/>
          <w:shd w:val="pct15" w:color="auto" w:fill="FFFFFF"/>
          <w:lang w:eastAsia="en-US"/>
        </w:rPr>
        <w:t>',</w:t>
      </w:r>
    </w:p>
    <w:p w14:paraId="4A08E295"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`new_m_count`  bigint COMMENT '</w:t>
      </w:r>
      <w:r w:rsidRPr="00C970C2">
        <w:rPr>
          <w:rFonts w:ascii="Huawei Sans" w:hAnsi="Huawei Sans" w:hint="eastAsia"/>
          <w:shd w:val="pct15" w:color="auto" w:fill="FFFFFF"/>
          <w:lang w:eastAsia="en-US"/>
        </w:rPr>
        <w:t>当日新增设备</w:t>
      </w:r>
      <w:r w:rsidRPr="00C970C2">
        <w:rPr>
          <w:rFonts w:ascii="Huawei Sans" w:hAnsi="Huawei Sans" w:hint="eastAsia"/>
          <w:shd w:val="pct15" w:color="auto" w:fill="FFFFFF"/>
          <w:lang w:eastAsia="en-US"/>
        </w:rPr>
        <w:t>',</w:t>
      </w:r>
    </w:p>
    <w:p w14:paraId="51E945F2"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`new_m_ratio`   decimal(10,2) COMMENT '</w:t>
      </w:r>
      <w:r w:rsidRPr="00C970C2">
        <w:rPr>
          <w:rFonts w:ascii="Huawei Sans" w:hAnsi="Huawei Sans" w:hint="eastAsia"/>
          <w:shd w:val="pct15" w:color="auto" w:fill="FFFFFF"/>
          <w:lang w:eastAsia="en-US"/>
        </w:rPr>
        <w:t>当日新增占日活的比率</w:t>
      </w:r>
      <w:r w:rsidRPr="00C970C2">
        <w:rPr>
          <w:rFonts w:ascii="Huawei Sans" w:hAnsi="Huawei Sans" w:hint="eastAsia"/>
          <w:shd w:val="pct15" w:color="auto" w:fill="FFFFFF"/>
          <w:lang w:eastAsia="en-US"/>
        </w:rPr>
        <w:t>'</w:t>
      </w:r>
    </w:p>
    <w:p w14:paraId="7D2D2A41"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COMMENT '</w:t>
      </w:r>
      <w:r w:rsidRPr="00C970C2">
        <w:rPr>
          <w:rFonts w:ascii="Huawei Sans" w:hAnsi="Huawei Sans" w:hint="eastAsia"/>
          <w:shd w:val="pct15" w:color="auto" w:fill="FFFFFF"/>
          <w:lang w:eastAsia="en-US"/>
        </w:rPr>
        <w:t>转化率</w:t>
      </w:r>
      <w:r w:rsidRPr="00C970C2">
        <w:rPr>
          <w:rFonts w:ascii="Huawei Sans" w:hAnsi="Huawei Sans" w:hint="eastAsia"/>
          <w:shd w:val="pct15" w:color="auto" w:fill="FFFFFF"/>
          <w:lang w:eastAsia="en-US"/>
        </w:rPr>
        <w:t>'</w:t>
      </w:r>
    </w:p>
    <w:p w14:paraId="48BAFB8B"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row format delimited fields terminated by '\t'</w:t>
      </w:r>
    </w:p>
    <w:p w14:paraId="4850EE1E"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location '/warehouse/hive_batch/ads/ads_user_convert_day/';</w:t>
      </w:r>
    </w:p>
    <w:p w14:paraId="4CA99907" w14:textId="4AF2EE24" w:rsidR="00E5394A" w:rsidRPr="00C970C2" w:rsidRDefault="00E5394A" w:rsidP="00B424A0">
      <w:pPr>
        <w:pStyle w:val="1e"/>
      </w:pPr>
      <w:r w:rsidRPr="00C970C2">
        <w:rPr>
          <w:noProof/>
        </w:rPr>
        <w:drawing>
          <wp:inline distT="0" distB="0" distL="0" distR="0" wp14:anchorId="64A6A8A1" wp14:editId="39C529E8">
            <wp:extent cx="5400000" cy="1645200"/>
            <wp:effectExtent l="0" t="0" r="0" b="0"/>
            <wp:docPr id="36029" name="图片 3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00000" cy="1645200"/>
                    </a:xfrm>
                    <a:prstGeom prst="rect">
                      <a:avLst/>
                    </a:prstGeom>
                  </pic:spPr>
                </pic:pic>
              </a:graphicData>
            </a:graphic>
          </wp:inline>
        </w:drawing>
      </w:r>
    </w:p>
    <w:p w14:paraId="63CBE0F1" w14:textId="77777777" w:rsidR="00F23E6D" w:rsidRPr="00C970C2" w:rsidRDefault="00F23E6D" w:rsidP="00B424A0">
      <w:pPr>
        <w:pStyle w:val="1e"/>
      </w:pPr>
      <w:r w:rsidRPr="00C970C2">
        <w:rPr>
          <w:rFonts w:hint="eastAsia"/>
        </w:rPr>
        <w:t>#</w:t>
      </w:r>
      <w:r w:rsidRPr="00C970C2">
        <w:rPr>
          <w:rFonts w:hint="eastAsia"/>
        </w:rPr>
        <w:t>数据导入。</w:t>
      </w:r>
    </w:p>
    <w:p w14:paraId="4554EBB3"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insert into table hive_batch.ads_user_convert_day</w:t>
      </w:r>
    </w:p>
    <w:p w14:paraId="65E30E90"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select</w:t>
      </w:r>
    </w:p>
    <w:p w14:paraId="52B290AA"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'2019-06-09',</w:t>
      </w:r>
    </w:p>
    <w:p w14:paraId="5B972E3C" w14:textId="2A4411C2"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sum(uc.dc) sum_dc, sum(uc.nmc) sum_nmc,</w:t>
      </w:r>
    </w:p>
    <w:p w14:paraId="51D59A39"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cast(sum( uc.nmc)/sum( uc.dc)*100 as decimal(10,2))  new_m_ratio</w:t>
      </w:r>
    </w:p>
    <w:p w14:paraId="0A8A622A"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from </w:t>
      </w:r>
    </w:p>
    <w:p w14:paraId="79E4967C"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w:t>
      </w:r>
    </w:p>
    <w:p w14:paraId="516DF9D9"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lastRenderedPageBreak/>
        <w:t xml:space="preserve">    select</w:t>
      </w:r>
    </w:p>
    <w:p w14:paraId="1EF9B131" w14:textId="213D4B1B"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day_count dc, 0 nmc</w:t>
      </w:r>
    </w:p>
    <w:p w14:paraId="6C0F671D"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from hive_batch.ads_uv_count</w:t>
      </w:r>
    </w:p>
    <w:p w14:paraId="25F3AADD"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where dt='2019-06-09'</w:t>
      </w:r>
    </w:p>
    <w:p w14:paraId="0FEEA659" w14:textId="77777777" w:rsidR="00F23E6D" w:rsidRPr="00C970C2" w:rsidRDefault="00F23E6D" w:rsidP="00B424A0">
      <w:pPr>
        <w:pStyle w:val="affffc"/>
        <w:rPr>
          <w:rFonts w:ascii="Huawei Sans" w:hAnsi="Huawei Sans"/>
          <w:shd w:val="pct15" w:color="auto" w:fill="FFFFFF"/>
          <w:lang w:eastAsia="en-US"/>
        </w:rPr>
      </w:pPr>
    </w:p>
    <w:p w14:paraId="51705170"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union all</w:t>
      </w:r>
    </w:p>
    <w:p w14:paraId="5CF11CDD"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select 0 dc,new_mid_count nmc</w:t>
      </w:r>
    </w:p>
    <w:p w14:paraId="28ED28B2"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from hive_batch.ads_new_mid_count</w:t>
      </w:r>
    </w:p>
    <w:p w14:paraId="2D3F0969"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where create_date='2019-06-09') uc;</w:t>
      </w:r>
    </w:p>
    <w:p w14:paraId="6F458378" w14:textId="74CDB1F2" w:rsidR="004301DF" w:rsidRPr="00C970C2" w:rsidRDefault="004301DF" w:rsidP="00B424A0">
      <w:pPr>
        <w:pStyle w:val="1e"/>
      </w:pPr>
      <w:r w:rsidRPr="00C970C2">
        <w:rPr>
          <w:noProof/>
        </w:rPr>
        <w:drawing>
          <wp:inline distT="0" distB="0" distL="0" distR="0" wp14:anchorId="12308C53" wp14:editId="68E546EA">
            <wp:extent cx="5400000" cy="1990800"/>
            <wp:effectExtent l="0" t="0" r="0" b="0"/>
            <wp:docPr id="36030" name="图片 36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00000" cy="1990800"/>
                    </a:xfrm>
                    <a:prstGeom prst="rect">
                      <a:avLst/>
                    </a:prstGeom>
                  </pic:spPr>
                </pic:pic>
              </a:graphicData>
            </a:graphic>
          </wp:inline>
        </w:drawing>
      </w:r>
    </w:p>
    <w:p w14:paraId="6658C554" w14:textId="31EBD20A" w:rsidR="00F23E6D" w:rsidRPr="00C970C2" w:rsidRDefault="00F23E6D" w:rsidP="00B424A0">
      <w:pPr>
        <w:pStyle w:val="1e"/>
      </w:pPr>
      <w:r w:rsidRPr="00C970C2">
        <w:rPr>
          <w:rFonts w:hint="eastAsia"/>
        </w:rPr>
        <w:t>#</w:t>
      </w:r>
      <w:r w:rsidRPr="00C970C2">
        <w:rPr>
          <w:rFonts w:hint="eastAsia"/>
        </w:rPr>
        <w:t>查看导入</w:t>
      </w:r>
      <w:r w:rsidR="001467C8" w:rsidRPr="00C970C2">
        <w:rPr>
          <w:rFonts w:hint="eastAsia"/>
        </w:rPr>
        <w:t>的</w:t>
      </w:r>
      <w:r w:rsidRPr="00C970C2">
        <w:rPr>
          <w:rFonts w:hint="eastAsia"/>
        </w:rPr>
        <w:t>数据。</w:t>
      </w:r>
    </w:p>
    <w:p w14:paraId="76970C97" w14:textId="3EE585F3"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select * from ads_user_convert_day;</w:t>
      </w:r>
    </w:p>
    <w:p w14:paraId="1BCAFE56" w14:textId="17F2135F" w:rsidR="00F23E6D" w:rsidRPr="00C970C2" w:rsidRDefault="00E728AB" w:rsidP="00B424A0">
      <w:pPr>
        <w:pStyle w:val="1e"/>
      </w:pPr>
      <w:r w:rsidRPr="00C970C2">
        <w:rPr>
          <w:noProof/>
        </w:rPr>
        <w:drawing>
          <wp:inline distT="0" distB="0" distL="0" distR="0" wp14:anchorId="3CDDE513" wp14:editId="28ACEBA4">
            <wp:extent cx="5400000" cy="1317600"/>
            <wp:effectExtent l="0" t="0" r="0" b="0"/>
            <wp:docPr id="36031" name="图片 36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00000" cy="1317600"/>
                    </a:xfrm>
                    <a:prstGeom prst="rect">
                      <a:avLst/>
                    </a:prstGeom>
                  </pic:spPr>
                </pic:pic>
              </a:graphicData>
            </a:graphic>
          </wp:inline>
        </w:drawing>
      </w:r>
    </w:p>
    <w:p w14:paraId="558BD7EC" w14:textId="77777777" w:rsidR="00F23E6D" w:rsidRPr="00C970C2" w:rsidRDefault="00F23E6D" w:rsidP="00F23E6D">
      <w:pPr>
        <w:pStyle w:val="30"/>
      </w:pPr>
      <w:r w:rsidRPr="00C970C2">
        <w:rPr>
          <w:rFonts w:hint="eastAsia"/>
        </w:rPr>
        <w:t>业务</w:t>
      </w:r>
      <w:r w:rsidRPr="00C970C2">
        <w:rPr>
          <w:rFonts w:hint="eastAsia"/>
        </w:rPr>
        <w:t>ADS</w:t>
      </w:r>
      <w:r w:rsidRPr="00C970C2">
        <w:rPr>
          <w:rFonts w:hint="eastAsia"/>
        </w:rPr>
        <w:t>层用户行为漏斗分析表</w:t>
      </w:r>
    </w:p>
    <w:p w14:paraId="70E758CA" w14:textId="77777777" w:rsidR="00F23E6D" w:rsidRPr="00C970C2" w:rsidRDefault="00F23E6D" w:rsidP="00B424A0">
      <w:pPr>
        <w:pStyle w:val="1e"/>
      </w:pPr>
      <w:r w:rsidRPr="00C970C2">
        <w:rPr>
          <w:rFonts w:hint="eastAsia"/>
        </w:rPr>
        <w:t>#</w:t>
      </w:r>
      <w:r w:rsidRPr="00C970C2">
        <w:rPr>
          <w:rFonts w:hint="eastAsia"/>
        </w:rPr>
        <w:t>建表语句</w:t>
      </w:r>
    </w:p>
    <w:p w14:paraId="7EEC3E4A"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drop table if exists hive_batch.ads_user_action_convert_day;</w:t>
      </w:r>
    </w:p>
    <w:p w14:paraId="481E913F"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create external  table hive_batch.ads_user_action_convert_day(</w:t>
      </w:r>
    </w:p>
    <w:p w14:paraId="57B6FB2C"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`dt` string COMMENT '</w:t>
      </w:r>
      <w:r w:rsidRPr="00C970C2">
        <w:rPr>
          <w:rFonts w:ascii="Huawei Sans" w:hAnsi="Huawei Sans" w:hint="eastAsia"/>
          <w:shd w:val="pct15" w:color="auto" w:fill="FFFFFF"/>
          <w:lang w:eastAsia="en-US"/>
        </w:rPr>
        <w:t>统计日期</w:t>
      </w:r>
      <w:r w:rsidRPr="00C970C2">
        <w:rPr>
          <w:rFonts w:ascii="Huawei Sans" w:hAnsi="Huawei Sans" w:hint="eastAsia"/>
          <w:shd w:val="pct15" w:color="auto" w:fill="FFFFFF"/>
          <w:lang w:eastAsia="en-US"/>
        </w:rPr>
        <w:t>',</w:t>
      </w:r>
    </w:p>
    <w:p w14:paraId="21CEA64C"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`total_visitor_m_count`  bigint COMMENT '</w:t>
      </w:r>
      <w:r w:rsidRPr="00C970C2">
        <w:rPr>
          <w:rFonts w:ascii="Huawei Sans" w:hAnsi="Huawei Sans" w:hint="eastAsia"/>
          <w:shd w:val="pct15" w:color="auto" w:fill="FFFFFF"/>
          <w:lang w:eastAsia="en-US"/>
        </w:rPr>
        <w:t>总访问人数</w:t>
      </w:r>
      <w:r w:rsidRPr="00C970C2">
        <w:rPr>
          <w:rFonts w:ascii="Huawei Sans" w:hAnsi="Huawei Sans" w:hint="eastAsia"/>
          <w:shd w:val="pct15" w:color="auto" w:fill="FFFFFF"/>
          <w:lang w:eastAsia="en-US"/>
        </w:rPr>
        <w:t>',</w:t>
      </w:r>
    </w:p>
    <w:p w14:paraId="0FCE66E3"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`order_u_count` bigint     COMMENT '</w:t>
      </w:r>
      <w:r w:rsidRPr="00C970C2">
        <w:rPr>
          <w:rFonts w:ascii="Huawei Sans" w:hAnsi="Huawei Sans" w:hint="eastAsia"/>
          <w:shd w:val="pct15" w:color="auto" w:fill="FFFFFF"/>
          <w:lang w:eastAsia="en-US"/>
        </w:rPr>
        <w:t>下单人数</w:t>
      </w:r>
      <w:r w:rsidRPr="00C970C2">
        <w:rPr>
          <w:rFonts w:ascii="Huawei Sans" w:hAnsi="Huawei Sans" w:hint="eastAsia"/>
          <w:shd w:val="pct15" w:color="auto" w:fill="FFFFFF"/>
          <w:lang w:eastAsia="en-US"/>
        </w:rPr>
        <w:t>',</w:t>
      </w:r>
    </w:p>
    <w:p w14:paraId="7C4DCB8F"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`visitor2order_convert_ratio`  decimal(10,2) COMMENT '</w:t>
      </w:r>
      <w:r w:rsidRPr="00C970C2">
        <w:rPr>
          <w:rFonts w:ascii="Huawei Sans" w:hAnsi="Huawei Sans" w:hint="eastAsia"/>
          <w:shd w:val="pct15" w:color="auto" w:fill="FFFFFF"/>
          <w:lang w:eastAsia="en-US"/>
        </w:rPr>
        <w:t>访问到下单转化率</w:t>
      </w:r>
      <w:r w:rsidRPr="00C970C2">
        <w:rPr>
          <w:rFonts w:ascii="Huawei Sans" w:hAnsi="Huawei Sans" w:hint="eastAsia"/>
          <w:shd w:val="pct15" w:color="auto" w:fill="FFFFFF"/>
          <w:lang w:eastAsia="en-US"/>
        </w:rPr>
        <w:t>',</w:t>
      </w:r>
    </w:p>
    <w:p w14:paraId="4F871686"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`payment_u_count` bigint     COMMENT '</w:t>
      </w:r>
      <w:r w:rsidRPr="00C970C2">
        <w:rPr>
          <w:rFonts w:ascii="Huawei Sans" w:hAnsi="Huawei Sans" w:hint="eastAsia"/>
          <w:shd w:val="pct15" w:color="auto" w:fill="FFFFFF"/>
          <w:lang w:eastAsia="en-US"/>
        </w:rPr>
        <w:t>支付人数</w:t>
      </w:r>
      <w:r w:rsidRPr="00C970C2">
        <w:rPr>
          <w:rFonts w:ascii="Huawei Sans" w:hAnsi="Huawei Sans" w:hint="eastAsia"/>
          <w:shd w:val="pct15" w:color="auto" w:fill="FFFFFF"/>
          <w:lang w:eastAsia="en-US"/>
        </w:rPr>
        <w:t>',</w:t>
      </w:r>
    </w:p>
    <w:p w14:paraId="0C77E9FA"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lastRenderedPageBreak/>
        <w:t xml:space="preserve">    `order2payment_convert_ratio` decimal(10,2) COMMENT '</w:t>
      </w:r>
      <w:r w:rsidRPr="00C970C2">
        <w:rPr>
          <w:rFonts w:ascii="Huawei Sans" w:hAnsi="Huawei Sans" w:hint="eastAsia"/>
          <w:shd w:val="pct15" w:color="auto" w:fill="FFFFFF"/>
          <w:lang w:eastAsia="en-US"/>
        </w:rPr>
        <w:t>访问到支付的转化率</w:t>
      </w:r>
      <w:r w:rsidRPr="00C970C2">
        <w:rPr>
          <w:rFonts w:ascii="Huawei Sans" w:hAnsi="Huawei Sans" w:hint="eastAsia"/>
          <w:shd w:val="pct15" w:color="auto" w:fill="FFFFFF"/>
          <w:lang w:eastAsia="en-US"/>
        </w:rPr>
        <w:t>'</w:t>
      </w:r>
    </w:p>
    <w:p w14:paraId="669441CC" w14:textId="77777777" w:rsidR="00B44587"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 COMMENT '</w:t>
      </w:r>
      <w:r w:rsidRPr="00C970C2">
        <w:rPr>
          <w:rFonts w:ascii="Huawei Sans" w:hAnsi="Huawei Sans" w:hint="eastAsia"/>
          <w:shd w:val="pct15" w:color="auto" w:fill="FFFFFF"/>
          <w:lang w:eastAsia="en-US"/>
        </w:rPr>
        <w:t>用户行为漏斗分析</w:t>
      </w:r>
      <w:r w:rsidRPr="00C970C2">
        <w:rPr>
          <w:rFonts w:ascii="Huawei Sans" w:hAnsi="Huawei Sans" w:hint="eastAsia"/>
          <w:shd w:val="pct15" w:color="auto" w:fill="FFFFFF"/>
          <w:lang w:eastAsia="en-US"/>
        </w:rPr>
        <w:t>'</w:t>
      </w:r>
    </w:p>
    <w:p w14:paraId="147C6205" w14:textId="60AD1A08"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row format delimited  fields terminated by '\t'</w:t>
      </w:r>
    </w:p>
    <w:p w14:paraId="02C91B62"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location '/warehouse/hive_batch/ads/ads_user_action_convert_day/';</w:t>
      </w:r>
    </w:p>
    <w:p w14:paraId="5D25E665" w14:textId="2E04DDE5" w:rsidR="00B44587" w:rsidRPr="00C970C2" w:rsidRDefault="00B44587" w:rsidP="00B424A0">
      <w:pPr>
        <w:pStyle w:val="1e"/>
      </w:pPr>
      <w:r w:rsidRPr="00C970C2">
        <w:rPr>
          <w:noProof/>
        </w:rPr>
        <w:drawing>
          <wp:inline distT="0" distB="0" distL="0" distR="0" wp14:anchorId="0BC1546A" wp14:editId="5D87F5E4">
            <wp:extent cx="5400000" cy="2084400"/>
            <wp:effectExtent l="0" t="0" r="0" b="0"/>
            <wp:docPr id="36032" name="图片 36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00" cy="2084400"/>
                    </a:xfrm>
                    <a:prstGeom prst="rect">
                      <a:avLst/>
                    </a:prstGeom>
                  </pic:spPr>
                </pic:pic>
              </a:graphicData>
            </a:graphic>
          </wp:inline>
        </w:drawing>
      </w:r>
    </w:p>
    <w:p w14:paraId="782C2F9A" w14:textId="77777777" w:rsidR="00F23E6D" w:rsidRPr="00C970C2" w:rsidRDefault="00F23E6D" w:rsidP="00B424A0">
      <w:pPr>
        <w:pStyle w:val="1e"/>
      </w:pPr>
      <w:r w:rsidRPr="00C970C2">
        <w:rPr>
          <w:rFonts w:hint="eastAsia"/>
        </w:rPr>
        <w:t>#</w:t>
      </w:r>
      <w:r w:rsidRPr="00C970C2">
        <w:rPr>
          <w:rFonts w:hint="eastAsia"/>
        </w:rPr>
        <w:t>数据导入。</w:t>
      </w:r>
    </w:p>
    <w:p w14:paraId="5B591330"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insert into table hive_batch.ads_user_action_convert_day</w:t>
      </w:r>
    </w:p>
    <w:p w14:paraId="0341F79A"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select </w:t>
      </w:r>
    </w:p>
    <w:p w14:paraId="5A6DC463" w14:textId="406FC03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'2019-06-09', uv.day_count, ua.order_count,</w:t>
      </w:r>
    </w:p>
    <w:p w14:paraId="4013DF29"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cast(ua.order_count/uv.day_count as  decimal(10,2)) visitor2order_convert_ratio,</w:t>
      </w:r>
    </w:p>
    <w:p w14:paraId="5564EF86"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ua.payment_count,</w:t>
      </w:r>
    </w:p>
    <w:p w14:paraId="3ED8320D" w14:textId="27EBEFA8" w:rsidR="00F23E6D" w:rsidRPr="00C970C2" w:rsidRDefault="00733F10"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w:t>
      </w:r>
      <w:r w:rsidR="00F23E6D" w:rsidRPr="00C970C2">
        <w:rPr>
          <w:rFonts w:ascii="Huawei Sans" w:hAnsi="Huawei Sans" w:hint="eastAsia"/>
          <w:shd w:val="pct15" w:color="auto" w:fill="FFFFFF"/>
          <w:lang w:eastAsia="en-US"/>
        </w:rPr>
        <w:t>cast(ua.payment_count/uv.</w:t>
      </w:r>
      <w:r w:rsidRPr="00C970C2">
        <w:rPr>
          <w:rFonts w:ascii="Huawei Sans" w:hAnsi="Huawei Sans" w:hint="eastAsia"/>
          <w:shd w:val="pct15" w:color="auto" w:fill="FFFFFF"/>
          <w:lang w:eastAsia="en-US"/>
        </w:rPr>
        <w:t>day_count as  decimal(10,2))</w:t>
      </w:r>
      <w:r w:rsidRPr="00C970C2">
        <w:rPr>
          <w:rFonts w:ascii="Huawei Sans" w:hAnsi="Huawei Sans"/>
          <w:shd w:val="pct15" w:color="auto" w:fill="FFFFFF"/>
          <w:lang w:eastAsia="en-US"/>
        </w:rPr>
        <w:t xml:space="preserve"> </w:t>
      </w:r>
      <w:r w:rsidRPr="00C970C2">
        <w:rPr>
          <w:rFonts w:ascii="Huawei Sans" w:hAnsi="Huawei Sans" w:hint="eastAsia"/>
          <w:shd w:val="pct15" w:color="auto" w:fill="FFFFFF"/>
          <w:lang w:eastAsia="en-US"/>
        </w:rPr>
        <w:t xml:space="preserve"> </w:t>
      </w:r>
      <w:r w:rsidR="00F23E6D" w:rsidRPr="00C970C2">
        <w:rPr>
          <w:rFonts w:ascii="Huawei Sans" w:hAnsi="Huawei Sans" w:hint="eastAsia"/>
          <w:shd w:val="pct15" w:color="auto" w:fill="FFFFFF"/>
          <w:lang w:eastAsia="en-US"/>
        </w:rPr>
        <w:t>order2payment_convert_ratio</w:t>
      </w:r>
    </w:p>
    <w:p w14:paraId="07050301"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from  </w:t>
      </w:r>
    </w:p>
    <w:p w14:paraId="6650EE84"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w:t>
      </w:r>
    </w:p>
    <w:p w14:paraId="49DB1DC9"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select </w:t>
      </w:r>
    </w:p>
    <w:p w14:paraId="76128E12"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dt,</w:t>
      </w:r>
    </w:p>
    <w:p w14:paraId="40E13184"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sum(if(order_count&gt;0,1,0)) order_count,</w:t>
      </w:r>
    </w:p>
    <w:p w14:paraId="1A355ADD"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sum(if(payment_count&gt;0,1,0)) payment_count</w:t>
      </w:r>
    </w:p>
    <w:p w14:paraId="0BEB95D2"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from hive_batch.dws_user_action</w:t>
      </w:r>
    </w:p>
    <w:p w14:paraId="67DF6258"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where dt='2019-06-09'</w:t>
      </w:r>
    </w:p>
    <w:p w14:paraId="7FCCA7A0"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group by dt</w:t>
      </w:r>
    </w:p>
    <w:p w14:paraId="6947A746"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)ua join hive_batch.ads_uv_count  uv on uv.dt=ua.dt;</w:t>
      </w:r>
    </w:p>
    <w:p w14:paraId="202736B8" w14:textId="743759B0" w:rsidR="00BD1099" w:rsidRPr="00C970C2" w:rsidRDefault="00BD1099" w:rsidP="00B424A0">
      <w:pPr>
        <w:pStyle w:val="1e"/>
      </w:pPr>
      <w:r w:rsidRPr="00C970C2">
        <w:rPr>
          <w:noProof/>
        </w:rPr>
        <w:lastRenderedPageBreak/>
        <w:drawing>
          <wp:inline distT="0" distB="0" distL="0" distR="0" wp14:anchorId="0A78BAFD" wp14:editId="0C635168">
            <wp:extent cx="5400000" cy="2210400"/>
            <wp:effectExtent l="0" t="0" r="0" b="0"/>
            <wp:docPr id="36033" name="图片 36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00000" cy="2210400"/>
                    </a:xfrm>
                    <a:prstGeom prst="rect">
                      <a:avLst/>
                    </a:prstGeom>
                  </pic:spPr>
                </pic:pic>
              </a:graphicData>
            </a:graphic>
          </wp:inline>
        </w:drawing>
      </w:r>
    </w:p>
    <w:p w14:paraId="7CE915E6" w14:textId="76FE9857" w:rsidR="00F23E6D" w:rsidRPr="00C970C2" w:rsidRDefault="00F23E6D" w:rsidP="00B424A0">
      <w:pPr>
        <w:pStyle w:val="1e"/>
      </w:pPr>
      <w:r w:rsidRPr="00C970C2">
        <w:rPr>
          <w:rFonts w:hint="eastAsia"/>
        </w:rPr>
        <w:t>#</w:t>
      </w:r>
      <w:r w:rsidRPr="00C970C2">
        <w:rPr>
          <w:rFonts w:hint="eastAsia"/>
        </w:rPr>
        <w:t>查询导入</w:t>
      </w:r>
      <w:r w:rsidR="00BD1099" w:rsidRPr="00C970C2">
        <w:rPr>
          <w:rFonts w:hint="eastAsia"/>
        </w:rPr>
        <w:t>的</w:t>
      </w:r>
      <w:r w:rsidRPr="00C970C2">
        <w:rPr>
          <w:rFonts w:hint="eastAsia"/>
        </w:rPr>
        <w:t>数据。</w:t>
      </w:r>
    </w:p>
    <w:p w14:paraId="14FA00DC" w14:textId="57C0664B"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select * from ads_user_action_convert_day;</w:t>
      </w:r>
    </w:p>
    <w:p w14:paraId="55FFA567" w14:textId="5FC0E764" w:rsidR="00F23E6D" w:rsidRPr="00C970C2" w:rsidRDefault="00B71380" w:rsidP="00B424A0">
      <w:pPr>
        <w:pStyle w:val="1e"/>
      </w:pPr>
      <w:r w:rsidRPr="00C970C2">
        <w:rPr>
          <w:noProof/>
        </w:rPr>
        <w:drawing>
          <wp:inline distT="0" distB="0" distL="0" distR="0" wp14:anchorId="788A806D" wp14:editId="0679E2AA">
            <wp:extent cx="5400000" cy="1717200"/>
            <wp:effectExtent l="0" t="0" r="0" b="0"/>
            <wp:docPr id="36034" name="图片 36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400000" cy="1717200"/>
                    </a:xfrm>
                    <a:prstGeom prst="rect">
                      <a:avLst/>
                    </a:prstGeom>
                    <a:noFill/>
                    <a:ln>
                      <a:noFill/>
                    </a:ln>
                  </pic:spPr>
                </pic:pic>
              </a:graphicData>
            </a:graphic>
          </wp:inline>
        </w:drawing>
      </w:r>
    </w:p>
    <w:p w14:paraId="4B794412" w14:textId="77777777" w:rsidR="00F23E6D" w:rsidRPr="00C970C2" w:rsidRDefault="00F23E6D" w:rsidP="00F23E6D">
      <w:pPr>
        <w:pStyle w:val="30"/>
      </w:pPr>
      <w:r w:rsidRPr="00C970C2">
        <w:rPr>
          <w:rFonts w:hint="eastAsia"/>
        </w:rPr>
        <w:t>业务</w:t>
      </w:r>
      <w:r w:rsidRPr="00C970C2">
        <w:rPr>
          <w:rFonts w:hint="eastAsia"/>
        </w:rPr>
        <w:t>ADS</w:t>
      </w:r>
      <w:r w:rsidRPr="00C970C2">
        <w:rPr>
          <w:rFonts w:hint="eastAsia"/>
        </w:rPr>
        <w:t>层</w:t>
      </w:r>
      <w:r w:rsidRPr="00C970C2">
        <w:rPr>
          <w:rFonts w:hint="eastAsia"/>
        </w:rPr>
        <w:t>GMV</w:t>
      </w:r>
      <w:r w:rsidRPr="00C970C2">
        <w:rPr>
          <w:rFonts w:hint="eastAsia"/>
        </w:rPr>
        <w:t>成交总额表</w:t>
      </w:r>
    </w:p>
    <w:p w14:paraId="063556B6" w14:textId="77777777" w:rsidR="00F23E6D" w:rsidRPr="00C970C2" w:rsidRDefault="00F23E6D" w:rsidP="00B424A0">
      <w:pPr>
        <w:pStyle w:val="1e"/>
      </w:pPr>
      <w:r w:rsidRPr="00C970C2">
        <w:rPr>
          <w:rFonts w:hint="eastAsia"/>
        </w:rPr>
        <w:t>#</w:t>
      </w:r>
      <w:r w:rsidRPr="00C970C2">
        <w:rPr>
          <w:rFonts w:hint="eastAsia"/>
        </w:rPr>
        <w:t>建表语句。</w:t>
      </w:r>
    </w:p>
    <w:p w14:paraId="5181F973"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drop table if exists hive_batch.ads_gmv_sum_day;</w:t>
      </w:r>
    </w:p>
    <w:p w14:paraId="024BA1EC"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create external table hive_batch.ads_gmv_sum_day(</w:t>
      </w:r>
    </w:p>
    <w:p w14:paraId="2A8F98DA"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`dt` string COMMENT '</w:t>
      </w:r>
      <w:r w:rsidRPr="00C970C2">
        <w:rPr>
          <w:rFonts w:ascii="Huawei Sans" w:hAnsi="Huawei Sans" w:hint="eastAsia"/>
          <w:shd w:val="pct15" w:color="auto" w:fill="FFFFFF"/>
          <w:lang w:eastAsia="en-US"/>
        </w:rPr>
        <w:t>统计日期</w:t>
      </w:r>
      <w:r w:rsidRPr="00C970C2">
        <w:rPr>
          <w:rFonts w:ascii="Huawei Sans" w:hAnsi="Huawei Sans" w:hint="eastAsia"/>
          <w:shd w:val="pct15" w:color="auto" w:fill="FFFFFF"/>
          <w:lang w:eastAsia="en-US"/>
        </w:rPr>
        <w:t>',</w:t>
      </w:r>
    </w:p>
    <w:p w14:paraId="61E7ACED"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`gmv_count`  bigint COMMENT '</w:t>
      </w:r>
      <w:r w:rsidRPr="00C970C2">
        <w:rPr>
          <w:rFonts w:ascii="Huawei Sans" w:hAnsi="Huawei Sans" w:hint="eastAsia"/>
          <w:shd w:val="pct15" w:color="auto" w:fill="FFFFFF"/>
          <w:lang w:eastAsia="en-US"/>
        </w:rPr>
        <w:t>当日</w:t>
      </w:r>
      <w:r w:rsidRPr="00C970C2">
        <w:rPr>
          <w:rFonts w:ascii="Huawei Sans" w:hAnsi="Huawei Sans" w:hint="eastAsia"/>
          <w:shd w:val="pct15" w:color="auto" w:fill="FFFFFF"/>
          <w:lang w:eastAsia="en-US"/>
        </w:rPr>
        <w:t>gmv</w:t>
      </w:r>
      <w:r w:rsidRPr="00C970C2">
        <w:rPr>
          <w:rFonts w:ascii="Huawei Sans" w:hAnsi="Huawei Sans" w:hint="eastAsia"/>
          <w:shd w:val="pct15" w:color="auto" w:fill="FFFFFF"/>
          <w:lang w:eastAsia="en-US"/>
        </w:rPr>
        <w:t>订单个数</w:t>
      </w:r>
      <w:r w:rsidRPr="00C970C2">
        <w:rPr>
          <w:rFonts w:ascii="Huawei Sans" w:hAnsi="Huawei Sans" w:hint="eastAsia"/>
          <w:shd w:val="pct15" w:color="auto" w:fill="FFFFFF"/>
          <w:lang w:eastAsia="en-US"/>
        </w:rPr>
        <w:t>',</w:t>
      </w:r>
    </w:p>
    <w:p w14:paraId="0FE1E6C1"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`gmv_amount`  decimal(16,2) COMMENT '</w:t>
      </w:r>
      <w:r w:rsidRPr="00C970C2">
        <w:rPr>
          <w:rFonts w:ascii="Huawei Sans" w:hAnsi="Huawei Sans" w:hint="eastAsia"/>
          <w:shd w:val="pct15" w:color="auto" w:fill="FFFFFF"/>
          <w:lang w:eastAsia="en-US"/>
        </w:rPr>
        <w:t>当日</w:t>
      </w:r>
      <w:r w:rsidRPr="00C970C2">
        <w:rPr>
          <w:rFonts w:ascii="Huawei Sans" w:hAnsi="Huawei Sans" w:hint="eastAsia"/>
          <w:shd w:val="pct15" w:color="auto" w:fill="FFFFFF"/>
          <w:lang w:eastAsia="en-US"/>
        </w:rPr>
        <w:t>gmv</w:t>
      </w:r>
      <w:r w:rsidRPr="00C970C2">
        <w:rPr>
          <w:rFonts w:ascii="Huawei Sans" w:hAnsi="Huawei Sans" w:hint="eastAsia"/>
          <w:shd w:val="pct15" w:color="auto" w:fill="FFFFFF"/>
          <w:lang w:eastAsia="en-US"/>
        </w:rPr>
        <w:t>订单总金额</w:t>
      </w:r>
      <w:r w:rsidRPr="00C970C2">
        <w:rPr>
          <w:rFonts w:ascii="Huawei Sans" w:hAnsi="Huawei Sans" w:hint="eastAsia"/>
          <w:shd w:val="pct15" w:color="auto" w:fill="FFFFFF"/>
          <w:lang w:eastAsia="en-US"/>
        </w:rPr>
        <w:t>',</w:t>
      </w:r>
    </w:p>
    <w:p w14:paraId="685E27BE"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`gmv_payment`  decimal(16,2) COMMENT '</w:t>
      </w:r>
      <w:r w:rsidRPr="00C970C2">
        <w:rPr>
          <w:rFonts w:ascii="Huawei Sans" w:hAnsi="Huawei Sans" w:hint="eastAsia"/>
          <w:shd w:val="pct15" w:color="auto" w:fill="FFFFFF"/>
          <w:lang w:eastAsia="en-US"/>
        </w:rPr>
        <w:t>当日支付金额</w:t>
      </w:r>
      <w:r w:rsidRPr="00C970C2">
        <w:rPr>
          <w:rFonts w:ascii="Huawei Sans" w:hAnsi="Huawei Sans" w:hint="eastAsia"/>
          <w:shd w:val="pct15" w:color="auto" w:fill="FFFFFF"/>
          <w:lang w:eastAsia="en-US"/>
        </w:rPr>
        <w:t>'</w:t>
      </w:r>
    </w:p>
    <w:p w14:paraId="7F27959C"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COMMENT 'GMV'</w:t>
      </w:r>
    </w:p>
    <w:p w14:paraId="2CA38FF6"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row format delimited fields terminated by '\t'</w:t>
      </w:r>
    </w:p>
    <w:p w14:paraId="19D6A7D0"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location '/warehouse/hive_batch/ads/ads_gmv_sum_day/';</w:t>
      </w:r>
    </w:p>
    <w:p w14:paraId="4CA5D786" w14:textId="1FF39345" w:rsidR="00987C18" w:rsidRPr="00C970C2" w:rsidRDefault="00987C18" w:rsidP="00B424A0">
      <w:pPr>
        <w:pStyle w:val="1e"/>
      </w:pPr>
      <w:r w:rsidRPr="00C970C2">
        <w:rPr>
          <w:noProof/>
        </w:rPr>
        <w:lastRenderedPageBreak/>
        <w:drawing>
          <wp:inline distT="0" distB="0" distL="0" distR="0" wp14:anchorId="5E65859F" wp14:editId="71769B81">
            <wp:extent cx="5400000" cy="1540800"/>
            <wp:effectExtent l="0" t="0" r="0" b="2540"/>
            <wp:docPr id="36035" name="图片 36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0000" cy="1540800"/>
                    </a:xfrm>
                    <a:prstGeom prst="rect">
                      <a:avLst/>
                    </a:prstGeom>
                  </pic:spPr>
                </pic:pic>
              </a:graphicData>
            </a:graphic>
          </wp:inline>
        </w:drawing>
      </w:r>
    </w:p>
    <w:p w14:paraId="5AF08910" w14:textId="77777777" w:rsidR="00F23E6D" w:rsidRPr="00C970C2" w:rsidRDefault="00F23E6D" w:rsidP="00B424A0">
      <w:pPr>
        <w:pStyle w:val="1e"/>
      </w:pPr>
      <w:r w:rsidRPr="00C970C2">
        <w:rPr>
          <w:rFonts w:hint="eastAsia"/>
        </w:rPr>
        <w:t>#</w:t>
      </w:r>
      <w:r w:rsidRPr="00C970C2">
        <w:rPr>
          <w:rFonts w:hint="eastAsia"/>
        </w:rPr>
        <w:t>数据导入。</w:t>
      </w:r>
    </w:p>
    <w:p w14:paraId="687CF025"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insert into table hive_batch.ads_gmv_sum_day</w:t>
      </w:r>
    </w:p>
    <w:p w14:paraId="1C15AB29"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select </w:t>
      </w:r>
    </w:p>
    <w:p w14:paraId="06541712"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'2019-06-09' dt,</w:t>
      </w:r>
    </w:p>
    <w:p w14:paraId="6305B27A"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sum(order_count) gmv_count,</w:t>
      </w:r>
    </w:p>
    <w:p w14:paraId="6C9CE136"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sum(order_amount) gmv_amount,</w:t>
      </w:r>
    </w:p>
    <w:p w14:paraId="5978CE39"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sum(payment_amount) payment_amount </w:t>
      </w:r>
    </w:p>
    <w:p w14:paraId="0A8C596C"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from hive_batch.dws_user_action</w:t>
      </w:r>
    </w:p>
    <w:p w14:paraId="454F2940"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where dt ='2019-06-09'</w:t>
      </w:r>
    </w:p>
    <w:p w14:paraId="08EE4BC1"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group by dt;</w:t>
      </w:r>
    </w:p>
    <w:p w14:paraId="0102FD13" w14:textId="0A957567" w:rsidR="007652F0" w:rsidRPr="00C970C2" w:rsidRDefault="007652F0" w:rsidP="00B424A0">
      <w:pPr>
        <w:pStyle w:val="1e"/>
      </w:pPr>
      <w:r w:rsidRPr="00C970C2">
        <w:rPr>
          <w:noProof/>
        </w:rPr>
        <w:drawing>
          <wp:inline distT="0" distB="0" distL="0" distR="0" wp14:anchorId="22C59AAE" wp14:editId="7434B683">
            <wp:extent cx="5400000" cy="1083600"/>
            <wp:effectExtent l="0" t="0" r="0" b="2540"/>
            <wp:docPr id="36036" name="图片 36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00000" cy="1083600"/>
                    </a:xfrm>
                    <a:prstGeom prst="rect">
                      <a:avLst/>
                    </a:prstGeom>
                  </pic:spPr>
                </pic:pic>
              </a:graphicData>
            </a:graphic>
          </wp:inline>
        </w:drawing>
      </w:r>
    </w:p>
    <w:p w14:paraId="38DCD3E0" w14:textId="77777777" w:rsidR="00F23E6D" w:rsidRPr="00C970C2" w:rsidRDefault="00F23E6D" w:rsidP="00B424A0">
      <w:pPr>
        <w:pStyle w:val="1e"/>
      </w:pPr>
      <w:r w:rsidRPr="00C970C2">
        <w:rPr>
          <w:rFonts w:hint="eastAsia"/>
        </w:rPr>
        <w:t>#</w:t>
      </w:r>
      <w:r w:rsidRPr="00C970C2">
        <w:rPr>
          <w:rFonts w:hint="eastAsia"/>
        </w:rPr>
        <w:t>查询导入数据。</w:t>
      </w:r>
    </w:p>
    <w:p w14:paraId="0AB90B06" w14:textId="195D3A4A"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select * from ads_gmv_sum_day;</w:t>
      </w:r>
    </w:p>
    <w:p w14:paraId="77E8A611" w14:textId="1A3E4790" w:rsidR="00F23E6D" w:rsidRPr="00C970C2" w:rsidRDefault="0002735A" w:rsidP="00B424A0">
      <w:pPr>
        <w:pStyle w:val="1e"/>
      </w:pPr>
      <w:r w:rsidRPr="00C970C2">
        <w:rPr>
          <w:noProof/>
        </w:rPr>
        <w:drawing>
          <wp:inline distT="0" distB="0" distL="0" distR="0" wp14:anchorId="624C13B0" wp14:editId="2FACD4E4">
            <wp:extent cx="5400000" cy="1303200"/>
            <wp:effectExtent l="0" t="0" r="0" b="0"/>
            <wp:docPr id="36037" name="图片 36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00000" cy="1303200"/>
                    </a:xfrm>
                    <a:prstGeom prst="rect">
                      <a:avLst/>
                    </a:prstGeom>
                  </pic:spPr>
                </pic:pic>
              </a:graphicData>
            </a:graphic>
          </wp:inline>
        </w:drawing>
      </w:r>
    </w:p>
    <w:p w14:paraId="7CBC7B48" w14:textId="1DA3CF73" w:rsidR="00F23E6D" w:rsidRPr="00C970C2" w:rsidRDefault="00F23E6D" w:rsidP="006F063E">
      <w:pPr>
        <w:pStyle w:val="3"/>
      </w:pPr>
      <w:bookmarkStart w:id="112" w:name="_Toc48506213"/>
      <w:bookmarkStart w:id="113" w:name="_Toc49027824"/>
      <w:bookmarkStart w:id="114" w:name="_Toc67402009"/>
      <w:r w:rsidRPr="00C970C2">
        <w:rPr>
          <w:rFonts w:hint="eastAsia"/>
        </w:rPr>
        <w:t>数仓结果数据导出到关系型数据库</w:t>
      </w:r>
      <w:bookmarkEnd w:id="112"/>
      <w:bookmarkEnd w:id="113"/>
      <w:bookmarkEnd w:id="114"/>
    </w:p>
    <w:p w14:paraId="65D26B0C" w14:textId="77777777" w:rsidR="00F23E6D" w:rsidRPr="00C970C2" w:rsidRDefault="00F23E6D" w:rsidP="00F23E6D">
      <w:pPr>
        <w:pStyle w:val="30"/>
      </w:pPr>
      <w:r w:rsidRPr="00C970C2">
        <w:rPr>
          <w:rFonts w:hint="eastAsia"/>
        </w:rPr>
        <w:t>MySQL</w:t>
      </w:r>
      <w:r w:rsidRPr="00C970C2">
        <w:rPr>
          <w:rFonts w:hint="eastAsia"/>
        </w:rPr>
        <w:t>中创建每日活跃统计</w:t>
      </w:r>
    </w:p>
    <w:p w14:paraId="546188CB" w14:textId="3475AD0F" w:rsidR="00F23E6D" w:rsidRPr="00C970C2" w:rsidRDefault="0021130D" w:rsidP="00B424A0">
      <w:pPr>
        <w:pStyle w:val="1e"/>
      </w:pPr>
      <w:r w:rsidRPr="00C970C2">
        <w:rPr>
          <w:rFonts w:hint="eastAsia"/>
        </w:rPr>
        <w:t>进入到</w:t>
      </w:r>
      <w:r w:rsidR="00544094" w:rsidRPr="00C970C2">
        <w:rPr>
          <w:rFonts w:hint="eastAsia"/>
        </w:rPr>
        <w:t>RDS</w:t>
      </w:r>
      <w:r w:rsidR="00544094" w:rsidRPr="00C970C2">
        <w:rPr>
          <w:rFonts w:hint="eastAsia"/>
        </w:rPr>
        <w:t>的</w:t>
      </w:r>
      <w:r w:rsidRPr="00C970C2">
        <w:rPr>
          <w:rFonts w:hint="eastAsia"/>
        </w:rPr>
        <w:t>DAS</w:t>
      </w:r>
      <w:r w:rsidRPr="00C970C2">
        <w:rPr>
          <w:rFonts w:hint="eastAsia"/>
        </w:rPr>
        <w:t>管理</w:t>
      </w:r>
      <w:r w:rsidR="00F23E6D" w:rsidRPr="00C970C2">
        <w:rPr>
          <w:rFonts w:hint="eastAsia"/>
        </w:rPr>
        <w:t>界面，</w:t>
      </w:r>
      <w:r w:rsidRPr="00C970C2">
        <w:rPr>
          <w:rFonts w:hint="eastAsia"/>
        </w:rPr>
        <w:t>点击“</w:t>
      </w:r>
      <w:r w:rsidR="00F23E6D" w:rsidRPr="00C970C2">
        <w:rPr>
          <w:rFonts w:hint="eastAsia"/>
        </w:rPr>
        <w:t>SQL</w:t>
      </w:r>
      <w:r w:rsidR="00F23E6D" w:rsidRPr="00C970C2">
        <w:rPr>
          <w:rFonts w:hint="eastAsia"/>
        </w:rPr>
        <w:t>操作</w:t>
      </w:r>
      <w:r w:rsidRPr="00C970C2">
        <w:rPr>
          <w:rFonts w:hint="eastAsia"/>
        </w:rPr>
        <w:t>”下面的“</w:t>
      </w:r>
      <w:r w:rsidRPr="00C970C2">
        <w:rPr>
          <w:rFonts w:hint="eastAsia"/>
        </w:rPr>
        <w:t>SQL</w:t>
      </w:r>
      <w:r w:rsidRPr="00C970C2">
        <w:rPr>
          <w:rFonts w:hint="eastAsia"/>
        </w:rPr>
        <w:t>查询”</w:t>
      </w:r>
      <w:r w:rsidR="00F23E6D" w:rsidRPr="00C970C2">
        <w:rPr>
          <w:rFonts w:hint="eastAsia"/>
        </w:rPr>
        <w:t>。</w:t>
      </w:r>
    </w:p>
    <w:p w14:paraId="3CC9C0FE" w14:textId="6B2866F2" w:rsidR="00F23E6D" w:rsidRPr="00C970C2" w:rsidRDefault="00F23E6D" w:rsidP="00B424A0">
      <w:pPr>
        <w:pStyle w:val="1e"/>
      </w:pPr>
      <w:r w:rsidRPr="00C970C2">
        <w:rPr>
          <w:noProof/>
        </w:rPr>
        <w:lastRenderedPageBreak/>
        <mc:AlternateContent>
          <mc:Choice Requires="wps">
            <w:drawing>
              <wp:anchor distT="0" distB="0" distL="114300" distR="114300" simplePos="0" relativeHeight="251738112" behindDoc="0" locked="0" layoutInCell="1" allowOverlap="1" wp14:anchorId="291B6E70" wp14:editId="78FE409C">
                <wp:simplePos x="0" y="0"/>
                <wp:positionH relativeFrom="margin">
                  <wp:posOffset>2219960</wp:posOffset>
                </wp:positionH>
                <wp:positionV relativeFrom="paragraph">
                  <wp:posOffset>285115</wp:posOffset>
                </wp:positionV>
                <wp:extent cx="726830" cy="165100"/>
                <wp:effectExtent l="19050" t="19050" r="16510" b="25400"/>
                <wp:wrapNone/>
                <wp:docPr id="263" name="矩形 263"/>
                <wp:cNvGraphicFramePr/>
                <a:graphic xmlns:a="http://schemas.openxmlformats.org/drawingml/2006/main">
                  <a:graphicData uri="http://schemas.microsoft.com/office/word/2010/wordprocessingShape">
                    <wps:wsp>
                      <wps:cNvSpPr/>
                      <wps:spPr>
                        <a:xfrm>
                          <a:off x="0" y="0"/>
                          <a:ext cx="726830" cy="1651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C6BF8" id="矩形 263" o:spid="_x0000_s1026" style="position:absolute;left:0;text-align:left;margin-left:174.8pt;margin-top:22.45pt;width:57.25pt;height:13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" filled="f" strokecolor="#c7000b" strokeweight="2.25pt">
                <w10:wrap anchorx="margin"/>
              </v:rect>
            </w:pict>
          </mc:Fallback>
        </mc:AlternateContent>
      </w:r>
      <w:r w:rsidR="00544094" w:rsidRPr="00C970C2">
        <w:rPr>
          <w:noProof/>
        </w:rPr>
        <w:drawing>
          <wp:inline distT="0" distB="0" distL="0" distR="0" wp14:anchorId="08024E13" wp14:editId="3F8AC260">
            <wp:extent cx="5400000" cy="1684800"/>
            <wp:effectExtent l="19050" t="19050" r="10795" b="10795"/>
            <wp:docPr id="36040" name="图片 36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00000" cy="1684800"/>
                    </a:xfrm>
                    <a:prstGeom prst="rect">
                      <a:avLst/>
                    </a:prstGeom>
                    <a:ln w="12700">
                      <a:solidFill>
                        <a:schemeClr val="bg1">
                          <a:lumMod val="85000"/>
                        </a:schemeClr>
                      </a:solidFill>
                    </a:ln>
                  </pic:spPr>
                </pic:pic>
              </a:graphicData>
            </a:graphic>
          </wp:inline>
        </w:drawing>
      </w:r>
    </w:p>
    <w:p w14:paraId="22FDA3AC" w14:textId="77777777" w:rsidR="00F23E6D" w:rsidRPr="00C970C2" w:rsidRDefault="00F23E6D" w:rsidP="00B424A0">
      <w:pPr>
        <w:pStyle w:val="1e"/>
      </w:pPr>
      <w:r w:rsidRPr="00C970C2">
        <w:rPr>
          <w:rFonts w:hint="eastAsia"/>
        </w:rPr>
        <w:t>#</w:t>
      </w:r>
      <w:r w:rsidRPr="00C970C2">
        <w:rPr>
          <w:rFonts w:hint="eastAsia"/>
        </w:rPr>
        <w:t>在</w:t>
      </w:r>
      <w:r w:rsidRPr="00C970C2">
        <w:rPr>
          <w:rFonts w:hint="eastAsia"/>
        </w:rPr>
        <w:t>MySQL</w:t>
      </w:r>
      <w:r w:rsidRPr="00C970C2">
        <w:rPr>
          <w:rFonts w:hint="eastAsia"/>
        </w:rPr>
        <w:t>中创建</w:t>
      </w:r>
      <w:r w:rsidRPr="00C970C2">
        <w:rPr>
          <w:rFonts w:hint="eastAsia"/>
        </w:rPr>
        <w:t>ads_uv_count</w:t>
      </w:r>
      <w:r w:rsidRPr="00C970C2">
        <w:rPr>
          <w:rFonts w:hint="eastAsia"/>
        </w:rPr>
        <w:t>表。</w:t>
      </w:r>
    </w:p>
    <w:p w14:paraId="39D81F7C" w14:textId="1037FCC2" w:rsidR="00414C08" w:rsidRPr="00C970C2" w:rsidRDefault="00414C08" w:rsidP="00B424A0">
      <w:pPr>
        <w:pStyle w:val="1e"/>
      </w:pPr>
      <w:r w:rsidRPr="00C970C2">
        <w:t>在编辑器中输入如下代码</w:t>
      </w:r>
      <w:r w:rsidRPr="00C970C2">
        <w:rPr>
          <w:rFonts w:hint="eastAsia"/>
        </w:rPr>
        <w:t>：</w:t>
      </w:r>
    </w:p>
    <w:p w14:paraId="777CB753" w14:textId="3FCE0422" w:rsidR="00F23E6D" w:rsidRPr="00C970C2" w:rsidRDefault="00414C08"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u</w:t>
      </w:r>
      <w:r w:rsidR="00F23E6D" w:rsidRPr="00C970C2">
        <w:rPr>
          <w:rFonts w:ascii="Huawei Sans" w:hAnsi="Huawei Sans" w:hint="eastAsia"/>
          <w:shd w:val="pct15" w:color="auto" w:fill="FFFFFF"/>
          <w:lang w:eastAsia="en-US"/>
        </w:rPr>
        <w:t>se business_batch;</w:t>
      </w:r>
    </w:p>
    <w:p w14:paraId="0691F40D"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DROP TABLE IF EXISTS `ads_uv_count`;</w:t>
      </w:r>
    </w:p>
    <w:p w14:paraId="284C44CE"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CREATE TABLE `ads_uv_count`  (</w:t>
      </w:r>
    </w:p>
    <w:p w14:paraId="10F86184"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`dt` varchar(255) DEFAULT NULL COMMENT '</w:t>
      </w:r>
      <w:r w:rsidRPr="00C970C2">
        <w:rPr>
          <w:rFonts w:ascii="Huawei Sans" w:hAnsi="Huawei Sans" w:hint="eastAsia"/>
          <w:shd w:val="pct15" w:color="auto" w:fill="FFFFFF"/>
          <w:lang w:eastAsia="en-US"/>
        </w:rPr>
        <w:t>统计日期</w:t>
      </w:r>
      <w:r w:rsidRPr="00C970C2">
        <w:rPr>
          <w:rFonts w:ascii="Huawei Sans" w:hAnsi="Huawei Sans" w:hint="eastAsia"/>
          <w:shd w:val="pct15" w:color="auto" w:fill="FFFFFF"/>
          <w:lang w:eastAsia="en-US"/>
        </w:rPr>
        <w:t>',</w:t>
      </w:r>
    </w:p>
    <w:p w14:paraId="23C1ADCB"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`day_count` bigint(200) DEFAULT NULL COMMENT '</w:t>
      </w:r>
      <w:r w:rsidRPr="00C970C2">
        <w:rPr>
          <w:rFonts w:ascii="Huawei Sans" w:hAnsi="Huawei Sans" w:hint="eastAsia"/>
          <w:shd w:val="pct15" w:color="auto" w:fill="FFFFFF"/>
          <w:lang w:eastAsia="en-US"/>
        </w:rPr>
        <w:t>当日用户数量</w:t>
      </w:r>
      <w:r w:rsidRPr="00C970C2">
        <w:rPr>
          <w:rFonts w:ascii="Huawei Sans" w:hAnsi="Huawei Sans" w:hint="eastAsia"/>
          <w:shd w:val="pct15" w:color="auto" w:fill="FFFFFF"/>
          <w:lang w:eastAsia="en-US"/>
        </w:rPr>
        <w:t>',</w:t>
      </w:r>
    </w:p>
    <w:p w14:paraId="5834F7FF"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`wk_count` bigint(200) DEFAULT NULL COMMENT '</w:t>
      </w:r>
      <w:r w:rsidRPr="00C970C2">
        <w:rPr>
          <w:rFonts w:ascii="Huawei Sans" w:hAnsi="Huawei Sans" w:hint="eastAsia"/>
          <w:shd w:val="pct15" w:color="auto" w:fill="FFFFFF"/>
          <w:lang w:eastAsia="en-US"/>
        </w:rPr>
        <w:t>当周用户数量</w:t>
      </w:r>
      <w:r w:rsidRPr="00C970C2">
        <w:rPr>
          <w:rFonts w:ascii="Huawei Sans" w:hAnsi="Huawei Sans" w:hint="eastAsia"/>
          <w:shd w:val="pct15" w:color="auto" w:fill="FFFFFF"/>
          <w:lang w:eastAsia="en-US"/>
        </w:rPr>
        <w:t>',</w:t>
      </w:r>
    </w:p>
    <w:p w14:paraId="031AD4C5"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`mn_count` bigint(200) DEFAULT NULL COMMENT '</w:t>
      </w:r>
      <w:r w:rsidRPr="00C970C2">
        <w:rPr>
          <w:rFonts w:ascii="Huawei Sans" w:hAnsi="Huawei Sans" w:hint="eastAsia"/>
          <w:shd w:val="pct15" w:color="auto" w:fill="FFFFFF"/>
          <w:lang w:eastAsia="en-US"/>
        </w:rPr>
        <w:t>当月用户数量</w:t>
      </w:r>
      <w:r w:rsidRPr="00C970C2">
        <w:rPr>
          <w:rFonts w:ascii="Huawei Sans" w:hAnsi="Huawei Sans" w:hint="eastAsia"/>
          <w:shd w:val="pct15" w:color="auto" w:fill="FFFFFF"/>
          <w:lang w:eastAsia="en-US"/>
        </w:rPr>
        <w:t>',</w:t>
      </w:r>
    </w:p>
    <w:p w14:paraId="376148F5"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`is_weekend` varchar(200) CHARACTER SET utf8 COLLATE utf8_general_ci DEFAULT NULL COMMENT 'Y,N</w:t>
      </w:r>
      <w:r w:rsidRPr="00C970C2">
        <w:rPr>
          <w:rFonts w:ascii="Huawei Sans" w:hAnsi="Huawei Sans" w:hint="eastAsia"/>
          <w:shd w:val="pct15" w:color="auto" w:fill="FFFFFF"/>
          <w:lang w:eastAsia="en-US"/>
        </w:rPr>
        <w:t>是否是周末</w:t>
      </w:r>
      <w:r w:rsidRPr="00C970C2">
        <w:rPr>
          <w:rFonts w:ascii="Huawei Sans" w:hAnsi="Huawei Sans" w:hint="eastAsia"/>
          <w:shd w:val="pct15" w:color="auto" w:fill="FFFFFF"/>
          <w:lang w:eastAsia="en-US"/>
        </w:rPr>
        <w:t>,</w:t>
      </w:r>
      <w:r w:rsidRPr="00C970C2">
        <w:rPr>
          <w:rFonts w:ascii="Huawei Sans" w:hAnsi="Huawei Sans" w:hint="eastAsia"/>
          <w:shd w:val="pct15" w:color="auto" w:fill="FFFFFF"/>
          <w:lang w:eastAsia="en-US"/>
        </w:rPr>
        <w:t>用于得到本周最终结果</w:t>
      </w:r>
      <w:r w:rsidRPr="00C970C2">
        <w:rPr>
          <w:rFonts w:ascii="Huawei Sans" w:hAnsi="Huawei Sans" w:hint="eastAsia"/>
          <w:shd w:val="pct15" w:color="auto" w:fill="FFFFFF"/>
          <w:lang w:eastAsia="en-US"/>
        </w:rPr>
        <w:t>',</w:t>
      </w:r>
    </w:p>
    <w:p w14:paraId="2A38AC1C"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`is_monthend` varchar(200) CHARACTER SET utf8 COLLATE utf8_general_ci DEFAULT NULL COMMENT 'Y,N</w:t>
      </w:r>
      <w:r w:rsidRPr="00C970C2">
        <w:rPr>
          <w:rFonts w:ascii="Huawei Sans" w:hAnsi="Huawei Sans" w:hint="eastAsia"/>
          <w:shd w:val="pct15" w:color="auto" w:fill="FFFFFF"/>
          <w:lang w:eastAsia="en-US"/>
        </w:rPr>
        <w:t>是否是月末</w:t>
      </w:r>
      <w:r w:rsidRPr="00C970C2">
        <w:rPr>
          <w:rFonts w:ascii="Huawei Sans" w:hAnsi="Huawei Sans" w:hint="eastAsia"/>
          <w:shd w:val="pct15" w:color="auto" w:fill="FFFFFF"/>
          <w:lang w:eastAsia="en-US"/>
        </w:rPr>
        <w:t>,</w:t>
      </w:r>
      <w:r w:rsidRPr="00C970C2">
        <w:rPr>
          <w:rFonts w:ascii="Huawei Sans" w:hAnsi="Huawei Sans" w:hint="eastAsia"/>
          <w:shd w:val="pct15" w:color="auto" w:fill="FFFFFF"/>
          <w:lang w:eastAsia="en-US"/>
        </w:rPr>
        <w:t>用于得到本月最终结果</w:t>
      </w:r>
      <w:r w:rsidRPr="00C970C2">
        <w:rPr>
          <w:rFonts w:ascii="Huawei Sans" w:hAnsi="Huawei Sans" w:hint="eastAsia"/>
          <w:shd w:val="pct15" w:color="auto" w:fill="FFFFFF"/>
          <w:lang w:eastAsia="en-US"/>
        </w:rPr>
        <w:t>'</w:t>
      </w:r>
    </w:p>
    <w:p w14:paraId="5B2F7521"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ENGINE = InnoDB CHARACTER SET = utf8 COLLATE = utf8_general_ci COMMENT = '</w:t>
      </w:r>
      <w:r w:rsidRPr="00C970C2">
        <w:rPr>
          <w:rFonts w:ascii="Huawei Sans" w:hAnsi="Huawei Sans" w:hint="eastAsia"/>
          <w:shd w:val="pct15" w:color="auto" w:fill="FFFFFF"/>
          <w:lang w:eastAsia="en-US"/>
        </w:rPr>
        <w:t>每日活跃用户数量</w:t>
      </w:r>
      <w:r w:rsidRPr="00C970C2">
        <w:rPr>
          <w:rFonts w:ascii="Huawei Sans" w:hAnsi="Huawei Sans" w:hint="eastAsia"/>
          <w:shd w:val="pct15" w:color="auto" w:fill="FFFFFF"/>
          <w:lang w:eastAsia="en-US"/>
        </w:rPr>
        <w:t>' ROW_FORMAT = Dynamic;</w:t>
      </w:r>
    </w:p>
    <w:p w14:paraId="46AD4D5A" w14:textId="3A7DEB36" w:rsidR="00F23E6D" w:rsidRPr="00C970C2" w:rsidRDefault="00414C08" w:rsidP="00B424A0">
      <w:pPr>
        <w:pStyle w:val="1e"/>
      </w:pPr>
      <w:r w:rsidRPr="00C970C2">
        <w:rPr>
          <w:noProof/>
        </w:rPr>
        <mc:AlternateContent>
          <mc:Choice Requires="wps">
            <w:drawing>
              <wp:anchor distT="0" distB="0" distL="114300" distR="114300" simplePos="0" relativeHeight="251740160" behindDoc="0" locked="0" layoutInCell="1" allowOverlap="1" wp14:anchorId="4520F0B5" wp14:editId="61A5EEC7">
                <wp:simplePos x="0" y="0"/>
                <wp:positionH relativeFrom="margin">
                  <wp:posOffset>1952625</wp:posOffset>
                </wp:positionH>
                <wp:positionV relativeFrom="paragraph">
                  <wp:posOffset>736600</wp:posOffset>
                </wp:positionV>
                <wp:extent cx="726440" cy="222250"/>
                <wp:effectExtent l="19050" t="19050" r="16510" b="25400"/>
                <wp:wrapNone/>
                <wp:docPr id="268" name="矩形 268"/>
                <wp:cNvGraphicFramePr/>
                <a:graphic xmlns:a="http://schemas.openxmlformats.org/drawingml/2006/main">
                  <a:graphicData uri="http://schemas.microsoft.com/office/word/2010/wordprocessingShape">
                    <wps:wsp>
                      <wps:cNvSpPr/>
                      <wps:spPr>
                        <a:xfrm>
                          <a:off x="0" y="0"/>
                          <a:ext cx="726440" cy="2222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325CAC" id="矩形 268" o:spid="_x0000_s1026" style="position:absolute;left:0;text-align:left;margin-left:153.75pt;margin-top:58pt;width:57.2pt;height:1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" filled="f" strokecolor="#c7000b" strokeweight="2.25pt">
                <w10:wrap anchorx="margin"/>
              </v:rect>
            </w:pict>
          </mc:Fallback>
        </mc:AlternateContent>
      </w:r>
      <w:r w:rsidRPr="00C970C2">
        <w:t>点击</w:t>
      </w:r>
      <w:r w:rsidRPr="00C970C2">
        <w:rPr>
          <w:rFonts w:hint="eastAsia"/>
        </w:rPr>
        <w:t>“执行</w:t>
      </w:r>
      <w:r w:rsidRPr="00C970C2">
        <w:rPr>
          <w:rFonts w:hint="eastAsia"/>
        </w:rPr>
        <w:t>SQL</w:t>
      </w:r>
      <w:r w:rsidRPr="00C970C2">
        <w:rPr>
          <w:rFonts w:hint="eastAsia"/>
        </w:rPr>
        <w:t>”</w:t>
      </w:r>
      <w:r w:rsidRPr="00C970C2">
        <w:rPr>
          <w:noProof/>
        </w:rPr>
        <w:t xml:space="preserve"> </w:t>
      </w:r>
      <w:r w:rsidRPr="00C970C2">
        <w:rPr>
          <w:noProof/>
        </w:rPr>
        <w:drawing>
          <wp:inline distT="0" distB="0" distL="0" distR="0" wp14:anchorId="7034AF58" wp14:editId="59CCEE03">
            <wp:extent cx="5400000" cy="1519200"/>
            <wp:effectExtent l="19050" t="19050" r="10795" b="24130"/>
            <wp:docPr id="36041" name="图片 36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0000" cy="1519200"/>
                    </a:xfrm>
                    <a:prstGeom prst="rect">
                      <a:avLst/>
                    </a:prstGeom>
                    <a:ln w="12700">
                      <a:solidFill>
                        <a:schemeClr val="bg1">
                          <a:lumMod val="85000"/>
                        </a:schemeClr>
                      </a:solidFill>
                    </a:ln>
                  </pic:spPr>
                </pic:pic>
              </a:graphicData>
            </a:graphic>
          </wp:inline>
        </w:drawing>
      </w:r>
    </w:p>
    <w:p w14:paraId="017D51C9" w14:textId="77777777" w:rsidR="00F23E6D" w:rsidRPr="00C970C2" w:rsidRDefault="00F23E6D" w:rsidP="00F23E6D">
      <w:pPr>
        <w:pStyle w:val="30"/>
      </w:pPr>
      <w:r w:rsidRPr="00C970C2">
        <w:rPr>
          <w:rFonts w:hint="eastAsia"/>
        </w:rPr>
        <w:t>MySQL</w:t>
      </w:r>
      <w:r w:rsidRPr="00C970C2">
        <w:rPr>
          <w:rFonts w:hint="eastAsia"/>
        </w:rPr>
        <w:t>中创建每日用户行为转化率统计表</w:t>
      </w:r>
    </w:p>
    <w:p w14:paraId="3FB74890" w14:textId="77777777" w:rsidR="00F23E6D" w:rsidRPr="00C970C2" w:rsidRDefault="00F23E6D" w:rsidP="00B424A0">
      <w:pPr>
        <w:pStyle w:val="1e"/>
      </w:pPr>
      <w:r w:rsidRPr="00C970C2">
        <w:rPr>
          <w:rFonts w:hint="eastAsia"/>
        </w:rPr>
        <w:t>#</w:t>
      </w:r>
      <w:r w:rsidRPr="00C970C2">
        <w:rPr>
          <w:rFonts w:hint="eastAsia"/>
        </w:rPr>
        <w:t>在</w:t>
      </w:r>
      <w:r w:rsidRPr="00C970C2">
        <w:rPr>
          <w:rFonts w:hint="eastAsia"/>
        </w:rPr>
        <w:t>MySQL</w:t>
      </w:r>
      <w:r w:rsidRPr="00C970C2">
        <w:rPr>
          <w:rFonts w:hint="eastAsia"/>
        </w:rPr>
        <w:t>中创建</w:t>
      </w:r>
      <w:r w:rsidRPr="00C970C2">
        <w:rPr>
          <w:rFonts w:hint="eastAsia"/>
        </w:rPr>
        <w:t>ads_user_action_convert_day</w:t>
      </w:r>
      <w:r w:rsidRPr="00C970C2">
        <w:rPr>
          <w:rFonts w:hint="eastAsia"/>
        </w:rPr>
        <w:t>表。</w:t>
      </w:r>
    </w:p>
    <w:p w14:paraId="2655F58F" w14:textId="3EFC6685" w:rsidR="00476BFD" w:rsidRPr="00C970C2" w:rsidRDefault="00476BFD" w:rsidP="00B424A0">
      <w:pPr>
        <w:pStyle w:val="1e"/>
      </w:pPr>
      <w:r w:rsidRPr="00C970C2">
        <w:t>清空编辑器中的代码</w:t>
      </w:r>
      <w:r w:rsidRPr="00C970C2">
        <w:rPr>
          <w:rFonts w:hint="eastAsia"/>
        </w:rPr>
        <w:t>，</w:t>
      </w:r>
      <w:r w:rsidRPr="00C970C2">
        <w:t>输入如下代码并执行</w:t>
      </w:r>
      <w:r w:rsidRPr="00C970C2">
        <w:rPr>
          <w:rFonts w:hint="eastAsia"/>
        </w:rPr>
        <w:t>：</w:t>
      </w:r>
    </w:p>
    <w:p w14:paraId="75678D29" w14:textId="065D2ECA" w:rsidR="00F23E6D" w:rsidRPr="00C970C2" w:rsidRDefault="00476BF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u</w:t>
      </w:r>
      <w:r w:rsidR="00F23E6D" w:rsidRPr="00C970C2">
        <w:rPr>
          <w:rFonts w:ascii="Huawei Sans" w:hAnsi="Huawei Sans" w:hint="eastAsia"/>
          <w:shd w:val="pct15" w:color="auto" w:fill="FFFFFF"/>
          <w:lang w:eastAsia="en-US"/>
        </w:rPr>
        <w:t>se business_batch;</w:t>
      </w:r>
    </w:p>
    <w:p w14:paraId="209F42D3"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DROP TABLE IF EXISTS `ads_user_action_convert_day`;</w:t>
      </w:r>
    </w:p>
    <w:p w14:paraId="18D365E8"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lastRenderedPageBreak/>
        <w:t>CREATE TABLE `ads_user_action_convert_day`  (</w:t>
      </w:r>
    </w:p>
    <w:p w14:paraId="00F9332D"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`dt` varchar(200) DEFAULT NULL COMMENT '</w:t>
      </w:r>
      <w:r w:rsidRPr="00C970C2">
        <w:rPr>
          <w:rFonts w:ascii="Huawei Sans" w:hAnsi="Huawei Sans" w:hint="eastAsia"/>
          <w:shd w:val="pct15" w:color="auto" w:fill="FFFFFF"/>
          <w:lang w:eastAsia="en-US"/>
        </w:rPr>
        <w:t>统计日期</w:t>
      </w:r>
      <w:r w:rsidRPr="00C970C2">
        <w:rPr>
          <w:rFonts w:ascii="Huawei Sans" w:hAnsi="Huawei Sans" w:hint="eastAsia"/>
          <w:shd w:val="pct15" w:color="auto" w:fill="FFFFFF"/>
          <w:lang w:eastAsia="en-US"/>
        </w:rPr>
        <w:t>',</w:t>
      </w:r>
    </w:p>
    <w:p w14:paraId="732CFA2B"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`total_visitor_m_count` bigint(20) DEFAULT NULL COMMENT '</w:t>
      </w:r>
      <w:r w:rsidRPr="00C970C2">
        <w:rPr>
          <w:rFonts w:ascii="Huawei Sans" w:hAnsi="Huawei Sans" w:hint="eastAsia"/>
          <w:shd w:val="pct15" w:color="auto" w:fill="FFFFFF"/>
          <w:lang w:eastAsia="en-US"/>
        </w:rPr>
        <w:t>总访问人数</w:t>
      </w:r>
      <w:r w:rsidRPr="00C970C2">
        <w:rPr>
          <w:rFonts w:ascii="Huawei Sans" w:hAnsi="Huawei Sans" w:hint="eastAsia"/>
          <w:shd w:val="pct15" w:color="auto" w:fill="FFFFFF"/>
          <w:lang w:eastAsia="en-US"/>
        </w:rPr>
        <w:t>',</w:t>
      </w:r>
    </w:p>
    <w:p w14:paraId="1F864600"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`order_u_count` bigint(20) DEFAULT NULL COMMENT '</w:t>
      </w:r>
      <w:r w:rsidRPr="00C970C2">
        <w:rPr>
          <w:rFonts w:ascii="Huawei Sans" w:hAnsi="Huawei Sans" w:hint="eastAsia"/>
          <w:shd w:val="pct15" w:color="auto" w:fill="FFFFFF"/>
          <w:lang w:eastAsia="en-US"/>
        </w:rPr>
        <w:t>下单人数</w:t>
      </w:r>
      <w:r w:rsidRPr="00C970C2">
        <w:rPr>
          <w:rFonts w:ascii="Huawei Sans" w:hAnsi="Huawei Sans" w:hint="eastAsia"/>
          <w:shd w:val="pct15" w:color="auto" w:fill="FFFFFF"/>
          <w:lang w:eastAsia="en-US"/>
        </w:rPr>
        <w:t>',</w:t>
      </w:r>
    </w:p>
    <w:p w14:paraId="7D382F1C"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`visitor2order_convert_ratio` decimal(10, 2) DEFAULT NULL COMMENT '</w:t>
      </w:r>
      <w:r w:rsidRPr="00C970C2">
        <w:rPr>
          <w:rFonts w:ascii="Huawei Sans" w:hAnsi="Huawei Sans" w:hint="eastAsia"/>
          <w:shd w:val="pct15" w:color="auto" w:fill="FFFFFF"/>
          <w:lang w:eastAsia="en-US"/>
        </w:rPr>
        <w:t>访问到下单转化率</w:t>
      </w:r>
      <w:r w:rsidRPr="00C970C2">
        <w:rPr>
          <w:rFonts w:ascii="Huawei Sans" w:hAnsi="Huawei Sans" w:hint="eastAsia"/>
          <w:shd w:val="pct15" w:color="auto" w:fill="FFFFFF"/>
          <w:lang w:eastAsia="en-US"/>
        </w:rPr>
        <w:t>',</w:t>
      </w:r>
    </w:p>
    <w:p w14:paraId="6F743F74"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`payment_u_count` bigint(20) DEFAULT NULL COMMENT '</w:t>
      </w:r>
      <w:r w:rsidRPr="00C970C2">
        <w:rPr>
          <w:rFonts w:ascii="Huawei Sans" w:hAnsi="Huawei Sans" w:hint="eastAsia"/>
          <w:shd w:val="pct15" w:color="auto" w:fill="FFFFFF"/>
          <w:lang w:eastAsia="en-US"/>
        </w:rPr>
        <w:t>支付人数</w:t>
      </w:r>
      <w:r w:rsidRPr="00C970C2">
        <w:rPr>
          <w:rFonts w:ascii="Huawei Sans" w:hAnsi="Huawei Sans" w:hint="eastAsia"/>
          <w:shd w:val="pct15" w:color="auto" w:fill="FFFFFF"/>
          <w:lang w:eastAsia="en-US"/>
        </w:rPr>
        <w:t>',</w:t>
      </w:r>
    </w:p>
    <w:p w14:paraId="38B5733F" w14:textId="77777777" w:rsidR="00476BF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`order2payment_convert_ratio` decimal(10, 2) DEFAULT NULL COMMENT '</w:t>
      </w:r>
      <w:r w:rsidRPr="00C970C2">
        <w:rPr>
          <w:rFonts w:ascii="Huawei Sans" w:hAnsi="Huawei Sans" w:hint="eastAsia"/>
          <w:shd w:val="pct15" w:color="auto" w:fill="FFFFFF"/>
          <w:lang w:eastAsia="en-US"/>
        </w:rPr>
        <w:t>访问到支付的转化率</w:t>
      </w:r>
      <w:r w:rsidRPr="00C970C2">
        <w:rPr>
          <w:rFonts w:ascii="Huawei Sans" w:hAnsi="Huawei Sans" w:hint="eastAsia"/>
          <w:shd w:val="pct15" w:color="auto" w:fill="FFFFFF"/>
          <w:lang w:eastAsia="en-US"/>
        </w:rPr>
        <w:t>'</w:t>
      </w:r>
    </w:p>
    <w:p w14:paraId="4A3C37F6" w14:textId="2413189F"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ENGINE = InnoDB CHARACTER SET = utf8 COLLATE = utf8_general_ci COMMENT = '</w:t>
      </w:r>
      <w:r w:rsidRPr="00C970C2">
        <w:rPr>
          <w:rFonts w:ascii="Huawei Sans" w:hAnsi="Huawei Sans" w:hint="eastAsia"/>
          <w:shd w:val="pct15" w:color="auto" w:fill="FFFFFF"/>
          <w:lang w:eastAsia="en-US"/>
        </w:rPr>
        <w:t>每日用户行为转化率统计</w:t>
      </w:r>
      <w:r w:rsidRPr="00C970C2">
        <w:rPr>
          <w:rFonts w:ascii="Huawei Sans" w:hAnsi="Huawei Sans" w:hint="eastAsia"/>
          <w:shd w:val="pct15" w:color="auto" w:fill="FFFFFF"/>
          <w:lang w:eastAsia="en-US"/>
        </w:rPr>
        <w:t>' ROW_FORMAT = Dynamic;</w:t>
      </w:r>
    </w:p>
    <w:p w14:paraId="033BB655" w14:textId="77777777" w:rsidR="00F23E6D" w:rsidRPr="00C970C2" w:rsidRDefault="00F23E6D" w:rsidP="00F23E6D">
      <w:pPr>
        <w:pStyle w:val="30"/>
      </w:pPr>
      <w:r w:rsidRPr="00C970C2">
        <w:rPr>
          <w:rFonts w:hint="eastAsia"/>
        </w:rPr>
        <w:t>MySQL</w:t>
      </w:r>
      <w:r w:rsidRPr="00C970C2">
        <w:rPr>
          <w:rFonts w:hint="eastAsia"/>
        </w:rPr>
        <w:t>中创建</w:t>
      </w:r>
      <w:r w:rsidRPr="00C970C2">
        <w:rPr>
          <w:rFonts w:hint="eastAsia"/>
        </w:rPr>
        <w:t>GMV</w:t>
      </w:r>
      <w:r w:rsidRPr="00C970C2">
        <w:rPr>
          <w:rFonts w:hint="eastAsia"/>
        </w:rPr>
        <w:t>统计</w:t>
      </w:r>
    </w:p>
    <w:p w14:paraId="24CE85D1" w14:textId="77777777" w:rsidR="00F23E6D" w:rsidRPr="00C970C2" w:rsidRDefault="00F23E6D" w:rsidP="00B424A0">
      <w:pPr>
        <w:pStyle w:val="1e"/>
      </w:pPr>
      <w:r w:rsidRPr="00C970C2">
        <w:rPr>
          <w:rFonts w:hint="eastAsia"/>
        </w:rPr>
        <w:t>#</w:t>
      </w:r>
      <w:r w:rsidRPr="00C970C2">
        <w:rPr>
          <w:rFonts w:hint="eastAsia"/>
        </w:rPr>
        <w:t>在</w:t>
      </w:r>
      <w:r w:rsidRPr="00C970C2">
        <w:rPr>
          <w:rFonts w:hint="eastAsia"/>
        </w:rPr>
        <w:t>MySQL</w:t>
      </w:r>
      <w:r w:rsidRPr="00C970C2">
        <w:rPr>
          <w:rFonts w:hint="eastAsia"/>
        </w:rPr>
        <w:t>中创建</w:t>
      </w:r>
      <w:r w:rsidRPr="00C970C2">
        <w:rPr>
          <w:rFonts w:hint="eastAsia"/>
        </w:rPr>
        <w:t>ads_gmv_sum_day</w:t>
      </w:r>
      <w:r w:rsidRPr="00C970C2">
        <w:rPr>
          <w:rFonts w:hint="eastAsia"/>
        </w:rPr>
        <w:t>表。</w:t>
      </w:r>
    </w:p>
    <w:p w14:paraId="527BB371" w14:textId="55E5C5EA" w:rsidR="0038143E" w:rsidRPr="00C970C2" w:rsidRDefault="0038143E" w:rsidP="00B424A0">
      <w:pPr>
        <w:pStyle w:val="1e"/>
      </w:pPr>
      <w:r w:rsidRPr="00C970C2">
        <w:t>清空编辑器中的代码</w:t>
      </w:r>
      <w:r w:rsidRPr="00C970C2">
        <w:rPr>
          <w:rFonts w:hint="eastAsia"/>
        </w:rPr>
        <w:t>，</w:t>
      </w:r>
      <w:r w:rsidRPr="00C970C2">
        <w:t>输入如下代码并执行</w:t>
      </w:r>
      <w:r w:rsidRPr="00C970C2">
        <w:rPr>
          <w:rFonts w:hint="eastAsia"/>
        </w:rPr>
        <w:t>：</w:t>
      </w:r>
    </w:p>
    <w:p w14:paraId="21F0597A" w14:textId="281B7AA4" w:rsidR="00F23E6D" w:rsidRPr="00C970C2" w:rsidRDefault="0038143E"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u</w:t>
      </w:r>
      <w:r w:rsidR="00F23E6D" w:rsidRPr="00C970C2">
        <w:rPr>
          <w:rFonts w:ascii="Huawei Sans" w:hAnsi="Huawei Sans" w:hint="eastAsia"/>
          <w:shd w:val="pct15" w:color="auto" w:fill="FFFFFF"/>
          <w:lang w:eastAsia="en-US"/>
        </w:rPr>
        <w:t>se business_batch;</w:t>
      </w:r>
    </w:p>
    <w:p w14:paraId="1CA570CB"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DROP TABLE IF EXISTS ads_gmv_sum_day;</w:t>
      </w:r>
    </w:p>
    <w:p w14:paraId="11E4DC90"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CREATE TABLE ads_gmv_sum_day(</w:t>
      </w:r>
    </w:p>
    <w:p w14:paraId="13EE385D"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`dt` varchar(200) DEFAULT NULL COMMENT '</w:t>
      </w:r>
      <w:r w:rsidRPr="00C970C2">
        <w:rPr>
          <w:rFonts w:ascii="Huawei Sans" w:hAnsi="Huawei Sans" w:hint="eastAsia"/>
          <w:shd w:val="pct15" w:color="auto" w:fill="FFFFFF"/>
          <w:lang w:eastAsia="en-US"/>
        </w:rPr>
        <w:t>统计日期</w:t>
      </w:r>
      <w:r w:rsidRPr="00C970C2">
        <w:rPr>
          <w:rFonts w:ascii="Huawei Sans" w:hAnsi="Huawei Sans" w:hint="eastAsia"/>
          <w:shd w:val="pct15" w:color="auto" w:fill="FFFFFF"/>
          <w:lang w:eastAsia="en-US"/>
        </w:rPr>
        <w:t>',</w:t>
      </w:r>
    </w:p>
    <w:p w14:paraId="525A3F9D" w14:textId="77777777" w:rsidR="0038143E"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`gmv_count` bigint(20) DEFAULT NULL COMMENT '</w:t>
      </w:r>
      <w:r w:rsidRPr="00C970C2">
        <w:rPr>
          <w:rFonts w:ascii="Huawei Sans" w:hAnsi="Huawei Sans" w:hint="eastAsia"/>
          <w:shd w:val="pct15" w:color="auto" w:fill="FFFFFF"/>
          <w:lang w:eastAsia="en-US"/>
        </w:rPr>
        <w:t>当日</w:t>
      </w:r>
      <w:r w:rsidRPr="00C970C2">
        <w:rPr>
          <w:rFonts w:ascii="Huawei Sans" w:hAnsi="Huawei Sans" w:hint="eastAsia"/>
          <w:shd w:val="pct15" w:color="auto" w:fill="FFFFFF"/>
          <w:lang w:eastAsia="en-US"/>
        </w:rPr>
        <w:t>gmv</w:t>
      </w:r>
      <w:r w:rsidRPr="00C970C2">
        <w:rPr>
          <w:rFonts w:ascii="Huawei Sans" w:hAnsi="Huawei Sans" w:hint="eastAsia"/>
          <w:shd w:val="pct15" w:color="auto" w:fill="FFFFFF"/>
          <w:lang w:eastAsia="en-US"/>
        </w:rPr>
        <w:t>订单个数</w:t>
      </w:r>
      <w:r w:rsidRPr="00C970C2">
        <w:rPr>
          <w:rFonts w:ascii="Huawei Sans" w:hAnsi="Huawei Sans" w:hint="eastAsia"/>
          <w:shd w:val="pct15" w:color="auto" w:fill="FFFFFF"/>
          <w:lang w:eastAsia="en-US"/>
        </w:rPr>
        <w:t>',</w:t>
      </w:r>
    </w:p>
    <w:p w14:paraId="349493CF" w14:textId="6B4738A2"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`gmv_amount` decimal(16, 2) DEFAULT NULL COMMENT '</w:t>
      </w:r>
      <w:r w:rsidRPr="00C970C2">
        <w:rPr>
          <w:rFonts w:ascii="Huawei Sans" w:hAnsi="Huawei Sans" w:hint="eastAsia"/>
          <w:shd w:val="pct15" w:color="auto" w:fill="FFFFFF"/>
          <w:lang w:eastAsia="en-US"/>
        </w:rPr>
        <w:t>当日</w:t>
      </w:r>
      <w:r w:rsidRPr="00C970C2">
        <w:rPr>
          <w:rFonts w:ascii="Huawei Sans" w:hAnsi="Huawei Sans" w:hint="eastAsia"/>
          <w:shd w:val="pct15" w:color="auto" w:fill="FFFFFF"/>
          <w:lang w:eastAsia="en-US"/>
        </w:rPr>
        <w:t>gmv</w:t>
      </w:r>
      <w:r w:rsidRPr="00C970C2">
        <w:rPr>
          <w:rFonts w:ascii="Huawei Sans" w:hAnsi="Huawei Sans" w:hint="eastAsia"/>
          <w:shd w:val="pct15" w:color="auto" w:fill="FFFFFF"/>
          <w:lang w:eastAsia="en-US"/>
        </w:rPr>
        <w:t>订单总金额</w:t>
      </w:r>
      <w:r w:rsidRPr="00C970C2">
        <w:rPr>
          <w:rFonts w:ascii="Huawei Sans" w:hAnsi="Huawei Sans" w:hint="eastAsia"/>
          <w:shd w:val="pct15" w:color="auto" w:fill="FFFFFF"/>
          <w:lang w:eastAsia="en-US"/>
        </w:rPr>
        <w:t>',</w:t>
      </w:r>
    </w:p>
    <w:p w14:paraId="42F72AEA"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`gmv_payment` decimal(16, 2) DEFAULT NULL COMMENT '</w:t>
      </w:r>
      <w:r w:rsidRPr="00C970C2">
        <w:rPr>
          <w:rFonts w:ascii="Huawei Sans" w:hAnsi="Huawei Sans" w:hint="eastAsia"/>
          <w:shd w:val="pct15" w:color="auto" w:fill="FFFFFF"/>
          <w:lang w:eastAsia="en-US"/>
        </w:rPr>
        <w:t>当日支付金额</w:t>
      </w:r>
      <w:r w:rsidRPr="00C970C2">
        <w:rPr>
          <w:rFonts w:ascii="Huawei Sans" w:hAnsi="Huawei Sans" w:hint="eastAsia"/>
          <w:shd w:val="pct15" w:color="auto" w:fill="FFFFFF"/>
          <w:lang w:eastAsia="en-US"/>
        </w:rPr>
        <w:t>'</w:t>
      </w:r>
    </w:p>
    <w:p w14:paraId="1F362E1F"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ENGINE = InnoDB CHARACTER SET = utf8 COLLATE = utf8_general_ci COMMENT = 'GMV ' ROW_FORMAT = Dynamic;</w:t>
      </w:r>
    </w:p>
    <w:p w14:paraId="7C94304D" w14:textId="3AE3E6BA" w:rsidR="00F23E6D" w:rsidRPr="00C970C2" w:rsidRDefault="00F23E6D" w:rsidP="00B424A0">
      <w:pPr>
        <w:pStyle w:val="1e"/>
      </w:pPr>
      <w:r w:rsidRPr="00C970C2">
        <w:rPr>
          <w:rFonts w:hint="eastAsia"/>
        </w:rPr>
        <w:t>执行</w:t>
      </w:r>
      <w:r w:rsidRPr="00C970C2">
        <w:rPr>
          <w:rFonts w:hint="eastAsia"/>
        </w:rPr>
        <w:t>SQL</w:t>
      </w:r>
      <w:r w:rsidRPr="00C970C2">
        <w:rPr>
          <w:rFonts w:hint="eastAsia"/>
        </w:rPr>
        <w:t>完毕后，</w:t>
      </w:r>
      <w:r w:rsidR="003D443A" w:rsidRPr="00C970C2">
        <w:rPr>
          <w:rFonts w:hint="eastAsia"/>
        </w:rPr>
        <w:t>点击刷新按钮可以看到</w:t>
      </w:r>
      <w:r w:rsidRPr="00C970C2">
        <w:rPr>
          <w:rFonts w:hint="eastAsia"/>
        </w:rPr>
        <w:t>MySQL</w:t>
      </w:r>
      <w:r w:rsidRPr="00C970C2">
        <w:rPr>
          <w:rFonts w:hint="eastAsia"/>
        </w:rPr>
        <w:t>中总共有</w:t>
      </w:r>
      <w:r w:rsidRPr="00C970C2">
        <w:rPr>
          <w:rFonts w:hint="eastAsia"/>
        </w:rPr>
        <w:t>5</w:t>
      </w:r>
      <w:r w:rsidRPr="00C970C2">
        <w:rPr>
          <w:rFonts w:hint="eastAsia"/>
        </w:rPr>
        <w:t>张表：</w:t>
      </w:r>
    </w:p>
    <w:p w14:paraId="5C0E0065" w14:textId="30665B5E" w:rsidR="00F23E6D" w:rsidRPr="00C970C2" w:rsidRDefault="0038143E" w:rsidP="00B424A0">
      <w:pPr>
        <w:pStyle w:val="1e"/>
      </w:pPr>
      <w:r w:rsidRPr="00C970C2">
        <w:rPr>
          <w:noProof/>
        </w:rPr>
        <mc:AlternateContent>
          <mc:Choice Requires="wps">
            <w:drawing>
              <wp:anchor distT="0" distB="0" distL="114300" distR="114300" simplePos="0" relativeHeight="251915264" behindDoc="0" locked="0" layoutInCell="1" allowOverlap="1" wp14:anchorId="0D331743" wp14:editId="27693B15">
                <wp:simplePos x="0" y="0"/>
                <wp:positionH relativeFrom="margin">
                  <wp:posOffset>2061210</wp:posOffset>
                </wp:positionH>
                <wp:positionV relativeFrom="paragraph">
                  <wp:posOffset>861060</wp:posOffset>
                </wp:positionV>
                <wp:extent cx="281940" cy="266700"/>
                <wp:effectExtent l="19050" t="19050" r="22860" b="19050"/>
                <wp:wrapNone/>
                <wp:docPr id="36044" name="矩形 36044"/>
                <wp:cNvGraphicFramePr/>
                <a:graphic xmlns:a="http://schemas.openxmlformats.org/drawingml/2006/main">
                  <a:graphicData uri="http://schemas.microsoft.com/office/word/2010/wordprocessingShape">
                    <wps:wsp>
                      <wps:cNvSpPr/>
                      <wps:spPr>
                        <a:xfrm>
                          <a:off x="0" y="0"/>
                          <a:ext cx="281940" cy="2667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6BA3A" id="矩形 36044" o:spid="_x0000_s1026" style="position:absolute;left:0;text-align:left;margin-left:162.3pt;margin-top:67.8pt;width:22.2pt;height:21pt;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" filled="f" strokecolor="#c7000b" strokeweight="2.25pt">
                <w10:wrap anchorx="margin"/>
              </v:rect>
            </w:pict>
          </mc:Fallback>
        </mc:AlternateContent>
      </w:r>
      <w:r w:rsidRPr="00C970C2">
        <w:rPr>
          <w:noProof/>
        </w:rPr>
        <mc:AlternateContent>
          <mc:Choice Requires="wps">
            <w:drawing>
              <wp:anchor distT="0" distB="0" distL="114300" distR="114300" simplePos="0" relativeHeight="251913216" behindDoc="0" locked="0" layoutInCell="1" allowOverlap="1" wp14:anchorId="6C8CF4F1" wp14:editId="61CBE5A9">
                <wp:simplePos x="0" y="0"/>
                <wp:positionH relativeFrom="margin">
                  <wp:posOffset>905510</wp:posOffset>
                </wp:positionH>
                <wp:positionV relativeFrom="paragraph">
                  <wp:posOffset>1159510</wp:posOffset>
                </wp:positionV>
                <wp:extent cx="1390650" cy="768350"/>
                <wp:effectExtent l="19050" t="19050" r="19050" b="12700"/>
                <wp:wrapNone/>
                <wp:docPr id="36043" name="矩形 36043"/>
                <wp:cNvGraphicFramePr/>
                <a:graphic xmlns:a="http://schemas.openxmlformats.org/drawingml/2006/main">
                  <a:graphicData uri="http://schemas.microsoft.com/office/word/2010/wordprocessingShape">
                    <wps:wsp>
                      <wps:cNvSpPr/>
                      <wps:spPr>
                        <a:xfrm>
                          <a:off x="0" y="0"/>
                          <a:ext cx="1390650" cy="7683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6234C" id="矩形 36043" o:spid="_x0000_s1026" style="position:absolute;left:0;text-align:left;margin-left:71.3pt;margin-top:91.3pt;width:109.5pt;height:60.5pt;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" filled="f" strokecolor="#c7000b" strokeweight="2.25pt">
                <w10:wrap anchorx="margin"/>
              </v:rect>
            </w:pict>
          </mc:Fallback>
        </mc:AlternateContent>
      </w:r>
      <w:r w:rsidRPr="00C970C2">
        <w:rPr>
          <w:noProof/>
        </w:rPr>
        <w:drawing>
          <wp:inline distT="0" distB="0" distL="0" distR="0" wp14:anchorId="38374721" wp14:editId="53E6C06D">
            <wp:extent cx="5400000" cy="2016000"/>
            <wp:effectExtent l="19050" t="19050" r="10795" b="22860"/>
            <wp:docPr id="36042" name="图片 36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00000" cy="2016000"/>
                    </a:xfrm>
                    <a:prstGeom prst="rect">
                      <a:avLst/>
                    </a:prstGeom>
                    <a:ln w="12700">
                      <a:solidFill>
                        <a:schemeClr val="bg1">
                          <a:lumMod val="85000"/>
                        </a:schemeClr>
                      </a:solidFill>
                    </a:ln>
                  </pic:spPr>
                </pic:pic>
              </a:graphicData>
            </a:graphic>
          </wp:inline>
        </w:drawing>
      </w:r>
    </w:p>
    <w:p w14:paraId="2031F770" w14:textId="0C55A3A6" w:rsidR="00F23E6D" w:rsidRPr="00C970C2" w:rsidRDefault="00F23E6D" w:rsidP="00F23E6D">
      <w:pPr>
        <w:pStyle w:val="30"/>
      </w:pPr>
      <w:r w:rsidRPr="00C970C2">
        <w:rPr>
          <w:rFonts w:hint="eastAsia"/>
        </w:rPr>
        <w:t>使用</w:t>
      </w:r>
      <w:r w:rsidRPr="00C970C2">
        <w:rPr>
          <w:rFonts w:hint="eastAsia"/>
        </w:rPr>
        <w:t>Loader</w:t>
      </w:r>
      <w:r w:rsidRPr="00C970C2">
        <w:rPr>
          <w:rFonts w:hint="eastAsia"/>
        </w:rPr>
        <w:t>导</w:t>
      </w:r>
      <w:r w:rsidR="00EB03F8" w:rsidRPr="00C970C2">
        <w:rPr>
          <w:rFonts w:hint="eastAsia"/>
        </w:rPr>
        <w:t>出</w:t>
      </w:r>
      <w:r w:rsidRPr="00C970C2">
        <w:rPr>
          <w:rFonts w:hint="eastAsia"/>
        </w:rPr>
        <w:t>数据</w:t>
      </w:r>
    </w:p>
    <w:p w14:paraId="37EE47E0" w14:textId="248373A5" w:rsidR="00F23E6D" w:rsidRPr="00C970C2" w:rsidRDefault="00F23E6D" w:rsidP="00B424A0">
      <w:pPr>
        <w:pStyle w:val="1e"/>
      </w:pPr>
      <w:r w:rsidRPr="00C970C2">
        <w:rPr>
          <w:rFonts w:hint="eastAsia"/>
        </w:rPr>
        <w:t>#</w:t>
      </w:r>
      <w:r w:rsidRPr="00C970C2">
        <w:rPr>
          <w:rFonts w:hint="eastAsia"/>
        </w:rPr>
        <w:t>参照将</w:t>
      </w:r>
      <w:r w:rsidRPr="00C970C2">
        <w:rPr>
          <w:rFonts w:hint="eastAsia"/>
        </w:rPr>
        <w:t>MySQL</w:t>
      </w:r>
      <w:r w:rsidRPr="00C970C2">
        <w:rPr>
          <w:rFonts w:hint="eastAsia"/>
        </w:rPr>
        <w:t>数据导入</w:t>
      </w:r>
      <w:r w:rsidRPr="00C970C2">
        <w:rPr>
          <w:rFonts w:hint="eastAsia"/>
        </w:rPr>
        <w:t>Hive</w:t>
      </w:r>
      <w:r w:rsidR="00EB03F8" w:rsidRPr="00C970C2">
        <w:rPr>
          <w:rFonts w:hint="eastAsia"/>
        </w:rPr>
        <w:t>的方法，把</w:t>
      </w:r>
      <w:r w:rsidRPr="00C970C2">
        <w:rPr>
          <w:rFonts w:hint="eastAsia"/>
        </w:rPr>
        <w:t>Hive</w:t>
      </w:r>
      <w:r w:rsidRPr="00C970C2">
        <w:rPr>
          <w:rFonts w:hint="eastAsia"/>
        </w:rPr>
        <w:t>数据导出到</w:t>
      </w:r>
      <w:r w:rsidRPr="00C970C2">
        <w:rPr>
          <w:rFonts w:hint="eastAsia"/>
        </w:rPr>
        <w:t>MySQL</w:t>
      </w:r>
      <w:r w:rsidRPr="00C970C2">
        <w:rPr>
          <w:rFonts w:hint="eastAsia"/>
        </w:rPr>
        <w:t>中。</w:t>
      </w:r>
    </w:p>
    <w:p w14:paraId="4B481B17" w14:textId="77777777" w:rsidR="00F23E6D" w:rsidRPr="00C970C2" w:rsidRDefault="00F23E6D" w:rsidP="00B424A0">
      <w:pPr>
        <w:pStyle w:val="1e"/>
      </w:pPr>
      <w:r w:rsidRPr="00C970C2">
        <w:rPr>
          <w:rFonts w:hint="eastAsia"/>
        </w:rPr>
        <w:lastRenderedPageBreak/>
        <w:t>#</w:t>
      </w:r>
      <w:r w:rsidRPr="00C970C2">
        <w:rPr>
          <w:rFonts w:hint="eastAsia"/>
        </w:rPr>
        <w:t>新建任务</w:t>
      </w:r>
      <w:r w:rsidRPr="00C970C2">
        <w:rPr>
          <w:rFonts w:hint="eastAsia"/>
        </w:rPr>
        <w:t>ads_uv_count_job</w:t>
      </w:r>
      <w:r w:rsidRPr="00C970C2">
        <w:rPr>
          <w:rFonts w:hint="eastAsia"/>
        </w:rPr>
        <w:t>，导出</w:t>
      </w:r>
      <w:r w:rsidRPr="00C970C2">
        <w:rPr>
          <w:rFonts w:hint="eastAsia"/>
        </w:rPr>
        <w:t>ads_uv_count</w:t>
      </w:r>
      <w:r w:rsidRPr="00C970C2">
        <w:rPr>
          <w:rFonts w:hint="eastAsia"/>
        </w:rPr>
        <w:t>表。</w:t>
      </w:r>
    </w:p>
    <w:p w14:paraId="6D7C2DB3" w14:textId="11629015" w:rsidR="00F72C5B" w:rsidRPr="00C970C2" w:rsidRDefault="00F72C5B" w:rsidP="00B424A0">
      <w:pPr>
        <w:pStyle w:val="1e"/>
      </w:pPr>
      <w:r w:rsidRPr="00C970C2">
        <w:t>连接信息</w:t>
      </w:r>
      <w:r w:rsidRPr="00C970C2">
        <w:rPr>
          <w:rFonts w:hint="eastAsia"/>
        </w:rPr>
        <w:t>。</w:t>
      </w:r>
    </w:p>
    <w:p w14:paraId="28441C78" w14:textId="235F2C98" w:rsidR="00F23E6D" w:rsidRPr="00C970C2" w:rsidRDefault="003E2736" w:rsidP="00B424A0">
      <w:pPr>
        <w:pStyle w:val="1e"/>
      </w:pPr>
      <w:r w:rsidRPr="00C970C2">
        <w:rPr>
          <w:noProof/>
        </w:rPr>
        <w:drawing>
          <wp:inline distT="0" distB="0" distL="0" distR="0" wp14:anchorId="1D91B159" wp14:editId="6EF145AF">
            <wp:extent cx="5400000" cy="2019600"/>
            <wp:effectExtent l="19050" t="19050" r="10795" b="19050"/>
            <wp:docPr id="36046" name="图片 36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400000" cy="2019600"/>
                    </a:xfrm>
                    <a:prstGeom prst="rect">
                      <a:avLst/>
                    </a:prstGeom>
                    <a:ln w="12700">
                      <a:solidFill>
                        <a:schemeClr val="bg1">
                          <a:lumMod val="85000"/>
                        </a:schemeClr>
                      </a:solidFill>
                    </a:ln>
                  </pic:spPr>
                </pic:pic>
              </a:graphicData>
            </a:graphic>
          </wp:inline>
        </w:drawing>
      </w:r>
    </w:p>
    <w:p w14:paraId="0D3E2789" w14:textId="1E8ED327" w:rsidR="00F72C5B" w:rsidRPr="00C970C2" w:rsidRDefault="00F72C5B" w:rsidP="00B424A0">
      <w:pPr>
        <w:pStyle w:val="1e"/>
      </w:pPr>
      <w:r w:rsidRPr="00C970C2">
        <w:t>Hive</w:t>
      </w:r>
      <w:r w:rsidRPr="00C970C2">
        <w:t>信息</w:t>
      </w:r>
      <w:r w:rsidRPr="00C970C2">
        <w:rPr>
          <w:rFonts w:hint="eastAsia"/>
        </w:rPr>
        <w:t>。</w:t>
      </w:r>
    </w:p>
    <w:p w14:paraId="4F082706" w14:textId="5647A2A6" w:rsidR="00F23E6D" w:rsidRPr="00C970C2" w:rsidRDefault="00FC1344" w:rsidP="00B424A0">
      <w:pPr>
        <w:pStyle w:val="1e"/>
      </w:pPr>
      <w:r w:rsidRPr="00C970C2">
        <w:rPr>
          <w:noProof/>
        </w:rPr>
        <w:drawing>
          <wp:inline distT="0" distB="0" distL="0" distR="0" wp14:anchorId="3F94398A" wp14:editId="3F5A2A3E">
            <wp:extent cx="5400000" cy="1915200"/>
            <wp:effectExtent l="19050" t="19050" r="10795" b="27940"/>
            <wp:docPr id="36048" name="图片 36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400000" cy="1915200"/>
                    </a:xfrm>
                    <a:prstGeom prst="rect">
                      <a:avLst/>
                    </a:prstGeom>
                    <a:ln w="12700">
                      <a:solidFill>
                        <a:schemeClr val="bg1">
                          <a:lumMod val="85000"/>
                        </a:schemeClr>
                      </a:solidFill>
                    </a:ln>
                  </pic:spPr>
                </pic:pic>
              </a:graphicData>
            </a:graphic>
          </wp:inline>
        </w:drawing>
      </w:r>
    </w:p>
    <w:p w14:paraId="06CDEDCB" w14:textId="69B956D8" w:rsidR="00F23E6D" w:rsidRPr="00C970C2" w:rsidRDefault="00F23E6D" w:rsidP="00B424A0">
      <w:pPr>
        <w:pStyle w:val="1e"/>
      </w:pPr>
      <w:r w:rsidRPr="00C970C2">
        <w:rPr>
          <w:rFonts w:hint="eastAsia"/>
        </w:rPr>
        <w:t>MySQL</w:t>
      </w:r>
      <w:r w:rsidR="00F72C5B" w:rsidRPr="00C970C2">
        <w:rPr>
          <w:rFonts w:hint="eastAsia"/>
        </w:rPr>
        <w:t>信息</w:t>
      </w:r>
      <w:r w:rsidRPr="00C970C2">
        <w:rPr>
          <w:rFonts w:hint="eastAsia"/>
        </w:rPr>
        <w:t>。</w:t>
      </w:r>
    </w:p>
    <w:p w14:paraId="25284BB5" w14:textId="18CE02B5" w:rsidR="00F23E6D" w:rsidRPr="00C970C2" w:rsidRDefault="00367D29" w:rsidP="00B424A0">
      <w:pPr>
        <w:pStyle w:val="1e"/>
      </w:pPr>
      <w:r w:rsidRPr="00C970C2">
        <w:rPr>
          <w:noProof/>
        </w:rPr>
        <w:drawing>
          <wp:inline distT="0" distB="0" distL="0" distR="0" wp14:anchorId="0AAC535E" wp14:editId="0FDAD9F4">
            <wp:extent cx="5400000" cy="1810800"/>
            <wp:effectExtent l="19050" t="19050" r="10795" b="18415"/>
            <wp:docPr id="36049" name="图片 36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400000" cy="1810800"/>
                    </a:xfrm>
                    <a:prstGeom prst="rect">
                      <a:avLst/>
                    </a:prstGeom>
                    <a:ln w="12700">
                      <a:solidFill>
                        <a:schemeClr val="bg1">
                          <a:lumMod val="85000"/>
                        </a:schemeClr>
                      </a:solidFill>
                    </a:ln>
                  </pic:spPr>
                </pic:pic>
              </a:graphicData>
            </a:graphic>
          </wp:inline>
        </w:drawing>
      </w:r>
    </w:p>
    <w:p w14:paraId="15ED12C2" w14:textId="7E3384B0" w:rsidR="00F23E6D" w:rsidRPr="00C970C2" w:rsidRDefault="00F23E6D" w:rsidP="00B424A0">
      <w:pPr>
        <w:pStyle w:val="1e"/>
      </w:pPr>
      <w:r w:rsidRPr="00C970C2">
        <w:rPr>
          <w:rFonts w:hint="eastAsia"/>
        </w:rPr>
        <w:t>字段映射。</w:t>
      </w:r>
    </w:p>
    <w:p w14:paraId="42F55233" w14:textId="0555FA3A" w:rsidR="00F23E6D" w:rsidRPr="00C970C2" w:rsidRDefault="001F512A" w:rsidP="00B424A0">
      <w:pPr>
        <w:pStyle w:val="1e"/>
      </w:pPr>
      <w:r w:rsidRPr="00C970C2">
        <w:rPr>
          <w:noProof/>
        </w:rPr>
        <w:lastRenderedPageBreak/>
        <w:drawing>
          <wp:inline distT="0" distB="0" distL="0" distR="0" wp14:anchorId="6F69815E" wp14:editId="468452F6">
            <wp:extent cx="5400000" cy="2455200"/>
            <wp:effectExtent l="19050" t="19050" r="10795" b="21590"/>
            <wp:docPr id="36051" name="图片 36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400000" cy="2455200"/>
                    </a:xfrm>
                    <a:prstGeom prst="rect">
                      <a:avLst/>
                    </a:prstGeom>
                    <a:ln w="12700">
                      <a:solidFill>
                        <a:schemeClr val="bg1">
                          <a:lumMod val="85000"/>
                        </a:schemeClr>
                      </a:solidFill>
                    </a:ln>
                  </pic:spPr>
                </pic:pic>
              </a:graphicData>
            </a:graphic>
          </wp:inline>
        </w:drawing>
      </w:r>
    </w:p>
    <w:p w14:paraId="585F516E" w14:textId="4D29EE13" w:rsidR="00F23E6D" w:rsidRPr="00C970C2" w:rsidRDefault="00741CDF" w:rsidP="00B424A0">
      <w:pPr>
        <w:pStyle w:val="1e"/>
      </w:pPr>
      <w:r w:rsidRPr="00C970C2">
        <w:rPr>
          <w:rFonts w:hint="eastAsia"/>
        </w:rPr>
        <w:t>执行任务</w:t>
      </w:r>
      <w:r w:rsidR="00F23E6D" w:rsidRPr="00C970C2">
        <w:rPr>
          <w:rFonts w:hint="eastAsia"/>
        </w:rPr>
        <w:t>。</w:t>
      </w:r>
    </w:p>
    <w:p w14:paraId="5BC3E02C" w14:textId="12E75DCB" w:rsidR="00F23E6D" w:rsidRPr="00C970C2" w:rsidRDefault="003A77EA" w:rsidP="00B424A0">
      <w:pPr>
        <w:pStyle w:val="1e"/>
      </w:pPr>
      <w:r w:rsidRPr="00C970C2">
        <w:rPr>
          <w:noProof/>
        </w:rPr>
        <w:drawing>
          <wp:inline distT="0" distB="0" distL="0" distR="0" wp14:anchorId="7874DE31" wp14:editId="6A718241">
            <wp:extent cx="5400000" cy="1857600"/>
            <wp:effectExtent l="19050" t="19050" r="10795" b="28575"/>
            <wp:docPr id="36052" name="图片 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400000" cy="1857600"/>
                    </a:xfrm>
                    <a:prstGeom prst="rect">
                      <a:avLst/>
                    </a:prstGeom>
                    <a:ln w="12700">
                      <a:solidFill>
                        <a:schemeClr val="bg1">
                          <a:lumMod val="85000"/>
                        </a:schemeClr>
                      </a:solidFill>
                    </a:ln>
                  </pic:spPr>
                </pic:pic>
              </a:graphicData>
            </a:graphic>
          </wp:inline>
        </w:drawing>
      </w:r>
    </w:p>
    <w:p w14:paraId="1D1EFDF9" w14:textId="77777777" w:rsidR="00F23E6D" w:rsidRPr="00C970C2" w:rsidRDefault="00F23E6D" w:rsidP="00B424A0">
      <w:pPr>
        <w:pStyle w:val="1e"/>
      </w:pPr>
      <w:r w:rsidRPr="00C970C2">
        <w:rPr>
          <w:rFonts w:hint="eastAsia"/>
        </w:rPr>
        <w:t>#ads_uv_count</w:t>
      </w:r>
      <w:r w:rsidRPr="00C970C2">
        <w:rPr>
          <w:rFonts w:hint="eastAsia"/>
        </w:rPr>
        <w:t>导入成功。</w:t>
      </w:r>
    </w:p>
    <w:p w14:paraId="754B2FD9" w14:textId="4D9BF557" w:rsidR="00EE35C8" w:rsidRPr="00C970C2" w:rsidRDefault="00EE35C8" w:rsidP="00B424A0">
      <w:pPr>
        <w:pStyle w:val="1e"/>
      </w:pPr>
      <w:r w:rsidRPr="00C970C2">
        <w:rPr>
          <w:noProof/>
        </w:rPr>
        <mc:AlternateContent>
          <mc:Choice Requires="wps">
            <w:drawing>
              <wp:anchor distT="0" distB="0" distL="114300" distR="114300" simplePos="0" relativeHeight="251741184" behindDoc="0" locked="0" layoutInCell="1" allowOverlap="1" wp14:anchorId="019B852A" wp14:editId="29475762">
                <wp:simplePos x="0" y="0"/>
                <wp:positionH relativeFrom="margin">
                  <wp:posOffset>852170</wp:posOffset>
                </wp:positionH>
                <wp:positionV relativeFrom="paragraph">
                  <wp:posOffset>1014095</wp:posOffset>
                </wp:positionV>
                <wp:extent cx="5196840" cy="198852"/>
                <wp:effectExtent l="19050" t="19050" r="22860" b="10795"/>
                <wp:wrapNone/>
                <wp:docPr id="276" name="矩形 276"/>
                <wp:cNvGraphicFramePr/>
                <a:graphic xmlns:a="http://schemas.openxmlformats.org/drawingml/2006/main">
                  <a:graphicData uri="http://schemas.microsoft.com/office/word/2010/wordprocessingShape">
                    <wps:wsp>
                      <wps:cNvSpPr/>
                      <wps:spPr>
                        <a:xfrm>
                          <a:off x="0" y="0"/>
                          <a:ext cx="5196840" cy="19885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F8206E" id="矩形 276" o:spid="_x0000_s1026" style="position:absolute;left:0;text-align:left;margin-left:67.1pt;margin-top:79.85pt;width:409.2pt;height:15.6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" filled="f" strokecolor="#c7000b" strokeweight="2.25pt">
                <w10:wrap anchorx="margin"/>
              </v:rect>
            </w:pict>
          </mc:Fallback>
        </mc:AlternateContent>
      </w:r>
      <w:r w:rsidRPr="00C970C2">
        <w:rPr>
          <w:noProof/>
        </w:rPr>
        <w:drawing>
          <wp:inline distT="0" distB="0" distL="0" distR="0" wp14:anchorId="6B29DD10" wp14:editId="64720222">
            <wp:extent cx="5400000" cy="1234800"/>
            <wp:effectExtent l="19050" t="19050" r="10795" b="22860"/>
            <wp:docPr id="36053" name="图片 36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00000" cy="1234800"/>
                    </a:xfrm>
                    <a:prstGeom prst="rect">
                      <a:avLst/>
                    </a:prstGeom>
                    <a:ln w="12700">
                      <a:solidFill>
                        <a:schemeClr val="bg1">
                          <a:lumMod val="85000"/>
                        </a:schemeClr>
                      </a:solidFill>
                    </a:ln>
                  </pic:spPr>
                </pic:pic>
              </a:graphicData>
            </a:graphic>
          </wp:inline>
        </w:drawing>
      </w:r>
    </w:p>
    <w:p w14:paraId="6CF09BB4" w14:textId="77777777" w:rsidR="00F23E6D" w:rsidRPr="00C970C2" w:rsidRDefault="00F23E6D" w:rsidP="00B424A0">
      <w:pPr>
        <w:pStyle w:val="1e"/>
      </w:pPr>
      <w:r w:rsidRPr="00C970C2">
        <w:rPr>
          <w:rFonts w:hint="eastAsia"/>
        </w:rPr>
        <w:t>#MySQL</w:t>
      </w:r>
      <w:r w:rsidRPr="00C970C2">
        <w:rPr>
          <w:rFonts w:hint="eastAsia"/>
        </w:rPr>
        <w:t>里查看结果。</w:t>
      </w:r>
    </w:p>
    <w:p w14:paraId="6AFD8F5F" w14:textId="77777777" w:rsidR="00276E3E" w:rsidRPr="00C970C2" w:rsidRDefault="00F23E6D" w:rsidP="00B424A0">
      <w:pPr>
        <w:pStyle w:val="1e"/>
      </w:pPr>
      <w:r w:rsidRPr="00C970C2">
        <w:rPr>
          <w:rFonts w:hint="eastAsia"/>
        </w:rPr>
        <w:t>在</w:t>
      </w:r>
      <w:r w:rsidR="007D75BC" w:rsidRPr="00C970C2">
        <w:rPr>
          <w:rFonts w:hint="eastAsia"/>
        </w:rPr>
        <w:t>DAS</w:t>
      </w:r>
      <w:r w:rsidRPr="00C970C2">
        <w:rPr>
          <w:rFonts w:hint="eastAsia"/>
        </w:rPr>
        <w:t>管理界面，点击数据库</w:t>
      </w:r>
      <w:r w:rsidR="00276E3E" w:rsidRPr="00C970C2">
        <w:rPr>
          <w:rFonts w:hint="eastAsia"/>
        </w:rPr>
        <w:t>后面的“</w:t>
      </w:r>
      <w:r w:rsidRPr="00C970C2">
        <w:rPr>
          <w:rFonts w:hint="eastAsia"/>
        </w:rPr>
        <w:t>库管理</w:t>
      </w:r>
      <w:r w:rsidR="00276E3E" w:rsidRPr="00C970C2">
        <w:rPr>
          <w:rFonts w:hint="eastAsia"/>
        </w:rPr>
        <w:t>”。</w:t>
      </w:r>
    </w:p>
    <w:p w14:paraId="387EDAF7" w14:textId="6365942E" w:rsidR="00F23E6D" w:rsidRPr="00C970C2" w:rsidRDefault="00F23E6D" w:rsidP="00B424A0">
      <w:pPr>
        <w:pStyle w:val="1e"/>
      </w:pPr>
      <w:r w:rsidRPr="00C970C2">
        <w:rPr>
          <w:noProof/>
        </w:rPr>
        <mc:AlternateContent>
          <mc:Choice Requires="wps">
            <w:drawing>
              <wp:anchor distT="0" distB="0" distL="114300" distR="114300" simplePos="0" relativeHeight="251742208" behindDoc="0" locked="0" layoutInCell="1" allowOverlap="1" wp14:anchorId="4EE8DBBD" wp14:editId="33511ADE">
                <wp:simplePos x="0" y="0"/>
                <wp:positionH relativeFrom="margin">
                  <wp:posOffset>5312410</wp:posOffset>
                </wp:positionH>
                <wp:positionV relativeFrom="paragraph">
                  <wp:posOffset>1434465</wp:posOffset>
                </wp:positionV>
                <wp:extent cx="436880" cy="184150"/>
                <wp:effectExtent l="19050" t="19050" r="20320" b="25400"/>
                <wp:wrapNone/>
                <wp:docPr id="278" name="矩形 278"/>
                <wp:cNvGraphicFramePr/>
                <a:graphic xmlns:a="http://schemas.openxmlformats.org/drawingml/2006/main">
                  <a:graphicData uri="http://schemas.microsoft.com/office/word/2010/wordprocessingShape">
                    <wps:wsp>
                      <wps:cNvSpPr/>
                      <wps:spPr>
                        <a:xfrm>
                          <a:off x="0" y="0"/>
                          <a:ext cx="436880" cy="1841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577CF" id="矩形 278" o:spid="_x0000_s1026" style="position:absolute;left:0;text-align:left;margin-left:418.3pt;margin-top:112.95pt;width:34.4pt;height:14.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" filled="f" strokecolor="#c7000b" strokeweight="2.25pt">
                <w10:wrap anchorx="margin"/>
              </v:rect>
            </w:pict>
          </mc:Fallback>
        </mc:AlternateContent>
      </w:r>
      <w:r w:rsidR="00276E3E" w:rsidRPr="00C970C2">
        <w:rPr>
          <w:noProof/>
        </w:rPr>
        <w:drawing>
          <wp:inline distT="0" distB="0" distL="0" distR="0" wp14:anchorId="2EA7064E" wp14:editId="76A13391">
            <wp:extent cx="5400000" cy="1666800"/>
            <wp:effectExtent l="19050" t="19050" r="10795" b="10160"/>
            <wp:docPr id="36054" name="图片 36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400000" cy="1666800"/>
                    </a:xfrm>
                    <a:prstGeom prst="rect">
                      <a:avLst/>
                    </a:prstGeom>
                    <a:ln w="12700">
                      <a:solidFill>
                        <a:schemeClr val="bg1">
                          <a:lumMod val="85000"/>
                        </a:schemeClr>
                      </a:solidFill>
                    </a:ln>
                  </pic:spPr>
                </pic:pic>
              </a:graphicData>
            </a:graphic>
          </wp:inline>
        </w:drawing>
      </w:r>
    </w:p>
    <w:p w14:paraId="2CFD7E4A" w14:textId="4946BDCC" w:rsidR="00492853" w:rsidRPr="00C970C2" w:rsidRDefault="00492853" w:rsidP="00492853">
      <w:pPr>
        <w:pStyle w:val="1e"/>
      </w:pPr>
      <w:r w:rsidRPr="00C970C2">
        <w:rPr>
          <w:rFonts w:hint="eastAsia"/>
        </w:rPr>
        <w:lastRenderedPageBreak/>
        <w:t>点击</w:t>
      </w:r>
      <w:r w:rsidRPr="00C970C2">
        <w:t>ads_uv_count</w:t>
      </w:r>
      <w:r w:rsidRPr="00C970C2">
        <w:t>表后面的</w:t>
      </w:r>
      <w:r w:rsidRPr="00C970C2">
        <w:rPr>
          <w:rFonts w:hint="eastAsia"/>
        </w:rPr>
        <w:t>“打开表”。</w:t>
      </w:r>
    </w:p>
    <w:p w14:paraId="66F346FC" w14:textId="18DD7B0F" w:rsidR="00492853" w:rsidRPr="00C970C2" w:rsidRDefault="00492853" w:rsidP="00B424A0">
      <w:pPr>
        <w:pStyle w:val="1e"/>
      </w:pPr>
      <w:r w:rsidRPr="00C970C2">
        <w:rPr>
          <w:noProof/>
        </w:rPr>
        <mc:AlternateContent>
          <mc:Choice Requires="wps">
            <w:drawing>
              <wp:anchor distT="0" distB="0" distL="114300" distR="114300" simplePos="0" relativeHeight="251917312" behindDoc="0" locked="0" layoutInCell="1" allowOverlap="1" wp14:anchorId="03C6A394" wp14:editId="2F51974C">
                <wp:simplePos x="0" y="0"/>
                <wp:positionH relativeFrom="margin">
                  <wp:posOffset>5706110</wp:posOffset>
                </wp:positionH>
                <wp:positionV relativeFrom="paragraph">
                  <wp:posOffset>1355090</wp:posOffset>
                </wp:positionV>
                <wp:extent cx="335280" cy="146050"/>
                <wp:effectExtent l="19050" t="19050" r="26670" b="25400"/>
                <wp:wrapNone/>
                <wp:docPr id="36056" name="矩形 36056"/>
                <wp:cNvGraphicFramePr/>
                <a:graphic xmlns:a="http://schemas.openxmlformats.org/drawingml/2006/main">
                  <a:graphicData uri="http://schemas.microsoft.com/office/word/2010/wordprocessingShape">
                    <wps:wsp>
                      <wps:cNvSpPr/>
                      <wps:spPr>
                        <a:xfrm>
                          <a:off x="0" y="0"/>
                          <a:ext cx="335280" cy="1460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E67C0" id="矩形 36056" o:spid="_x0000_s1026" style="position:absolute;left:0;text-align:left;margin-left:449.3pt;margin-top:106.7pt;width:26.4pt;height:11.5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" filled="f" strokecolor="#c7000b" strokeweight="2.25pt">
                <w10:wrap anchorx="margin"/>
              </v:rect>
            </w:pict>
          </mc:Fallback>
        </mc:AlternateContent>
      </w:r>
      <w:r w:rsidRPr="00C970C2">
        <w:rPr>
          <w:noProof/>
        </w:rPr>
        <w:drawing>
          <wp:inline distT="0" distB="0" distL="0" distR="0" wp14:anchorId="44298F19" wp14:editId="39D77271">
            <wp:extent cx="5400000" cy="1756800"/>
            <wp:effectExtent l="19050" t="19050" r="10795" b="15240"/>
            <wp:docPr id="36055" name="图片 36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400000" cy="1756800"/>
                    </a:xfrm>
                    <a:prstGeom prst="rect">
                      <a:avLst/>
                    </a:prstGeom>
                    <a:ln w="12700">
                      <a:solidFill>
                        <a:schemeClr val="bg1">
                          <a:lumMod val="85000"/>
                        </a:schemeClr>
                      </a:solidFill>
                    </a:ln>
                  </pic:spPr>
                </pic:pic>
              </a:graphicData>
            </a:graphic>
          </wp:inline>
        </w:drawing>
      </w:r>
    </w:p>
    <w:p w14:paraId="75A2F4D1" w14:textId="77777777" w:rsidR="00F23E6D" w:rsidRPr="00C970C2" w:rsidRDefault="00F23E6D" w:rsidP="00B424A0">
      <w:pPr>
        <w:pStyle w:val="1e"/>
      </w:pPr>
      <w:r w:rsidRPr="00C970C2">
        <w:rPr>
          <w:rFonts w:hint="eastAsia"/>
        </w:rPr>
        <w:t>如下图所示，则导入成功。</w:t>
      </w:r>
    </w:p>
    <w:p w14:paraId="0796F3E2" w14:textId="025BCDB3" w:rsidR="00F23E6D" w:rsidRPr="00C970C2" w:rsidRDefault="00F23E6D" w:rsidP="00B424A0">
      <w:pPr>
        <w:pStyle w:val="1e"/>
      </w:pPr>
      <w:r w:rsidRPr="00C970C2">
        <w:rPr>
          <w:noProof/>
        </w:rPr>
        <mc:AlternateContent>
          <mc:Choice Requires="wps">
            <w:drawing>
              <wp:anchor distT="0" distB="0" distL="114300" distR="114300" simplePos="0" relativeHeight="251743232" behindDoc="0" locked="0" layoutInCell="1" allowOverlap="1" wp14:anchorId="1C00EB97" wp14:editId="024003D7">
                <wp:simplePos x="0" y="0"/>
                <wp:positionH relativeFrom="margin">
                  <wp:posOffset>814070</wp:posOffset>
                </wp:positionH>
                <wp:positionV relativeFrom="paragraph">
                  <wp:posOffset>662940</wp:posOffset>
                </wp:positionV>
                <wp:extent cx="5257800" cy="198852"/>
                <wp:effectExtent l="19050" t="19050" r="19050" b="10795"/>
                <wp:wrapNone/>
                <wp:docPr id="280" name="矩形 280"/>
                <wp:cNvGraphicFramePr/>
                <a:graphic xmlns:a="http://schemas.openxmlformats.org/drawingml/2006/main">
                  <a:graphicData uri="http://schemas.microsoft.com/office/word/2010/wordprocessingShape">
                    <wps:wsp>
                      <wps:cNvSpPr/>
                      <wps:spPr>
                        <a:xfrm>
                          <a:off x="0" y="0"/>
                          <a:ext cx="5257800" cy="19885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D8538" id="矩形 280" o:spid="_x0000_s1026" style="position:absolute;left:0;text-align:left;margin-left:64.1pt;margin-top:52.2pt;width:414pt;height:15.6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" filled="f" strokecolor="#c7000b" strokeweight="2.25pt">
                <w10:wrap anchorx="margin"/>
              </v:rect>
            </w:pict>
          </mc:Fallback>
        </mc:AlternateContent>
      </w:r>
      <w:r w:rsidR="00511D07" w:rsidRPr="00C970C2">
        <w:rPr>
          <w:noProof/>
        </w:rPr>
        <w:drawing>
          <wp:inline distT="0" distB="0" distL="0" distR="0" wp14:anchorId="16EEFAB6" wp14:editId="749AF32F">
            <wp:extent cx="5400000" cy="914400"/>
            <wp:effectExtent l="19050" t="19050" r="10795" b="19050"/>
            <wp:docPr id="36057" name="图片 36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00000" cy="914400"/>
                    </a:xfrm>
                    <a:prstGeom prst="rect">
                      <a:avLst/>
                    </a:prstGeom>
                    <a:ln w="12700">
                      <a:solidFill>
                        <a:schemeClr val="bg1">
                          <a:lumMod val="85000"/>
                        </a:schemeClr>
                      </a:solidFill>
                    </a:ln>
                  </pic:spPr>
                </pic:pic>
              </a:graphicData>
            </a:graphic>
          </wp:inline>
        </w:drawing>
      </w:r>
    </w:p>
    <w:p w14:paraId="4516E59D" w14:textId="77777777" w:rsidR="00F23E6D" w:rsidRPr="00C970C2" w:rsidRDefault="00F23E6D" w:rsidP="00B424A0">
      <w:pPr>
        <w:pStyle w:val="1e"/>
      </w:pPr>
      <w:r w:rsidRPr="00C970C2">
        <w:rPr>
          <w:rFonts w:hint="eastAsia"/>
        </w:rPr>
        <w:t>#</w:t>
      </w:r>
      <w:r w:rsidRPr="00C970C2">
        <w:rPr>
          <w:rFonts w:hint="eastAsia"/>
        </w:rPr>
        <w:t>参照上述示例导出</w:t>
      </w:r>
      <w:r w:rsidRPr="00C970C2">
        <w:rPr>
          <w:rFonts w:hint="eastAsia"/>
        </w:rPr>
        <w:t>ads_gmv_sum_day</w:t>
      </w:r>
      <w:r w:rsidRPr="00C970C2">
        <w:rPr>
          <w:rFonts w:hint="eastAsia"/>
        </w:rPr>
        <w:t>表。</w:t>
      </w:r>
    </w:p>
    <w:p w14:paraId="1A73A0F0" w14:textId="77777777" w:rsidR="00F23E6D" w:rsidRPr="00C970C2" w:rsidRDefault="00F23E6D" w:rsidP="00B424A0">
      <w:pPr>
        <w:pStyle w:val="1e"/>
      </w:pPr>
      <w:r w:rsidRPr="00C970C2">
        <w:rPr>
          <w:rFonts w:hint="eastAsia"/>
        </w:rPr>
        <w:t>#</w:t>
      </w:r>
      <w:r w:rsidRPr="00C970C2">
        <w:rPr>
          <w:rFonts w:hint="eastAsia"/>
        </w:rPr>
        <w:t>参照上述示例导出</w:t>
      </w:r>
      <w:r w:rsidRPr="00C970C2">
        <w:rPr>
          <w:rFonts w:hint="eastAsia"/>
        </w:rPr>
        <w:t>ads_user_action_convert_day</w:t>
      </w:r>
      <w:r w:rsidRPr="00C970C2">
        <w:rPr>
          <w:rFonts w:hint="eastAsia"/>
        </w:rPr>
        <w:t>表。</w:t>
      </w:r>
    </w:p>
    <w:p w14:paraId="60F1D60D" w14:textId="15B5CA36" w:rsidR="00F23E6D" w:rsidRPr="00C970C2" w:rsidRDefault="003F70EE" w:rsidP="00B424A0">
      <w:pPr>
        <w:pStyle w:val="1e"/>
      </w:pPr>
      <w:r w:rsidRPr="00C970C2">
        <w:rPr>
          <w:noProof/>
        </w:rPr>
        <w:drawing>
          <wp:inline distT="0" distB="0" distL="0" distR="0" wp14:anchorId="208523FE" wp14:editId="59C933C1">
            <wp:extent cx="5400000" cy="1440000"/>
            <wp:effectExtent l="19050" t="19050" r="10795" b="27305"/>
            <wp:docPr id="36058" name="图片 36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400000" cy="1440000"/>
                    </a:xfrm>
                    <a:prstGeom prst="rect">
                      <a:avLst/>
                    </a:prstGeom>
                    <a:ln w="12700">
                      <a:solidFill>
                        <a:schemeClr val="bg1">
                          <a:lumMod val="85000"/>
                        </a:schemeClr>
                      </a:solidFill>
                    </a:ln>
                  </pic:spPr>
                </pic:pic>
              </a:graphicData>
            </a:graphic>
          </wp:inline>
        </w:drawing>
      </w:r>
    </w:p>
    <w:p w14:paraId="76F10DBA" w14:textId="2042902A" w:rsidR="00F23E6D" w:rsidRPr="00C970C2" w:rsidRDefault="00F23E6D" w:rsidP="006F063E">
      <w:pPr>
        <w:pStyle w:val="3"/>
      </w:pPr>
      <w:bookmarkStart w:id="115" w:name="_Toc48506214"/>
      <w:bookmarkStart w:id="116" w:name="_Toc49027825"/>
      <w:bookmarkStart w:id="117" w:name="_Toc67402010"/>
      <w:r w:rsidRPr="00C970C2">
        <w:rPr>
          <w:rFonts w:hint="eastAsia"/>
        </w:rPr>
        <w:t>可视化</w:t>
      </w:r>
      <w:bookmarkEnd w:id="115"/>
      <w:bookmarkEnd w:id="116"/>
      <w:bookmarkEnd w:id="117"/>
    </w:p>
    <w:p w14:paraId="18A89FBE" w14:textId="1AB39AC9" w:rsidR="00F23E6D" w:rsidRPr="00C970C2" w:rsidRDefault="00F23E6D" w:rsidP="00B424A0">
      <w:pPr>
        <w:pStyle w:val="1e"/>
      </w:pPr>
      <w:r w:rsidRPr="00C970C2">
        <w:rPr>
          <w:rFonts w:hint="eastAsia"/>
        </w:rPr>
        <w:t>本次可视化的</w:t>
      </w:r>
      <w:r w:rsidRPr="00C970C2">
        <w:rPr>
          <w:rFonts w:hint="eastAsia"/>
        </w:rPr>
        <w:t>jar</w:t>
      </w:r>
      <w:r w:rsidRPr="00C970C2">
        <w:rPr>
          <w:rFonts w:hint="eastAsia"/>
        </w:rPr>
        <w:t>包已经提供</w:t>
      </w:r>
      <w:r w:rsidR="00D95632" w:rsidRPr="00C970C2">
        <w:rPr>
          <w:rFonts w:hint="eastAsia"/>
        </w:rPr>
        <w:t>（</w:t>
      </w:r>
      <w:r w:rsidR="00D95632" w:rsidRPr="00C970C2">
        <w:t>spring-boot-echarts-0.0.1-SNAPSHOT.jar</w:t>
      </w:r>
      <w:r w:rsidR="00D95632" w:rsidRPr="00C970C2">
        <w:rPr>
          <w:rFonts w:hint="eastAsia"/>
        </w:rPr>
        <w:t>）</w:t>
      </w:r>
      <w:r w:rsidRPr="00C970C2">
        <w:rPr>
          <w:rFonts w:hint="eastAsia"/>
        </w:rPr>
        <w:t>，用户只需要下载</w:t>
      </w:r>
      <w:r w:rsidRPr="00C970C2">
        <w:rPr>
          <w:rFonts w:hint="eastAsia"/>
        </w:rPr>
        <w:t>jar</w:t>
      </w:r>
      <w:r w:rsidRPr="00C970C2">
        <w:rPr>
          <w:rFonts w:hint="eastAsia"/>
        </w:rPr>
        <w:t>包到本地</w:t>
      </w:r>
      <w:r w:rsidR="003A1B69" w:rsidRPr="00C970C2">
        <w:rPr>
          <w:rFonts w:hint="eastAsia"/>
        </w:rPr>
        <w:t>电脑</w:t>
      </w:r>
      <w:r w:rsidRPr="00C970C2">
        <w:rPr>
          <w:rFonts w:hint="eastAsia"/>
        </w:rPr>
        <w:t>运行即可</w:t>
      </w:r>
      <w:r w:rsidR="00337DB1" w:rsidRPr="00C970C2">
        <w:rPr>
          <w:rFonts w:hint="eastAsia"/>
        </w:rPr>
        <w:t>（需要本地电脑</w:t>
      </w:r>
      <w:r w:rsidR="003A1B69" w:rsidRPr="00C970C2">
        <w:rPr>
          <w:rFonts w:hint="eastAsia"/>
        </w:rPr>
        <w:t>正确安装和配置</w:t>
      </w:r>
      <w:r w:rsidR="003A1B69" w:rsidRPr="00C970C2">
        <w:rPr>
          <w:rFonts w:hint="eastAsia"/>
        </w:rPr>
        <w:t>JDK</w:t>
      </w:r>
      <w:r w:rsidR="0005493F" w:rsidRPr="00C970C2">
        <w:rPr>
          <w:rFonts w:hint="eastAsia"/>
        </w:rPr>
        <w:t>，</w:t>
      </w:r>
      <w:r w:rsidR="0005493F" w:rsidRPr="00C970C2">
        <w:rPr>
          <w:rFonts w:hint="eastAsia"/>
        </w:rPr>
        <w:t>JDK</w:t>
      </w:r>
      <w:r w:rsidR="0005493F" w:rsidRPr="00C970C2">
        <w:rPr>
          <w:rFonts w:hint="eastAsia"/>
        </w:rPr>
        <w:t>开发版本为</w:t>
      </w:r>
      <w:r w:rsidR="00337DB1" w:rsidRPr="00C970C2">
        <w:rPr>
          <w:rFonts w:hint="eastAsia"/>
        </w:rPr>
        <w:t>1</w:t>
      </w:r>
      <w:r w:rsidR="00337DB1" w:rsidRPr="00C970C2">
        <w:t>.8</w:t>
      </w:r>
      <w:r w:rsidR="00337DB1" w:rsidRPr="00C970C2">
        <w:t>，过高的版本可能导致运行失败</w:t>
      </w:r>
      <w:r w:rsidR="003A1B69" w:rsidRPr="00C970C2">
        <w:rPr>
          <w:rFonts w:hint="eastAsia"/>
        </w:rPr>
        <w:t>）</w:t>
      </w:r>
      <w:r w:rsidRPr="00C970C2">
        <w:rPr>
          <w:rFonts w:hint="eastAsia"/>
        </w:rPr>
        <w:t>。</w:t>
      </w:r>
    </w:p>
    <w:p w14:paraId="6EBE0A52" w14:textId="5F494048" w:rsidR="00F23E6D" w:rsidRPr="00C970C2" w:rsidRDefault="000A7CA4" w:rsidP="00B424A0">
      <w:pPr>
        <w:pStyle w:val="1e"/>
      </w:pPr>
      <w:r w:rsidRPr="00C970C2">
        <w:rPr>
          <w:rFonts w:hint="eastAsia"/>
        </w:rPr>
        <w:t>打开</w:t>
      </w:r>
      <w:r w:rsidR="00F23E6D" w:rsidRPr="00C970C2">
        <w:rPr>
          <w:rFonts w:hint="eastAsia"/>
        </w:rPr>
        <w:t>cmd</w:t>
      </w:r>
      <w:r w:rsidR="00F23E6D" w:rsidRPr="00C970C2">
        <w:rPr>
          <w:rFonts w:hint="eastAsia"/>
        </w:rPr>
        <w:t>命令</w:t>
      </w:r>
      <w:r w:rsidRPr="00C970C2">
        <w:rPr>
          <w:rFonts w:hint="eastAsia"/>
        </w:rPr>
        <w:t>提示符窗口</w:t>
      </w:r>
      <w:r w:rsidR="00F23E6D" w:rsidRPr="00C970C2">
        <w:rPr>
          <w:rFonts w:hint="eastAsia"/>
        </w:rPr>
        <w:t>，切换到</w:t>
      </w:r>
      <w:r w:rsidR="00F23E6D" w:rsidRPr="00C970C2">
        <w:rPr>
          <w:rFonts w:hint="eastAsia"/>
        </w:rPr>
        <w:t>jar</w:t>
      </w:r>
      <w:r w:rsidR="00F23E6D" w:rsidRPr="00C970C2">
        <w:rPr>
          <w:rFonts w:hint="eastAsia"/>
        </w:rPr>
        <w:t>包所在目录，例如：</w:t>
      </w:r>
    </w:p>
    <w:p w14:paraId="0B9EEFAB" w14:textId="3FE54EBA" w:rsidR="00F23E6D" w:rsidRPr="00C970C2" w:rsidRDefault="00F23E6D" w:rsidP="00B424A0">
      <w:pPr>
        <w:pStyle w:val="1e"/>
      </w:pPr>
      <w:r w:rsidRPr="00C970C2">
        <w:rPr>
          <w:noProof/>
        </w:rPr>
        <mc:AlternateContent>
          <mc:Choice Requires="wps">
            <w:drawing>
              <wp:anchor distT="0" distB="0" distL="114300" distR="114300" simplePos="0" relativeHeight="251744256" behindDoc="0" locked="0" layoutInCell="1" allowOverlap="1" wp14:anchorId="53E7066C" wp14:editId="1F64B640">
                <wp:simplePos x="0" y="0"/>
                <wp:positionH relativeFrom="margin">
                  <wp:posOffset>2574290</wp:posOffset>
                </wp:positionH>
                <wp:positionV relativeFrom="paragraph">
                  <wp:posOffset>1169035</wp:posOffset>
                </wp:positionV>
                <wp:extent cx="2368062" cy="198852"/>
                <wp:effectExtent l="19050" t="19050" r="13335" b="10795"/>
                <wp:wrapNone/>
                <wp:docPr id="284" name="矩形 284"/>
                <wp:cNvGraphicFramePr/>
                <a:graphic xmlns:a="http://schemas.openxmlformats.org/drawingml/2006/main">
                  <a:graphicData uri="http://schemas.microsoft.com/office/word/2010/wordprocessingShape">
                    <wps:wsp>
                      <wps:cNvSpPr/>
                      <wps:spPr>
                        <a:xfrm>
                          <a:off x="0" y="0"/>
                          <a:ext cx="2368062" cy="19885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1AEA9" id="矩形 284" o:spid="_x0000_s1026" style="position:absolute;left:0;text-align:left;margin-left:202.7pt;margin-top:92.05pt;width:186.45pt;height:15.6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" filled="f" strokecolor="#c7000b" strokeweight="2.25pt">
                <w10:wrap anchorx="margin"/>
              </v:rect>
            </w:pict>
          </mc:Fallback>
        </mc:AlternateContent>
      </w:r>
      <w:r w:rsidR="00584E91" w:rsidRPr="00C970C2">
        <w:rPr>
          <w:noProof/>
        </w:rPr>
        <w:drawing>
          <wp:inline distT="0" distB="0" distL="0" distR="0" wp14:anchorId="5B0A1C98" wp14:editId="71A954BE">
            <wp:extent cx="5400000" cy="1587600"/>
            <wp:effectExtent l="0" t="0" r="0" b="0"/>
            <wp:docPr id="36059" name="图片 36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00000" cy="1587600"/>
                    </a:xfrm>
                    <a:prstGeom prst="rect">
                      <a:avLst/>
                    </a:prstGeom>
                  </pic:spPr>
                </pic:pic>
              </a:graphicData>
            </a:graphic>
          </wp:inline>
        </w:drawing>
      </w:r>
    </w:p>
    <w:p w14:paraId="74E445E9" w14:textId="1484E60B" w:rsidR="00F23E6D" w:rsidRPr="00C970C2" w:rsidRDefault="00F23E6D" w:rsidP="00B424A0">
      <w:pPr>
        <w:pStyle w:val="1e"/>
      </w:pPr>
      <w:r w:rsidRPr="00C970C2">
        <w:rPr>
          <w:rFonts w:hint="eastAsia"/>
        </w:rPr>
        <w:lastRenderedPageBreak/>
        <w:t>输入</w:t>
      </w:r>
      <w:r w:rsidR="006271F9" w:rsidRPr="00C970C2">
        <w:rPr>
          <w:rFonts w:hint="eastAsia"/>
        </w:rPr>
        <w:t>并</w:t>
      </w:r>
      <w:r w:rsidRPr="00C970C2">
        <w:rPr>
          <w:rFonts w:hint="eastAsia"/>
        </w:rPr>
        <w:t>运行</w:t>
      </w:r>
      <w:r w:rsidR="006271F9" w:rsidRPr="00C970C2">
        <w:rPr>
          <w:rFonts w:hint="eastAsia"/>
        </w:rPr>
        <w:t>如下</w:t>
      </w:r>
      <w:r w:rsidRPr="00C970C2">
        <w:rPr>
          <w:rFonts w:hint="eastAsia"/>
        </w:rPr>
        <w:t>命令</w:t>
      </w:r>
      <w:r w:rsidR="006271F9" w:rsidRPr="00C970C2">
        <w:rPr>
          <w:rFonts w:hint="eastAsia"/>
        </w:rPr>
        <w:t>（注意按后面提示修改参数）</w:t>
      </w:r>
      <w:r w:rsidRPr="00C970C2">
        <w:rPr>
          <w:rFonts w:hint="eastAsia"/>
        </w:rPr>
        <w:t>：</w:t>
      </w:r>
    </w:p>
    <w:p w14:paraId="745B037D" w14:textId="797A674B"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java -jar spring-boot-echarts-0.0.1-SNAPSHOT.jar --spring.datasource.url=jdbc:mysql://</w:t>
      </w:r>
      <w:r w:rsidR="002F2BC0" w:rsidRPr="00C970C2">
        <w:rPr>
          <w:rFonts w:ascii="Huawei Sans" w:hAnsi="Huawei Sans"/>
          <w:b/>
          <w:shd w:val="pct15" w:color="auto" w:fill="FFFFFF"/>
          <w:lang w:eastAsia="en-US"/>
        </w:rPr>
        <w:t>124.70.80.58</w:t>
      </w:r>
      <w:r w:rsidRPr="00C970C2">
        <w:rPr>
          <w:rFonts w:ascii="Huawei Sans" w:hAnsi="Huawei Sans" w:hint="eastAsia"/>
          <w:shd w:val="pct15" w:color="auto" w:fill="FFFFFF"/>
          <w:lang w:eastAsia="en-US"/>
        </w:rPr>
        <w:t>:3306/business_batch --spring.datasource.username=root --spring.datasource.password=</w:t>
      </w:r>
      <w:r w:rsidRPr="00C970C2">
        <w:rPr>
          <w:rFonts w:ascii="Huawei Sans" w:hAnsi="Huawei Sans" w:hint="eastAsia"/>
          <w:b/>
          <w:shd w:val="pct15" w:color="auto" w:fill="FFFFFF"/>
          <w:lang w:eastAsia="en-US"/>
        </w:rPr>
        <w:t>****</w:t>
      </w:r>
    </w:p>
    <w:p w14:paraId="26845739" w14:textId="77777777" w:rsidR="002F2BC0" w:rsidRPr="00C970C2" w:rsidRDefault="006271F9" w:rsidP="002F2BC0">
      <w:pPr>
        <w:pStyle w:val="1e"/>
      </w:pPr>
      <w:r w:rsidRPr="00C970C2">
        <w:rPr>
          <w:rFonts w:hint="eastAsia"/>
          <w:b/>
        </w:rPr>
        <w:t>spring.datasource.url</w:t>
      </w:r>
      <w:r w:rsidR="002F2BC0" w:rsidRPr="00C970C2">
        <w:rPr>
          <w:rFonts w:hint="eastAsia"/>
        </w:rPr>
        <w:t>中的</w:t>
      </w:r>
      <w:r w:rsidR="002F2BC0" w:rsidRPr="00C970C2">
        <w:rPr>
          <w:rFonts w:hint="eastAsia"/>
        </w:rPr>
        <w:t>IP</w:t>
      </w:r>
      <w:r w:rsidR="002F2BC0" w:rsidRPr="00C970C2">
        <w:rPr>
          <w:rFonts w:hint="eastAsia"/>
        </w:rPr>
        <w:t>地址为</w:t>
      </w:r>
      <w:r w:rsidR="002F2BC0" w:rsidRPr="00C970C2">
        <w:rPr>
          <w:rFonts w:hint="eastAsia"/>
        </w:rPr>
        <w:t>MySQL</w:t>
      </w:r>
      <w:r w:rsidR="002F2BC0" w:rsidRPr="00C970C2">
        <w:rPr>
          <w:rFonts w:hint="eastAsia"/>
        </w:rPr>
        <w:t>绑定的弹性公网</w:t>
      </w:r>
      <w:r w:rsidR="002F2BC0" w:rsidRPr="00C970C2">
        <w:rPr>
          <w:rFonts w:hint="eastAsia"/>
        </w:rPr>
        <w:t>IP</w:t>
      </w:r>
      <w:r w:rsidR="002F2BC0" w:rsidRPr="00C970C2">
        <w:rPr>
          <w:rFonts w:hint="eastAsia"/>
        </w:rPr>
        <w:t>地址。</w:t>
      </w:r>
    </w:p>
    <w:p w14:paraId="2B5155E5" w14:textId="77777777" w:rsidR="002F2BC0" w:rsidRPr="00C970C2" w:rsidRDefault="006271F9" w:rsidP="002F2BC0">
      <w:pPr>
        <w:pStyle w:val="1e"/>
      </w:pPr>
      <w:r w:rsidRPr="00C970C2">
        <w:rPr>
          <w:rFonts w:hint="eastAsia"/>
          <w:b/>
        </w:rPr>
        <w:t>3306</w:t>
      </w:r>
      <w:r w:rsidRPr="00C970C2">
        <w:rPr>
          <w:rFonts w:hint="eastAsia"/>
        </w:rPr>
        <w:t>为</w:t>
      </w:r>
      <w:r w:rsidR="002F2BC0" w:rsidRPr="00C970C2">
        <w:rPr>
          <w:rFonts w:hint="eastAsia"/>
        </w:rPr>
        <w:t>MySQL</w:t>
      </w:r>
      <w:r w:rsidR="002F2BC0" w:rsidRPr="00C970C2">
        <w:rPr>
          <w:rFonts w:hint="eastAsia"/>
        </w:rPr>
        <w:t>默认端口。</w:t>
      </w:r>
    </w:p>
    <w:p w14:paraId="087A084F" w14:textId="6A58FC71" w:rsidR="006271F9" w:rsidRPr="00C970C2" w:rsidRDefault="006271F9" w:rsidP="002F2BC0">
      <w:pPr>
        <w:pStyle w:val="1e"/>
      </w:pPr>
      <w:r w:rsidRPr="00C970C2">
        <w:rPr>
          <w:rFonts w:hint="eastAsia"/>
          <w:b/>
        </w:rPr>
        <w:t>business_batch</w:t>
      </w:r>
      <w:r w:rsidRPr="00C970C2">
        <w:rPr>
          <w:rFonts w:hint="eastAsia"/>
        </w:rPr>
        <w:t>为数据库名称。</w:t>
      </w:r>
    </w:p>
    <w:p w14:paraId="4C9D6BBB" w14:textId="48CFDEBB" w:rsidR="006271F9" w:rsidRPr="00C970C2" w:rsidRDefault="006271F9" w:rsidP="002F2BC0">
      <w:pPr>
        <w:pStyle w:val="1e"/>
      </w:pPr>
      <w:r w:rsidRPr="00C970C2">
        <w:rPr>
          <w:rFonts w:hint="eastAsia"/>
          <w:b/>
        </w:rPr>
        <w:t>spring.datasource.username</w:t>
      </w:r>
      <w:r w:rsidR="002F2BC0" w:rsidRPr="00C970C2">
        <w:rPr>
          <w:rFonts w:hint="eastAsia"/>
        </w:rPr>
        <w:t>表示数据库用户名</w:t>
      </w:r>
      <w:r w:rsidRPr="00C970C2">
        <w:rPr>
          <w:rFonts w:hint="eastAsia"/>
        </w:rPr>
        <w:t>。</w:t>
      </w:r>
    </w:p>
    <w:p w14:paraId="4E3AC524" w14:textId="520D545D" w:rsidR="006271F9" w:rsidRPr="00C970C2" w:rsidRDefault="002F2BC0" w:rsidP="002F2BC0">
      <w:pPr>
        <w:pStyle w:val="1e"/>
      </w:pPr>
      <w:r w:rsidRPr="00C970C2">
        <w:rPr>
          <w:rFonts w:hint="eastAsia"/>
          <w:b/>
        </w:rPr>
        <w:t>spring.datasource.</w:t>
      </w:r>
      <w:r w:rsidR="006271F9" w:rsidRPr="00C970C2">
        <w:rPr>
          <w:rFonts w:hint="eastAsia"/>
          <w:b/>
        </w:rPr>
        <w:t>password</w:t>
      </w:r>
      <w:r w:rsidR="006271F9" w:rsidRPr="00C970C2">
        <w:rPr>
          <w:rFonts w:hint="eastAsia"/>
        </w:rPr>
        <w:t>表示数据库密码</w:t>
      </w:r>
      <w:r w:rsidRPr="00C970C2">
        <w:rPr>
          <w:rFonts w:hint="eastAsia"/>
        </w:rPr>
        <w:t>。</w:t>
      </w:r>
    </w:p>
    <w:p w14:paraId="62A1B863" w14:textId="77777777" w:rsidR="00F23E6D" w:rsidRPr="00C970C2" w:rsidRDefault="00F23E6D" w:rsidP="00B424A0">
      <w:pPr>
        <w:pStyle w:val="1e"/>
      </w:pPr>
      <w:r w:rsidRPr="00C970C2">
        <w:rPr>
          <w:rFonts w:hint="eastAsia"/>
        </w:rPr>
        <w:t>出现下图情况视为运行成功：</w:t>
      </w:r>
    </w:p>
    <w:p w14:paraId="712B900B" w14:textId="186C6655" w:rsidR="00F23E6D" w:rsidRPr="00C970C2" w:rsidRDefault="00F23E6D" w:rsidP="00B424A0">
      <w:pPr>
        <w:pStyle w:val="1e"/>
      </w:pPr>
      <w:r w:rsidRPr="00C970C2">
        <w:rPr>
          <w:noProof/>
        </w:rPr>
        <mc:AlternateContent>
          <mc:Choice Requires="wps">
            <w:drawing>
              <wp:anchor distT="0" distB="0" distL="114300" distR="114300" simplePos="0" relativeHeight="251746304" behindDoc="0" locked="0" layoutInCell="1" allowOverlap="1" wp14:anchorId="55793A0E" wp14:editId="4AA577B5">
                <wp:simplePos x="0" y="0"/>
                <wp:positionH relativeFrom="margin">
                  <wp:posOffset>5158740</wp:posOffset>
                </wp:positionH>
                <wp:positionV relativeFrom="paragraph">
                  <wp:posOffset>751840</wp:posOffset>
                </wp:positionV>
                <wp:extent cx="943561" cy="362878"/>
                <wp:effectExtent l="19050" t="19050" r="28575" b="18415"/>
                <wp:wrapNone/>
                <wp:docPr id="42" name="矩形 42"/>
                <wp:cNvGraphicFramePr/>
                <a:graphic xmlns:a="http://schemas.openxmlformats.org/drawingml/2006/main">
                  <a:graphicData uri="http://schemas.microsoft.com/office/word/2010/wordprocessingShape">
                    <wps:wsp>
                      <wps:cNvSpPr/>
                      <wps:spPr>
                        <a:xfrm>
                          <a:off x="0" y="0"/>
                          <a:ext cx="943561" cy="36287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892BA0" id="矩形 42" o:spid="_x0000_s1026" style="position:absolute;left:0;text-align:left;margin-left:406.2pt;margin-top:59.2pt;width:74.3pt;height:28.5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" filled="f" strokecolor="#c7000b" strokeweight="2.25pt">
                <w10:wrap anchorx="margin"/>
              </v:rect>
            </w:pict>
          </mc:Fallback>
        </mc:AlternateContent>
      </w:r>
      <w:r w:rsidR="00C53018" w:rsidRPr="00C970C2">
        <w:rPr>
          <w:noProof/>
        </w:rPr>
        <w:t xml:space="preserve"> </w:t>
      </w:r>
      <w:r w:rsidR="00C53018" w:rsidRPr="00C970C2">
        <w:rPr>
          <w:noProof/>
        </w:rPr>
        <w:drawing>
          <wp:inline distT="0" distB="0" distL="0" distR="0" wp14:anchorId="44CB9C01" wp14:editId="5ED86AF4">
            <wp:extent cx="5400000" cy="1274400"/>
            <wp:effectExtent l="0" t="0" r="0" b="2540"/>
            <wp:docPr id="36060" name="图片 36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00000" cy="1274400"/>
                    </a:xfrm>
                    <a:prstGeom prst="rect">
                      <a:avLst/>
                    </a:prstGeom>
                  </pic:spPr>
                </pic:pic>
              </a:graphicData>
            </a:graphic>
          </wp:inline>
        </w:drawing>
      </w:r>
    </w:p>
    <w:p w14:paraId="2F41ED49" w14:textId="4479A5EE" w:rsidR="00F23E6D" w:rsidRPr="00C970C2" w:rsidRDefault="00352B6D" w:rsidP="00B424A0">
      <w:pPr>
        <w:pStyle w:val="1e"/>
      </w:pPr>
      <w:r w:rsidRPr="00C970C2">
        <w:rPr>
          <w:rFonts w:hint="eastAsia"/>
        </w:rPr>
        <w:t>打开</w:t>
      </w:r>
      <w:r w:rsidRPr="00C970C2">
        <w:rPr>
          <w:rFonts w:hint="eastAsia"/>
        </w:rPr>
        <w:t>Chrome</w:t>
      </w:r>
      <w:r w:rsidR="00F23E6D" w:rsidRPr="00C970C2">
        <w:rPr>
          <w:rFonts w:hint="eastAsia"/>
        </w:rPr>
        <w:t>浏览器，输入：</w:t>
      </w:r>
      <w:r w:rsidR="00F23E6D" w:rsidRPr="00C970C2">
        <w:rPr>
          <w:rStyle w:val="ad"/>
          <w:rFonts w:hint="eastAsia"/>
          <w:color w:val="auto"/>
        </w:rPr>
        <w:t>http://localhost:8080/active</w:t>
      </w:r>
    </w:p>
    <w:p w14:paraId="0F38C398" w14:textId="77777777" w:rsidR="00F23E6D" w:rsidRPr="00C970C2" w:rsidRDefault="00F23E6D" w:rsidP="00B424A0">
      <w:pPr>
        <w:pStyle w:val="1e"/>
      </w:pPr>
      <w:r w:rsidRPr="00C970C2">
        <w:rPr>
          <w:rFonts w:hint="eastAsia"/>
        </w:rPr>
        <w:t>进入如下界面：</w:t>
      </w:r>
    </w:p>
    <w:p w14:paraId="0FB448EE" w14:textId="77777777" w:rsidR="00F23E6D" w:rsidRPr="00C970C2" w:rsidRDefault="00F23E6D" w:rsidP="00B424A0">
      <w:pPr>
        <w:pStyle w:val="1e"/>
      </w:pPr>
      <w:r w:rsidRPr="00C970C2">
        <w:rPr>
          <w:noProof/>
        </w:rPr>
        <mc:AlternateContent>
          <mc:Choice Requires="wps">
            <w:drawing>
              <wp:anchor distT="0" distB="0" distL="114300" distR="114300" simplePos="0" relativeHeight="251747328" behindDoc="0" locked="0" layoutInCell="1" allowOverlap="1" wp14:anchorId="2B6EF35D" wp14:editId="5A7B0D67">
                <wp:simplePos x="0" y="0"/>
                <wp:positionH relativeFrom="margin">
                  <wp:posOffset>1061720</wp:posOffset>
                </wp:positionH>
                <wp:positionV relativeFrom="paragraph">
                  <wp:posOffset>17992</wp:posOffset>
                </wp:positionV>
                <wp:extent cx="745067" cy="139700"/>
                <wp:effectExtent l="19050" t="19050" r="17145" b="12700"/>
                <wp:wrapNone/>
                <wp:docPr id="43" name="矩形 43"/>
                <wp:cNvGraphicFramePr/>
                <a:graphic xmlns:a="http://schemas.openxmlformats.org/drawingml/2006/main">
                  <a:graphicData uri="http://schemas.microsoft.com/office/word/2010/wordprocessingShape">
                    <wps:wsp>
                      <wps:cNvSpPr/>
                      <wps:spPr>
                        <a:xfrm>
                          <a:off x="0" y="0"/>
                          <a:ext cx="745067" cy="1397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2A6EF4" id="矩形 43" o:spid="_x0000_s1026" style="position:absolute;left:0;text-align:left;margin-left:83.6pt;margin-top:1.4pt;width:58.65pt;height:11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" filled="f" strokecolor="#c7000b" strokeweight="2.25pt">
                <w10:wrap anchorx="margin"/>
              </v:rect>
            </w:pict>
          </mc:Fallback>
        </mc:AlternateContent>
      </w:r>
      <w:r w:rsidRPr="00C970C2">
        <w:rPr>
          <w:rFonts w:hint="eastAsia"/>
          <w:noProof/>
        </w:rPr>
        <w:drawing>
          <wp:inline distT="0" distB="0" distL="0" distR="0" wp14:anchorId="3DBE015C" wp14:editId="3D46F133">
            <wp:extent cx="5454000" cy="2560630"/>
            <wp:effectExtent l="19050" t="19050" r="13970" b="1143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454000" cy="2560630"/>
                    </a:xfrm>
                    <a:prstGeom prst="rect">
                      <a:avLst/>
                    </a:prstGeom>
                    <a:noFill/>
                    <a:ln w="12700">
                      <a:solidFill>
                        <a:schemeClr val="bg1">
                          <a:lumMod val="85000"/>
                        </a:schemeClr>
                      </a:solidFill>
                    </a:ln>
                  </pic:spPr>
                </pic:pic>
              </a:graphicData>
            </a:graphic>
          </wp:inline>
        </w:drawing>
      </w:r>
    </w:p>
    <w:p w14:paraId="125E9A78" w14:textId="77777777" w:rsidR="00F23E6D" w:rsidRPr="00C970C2" w:rsidRDefault="00F23E6D" w:rsidP="00B424A0">
      <w:pPr>
        <w:pStyle w:val="1e"/>
      </w:pPr>
      <w:r w:rsidRPr="00C970C2">
        <w:rPr>
          <w:rFonts w:hint="eastAsia"/>
        </w:rPr>
        <w:t>#</w:t>
      </w:r>
      <w:r w:rsidRPr="00C970C2">
        <w:rPr>
          <w:rFonts w:hint="eastAsia"/>
        </w:rPr>
        <w:t>可视化界面体验。</w:t>
      </w:r>
    </w:p>
    <w:p w14:paraId="5258B66C" w14:textId="77777777" w:rsidR="00F23E6D" w:rsidRPr="00C970C2" w:rsidRDefault="00F23E6D" w:rsidP="00B424A0">
      <w:pPr>
        <w:pStyle w:val="1e"/>
      </w:pPr>
      <w:r w:rsidRPr="00C970C2">
        <w:rPr>
          <w:rFonts w:hint="eastAsia"/>
        </w:rPr>
        <w:t>#</w:t>
      </w:r>
      <w:r w:rsidRPr="00C970C2">
        <w:rPr>
          <w:rFonts w:hint="eastAsia"/>
        </w:rPr>
        <w:t>用户活跃度，选择日期，此处显示当天的日活，周活，和月活。</w:t>
      </w:r>
    </w:p>
    <w:p w14:paraId="305B3C5B" w14:textId="77777777" w:rsidR="00F23E6D" w:rsidRPr="00C970C2" w:rsidRDefault="00F23E6D" w:rsidP="00B424A0">
      <w:pPr>
        <w:pStyle w:val="1e"/>
      </w:pPr>
      <w:r w:rsidRPr="00C970C2">
        <w:rPr>
          <w:noProof/>
        </w:rPr>
        <w:lastRenderedPageBreak/>
        <mc:AlternateContent>
          <mc:Choice Requires="wps">
            <w:drawing>
              <wp:anchor distT="0" distB="0" distL="114300" distR="114300" simplePos="0" relativeHeight="251748352" behindDoc="0" locked="0" layoutInCell="1" allowOverlap="1" wp14:anchorId="65A01601" wp14:editId="49791475">
                <wp:simplePos x="0" y="0"/>
                <wp:positionH relativeFrom="margin">
                  <wp:posOffset>2211070</wp:posOffset>
                </wp:positionH>
                <wp:positionV relativeFrom="paragraph">
                  <wp:posOffset>507365</wp:posOffset>
                </wp:positionV>
                <wp:extent cx="1320800" cy="208280"/>
                <wp:effectExtent l="19050" t="19050" r="12700" b="20320"/>
                <wp:wrapNone/>
                <wp:docPr id="44" name="矩形 44"/>
                <wp:cNvGraphicFramePr/>
                <a:graphic xmlns:a="http://schemas.openxmlformats.org/drawingml/2006/main">
                  <a:graphicData uri="http://schemas.microsoft.com/office/word/2010/wordprocessingShape">
                    <wps:wsp>
                      <wps:cNvSpPr/>
                      <wps:spPr>
                        <a:xfrm>
                          <a:off x="0" y="0"/>
                          <a:ext cx="1320800" cy="20828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407588" id="矩形 44" o:spid="_x0000_s1026" style="position:absolute;left:0;text-align:left;margin-left:174.1pt;margin-top:39.95pt;width:104pt;height:16.4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" filled="f" strokecolor="#c7000b" strokeweight="2.25pt">
                <w10:wrap anchorx="margin"/>
              </v:rect>
            </w:pict>
          </mc:Fallback>
        </mc:AlternateContent>
      </w:r>
      <w:r w:rsidRPr="00C970C2">
        <w:rPr>
          <w:noProof/>
        </w:rPr>
        <w:drawing>
          <wp:inline distT="0" distB="0" distL="0" distR="0" wp14:anchorId="45129C27" wp14:editId="75FD613A">
            <wp:extent cx="5454000" cy="1773484"/>
            <wp:effectExtent l="19050" t="19050" r="13970" b="1778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454000" cy="1773484"/>
                    </a:xfrm>
                    <a:prstGeom prst="rect">
                      <a:avLst/>
                    </a:prstGeom>
                    <a:noFill/>
                    <a:ln w="12700">
                      <a:solidFill>
                        <a:schemeClr val="bg1">
                          <a:lumMod val="85000"/>
                        </a:schemeClr>
                      </a:solidFill>
                    </a:ln>
                  </pic:spPr>
                </pic:pic>
              </a:graphicData>
            </a:graphic>
          </wp:inline>
        </w:drawing>
      </w:r>
    </w:p>
    <w:p w14:paraId="372730D9" w14:textId="77777777" w:rsidR="00F23E6D" w:rsidRPr="00C970C2" w:rsidRDefault="00F23E6D" w:rsidP="00B424A0">
      <w:pPr>
        <w:pStyle w:val="1e"/>
      </w:pPr>
      <w:r w:rsidRPr="00C970C2">
        <w:rPr>
          <w:rFonts w:hint="eastAsia"/>
        </w:rPr>
        <w:t>#</w:t>
      </w:r>
      <w:r w:rsidRPr="00C970C2">
        <w:rPr>
          <w:rFonts w:hint="eastAsia"/>
        </w:rPr>
        <w:t>用户行为</w:t>
      </w:r>
      <w:r w:rsidRPr="00C970C2">
        <w:rPr>
          <w:rFonts w:hint="eastAsia"/>
        </w:rPr>
        <w:t xml:space="preserve"> </w:t>
      </w:r>
      <w:r w:rsidRPr="00C970C2">
        <w:rPr>
          <w:rFonts w:hint="eastAsia"/>
        </w:rPr>
        <w:t>，此处为用户的订单和支付的转化率</w:t>
      </w:r>
    </w:p>
    <w:p w14:paraId="7589BABD" w14:textId="77777777" w:rsidR="00F23E6D" w:rsidRPr="00C970C2" w:rsidRDefault="00F23E6D" w:rsidP="00B424A0">
      <w:pPr>
        <w:pStyle w:val="1e"/>
      </w:pPr>
      <w:r w:rsidRPr="00C970C2">
        <w:rPr>
          <w:noProof/>
        </w:rPr>
        <w:drawing>
          <wp:inline distT="0" distB="0" distL="0" distR="0" wp14:anchorId="1487DED7" wp14:editId="3B7C9FD1">
            <wp:extent cx="5454000" cy="2416895"/>
            <wp:effectExtent l="19050" t="19050" r="13970" b="2159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54000" cy="2416895"/>
                    </a:xfrm>
                    <a:prstGeom prst="rect">
                      <a:avLst/>
                    </a:prstGeom>
                    <a:noFill/>
                    <a:ln w="12700">
                      <a:solidFill>
                        <a:schemeClr val="bg1">
                          <a:lumMod val="85000"/>
                        </a:schemeClr>
                      </a:solidFill>
                    </a:ln>
                  </pic:spPr>
                </pic:pic>
              </a:graphicData>
            </a:graphic>
          </wp:inline>
        </w:drawing>
      </w:r>
    </w:p>
    <w:p w14:paraId="3FCDD08F" w14:textId="77777777" w:rsidR="00F23E6D" w:rsidRPr="00C970C2" w:rsidRDefault="00F23E6D" w:rsidP="00B424A0">
      <w:pPr>
        <w:pStyle w:val="1e"/>
      </w:pPr>
      <w:r w:rsidRPr="00C970C2">
        <w:rPr>
          <w:noProof/>
        </w:rPr>
        <mc:AlternateContent>
          <mc:Choice Requires="wps">
            <w:drawing>
              <wp:anchor distT="0" distB="0" distL="114300" distR="114300" simplePos="0" relativeHeight="251749376" behindDoc="0" locked="0" layoutInCell="1" allowOverlap="1" wp14:anchorId="370BFA3B" wp14:editId="618B7316">
                <wp:simplePos x="0" y="0"/>
                <wp:positionH relativeFrom="margin">
                  <wp:posOffset>2002790</wp:posOffset>
                </wp:positionH>
                <wp:positionV relativeFrom="paragraph">
                  <wp:posOffset>504825</wp:posOffset>
                </wp:positionV>
                <wp:extent cx="1168400" cy="203200"/>
                <wp:effectExtent l="19050" t="19050" r="12700" b="25400"/>
                <wp:wrapNone/>
                <wp:docPr id="45" name="矩形 45"/>
                <wp:cNvGraphicFramePr/>
                <a:graphic xmlns:a="http://schemas.openxmlformats.org/drawingml/2006/main">
                  <a:graphicData uri="http://schemas.microsoft.com/office/word/2010/wordprocessingShape">
                    <wps:wsp>
                      <wps:cNvSpPr/>
                      <wps:spPr>
                        <a:xfrm>
                          <a:off x="0" y="0"/>
                          <a:ext cx="1168400" cy="2032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4902C" id="矩形 45" o:spid="_x0000_s1026" style="position:absolute;left:0;text-align:left;margin-left:157.7pt;margin-top:39.75pt;width:92pt;height:16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" filled="f" strokecolor="#c7000b" strokeweight="2.25pt">
                <w10:wrap anchorx="margin"/>
              </v:rect>
            </w:pict>
          </mc:Fallback>
        </mc:AlternateContent>
      </w:r>
      <w:r w:rsidRPr="00C970C2">
        <w:rPr>
          <w:noProof/>
        </w:rPr>
        <w:drawing>
          <wp:inline distT="0" distB="0" distL="0" distR="0" wp14:anchorId="3DCB0209" wp14:editId="3019F474">
            <wp:extent cx="5454000" cy="2507437"/>
            <wp:effectExtent l="19050" t="19050" r="13970" b="2667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54000" cy="2507437"/>
                    </a:xfrm>
                    <a:prstGeom prst="rect">
                      <a:avLst/>
                    </a:prstGeom>
                    <a:noFill/>
                    <a:ln w="12700">
                      <a:solidFill>
                        <a:schemeClr val="bg1">
                          <a:lumMod val="85000"/>
                        </a:schemeClr>
                      </a:solidFill>
                    </a:ln>
                  </pic:spPr>
                </pic:pic>
              </a:graphicData>
            </a:graphic>
          </wp:inline>
        </w:drawing>
      </w:r>
    </w:p>
    <w:p w14:paraId="55C6C701" w14:textId="77777777" w:rsidR="00F23E6D" w:rsidRPr="00C970C2" w:rsidRDefault="00F23E6D" w:rsidP="00B424A0">
      <w:pPr>
        <w:pStyle w:val="1e"/>
      </w:pPr>
      <w:r w:rsidRPr="00C970C2">
        <w:rPr>
          <w:rFonts w:hint="eastAsia"/>
        </w:rPr>
        <w:t>#GMV</w:t>
      </w:r>
      <w:r w:rsidRPr="00C970C2">
        <w:rPr>
          <w:rFonts w:hint="eastAsia"/>
        </w:rPr>
        <w:t>成交总额，显示销售额和订单量</w:t>
      </w:r>
    </w:p>
    <w:p w14:paraId="45CD4F06" w14:textId="77777777" w:rsidR="00F23E6D" w:rsidRPr="00C970C2" w:rsidRDefault="00F23E6D" w:rsidP="00B424A0">
      <w:pPr>
        <w:pStyle w:val="1e"/>
      </w:pPr>
      <w:r w:rsidRPr="00C970C2">
        <w:rPr>
          <w:noProof/>
        </w:rPr>
        <w:lastRenderedPageBreak/>
        <w:drawing>
          <wp:inline distT="0" distB="0" distL="0" distR="0" wp14:anchorId="6EC3D02B" wp14:editId="6915ED24">
            <wp:extent cx="5454000" cy="3352303"/>
            <wp:effectExtent l="19050" t="19050" r="13970" b="1968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454000" cy="3352303"/>
                    </a:xfrm>
                    <a:prstGeom prst="rect">
                      <a:avLst/>
                    </a:prstGeom>
                    <a:noFill/>
                    <a:ln w="12700">
                      <a:solidFill>
                        <a:schemeClr val="bg1">
                          <a:lumMod val="85000"/>
                        </a:schemeClr>
                      </a:solidFill>
                    </a:ln>
                  </pic:spPr>
                </pic:pic>
              </a:graphicData>
            </a:graphic>
          </wp:inline>
        </w:drawing>
      </w:r>
    </w:p>
    <w:p w14:paraId="705D74F7" w14:textId="151E8CFB" w:rsidR="00F23E6D" w:rsidRPr="00C970C2" w:rsidRDefault="00F23E6D" w:rsidP="006F063E">
      <w:pPr>
        <w:pStyle w:val="2"/>
        <w:numPr>
          <w:ilvl w:val="1"/>
          <w:numId w:val="4"/>
        </w:numPr>
        <w:rPr>
          <w:i/>
          <w:iCs/>
          <w:color w:val="0000FF"/>
        </w:rPr>
      </w:pPr>
      <w:bookmarkStart w:id="118" w:name="_Toc466755591"/>
      <w:bookmarkStart w:id="119" w:name="_Toc48506215"/>
      <w:bookmarkStart w:id="120" w:name="_Toc49027826"/>
      <w:bookmarkStart w:id="121" w:name="_Toc67402011"/>
      <w:r w:rsidRPr="00C970C2">
        <w:rPr>
          <w:rFonts w:hint="eastAsia"/>
        </w:rPr>
        <w:t>思考题</w:t>
      </w:r>
      <w:bookmarkEnd w:id="118"/>
      <w:bookmarkEnd w:id="119"/>
      <w:bookmarkEnd w:id="120"/>
      <w:bookmarkEnd w:id="121"/>
    </w:p>
    <w:p w14:paraId="4C5D1520" w14:textId="77777777" w:rsidR="00F23E6D" w:rsidRPr="00C970C2" w:rsidRDefault="00F23E6D" w:rsidP="00B424A0">
      <w:pPr>
        <w:pStyle w:val="1e"/>
      </w:pPr>
      <w:r w:rsidRPr="00C970C2">
        <w:rPr>
          <w:rFonts w:hint="eastAsia"/>
        </w:rPr>
        <w:t>此处我们处理的数据只有</w:t>
      </w:r>
      <w:r w:rsidRPr="00C970C2">
        <w:rPr>
          <w:rFonts w:hint="eastAsia"/>
        </w:rPr>
        <w:t>2019.06.09</w:t>
      </w:r>
      <w:r w:rsidRPr="00C970C2">
        <w:rPr>
          <w:rFonts w:hint="eastAsia"/>
        </w:rPr>
        <w:t>这一天的，你能不能将</w:t>
      </w:r>
      <w:r w:rsidRPr="00C970C2">
        <w:rPr>
          <w:rFonts w:hint="eastAsia"/>
        </w:rPr>
        <w:t>6.10,6.11,6.17</w:t>
      </w:r>
      <w:r w:rsidRPr="00C970C2">
        <w:rPr>
          <w:rFonts w:hint="eastAsia"/>
        </w:rPr>
        <w:t>号三天的数据也按照流程操作一遍？</w:t>
      </w:r>
    </w:p>
    <w:p w14:paraId="2A004DF5" w14:textId="77777777" w:rsidR="00F23E6D" w:rsidRPr="00C970C2" w:rsidRDefault="00F23E6D" w:rsidP="00B424A0">
      <w:pPr>
        <w:pStyle w:val="1e"/>
      </w:pPr>
    </w:p>
    <w:p w14:paraId="68BB87F8" w14:textId="77777777" w:rsidR="00F23E6D" w:rsidRPr="00C970C2" w:rsidRDefault="00F23E6D" w:rsidP="00B424A0">
      <w:pPr>
        <w:pStyle w:val="1e"/>
      </w:pPr>
    </w:p>
    <w:p w14:paraId="7D5C185F" w14:textId="77777777" w:rsidR="00F23E6D" w:rsidRPr="00C970C2" w:rsidRDefault="00F23E6D" w:rsidP="00B424A0">
      <w:pPr>
        <w:pStyle w:val="1e"/>
      </w:pPr>
    </w:p>
    <w:p w14:paraId="4A77D404" w14:textId="720D7FAE" w:rsidR="00F23E6D" w:rsidRPr="00C970C2" w:rsidRDefault="001801B7" w:rsidP="001801B7">
      <w:pPr>
        <w:topLinePunct w:val="0"/>
        <w:adjustRightInd/>
        <w:snapToGrid/>
        <w:spacing w:before="0" w:after="0" w:line="240" w:lineRule="auto"/>
        <w:ind w:left="0"/>
        <w:rPr>
          <w:rFonts w:ascii="Huawei Sans" w:eastAsia="方正兰亭黑简体" w:hAnsi="Huawei Sans"/>
          <w:sz w:val="21"/>
        </w:rPr>
      </w:pPr>
      <w:r w:rsidRPr="00C970C2">
        <w:rPr>
          <w:rFonts w:ascii="Huawei Sans" w:eastAsia="方正兰亭黑简体" w:hAnsi="Huawei Sans"/>
        </w:rPr>
        <w:br w:type="page"/>
      </w:r>
    </w:p>
    <w:p w14:paraId="186A6B91" w14:textId="0126E8E0" w:rsidR="00E341D7" w:rsidRPr="00C970C2" w:rsidRDefault="00E341D7" w:rsidP="00E341D7">
      <w:pPr>
        <w:pStyle w:val="1"/>
      </w:pPr>
      <w:bookmarkStart w:id="122" w:name="_Toc67402012"/>
      <w:bookmarkStart w:id="123" w:name="_Toc37014381"/>
      <w:bookmarkStart w:id="124" w:name="_Toc47369091"/>
      <w:bookmarkStart w:id="125" w:name="_Toc47703021"/>
      <w:bookmarkStart w:id="126" w:name="_Toc48506221"/>
      <w:bookmarkStart w:id="127" w:name="_Toc49027827"/>
      <w:r w:rsidRPr="00C970C2">
        <w:rPr>
          <w:rFonts w:hint="eastAsia"/>
        </w:rPr>
        <w:lastRenderedPageBreak/>
        <w:t>云服务资源释放</w:t>
      </w:r>
      <w:bookmarkEnd w:id="122"/>
    </w:p>
    <w:p w14:paraId="33FBFD0E" w14:textId="77777777" w:rsidR="004E2B4B" w:rsidRPr="00C970C2" w:rsidRDefault="004E2B4B" w:rsidP="004E2B4B">
      <w:pPr>
        <w:pStyle w:val="2"/>
      </w:pPr>
      <w:bookmarkStart w:id="128" w:name="_Toc67402013"/>
      <w:r w:rsidRPr="00C970C2">
        <w:rPr>
          <w:rFonts w:hint="eastAsia"/>
        </w:rPr>
        <w:t>释放大数据服务</w:t>
      </w:r>
      <w:r w:rsidRPr="00C970C2">
        <w:rPr>
          <w:rFonts w:hint="eastAsia"/>
        </w:rPr>
        <w:t>MRS</w:t>
      </w:r>
      <w:bookmarkEnd w:id="128"/>
    </w:p>
    <w:p w14:paraId="6527DBEC" w14:textId="31476F3A" w:rsidR="004E2B4B" w:rsidRPr="00C970C2" w:rsidRDefault="004E2B4B" w:rsidP="00B424A0">
      <w:pPr>
        <w:pStyle w:val="1e"/>
      </w:pPr>
      <w:r w:rsidRPr="00C970C2">
        <w:rPr>
          <w:rFonts w:hint="eastAsia"/>
        </w:rPr>
        <w:t>进入</w:t>
      </w:r>
      <w:r w:rsidRPr="00C970C2">
        <w:rPr>
          <w:rFonts w:hint="eastAsia"/>
        </w:rPr>
        <w:t>MRS</w:t>
      </w:r>
      <w:r w:rsidRPr="00C970C2">
        <w:rPr>
          <w:rFonts w:hint="eastAsia"/>
        </w:rPr>
        <w:t>控制台，</w:t>
      </w:r>
      <w:r w:rsidR="00E24D82" w:rsidRPr="00C970C2">
        <w:rPr>
          <w:rFonts w:hint="eastAsia"/>
        </w:rPr>
        <w:t>在现有集群界面</w:t>
      </w:r>
      <w:r w:rsidRPr="00C970C2">
        <w:rPr>
          <w:rFonts w:hint="eastAsia"/>
        </w:rPr>
        <w:t>点击集群后的</w:t>
      </w:r>
      <w:r w:rsidR="00E24D82" w:rsidRPr="00C970C2">
        <w:rPr>
          <w:rFonts w:hint="eastAsia"/>
        </w:rPr>
        <w:t>“</w:t>
      </w:r>
      <w:r w:rsidRPr="00C970C2">
        <w:rPr>
          <w:rFonts w:hint="eastAsia"/>
        </w:rPr>
        <w:t>删除</w:t>
      </w:r>
      <w:r w:rsidR="00E24D82" w:rsidRPr="00C970C2">
        <w:rPr>
          <w:rFonts w:hint="eastAsia"/>
        </w:rPr>
        <w:t>”</w:t>
      </w:r>
      <w:r w:rsidRPr="00C970C2">
        <w:rPr>
          <w:rFonts w:hint="eastAsia"/>
        </w:rPr>
        <w:t>按钮</w:t>
      </w:r>
      <w:r w:rsidR="00E24D82" w:rsidRPr="00C970C2">
        <w:rPr>
          <w:rFonts w:hint="eastAsia"/>
        </w:rPr>
        <w:t>。</w:t>
      </w:r>
    </w:p>
    <w:p w14:paraId="452CE4C5" w14:textId="77777777" w:rsidR="004E2B4B" w:rsidRPr="00C970C2" w:rsidRDefault="004E2B4B" w:rsidP="00B424A0">
      <w:pPr>
        <w:pStyle w:val="1e"/>
      </w:pPr>
      <w:r w:rsidRPr="00C970C2">
        <w:rPr>
          <w:noProof/>
        </w:rPr>
        <mc:AlternateContent>
          <mc:Choice Requires="wps">
            <w:drawing>
              <wp:anchor distT="0" distB="0" distL="114300" distR="114300" simplePos="0" relativeHeight="251763712" behindDoc="0" locked="0" layoutInCell="1" allowOverlap="1" wp14:anchorId="123BBD4E" wp14:editId="18DA2637">
                <wp:simplePos x="0" y="0"/>
                <wp:positionH relativeFrom="margin">
                  <wp:posOffset>5121910</wp:posOffset>
                </wp:positionH>
                <wp:positionV relativeFrom="paragraph">
                  <wp:posOffset>853440</wp:posOffset>
                </wp:positionV>
                <wp:extent cx="254000" cy="158750"/>
                <wp:effectExtent l="19050" t="19050" r="12700" b="12700"/>
                <wp:wrapNone/>
                <wp:docPr id="5" name="矩形 5"/>
                <wp:cNvGraphicFramePr/>
                <a:graphic xmlns:a="http://schemas.openxmlformats.org/drawingml/2006/main">
                  <a:graphicData uri="http://schemas.microsoft.com/office/word/2010/wordprocessingShape">
                    <wps:wsp>
                      <wps:cNvSpPr/>
                      <wps:spPr>
                        <a:xfrm>
                          <a:off x="0" y="0"/>
                          <a:ext cx="254000" cy="1587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890C5" id="矩形 5" o:spid="_x0000_s1026" style="position:absolute;left:0;text-align:left;margin-left:403.3pt;margin-top:67.2pt;width:20pt;height:12.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" filled="f" strokecolor="#c7000b" strokeweight="2.25pt">
                <w10:wrap anchorx="margin"/>
              </v:rect>
            </w:pict>
          </mc:Fallback>
        </mc:AlternateContent>
      </w:r>
      <w:r w:rsidRPr="00C970C2">
        <w:rPr>
          <w:noProof/>
        </w:rPr>
        <w:drawing>
          <wp:inline distT="0" distB="0" distL="0" distR="0" wp14:anchorId="03F8CD66" wp14:editId="7AEC651E">
            <wp:extent cx="5400000" cy="1220400"/>
            <wp:effectExtent l="19050" t="19050" r="10795" b="184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00000" cy="1220400"/>
                    </a:xfrm>
                    <a:prstGeom prst="rect">
                      <a:avLst/>
                    </a:prstGeom>
                    <a:ln w="12700">
                      <a:solidFill>
                        <a:schemeClr val="bg1">
                          <a:lumMod val="85000"/>
                        </a:schemeClr>
                      </a:solidFill>
                    </a:ln>
                  </pic:spPr>
                </pic:pic>
              </a:graphicData>
            </a:graphic>
          </wp:inline>
        </w:drawing>
      </w:r>
    </w:p>
    <w:p w14:paraId="665132F4" w14:textId="77777777" w:rsidR="004E2B4B" w:rsidRPr="00C970C2" w:rsidRDefault="004E2B4B" w:rsidP="004E2B4B">
      <w:pPr>
        <w:pStyle w:val="2"/>
      </w:pPr>
      <w:bookmarkStart w:id="129" w:name="_Toc67402014"/>
      <w:r w:rsidRPr="00C970C2">
        <w:rPr>
          <w:rFonts w:hint="eastAsia"/>
        </w:rPr>
        <w:t>释放云数据库</w:t>
      </w:r>
      <w:r w:rsidRPr="00C970C2">
        <w:rPr>
          <w:rFonts w:hint="eastAsia"/>
        </w:rPr>
        <w:t>RDS</w:t>
      </w:r>
      <w:bookmarkEnd w:id="129"/>
    </w:p>
    <w:p w14:paraId="541CAF3A" w14:textId="510AF3C3" w:rsidR="004E2B4B" w:rsidRPr="00C970C2" w:rsidRDefault="004E5AB1" w:rsidP="00B424A0">
      <w:pPr>
        <w:pStyle w:val="1e"/>
      </w:pPr>
      <w:r w:rsidRPr="00C970C2">
        <w:rPr>
          <w:rFonts w:hint="eastAsia"/>
        </w:rPr>
        <w:t>在</w:t>
      </w:r>
      <w:r w:rsidR="004E2B4B" w:rsidRPr="00C970C2">
        <w:rPr>
          <w:rFonts w:hint="eastAsia"/>
        </w:rPr>
        <w:t>关系型数据库实例列表页，对应实例后面点击</w:t>
      </w:r>
      <w:r w:rsidRPr="00C970C2">
        <w:rPr>
          <w:rFonts w:hint="eastAsia"/>
        </w:rPr>
        <w:t>“</w:t>
      </w:r>
      <w:r w:rsidR="004E2B4B" w:rsidRPr="00C970C2">
        <w:rPr>
          <w:rFonts w:hint="eastAsia"/>
        </w:rPr>
        <w:t>更多</w:t>
      </w:r>
      <w:r w:rsidRPr="00C970C2">
        <w:rPr>
          <w:rFonts w:hint="eastAsia"/>
        </w:rPr>
        <w:t>”</w:t>
      </w:r>
      <w:r w:rsidR="004E2B4B" w:rsidRPr="00C970C2">
        <w:rPr>
          <w:rFonts w:hint="eastAsia"/>
        </w:rPr>
        <w:t>，然后点击</w:t>
      </w:r>
      <w:r w:rsidRPr="00C970C2">
        <w:rPr>
          <w:rFonts w:hint="eastAsia"/>
        </w:rPr>
        <w:t>“删除</w:t>
      </w:r>
      <w:r w:rsidR="004E2B4B" w:rsidRPr="00C970C2">
        <w:rPr>
          <w:rFonts w:hint="eastAsia"/>
        </w:rPr>
        <w:t>实例</w:t>
      </w:r>
      <w:r w:rsidRPr="00C970C2">
        <w:rPr>
          <w:rFonts w:hint="eastAsia"/>
        </w:rPr>
        <w:t>”</w:t>
      </w:r>
      <w:r w:rsidR="004E2B4B" w:rsidRPr="00C970C2">
        <w:rPr>
          <w:rFonts w:hint="eastAsia"/>
        </w:rPr>
        <w:t>。</w:t>
      </w:r>
    </w:p>
    <w:p w14:paraId="6B7B362F" w14:textId="77777777" w:rsidR="004E2B4B" w:rsidRPr="00C970C2" w:rsidRDefault="004E2B4B" w:rsidP="00B424A0">
      <w:pPr>
        <w:pStyle w:val="1e"/>
      </w:pPr>
      <w:r w:rsidRPr="00C970C2">
        <w:rPr>
          <w:noProof/>
        </w:rPr>
        <mc:AlternateContent>
          <mc:Choice Requires="wps">
            <w:drawing>
              <wp:anchor distT="0" distB="0" distL="114300" distR="114300" simplePos="0" relativeHeight="251764736" behindDoc="0" locked="0" layoutInCell="1" allowOverlap="1" wp14:anchorId="59F03066" wp14:editId="6E7DA6AC">
                <wp:simplePos x="0" y="0"/>
                <wp:positionH relativeFrom="margin">
                  <wp:posOffset>5521960</wp:posOffset>
                </wp:positionH>
                <wp:positionV relativeFrom="paragraph">
                  <wp:posOffset>2494915</wp:posOffset>
                </wp:positionV>
                <wp:extent cx="495300" cy="152400"/>
                <wp:effectExtent l="19050" t="19050" r="19050" b="19050"/>
                <wp:wrapNone/>
                <wp:docPr id="17" name="矩形 17"/>
                <wp:cNvGraphicFramePr/>
                <a:graphic xmlns:a="http://schemas.openxmlformats.org/drawingml/2006/main">
                  <a:graphicData uri="http://schemas.microsoft.com/office/word/2010/wordprocessingShape">
                    <wps:wsp>
                      <wps:cNvSpPr/>
                      <wps:spPr>
                        <a:xfrm>
                          <a:off x="0" y="0"/>
                          <a:ext cx="495300" cy="1524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4FE771" id="矩形 17" o:spid="_x0000_s1026" style="position:absolute;left:0;text-align:left;margin-left:434.8pt;margin-top:196.45pt;width:39pt;height:12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" filled="f" strokecolor="#c7000b" strokeweight="2.25pt">
                <w10:wrap anchorx="margin"/>
              </v:rect>
            </w:pict>
          </mc:Fallback>
        </mc:AlternateContent>
      </w:r>
      <w:r w:rsidRPr="00C970C2">
        <w:rPr>
          <w:noProof/>
        </w:rPr>
        <mc:AlternateContent>
          <mc:Choice Requires="wps">
            <w:drawing>
              <wp:anchor distT="0" distB="0" distL="114300" distR="114300" simplePos="0" relativeHeight="251765760" behindDoc="0" locked="0" layoutInCell="1" allowOverlap="1" wp14:anchorId="65700AB8" wp14:editId="165826F6">
                <wp:simplePos x="0" y="0"/>
                <wp:positionH relativeFrom="margin">
                  <wp:posOffset>5769610</wp:posOffset>
                </wp:positionH>
                <wp:positionV relativeFrom="paragraph">
                  <wp:posOffset>793115</wp:posOffset>
                </wp:positionV>
                <wp:extent cx="260350" cy="122766"/>
                <wp:effectExtent l="19050" t="19050" r="25400" b="10795"/>
                <wp:wrapNone/>
                <wp:docPr id="46" name="矩形 46"/>
                <wp:cNvGraphicFramePr/>
                <a:graphic xmlns:a="http://schemas.openxmlformats.org/drawingml/2006/main">
                  <a:graphicData uri="http://schemas.microsoft.com/office/word/2010/wordprocessingShape">
                    <wps:wsp>
                      <wps:cNvSpPr/>
                      <wps:spPr>
                        <a:xfrm>
                          <a:off x="0" y="0"/>
                          <a:ext cx="260350" cy="12276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D258C4" id="矩形 46" o:spid="_x0000_s1026" style="position:absolute;left:0;text-align:left;margin-left:454.3pt;margin-top:62.45pt;width:20.5pt;height:9.6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" filled="f" strokecolor="#c7000b" strokeweight="2.25pt">
                <w10:wrap anchorx="margin"/>
              </v:rect>
            </w:pict>
          </mc:Fallback>
        </mc:AlternateContent>
      </w:r>
      <w:r w:rsidRPr="00C970C2">
        <w:rPr>
          <w:noProof/>
        </w:rPr>
        <w:drawing>
          <wp:inline distT="0" distB="0" distL="0" distR="0" wp14:anchorId="4EDB7758" wp14:editId="547E4BDA">
            <wp:extent cx="5400000" cy="2707200"/>
            <wp:effectExtent l="19050" t="19050" r="10795" b="171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00000" cy="2707200"/>
                    </a:xfrm>
                    <a:prstGeom prst="rect">
                      <a:avLst/>
                    </a:prstGeom>
                    <a:ln w="12700">
                      <a:solidFill>
                        <a:schemeClr val="bg1">
                          <a:lumMod val="85000"/>
                        </a:schemeClr>
                      </a:solidFill>
                    </a:ln>
                  </pic:spPr>
                </pic:pic>
              </a:graphicData>
            </a:graphic>
          </wp:inline>
        </w:drawing>
      </w:r>
    </w:p>
    <w:p w14:paraId="70DA9B6A" w14:textId="77777777" w:rsidR="004E2B4B" w:rsidRPr="00C970C2" w:rsidRDefault="004E2B4B" w:rsidP="004E2B4B">
      <w:pPr>
        <w:pStyle w:val="2"/>
        <w:rPr>
          <w:lang w:eastAsia="zh-CN"/>
        </w:rPr>
      </w:pPr>
      <w:bookmarkStart w:id="130" w:name="_Toc67402015"/>
      <w:r w:rsidRPr="00C970C2">
        <w:rPr>
          <w:rFonts w:hint="eastAsia"/>
          <w:lang w:eastAsia="zh-CN"/>
        </w:rPr>
        <w:t>释放对象存储服务</w:t>
      </w:r>
      <w:r w:rsidRPr="00C970C2">
        <w:rPr>
          <w:rFonts w:hint="eastAsia"/>
          <w:lang w:eastAsia="zh-CN"/>
        </w:rPr>
        <w:t>OBS</w:t>
      </w:r>
      <w:bookmarkEnd w:id="130"/>
    </w:p>
    <w:p w14:paraId="0D89128B" w14:textId="35EF15D6" w:rsidR="004E2B4B" w:rsidRPr="00C970C2" w:rsidRDefault="006F61A2" w:rsidP="00B424A0">
      <w:pPr>
        <w:pStyle w:val="1e"/>
      </w:pPr>
      <w:r w:rsidRPr="00C970C2">
        <w:rPr>
          <w:rFonts w:hint="eastAsia"/>
        </w:rPr>
        <w:t>在控制台的</w:t>
      </w:r>
      <w:r w:rsidR="004E2B4B" w:rsidRPr="00C970C2">
        <w:rPr>
          <w:rFonts w:hint="eastAsia"/>
        </w:rPr>
        <w:t>对象存储服务</w:t>
      </w:r>
      <w:r w:rsidRPr="00C970C2">
        <w:rPr>
          <w:rFonts w:hint="eastAsia"/>
        </w:rPr>
        <w:t>页面，</w:t>
      </w:r>
      <w:r w:rsidR="004E2B4B" w:rsidRPr="00C970C2">
        <w:rPr>
          <w:rFonts w:hint="eastAsia"/>
        </w:rPr>
        <w:t>找到对应实例，点击</w:t>
      </w:r>
      <w:r w:rsidRPr="00C970C2">
        <w:rPr>
          <w:rFonts w:hint="eastAsia"/>
        </w:rPr>
        <w:t>“</w:t>
      </w:r>
      <w:r w:rsidR="004E2B4B" w:rsidRPr="00C970C2">
        <w:rPr>
          <w:rFonts w:hint="eastAsia"/>
        </w:rPr>
        <w:t>删除</w:t>
      </w:r>
      <w:r w:rsidRPr="00C970C2">
        <w:rPr>
          <w:rFonts w:hint="eastAsia"/>
        </w:rPr>
        <w:t>”</w:t>
      </w:r>
      <w:r w:rsidR="004E2B4B" w:rsidRPr="00C970C2">
        <w:rPr>
          <w:rFonts w:hint="eastAsia"/>
        </w:rPr>
        <w:t>。</w:t>
      </w:r>
    </w:p>
    <w:p w14:paraId="5E991AA9" w14:textId="77777777" w:rsidR="004E2B4B" w:rsidRPr="00C970C2" w:rsidRDefault="004E2B4B" w:rsidP="00B424A0">
      <w:pPr>
        <w:pStyle w:val="1e"/>
      </w:pPr>
      <w:r w:rsidRPr="00C970C2">
        <w:rPr>
          <w:noProof/>
        </w:rPr>
        <w:lastRenderedPageBreak/>
        <mc:AlternateContent>
          <mc:Choice Requires="wps">
            <w:drawing>
              <wp:anchor distT="0" distB="0" distL="114300" distR="114300" simplePos="0" relativeHeight="251766784" behindDoc="0" locked="0" layoutInCell="1" allowOverlap="1" wp14:anchorId="0C30BEB8" wp14:editId="45114820">
                <wp:simplePos x="0" y="0"/>
                <wp:positionH relativeFrom="margin">
                  <wp:posOffset>4759960</wp:posOffset>
                </wp:positionH>
                <wp:positionV relativeFrom="paragraph">
                  <wp:posOffset>1958340</wp:posOffset>
                </wp:positionV>
                <wp:extent cx="311150" cy="158750"/>
                <wp:effectExtent l="19050" t="19050" r="12700" b="12700"/>
                <wp:wrapNone/>
                <wp:docPr id="47" name="矩形 47"/>
                <wp:cNvGraphicFramePr/>
                <a:graphic xmlns:a="http://schemas.openxmlformats.org/drawingml/2006/main">
                  <a:graphicData uri="http://schemas.microsoft.com/office/word/2010/wordprocessingShape">
                    <wps:wsp>
                      <wps:cNvSpPr/>
                      <wps:spPr>
                        <a:xfrm>
                          <a:off x="0" y="0"/>
                          <a:ext cx="311150" cy="1587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529A2E" id="矩形 47" o:spid="_x0000_s1026" style="position:absolute;left:0;text-align:left;margin-left:374.8pt;margin-top:154.2pt;width:24.5pt;height:12.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" filled="f" strokecolor="#c7000b" strokeweight="2.25pt">
                <w10:wrap anchorx="margin"/>
              </v:rect>
            </w:pict>
          </mc:Fallback>
        </mc:AlternateContent>
      </w:r>
      <w:r w:rsidRPr="00C970C2">
        <w:rPr>
          <w:noProof/>
        </w:rPr>
        <w:drawing>
          <wp:inline distT="0" distB="0" distL="0" distR="0" wp14:anchorId="4308BEB4" wp14:editId="4188D961">
            <wp:extent cx="5400000" cy="2221200"/>
            <wp:effectExtent l="19050" t="19050" r="10795" b="273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400000" cy="2221200"/>
                    </a:xfrm>
                    <a:prstGeom prst="rect">
                      <a:avLst/>
                    </a:prstGeom>
                    <a:ln w="12700">
                      <a:solidFill>
                        <a:schemeClr val="bg1">
                          <a:lumMod val="85000"/>
                        </a:schemeClr>
                      </a:solidFill>
                    </a:ln>
                  </pic:spPr>
                </pic:pic>
              </a:graphicData>
            </a:graphic>
          </wp:inline>
        </w:drawing>
      </w:r>
    </w:p>
    <w:p w14:paraId="32A0C021" w14:textId="5B192A55" w:rsidR="004E2B4B" w:rsidRPr="00C970C2" w:rsidRDefault="004E2B4B" w:rsidP="00B424A0">
      <w:pPr>
        <w:pStyle w:val="1e"/>
      </w:pPr>
      <w:r w:rsidRPr="00C970C2">
        <w:t>注：</w:t>
      </w:r>
      <w:r w:rsidRPr="00C970C2">
        <w:rPr>
          <w:rFonts w:hint="eastAsia"/>
        </w:rPr>
        <w:t>如果桶不是空桶，需要</w:t>
      </w:r>
      <w:r w:rsidR="006F61A2" w:rsidRPr="00C970C2">
        <w:rPr>
          <w:rFonts w:hint="eastAsia"/>
        </w:rPr>
        <w:t>进入桶内</w:t>
      </w:r>
      <w:r w:rsidRPr="00C970C2">
        <w:rPr>
          <w:rFonts w:hint="eastAsia"/>
        </w:rPr>
        <w:t>删除桶中存在的所有对象、已删除对象和碎片。</w:t>
      </w:r>
    </w:p>
    <w:p w14:paraId="5BF779B1" w14:textId="77777777" w:rsidR="004E2B4B" w:rsidRPr="00C970C2" w:rsidRDefault="004E2B4B" w:rsidP="004E2B4B">
      <w:pPr>
        <w:pStyle w:val="2"/>
      </w:pPr>
      <w:bookmarkStart w:id="131" w:name="_Toc67402016"/>
      <w:r w:rsidRPr="00C970C2">
        <w:rPr>
          <w:rFonts w:hint="eastAsia"/>
        </w:rPr>
        <w:t>释放网络资源</w:t>
      </w:r>
      <w:r w:rsidRPr="00C970C2">
        <w:rPr>
          <w:rFonts w:hint="eastAsia"/>
        </w:rPr>
        <w:t>VPC</w:t>
      </w:r>
      <w:bookmarkEnd w:id="131"/>
    </w:p>
    <w:p w14:paraId="400474FC" w14:textId="77777777" w:rsidR="004E2B4B" w:rsidRPr="00C970C2" w:rsidRDefault="004E2B4B" w:rsidP="004E2B4B">
      <w:pPr>
        <w:pStyle w:val="30"/>
      </w:pPr>
      <w:r w:rsidRPr="00C970C2">
        <w:rPr>
          <w:rFonts w:hint="eastAsia"/>
        </w:rPr>
        <w:t>进入网络控制台界面</w:t>
      </w:r>
    </w:p>
    <w:p w14:paraId="0608C0CA" w14:textId="77777777" w:rsidR="004E2B4B" w:rsidRPr="00C970C2" w:rsidRDefault="004E2B4B" w:rsidP="00B424A0">
      <w:pPr>
        <w:pStyle w:val="1e"/>
      </w:pPr>
      <w:r w:rsidRPr="00C970C2">
        <w:rPr>
          <w:noProof/>
        </w:rPr>
        <w:drawing>
          <wp:inline distT="0" distB="0" distL="0" distR="0" wp14:anchorId="3A083DD9" wp14:editId="69397EFA">
            <wp:extent cx="5400000" cy="2214000"/>
            <wp:effectExtent l="19050" t="19050" r="10795" b="152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400000" cy="2214000"/>
                    </a:xfrm>
                    <a:prstGeom prst="rect">
                      <a:avLst/>
                    </a:prstGeom>
                    <a:ln w="12700">
                      <a:solidFill>
                        <a:schemeClr val="bg1">
                          <a:lumMod val="85000"/>
                        </a:schemeClr>
                      </a:solidFill>
                    </a:ln>
                  </pic:spPr>
                </pic:pic>
              </a:graphicData>
            </a:graphic>
          </wp:inline>
        </w:drawing>
      </w:r>
    </w:p>
    <w:p w14:paraId="18D8C5AD" w14:textId="77777777" w:rsidR="004E2B4B" w:rsidRPr="00C970C2" w:rsidRDefault="004E2B4B" w:rsidP="004E2B4B">
      <w:pPr>
        <w:pStyle w:val="30"/>
      </w:pPr>
      <w:r w:rsidRPr="00C970C2">
        <w:rPr>
          <w:rFonts w:hint="eastAsia"/>
        </w:rPr>
        <w:t>删除</w:t>
      </w:r>
      <w:r w:rsidRPr="00C970C2">
        <w:rPr>
          <w:rFonts w:hint="eastAsia"/>
        </w:rPr>
        <w:t>IP</w:t>
      </w:r>
    </w:p>
    <w:p w14:paraId="4F242B7A" w14:textId="76A24B40" w:rsidR="004E2B4B" w:rsidRPr="00C970C2" w:rsidRDefault="0051458F" w:rsidP="00B424A0">
      <w:pPr>
        <w:pStyle w:val="1e"/>
      </w:pPr>
      <w:r w:rsidRPr="00C970C2">
        <w:rPr>
          <w:rFonts w:hint="eastAsia"/>
        </w:rPr>
        <w:t>点击</w:t>
      </w:r>
      <w:r w:rsidR="004E2B4B" w:rsidRPr="00C970C2">
        <w:rPr>
          <w:rFonts w:hint="eastAsia"/>
        </w:rPr>
        <w:t>“弹性公网</w:t>
      </w:r>
      <w:r w:rsidR="004E2B4B" w:rsidRPr="00C970C2">
        <w:rPr>
          <w:rFonts w:hint="eastAsia"/>
        </w:rPr>
        <w:t>IP</w:t>
      </w:r>
      <w:r w:rsidRPr="00C970C2">
        <w:rPr>
          <w:rFonts w:hint="eastAsia"/>
        </w:rPr>
        <w:t>和带宽”中的“弹性公网</w:t>
      </w:r>
      <w:r w:rsidRPr="00C970C2">
        <w:rPr>
          <w:rFonts w:hint="eastAsia"/>
        </w:rPr>
        <w:t>IP</w:t>
      </w:r>
      <w:r w:rsidRPr="00C970C2">
        <w:rPr>
          <w:rFonts w:hint="eastAsia"/>
        </w:rPr>
        <w:t>”</w:t>
      </w:r>
      <w:r w:rsidR="004E2B4B" w:rsidRPr="00C970C2">
        <w:rPr>
          <w:rFonts w:hint="eastAsia"/>
        </w:rPr>
        <w:t>选择</w:t>
      </w:r>
      <w:r w:rsidR="000E2BA9" w:rsidRPr="00C970C2">
        <w:rPr>
          <w:rFonts w:hint="eastAsia"/>
        </w:rPr>
        <w:t>要删除的</w:t>
      </w:r>
      <w:r w:rsidR="004E2B4B" w:rsidRPr="00C970C2">
        <w:rPr>
          <w:rFonts w:hint="eastAsia"/>
        </w:rPr>
        <w:t>弹性公网</w:t>
      </w:r>
      <w:r w:rsidR="004E2B4B" w:rsidRPr="00C970C2">
        <w:rPr>
          <w:rFonts w:hint="eastAsia"/>
        </w:rPr>
        <w:t>IP</w:t>
      </w:r>
      <w:r w:rsidR="004E2B4B" w:rsidRPr="00C970C2">
        <w:rPr>
          <w:rFonts w:hint="eastAsia"/>
        </w:rPr>
        <w:t>，点击</w:t>
      </w:r>
      <w:r w:rsidR="000E2BA9" w:rsidRPr="00C970C2">
        <w:rPr>
          <w:rFonts w:hint="eastAsia"/>
        </w:rPr>
        <w:t>“更多”里的“</w:t>
      </w:r>
      <w:r w:rsidR="004E2B4B" w:rsidRPr="00C970C2">
        <w:rPr>
          <w:rFonts w:hint="eastAsia"/>
        </w:rPr>
        <w:t>释放</w:t>
      </w:r>
      <w:r w:rsidR="000E2BA9" w:rsidRPr="00C970C2">
        <w:rPr>
          <w:rFonts w:hint="eastAsia"/>
        </w:rPr>
        <w:t>”按钮。</w:t>
      </w:r>
    </w:p>
    <w:p w14:paraId="39A4D8EA" w14:textId="02AF8AED" w:rsidR="004E2B4B" w:rsidRPr="00C970C2" w:rsidRDefault="0051458F" w:rsidP="00B424A0">
      <w:pPr>
        <w:pStyle w:val="1e"/>
      </w:pPr>
      <w:r w:rsidRPr="00C970C2">
        <w:rPr>
          <w:noProof/>
        </w:rPr>
        <w:lastRenderedPageBreak/>
        <mc:AlternateContent>
          <mc:Choice Requires="wps">
            <w:drawing>
              <wp:anchor distT="0" distB="0" distL="114300" distR="114300" simplePos="0" relativeHeight="251919360" behindDoc="0" locked="0" layoutInCell="1" allowOverlap="1" wp14:anchorId="514398F6" wp14:editId="4E4CB0AA">
                <wp:simplePos x="0" y="0"/>
                <wp:positionH relativeFrom="margin">
                  <wp:posOffset>740410</wp:posOffset>
                </wp:positionH>
                <wp:positionV relativeFrom="paragraph">
                  <wp:posOffset>1904365</wp:posOffset>
                </wp:positionV>
                <wp:extent cx="622300" cy="209550"/>
                <wp:effectExtent l="19050" t="19050" r="25400" b="19050"/>
                <wp:wrapNone/>
                <wp:docPr id="3" name="矩形 3"/>
                <wp:cNvGraphicFramePr/>
                <a:graphic xmlns:a="http://schemas.openxmlformats.org/drawingml/2006/main">
                  <a:graphicData uri="http://schemas.microsoft.com/office/word/2010/wordprocessingShape">
                    <wps:wsp>
                      <wps:cNvSpPr/>
                      <wps:spPr>
                        <a:xfrm>
                          <a:off x="0" y="0"/>
                          <a:ext cx="622300" cy="2095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BA7D0" id="矩形 3" o:spid="_x0000_s1026" style="position:absolute;left:0;text-align:left;margin-left:58.3pt;margin-top:149.95pt;width:49pt;height:16.5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" filled="f" strokecolor="#c7000b" strokeweight="2.25pt">
                <w10:wrap anchorx="margin"/>
              </v:rect>
            </w:pict>
          </mc:Fallback>
        </mc:AlternateContent>
      </w:r>
      <w:r w:rsidR="004E2B4B" w:rsidRPr="00C970C2">
        <w:rPr>
          <w:noProof/>
        </w:rPr>
        <mc:AlternateContent>
          <mc:Choice Requires="wps">
            <w:drawing>
              <wp:anchor distT="0" distB="0" distL="114300" distR="114300" simplePos="0" relativeHeight="251767808" behindDoc="0" locked="0" layoutInCell="1" allowOverlap="1" wp14:anchorId="5DC93228" wp14:editId="0A96139B">
                <wp:simplePos x="0" y="0"/>
                <wp:positionH relativeFrom="margin">
                  <wp:posOffset>3629660</wp:posOffset>
                </wp:positionH>
                <wp:positionV relativeFrom="paragraph">
                  <wp:posOffset>799465</wp:posOffset>
                </wp:positionV>
                <wp:extent cx="501650" cy="177800"/>
                <wp:effectExtent l="19050" t="19050" r="12700" b="12700"/>
                <wp:wrapNone/>
                <wp:docPr id="50" name="矩形 50"/>
                <wp:cNvGraphicFramePr/>
                <a:graphic xmlns:a="http://schemas.openxmlformats.org/drawingml/2006/main">
                  <a:graphicData uri="http://schemas.microsoft.com/office/word/2010/wordprocessingShape">
                    <wps:wsp>
                      <wps:cNvSpPr/>
                      <wps:spPr>
                        <a:xfrm>
                          <a:off x="0" y="0"/>
                          <a:ext cx="501650" cy="1778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C7566D" id="矩形 50" o:spid="_x0000_s1026" style="position:absolute;left:0;text-align:left;margin-left:285.8pt;margin-top:62.95pt;width:39.5pt;height:14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" filled="f" strokecolor="#c7000b" strokeweight="2.25pt">
                <w10:wrap anchorx="margin"/>
              </v:rect>
            </w:pict>
          </mc:Fallback>
        </mc:AlternateContent>
      </w:r>
      <w:r w:rsidR="004E2B4B" w:rsidRPr="00C970C2">
        <w:rPr>
          <w:noProof/>
        </w:rPr>
        <w:drawing>
          <wp:inline distT="0" distB="0" distL="0" distR="0" wp14:anchorId="3A7AEA70" wp14:editId="1880AF52">
            <wp:extent cx="5400000" cy="2343600"/>
            <wp:effectExtent l="19050" t="19050" r="10795" b="190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00000" cy="2343600"/>
                    </a:xfrm>
                    <a:prstGeom prst="rect">
                      <a:avLst/>
                    </a:prstGeom>
                    <a:ln w="12700">
                      <a:solidFill>
                        <a:schemeClr val="bg1">
                          <a:lumMod val="85000"/>
                        </a:schemeClr>
                      </a:solidFill>
                    </a:ln>
                  </pic:spPr>
                </pic:pic>
              </a:graphicData>
            </a:graphic>
          </wp:inline>
        </w:drawing>
      </w:r>
    </w:p>
    <w:p w14:paraId="04224A93" w14:textId="1608736E" w:rsidR="004E2B4B" w:rsidRPr="00C970C2" w:rsidRDefault="004E2B4B" w:rsidP="004E2B4B">
      <w:pPr>
        <w:pStyle w:val="30"/>
      </w:pPr>
      <w:r w:rsidRPr="00C970C2">
        <w:rPr>
          <w:rFonts w:hint="eastAsia"/>
        </w:rPr>
        <w:t>删除安全组规则</w:t>
      </w:r>
    </w:p>
    <w:p w14:paraId="32939A68" w14:textId="3406504C" w:rsidR="004E2B4B" w:rsidRPr="00C970C2" w:rsidRDefault="00456A72" w:rsidP="00B424A0">
      <w:pPr>
        <w:pStyle w:val="1e"/>
      </w:pPr>
      <w:r w:rsidRPr="00C970C2">
        <w:rPr>
          <w:rFonts w:hint="eastAsia"/>
        </w:rPr>
        <w:t>点击“访问控制”中的</w:t>
      </w:r>
      <w:r w:rsidR="00330736" w:rsidRPr="00C970C2">
        <w:rPr>
          <w:rFonts w:hint="eastAsia"/>
        </w:rPr>
        <w:t>“</w:t>
      </w:r>
      <w:r w:rsidR="004E2B4B" w:rsidRPr="00C970C2">
        <w:rPr>
          <w:rFonts w:hint="eastAsia"/>
        </w:rPr>
        <w:t>安全组</w:t>
      </w:r>
      <w:r w:rsidR="00330736" w:rsidRPr="00C970C2">
        <w:rPr>
          <w:rFonts w:hint="eastAsia"/>
        </w:rPr>
        <w:t>”</w:t>
      </w:r>
      <w:r w:rsidR="004E2B4B" w:rsidRPr="00C970C2">
        <w:rPr>
          <w:rFonts w:hint="eastAsia"/>
        </w:rPr>
        <w:t>，点击</w:t>
      </w:r>
      <w:r w:rsidRPr="00C970C2">
        <w:rPr>
          <w:rFonts w:hint="eastAsia"/>
        </w:rPr>
        <w:t>要删除的安全组后面</w:t>
      </w:r>
      <w:r w:rsidR="00330736" w:rsidRPr="00C970C2">
        <w:rPr>
          <w:rFonts w:hint="eastAsia"/>
        </w:rPr>
        <w:t>“</w:t>
      </w:r>
      <w:r w:rsidR="004E2B4B" w:rsidRPr="00C970C2">
        <w:rPr>
          <w:rFonts w:hint="eastAsia"/>
        </w:rPr>
        <w:t>更多</w:t>
      </w:r>
      <w:r w:rsidR="00330736" w:rsidRPr="00C970C2">
        <w:rPr>
          <w:rFonts w:hint="eastAsia"/>
        </w:rPr>
        <w:t>”</w:t>
      </w:r>
      <w:r w:rsidR="004E2B4B" w:rsidRPr="00C970C2">
        <w:rPr>
          <w:rFonts w:hint="eastAsia"/>
        </w:rPr>
        <w:t>中的</w:t>
      </w:r>
      <w:r w:rsidR="00330736" w:rsidRPr="00C970C2">
        <w:rPr>
          <w:rFonts w:hint="eastAsia"/>
        </w:rPr>
        <w:t>“</w:t>
      </w:r>
      <w:r w:rsidR="004E2B4B" w:rsidRPr="00C970C2">
        <w:rPr>
          <w:rFonts w:hint="eastAsia"/>
        </w:rPr>
        <w:t>删除</w:t>
      </w:r>
      <w:r w:rsidR="00330736" w:rsidRPr="00C970C2">
        <w:rPr>
          <w:rFonts w:hint="eastAsia"/>
        </w:rPr>
        <w:t>”</w:t>
      </w:r>
      <w:r w:rsidRPr="00C970C2">
        <w:rPr>
          <w:rFonts w:hint="eastAsia"/>
        </w:rPr>
        <w:t>。</w:t>
      </w:r>
    </w:p>
    <w:p w14:paraId="639759AD" w14:textId="378C57C1" w:rsidR="004E2B4B" w:rsidRPr="00C970C2" w:rsidRDefault="00456A72" w:rsidP="00B424A0">
      <w:pPr>
        <w:pStyle w:val="1e"/>
      </w:pPr>
      <w:r w:rsidRPr="00C970C2">
        <w:rPr>
          <w:noProof/>
        </w:rPr>
        <mc:AlternateContent>
          <mc:Choice Requires="wps">
            <w:drawing>
              <wp:anchor distT="0" distB="0" distL="114300" distR="114300" simplePos="0" relativeHeight="251921408" behindDoc="0" locked="0" layoutInCell="1" allowOverlap="1" wp14:anchorId="6BF14C9F" wp14:editId="405F4E02">
                <wp:simplePos x="0" y="0"/>
                <wp:positionH relativeFrom="margin">
                  <wp:posOffset>715010</wp:posOffset>
                </wp:positionH>
                <wp:positionV relativeFrom="paragraph">
                  <wp:posOffset>1346835</wp:posOffset>
                </wp:positionV>
                <wp:extent cx="622300" cy="209550"/>
                <wp:effectExtent l="19050" t="19050" r="25400" b="19050"/>
                <wp:wrapNone/>
                <wp:docPr id="6" name="矩形 6"/>
                <wp:cNvGraphicFramePr/>
                <a:graphic xmlns:a="http://schemas.openxmlformats.org/drawingml/2006/main">
                  <a:graphicData uri="http://schemas.microsoft.com/office/word/2010/wordprocessingShape">
                    <wps:wsp>
                      <wps:cNvSpPr/>
                      <wps:spPr>
                        <a:xfrm>
                          <a:off x="0" y="0"/>
                          <a:ext cx="622300" cy="2095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CE057" id="矩形 6" o:spid="_x0000_s1026" style="position:absolute;left:0;text-align:left;margin-left:56.3pt;margin-top:106.05pt;width:49pt;height:16.5pt;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" filled="f" strokecolor="#c7000b" strokeweight="2.25pt">
                <w10:wrap anchorx="margin"/>
              </v:rect>
            </w:pict>
          </mc:Fallback>
        </mc:AlternateContent>
      </w:r>
      <w:r w:rsidR="004E2B4B" w:rsidRPr="00C970C2">
        <w:rPr>
          <w:noProof/>
        </w:rPr>
        <w:drawing>
          <wp:inline distT="0" distB="0" distL="0" distR="0" wp14:anchorId="1BD28E18" wp14:editId="77A1F61F">
            <wp:extent cx="5400000" cy="1731600"/>
            <wp:effectExtent l="19050" t="19050" r="10795" b="215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00000" cy="1731600"/>
                    </a:xfrm>
                    <a:prstGeom prst="rect">
                      <a:avLst/>
                    </a:prstGeom>
                    <a:ln w="12700">
                      <a:solidFill>
                        <a:schemeClr val="bg1">
                          <a:lumMod val="85000"/>
                        </a:schemeClr>
                      </a:solidFill>
                    </a:ln>
                  </pic:spPr>
                </pic:pic>
              </a:graphicData>
            </a:graphic>
          </wp:inline>
        </w:drawing>
      </w:r>
    </w:p>
    <w:p w14:paraId="0082AF77" w14:textId="262F4AE1" w:rsidR="0037666D" w:rsidRPr="00C970C2" w:rsidRDefault="004E2B4B" w:rsidP="00B424A0">
      <w:pPr>
        <w:pStyle w:val="1e"/>
      </w:pPr>
      <w:r w:rsidRPr="00C970C2">
        <w:rPr>
          <w:rFonts w:hint="eastAsia"/>
        </w:rPr>
        <w:t>至此，</w:t>
      </w:r>
      <w:r w:rsidRPr="00C970C2">
        <w:rPr>
          <w:rFonts w:hint="eastAsia"/>
        </w:rPr>
        <w:t>VPC</w:t>
      </w:r>
      <w:r w:rsidRPr="00C970C2">
        <w:rPr>
          <w:rFonts w:hint="eastAsia"/>
        </w:rPr>
        <w:t>相关资源释放完毕。</w:t>
      </w:r>
    </w:p>
    <w:p w14:paraId="7F585441" w14:textId="77777777" w:rsidR="0037666D" w:rsidRPr="00C970C2" w:rsidRDefault="0037666D">
      <w:pPr>
        <w:topLinePunct w:val="0"/>
        <w:adjustRightInd/>
        <w:snapToGrid/>
        <w:spacing w:before="0" w:after="0" w:line="240" w:lineRule="auto"/>
        <w:ind w:left="0"/>
        <w:rPr>
          <w:rFonts w:ascii="Huawei Sans" w:eastAsia="方正兰亭黑简体" w:hAnsi="Huawei Sans"/>
          <w:sz w:val="21"/>
        </w:rPr>
      </w:pPr>
      <w:r w:rsidRPr="00C970C2">
        <w:rPr>
          <w:rFonts w:ascii="Huawei Sans" w:eastAsia="方正兰亭黑简体" w:hAnsi="Huawei Sans"/>
        </w:rPr>
        <w:br w:type="page"/>
      </w:r>
    </w:p>
    <w:p w14:paraId="501BD7C0" w14:textId="10CB51E9" w:rsidR="00F23E6D" w:rsidRPr="00C970C2" w:rsidRDefault="00F23E6D" w:rsidP="006F063E">
      <w:pPr>
        <w:pStyle w:val="1"/>
        <w:numPr>
          <w:ilvl w:val="0"/>
          <w:numId w:val="4"/>
        </w:numPr>
      </w:pPr>
      <w:bookmarkStart w:id="132" w:name="_Toc67402017"/>
      <w:r w:rsidRPr="00C970C2">
        <w:rPr>
          <w:rFonts w:hint="eastAsia"/>
        </w:rPr>
        <w:lastRenderedPageBreak/>
        <w:t>附录</w:t>
      </w:r>
      <w:bookmarkEnd w:id="123"/>
      <w:bookmarkEnd w:id="124"/>
      <w:bookmarkEnd w:id="125"/>
      <w:bookmarkEnd w:id="126"/>
      <w:bookmarkEnd w:id="127"/>
      <w:bookmarkEnd w:id="132"/>
    </w:p>
    <w:p w14:paraId="240CD47F" w14:textId="51E730DC" w:rsidR="003F6805" w:rsidRPr="00C970C2" w:rsidRDefault="003F6805" w:rsidP="006F063E">
      <w:pPr>
        <w:pStyle w:val="2"/>
        <w:numPr>
          <w:ilvl w:val="1"/>
          <w:numId w:val="4"/>
        </w:numPr>
        <w:rPr>
          <w:lang w:eastAsia="zh-CN"/>
        </w:rPr>
      </w:pPr>
      <w:bookmarkStart w:id="133" w:name="_Toc67402018"/>
      <w:bookmarkStart w:id="134" w:name="_Toc37014382"/>
      <w:bookmarkStart w:id="135" w:name="_Toc47369092"/>
      <w:bookmarkStart w:id="136" w:name="_Toc47703022"/>
      <w:bookmarkStart w:id="137" w:name="_Toc49525534"/>
      <w:bookmarkStart w:id="138" w:name="_Toc524133446"/>
      <w:bookmarkStart w:id="139" w:name="_Toc37014386"/>
      <w:bookmarkStart w:id="140" w:name="_Toc47369096"/>
      <w:bookmarkStart w:id="141" w:name="_Toc47703026"/>
      <w:bookmarkStart w:id="142" w:name="_Toc48506226"/>
      <w:bookmarkStart w:id="143" w:name="_Toc49027832"/>
      <w:bookmarkStart w:id="144" w:name="_Toc524133452"/>
      <w:r w:rsidRPr="00C970C2">
        <w:rPr>
          <w:lang w:eastAsia="zh-CN"/>
        </w:rPr>
        <w:t>Hive</w:t>
      </w:r>
      <w:r w:rsidRPr="00C970C2">
        <w:rPr>
          <w:lang w:eastAsia="zh-CN"/>
        </w:rPr>
        <w:t>自定义函数开发</w:t>
      </w:r>
      <w:bookmarkEnd w:id="133"/>
    </w:p>
    <w:p w14:paraId="70738880" w14:textId="12B13390" w:rsidR="00723562" w:rsidRPr="00C970C2" w:rsidRDefault="00723562" w:rsidP="00B424A0">
      <w:pPr>
        <w:pStyle w:val="1e"/>
      </w:pPr>
      <w:r w:rsidRPr="00C970C2">
        <w:rPr>
          <w:b/>
        </w:rPr>
        <w:t>说明：</w:t>
      </w:r>
      <w:r w:rsidRPr="00C970C2">
        <w:t>开发前确保已经具备</w:t>
      </w:r>
      <w:r w:rsidRPr="00C970C2">
        <w:t>Java</w:t>
      </w:r>
      <w:r w:rsidRPr="00C970C2">
        <w:t>开发环境（</w:t>
      </w:r>
      <w:r w:rsidRPr="00C970C2">
        <w:t>JDK</w:t>
      </w:r>
      <w:r w:rsidRPr="00C970C2">
        <w:t>、</w:t>
      </w:r>
      <w:r w:rsidRPr="00C970C2">
        <w:t>Maven</w:t>
      </w:r>
      <w:r w:rsidRPr="00C970C2">
        <w:t>、</w:t>
      </w:r>
      <w:r w:rsidRPr="00C970C2">
        <w:t>Eclipse</w:t>
      </w:r>
      <w:r w:rsidRPr="00C970C2">
        <w:t>）</w:t>
      </w:r>
      <w:r w:rsidR="0004716A" w:rsidRPr="00C970C2">
        <w:t>，本例中使用了</w:t>
      </w:r>
      <w:r w:rsidR="0004716A" w:rsidRPr="00C970C2">
        <w:t>Eclipse</w:t>
      </w:r>
      <w:r w:rsidR="0004716A" w:rsidRPr="00C970C2">
        <w:t>，也可以使用自己熟悉的</w:t>
      </w:r>
      <w:r w:rsidR="0004716A" w:rsidRPr="00C970C2">
        <w:t>IDE</w:t>
      </w:r>
      <w:r w:rsidRPr="00C970C2">
        <w:t>。</w:t>
      </w:r>
    </w:p>
    <w:p w14:paraId="71BAB752" w14:textId="0592B5B2" w:rsidR="003F6805" w:rsidRPr="00C970C2" w:rsidRDefault="003F6805" w:rsidP="001E1A5E">
      <w:pPr>
        <w:pStyle w:val="30"/>
      </w:pPr>
      <w:r w:rsidRPr="00C970C2">
        <w:rPr>
          <w:rFonts w:hint="eastAsia"/>
        </w:rPr>
        <w:t>创建一个</w:t>
      </w:r>
      <w:r w:rsidRPr="00C970C2">
        <w:rPr>
          <w:rFonts w:hint="eastAsia"/>
        </w:rPr>
        <w:t>maven</w:t>
      </w:r>
      <w:r w:rsidRPr="00C970C2">
        <w:rPr>
          <w:rFonts w:hint="eastAsia"/>
        </w:rPr>
        <w:t>工程。</w:t>
      </w:r>
    </w:p>
    <w:p w14:paraId="2317B256" w14:textId="5E7CAFDD" w:rsidR="003F6805" w:rsidRPr="00C970C2" w:rsidRDefault="003F6805" w:rsidP="00B424A0">
      <w:pPr>
        <w:pStyle w:val="1e"/>
      </w:pPr>
      <w:r w:rsidRPr="00C970C2">
        <w:rPr>
          <w:rFonts w:hint="eastAsia"/>
        </w:rPr>
        <w:t>打开</w:t>
      </w:r>
      <w:r w:rsidRPr="00C970C2">
        <w:rPr>
          <w:rFonts w:hint="eastAsia"/>
        </w:rPr>
        <w:t>Eclipse</w:t>
      </w:r>
      <w:r w:rsidRPr="00C970C2">
        <w:rPr>
          <w:rFonts w:hint="eastAsia"/>
        </w:rPr>
        <w:t>，依次点击【</w:t>
      </w:r>
      <w:r w:rsidRPr="00C970C2">
        <w:rPr>
          <w:rFonts w:hint="eastAsia"/>
        </w:rPr>
        <w:t>File</w:t>
      </w:r>
      <w:r w:rsidRPr="00C970C2">
        <w:rPr>
          <w:rFonts w:hint="eastAsia"/>
        </w:rPr>
        <w:t>】</w:t>
      </w:r>
      <w:r w:rsidR="00723562" w:rsidRPr="00C970C2">
        <w:rPr>
          <w:rFonts w:hint="eastAsia"/>
        </w:rPr>
        <w:t>&gt;</w:t>
      </w:r>
      <w:r w:rsidRPr="00C970C2">
        <w:rPr>
          <w:rFonts w:hint="eastAsia"/>
        </w:rPr>
        <w:t>【</w:t>
      </w:r>
      <w:r w:rsidRPr="00C970C2">
        <w:rPr>
          <w:rFonts w:hint="eastAsia"/>
        </w:rPr>
        <w:t>New</w:t>
      </w:r>
      <w:r w:rsidRPr="00C970C2">
        <w:rPr>
          <w:rFonts w:hint="eastAsia"/>
        </w:rPr>
        <w:t>】</w:t>
      </w:r>
      <w:r w:rsidR="00723562" w:rsidRPr="00C970C2">
        <w:rPr>
          <w:rFonts w:hint="eastAsia"/>
        </w:rPr>
        <w:t>&gt;</w:t>
      </w:r>
      <w:r w:rsidRPr="00C970C2">
        <w:rPr>
          <w:rFonts w:hint="eastAsia"/>
        </w:rPr>
        <w:t>【</w:t>
      </w:r>
      <w:r w:rsidRPr="00C970C2">
        <w:rPr>
          <w:rFonts w:hint="eastAsia"/>
        </w:rPr>
        <w:t>Maven Project</w:t>
      </w:r>
      <w:r w:rsidRPr="00C970C2">
        <w:rPr>
          <w:rFonts w:hint="eastAsia"/>
        </w:rPr>
        <w:t>】，如果没有找到【</w:t>
      </w:r>
      <w:r w:rsidRPr="00C970C2">
        <w:rPr>
          <w:rFonts w:hint="eastAsia"/>
        </w:rPr>
        <w:t>Maven Project</w:t>
      </w:r>
      <w:r w:rsidRPr="00C970C2">
        <w:rPr>
          <w:rFonts w:hint="eastAsia"/>
        </w:rPr>
        <w:t>】，点击【</w:t>
      </w:r>
      <w:r w:rsidRPr="00C970C2">
        <w:rPr>
          <w:rFonts w:hint="eastAsia"/>
        </w:rPr>
        <w:t>Maven Project</w:t>
      </w:r>
      <w:r w:rsidRPr="00C970C2">
        <w:rPr>
          <w:rFonts w:hint="eastAsia"/>
        </w:rPr>
        <w:t>】同级的【</w:t>
      </w:r>
      <w:r w:rsidRPr="00C970C2">
        <w:rPr>
          <w:rFonts w:hint="eastAsia"/>
        </w:rPr>
        <w:t>Other</w:t>
      </w:r>
      <w:r w:rsidRPr="00C970C2">
        <w:rPr>
          <w:rFonts w:hint="eastAsia"/>
        </w:rPr>
        <w:t>】，然后再</w:t>
      </w:r>
      <w:r w:rsidRPr="00C970C2">
        <w:rPr>
          <w:rFonts w:hint="eastAsia"/>
        </w:rPr>
        <w:t>Other</w:t>
      </w:r>
      <w:r w:rsidRPr="00C970C2">
        <w:rPr>
          <w:rFonts w:hint="eastAsia"/>
        </w:rPr>
        <w:t>中添加【</w:t>
      </w:r>
      <w:r w:rsidRPr="00C970C2">
        <w:rPr>
          <w:rFonts w:hint="eastAsia"/>
        </w:rPr>
        <w:t>Maven Project</w:t>
      </w:r>
      <w:r w:rsidRPr="00C970C2">
        <w:rPr>
          <w:rFonts w:hint="eastAsia"/>
        </w:rPr>
        <w:t>】即可。</w:t>
      </w:r>
    </w:p>
    <w:p w14:paraId="7B6ED9A0" w14:textId="4B90AAED" w:rsidR="003B3C8F" w:rsidRPr="00C970C2" w:rsidRDefault="003B3C8F" w:rsidP="00B424A0">
      <w:pPr>
        <w:pStyle w:val="1e"/>
      </w:pPr>
      <w:r w:rsidRPr="00C970C2">
        <w:rPr>
          <w:noProof/>
        </w:rPr>
        <mc:AlternateContent>
          <mc:Choice Requires="wps">
            <w:drawing>
              <wp:anchor distT="0" distB="0" distL="114300" distR="114300" simplePos="0" relativeHeight="251886592" behindDoc="0" locked="0" layoutInCell="1" allowOverlap="1" wp14:anchorId="1195EE12" wp14:editId="0A3C0B02">
                <wp:simplePos x="0" y="0"/>
                <wp:positionH relativeFrom="margin">
                  <wp:posOffset>2931160</wp:posOffset>
                </wp:positionH>
                <wp:positionV relativeFrom="paragraph">
                  <wp:posOffset>323215</wp:posOffset>
                </wp:positionV>
                <wp:extent cx="1409700" cy="190500"/>
                <wp:effectExtent l="19050" t="19050" r="19050" b="19050"/>
                <wp:wrapNone/>
                <wp:docPr id="25" name="矩形 25"/>
                <wp:cNvGraphicFramePr/>
                <a:graphic xmlns:a="http://schemas.openxmlformats.org/drawingml/2006/main">
                  <a:graphicData uri="http://schemas.microsoft.com/office/word/2010/wordprocessingShape">
                    <wps:wsp>
                      <wps:cNvSpPr/>
                      <wps:spPr>
                        <a:xfrm>
                          <a:off x="0" y="0"/>
                          <a:ext cx="1409700" cy="1905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341E1" id="矩形 25" o:spid="_x0000_s1026" style="position:absolute;left:0;text-align:left;margin-left:230.8pt;margin-top:25.45pt;width:111pt;height:1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" filled="f" strokecolor="#c7000b" strokeweight="2.25pt">
                <w10:wrap anchorx="margin"/>
              </v:rect>
            </w:pict>
          </mc:Fallback>
        </mc:AlternateContent>
      </w:r>
      <w:r w:rsidRPr="00C970C2">
        <w:rPr>
          <w:noProof/>
        </w:rPr>
        <w:drawing>
          <wp:inline distT="0" distB="0" distL="0" distR="0" wp14:anchorId="4FCFF53E" wp14:editId="583F5F6D">
            <wp:extent cx="5400000" cy="2502000"/>
            <wp:effectExtent l="19050" t="19050" r="10795" b="1270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00000" cy="2502000"/>
                    </a:xfrm>
                    <a:prstGeom prst="rect">
                      <a:avLst/>
                    </a:prstGeom>
                    <a:ln w="12700">
                      <a:solidFill>
                        <a:schemeClr val="bg1">
                          <a:lumMod val="85000"/>
                        </a:schemeClr>
                      </a:solidFill>
                    </a:ln>
                  </pic:spPr>
                </pic:pic>
              </a:graphicData>
            </a:graphic>
          </wp:inline>
        </w:drawing>
      </w:r>
    </w:p>
    <w:p w14:paraId="1CF87F46" w14:textId="030116C4" w:rsidR="003F6805" w:rsidRPr="00C970C2" w:rsidRDefault="003F6805" w:rsidP="0005104F">
      <w:pPr>
        <w:pStyle w:val="1e"/>
        <w:tabs>
          <w:tab w:val="right" w:pos="9638"/>
        </w:tabs>
      </w:pPr>
      <w:r w:rsidRPr="00C970C2">
        <w:rPr>
          <w:rFonts w:hint="eastAsia"/>
        </w:rPr>
        <w:t>然后选择默认的工作空间，勾选</w:t>
      </w:r>
      <w:r w:rsidRPr="00C970C2">
        <w:rPr>
          <w:rFonts w:hint="eastAsia"/>
        </w:rPr>
        <w:t>Create a simple project</w:t>
      </w:r>
      <w:r w:rsidR="00CA5733" w:rsidRPr="00C970C2">
        <w:rPr>
          <w:rFonts w:hint="eastAsia"/>
        </w:rPr>
        <w:t>复选框</w:t>
      </w:r>
      <w:r w:rsidRPr="00C970C2">
        <w:rPr>
          <w:rFonts w:hint="eastAsia"/>
        </w:rPr>
        <w:t>，</w:t>
      </w:r>
      <w:r w:rsidR="0034512E" w:rsidRPr="00C970C2">
        <w:rPr>
          <w:rFonts w:hint="eastAsia"/>
        </w:rPr>
        <w:t>点击“</w:t>
      </w:r>
      <w:r w:rsidR="0034512E" w:rsidRPr="00C970C2">
        <w:rPr>
          <w:rFonts w:hint="eastAsia"/>
        </w:rPr>
        <w:t>Next</w:t>
      </w:r>
      <w:r w:rsidR="0034512E" w:rsidRPr="00C970C2">
        <w:rPr>
          <w:rFonts w:hint="eastAsia"/>
        </w:rPr>
        <w:t>”</w:t>
      </w:r>
      <w:r w:rsidRPr="00C970C2">
        <w:rPr>
          <w:rFonts w:hint="eastAsia"/>
        </w:rPr>
        <w:t>按钮。</w:t>
      </w:r>
    </w:p>
    <w:p w14:paraId="5BD31459" w14:textId="281B2005" w:rsidR="0005104F" w:rsidRPr="00C970C2" w:rsidRDefault="0005104F" w:rsidP="0005104F">
      <w:pPr>
        <w:pStyle w:val="1e"/>
        <w:tabs>
          <w:tab w:val="right" w:pos="9638"/>
        </w:tabs>
      </w:pPr>
      <w:r w:rsidRPr="00C970C2">
        <w:rPr>
          <w:noProof/>
        </w:rPr>
        <w:lastRenderedPageBreak/>
        <mc:AlternateContent>
          <mc:Choice Requires="wps">
            <w:drawing>
              <wp:anchor distT="0" distB="0" distL="114300" distR="114300" simplePos="0" relativeHeight="251888640" behindDoc="0" locked="0" layoutInCell="1" allowOverlap="1" wp14:anchorId="4176D9ED" wp14:editId="4CCF58CA">
                <wp:simplePos x="0" y="0"/>
                <wp:positionH relativeFrom="margin">
                  <wp:posOffset>3166110</wp:posOffset>
                </wp:positionH>
                <wp:positionV relativeFrom="paragraph">
                  <wp:posOffset>2494915</wp:posOffset>
                </wp:positionV>
                <wp:extent cx="736600" cy="260350"/>
                <wp:effectExtent l="19050" t="19050" r="25400" b="25400"/>
                <wp:wrapNone/>
                <wp:docPr id="28" name="矩形 28"/>
                <wp:cNvGraphicFramePr/>
                <a:graphic xmlns:a="http://schemas.openxmlformats.org/drawingml/2006/main">
                  <a:graphicData uri="http://schemas.microsoft.com/office/word/2010/wordprocessingShape">
                    <wps:wsp>
                      <wps:cNvSpPr/>
                      <wps:spPr>
                        <a:xfrm>
                          <a:off x="0" y="0"/>
                          <a:ext cx="736600" cy="2603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DC1C6C" id="矩形 28" o:spid="_x0000_s1026" style="position:absolute;left:0;text-align:left;margin-left:249.3pt;margin-top:196.45pt;width:58pt;height:20.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" filled="f" strokecolor="#c7000b" strokeweight="2.25pt">
                <w10:wrap anchorx="margin"/>
              </v:rect>
            </w:pict>
          </mc:Fallback>
        </mc:AlternateContent>
      </w:r>
      <w:r w:rsidRPr="00C970C2">
        <w:rPr>
          <w:noProof/>
        </w:rPr>
        <mc:AlternateContent>
          <mc:Choice Requires="wps">
            <w:drawing>
              <wp:anchor distT="0" distB="0" distL="114300" distR="114300" simplePos="0" relativeHeight="251887616" behindDoc="0" locked="0" layoutInCell="1" allowOverlap="1" wp14:anchorId="37381A4A" wp14:editId="62EF2256">
                <wp:simplePos x="0" y="0"/>
                <wp:positionH relativeFrom="margin">
                  <wp:posOffset>651510</wp:posOffset>
                </wp:positionH>
                <wp:positionV relativeFrom="paragraph">
                  <wp:posOffset>755015</wp:posOffset>
                </wp:positionV>
                <wp:extent cx="2578100" cy="209550"/>
                <wp:effectExtent l="19050" t="19050" r="12700" b="19050"/>
                <wp:wrapNone/>
                <wp:docPr id="27" name="矩形 27"/>
                <wp:cNvGraphicFramePr/>
                <a:graphic xmlns:a="http://schemas.openxmlformats.org/drawingml/2006/main">
                  <a:graphicData uri="http://schemas.microsoft.com/office/word/2010/wordprocessingShape">
                    <wps:wsp>
                      <wps:cNvSpPr/>
                      <wps:spPr>
                        <a:xfrm>
                          <a:off x="0" y="0"/>
                          <a:ext cx="2578100" cy="2095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C97AC8" id="矩形 27" o:spid="_x0000_s1026" style="position:absolute;left:0;text-align:left;margin-left:51.3pt;margin-top:59.45pt;width:203pt;height:16.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" filled="f" strokecolor="#c7000b" strokeweight="2.25pt">
                <w10:wrap anchorx="margin"/>
              </v:rect>
            </w:pict>
          </mc:Fallback>
        </mc:AlternateContent>
      </w:r>
      <w:r w:rsidRPr="00C970C2">
        <w:rPr>
          <w:noProof/>
        </w:rPr>
        <w:drawing>
          <wp:inline distT="0" distB="0" distL="0" distR="0" wp14:anchorId="2EED4C53" wp14:editId="72294CFE">
            <wp:extent cx="4680000" cy="2836800"/>
            <wp:effectExtent l="0" t="0" r="635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680000" cy="2836800"/>
                    </a:xfrm>
                    <a:prstGeom prst="rect">
                      <a:avLst/>
                    </a:prstGeom>
                  </pic:spPr>
                </pic:pic>
              </a:graphicData>
            </a:graphic>
          </wp:inline>
        </w:drawing>
      </w:r>
    </w:p>
    <w:p w14:paraId="53767730" w14:textId="376492D8" w:rsidR="003F6805" w:rsidRPr="00C970C2" w:rsidRDefault="003F6805" w:rsidP="00CA1AAD">
      <w:pPr>
        <w:pStyle w:val="1e"/>
      </w:pPr>
      <w:r w:rsidRPr="00C970C2">
        <w:rPr>
          <w:rFonts w:hint="eastAsia"/>
        </w:rPr>
        <w:t>Group id</w:t>
      </w:r>
      <w:r w:rsidR="000C667F" w:rsidRPr="00C970C2">
        <w:rPr>
          <w:rFonts w:hint="eastAsia"/>
        </w:rPr>
        <w:t>填写</w:t>
      </w:r>
      <w:r w:rsidR="00CA1AAD" w:rsidRPr="00C970C2">
        <w:rPr>
          <w:rFonts w:hint="eastAsia"/>
        </w:rPr>
        <w:t>“</w:t>
      </w:r>
      <w:r w:rsidR="00CA1AAD" w:rsidRPr="00C970C2">
        <w:rPr>
          <w:rFonts w:hint="eastAsia"/>
        </w:rPr>
        <w:t>com.huawei</w:t>
      </w:r>
      <w:r w:rsidR="00CA1AAD" w:rsidRPr="00C970C2">
        <w:rPr>
          <w:rFonts w:hint="eastAsia"/>
        </w:rPr>
        <w:t>”，</w:t>
      </w:r>
      <w:r w:rsidRPr="00C970C2">
        <w:rPr>
          <w:rFonts w:hint="eastAsia"/>
        </w:rPr>
        <w:t>Artifact id</w:t>
      </w:r>
      <w:r w:rsidR="000C667F" w:rsidRPr="00C970C2">
        <w:rPr>
          <w:rFonts w:hint="eastAsia"/>
        </w:rPr>
        <w:t>填写</w:t>
      </w:r>
      <w:r w:rsidR="00CA1AAD" w:rsidRPr="00C970C2">
        <w:rPr>
          <w:rFonts w:hint="eastAsia"/>
        </w:rPr>
        <w:t>“</w:t>
      </w:r>
      <w:r w:rsidR="00CA1AAD" w:rsidRPr="00C970C2">
        <w:rPr>
          <w:rFonts w:hint="eastAsia"/>
        </w:rPr>
        <w:t>hive</w:t>
      </w:r>
      <w:r w:rsidR="00CA1AAD" w:rsidRPr="00C970C2">
        <w:rPr>
          <w:rFonts w:hint="eastAsia"/>
        </w:rPr>
        <w:t>”</w:t>
      </w:r>
      <w:r w:rsidRPr="00C970C2">
        <w:rPr>
          <w:rFonts w:hint="eastAsia"/>
        </w:rPr>
        <w:t>，</w:t>
      </w:r>
      <w:r w:rsidRPr="00C970C2">
        <w:rPr>
          <w:rFonts w:hint="eastAsia"/>
        </w:rPr>
        <w:t xml:space="preserve"> Version</w:t>
      </w:r>
      <w:r w:rsidR="00CA1AAD" w:rsidRPr="00C970C2">
        <w:rPr>
          <w:rFonts w:hint="eastAsia"/>
        </w:rPr>
        <w:t>、</w:t>
      </w:r>
      <w:r w:rsidRPr="00C970C2">
        <w:rPr>
          <w:rFonts w:hint="eastAsia"/>
        </w:rPr>
        <w:t>Package</w:t>
      </w:r>
      <w:r w:rsidR="00CA1AAD" w:rsidRPr="00C970C2">
        <w:rPr>
          <w:rFonts w:hint="eastAsia"/>
        </w:rPr>
        <w:t>默认，</w:t>
      </w:r>
      <w:r w:rsidR="000C667F" w:rsidRPr="00C970C2">
        <w:rPr>
          <w:rFonts w:hint="eastAsia"/>
        </w:rPr>
        <w:t>Name</w:t>
      </w:r>
      <w:r w:rsidR="000C667F" w:rsidRPr="00C970C2">
        <w:rPr>
          <w:rFonts w:hint="eastAsia"/>
        </w:rPr>
        <w:t>、</w:t>
      </w:r>
      <w:r w:rsidR="000C667F" w:rsidRPr="00C970C2">
        <w:rPr>
          <w:rFonts w:hint="eastAsia"/>
        </w:rPr>
        <w:t>Description</w:t>
      </w:r>
      <w:r w:rsidR="000C667F" w:rsidRPr="00C970C2">
        <w:rPr>
          <w:rFonts w:hint="eastAsia"/>
        </w:rPr>
        <w:t>不填，</w:t>
      </w:r>
      <w:r w:rsidR="00CA1AAD" w:rsidRPr="00C970C2">
        <w:rPr>
          <w:rFonts w:hint="eastAsia"/>
        </w:rPr>
        <w:t>然后点击“</w:t>
      </w:r>
      <w:r w:rsidR="00CA1AAD" w:rsidRPr="00C970C2">
        <w:rPr>
          <w:rFonts w:hint="eastAsia"/>
        </w:rPr>
        <w:t>Finish</w:t>
      </w:r>
      <w:r w:rsidR="00CA1AAD" w:rsidRPr="00C970C2">
        <w:rPr>
          <w:rFonts w:hint="eastAsia"/>
        </w:rPr>
        <w:t>”</w:t>
      </w:r>
      <w:r w:rsidRPr="00C970C2">
        <w:rPr>
          <w:rFonts w:hint="eastAsia"/>
        </w:rPr>
        <w:t>按钮，完成</w:t>
      </w:r>
      <w:r w:rsidRPr="00C970C2">
        <w:rPr>
          <w:rFonts w:hint="eastAsia"/>
        </w:rPr>
        <w:t>Maven</w:t>
      </w:r>
      <w:r w:rsidRPr="00C970C2">
        <w:rPr>
          <w:rFonts w:hint="eastAsia"/>
        </w:rPr>
        <w:t>项目的创建。</w:t>
      </w:r>
    </w:p>
    <w:p w14:paraId="02C74468" w14:textId="501F535A" w:rsidR="003F6805" w:rsidRPr="00C970C2" w:rsidRDefault="000C667F" w:rsidP="00B424A0">
      <w:pPr>
        <w:pStyle w:val="1e"/>
      </w:pPr>
      <w:r w:rsidRPr="00C970C2">
        <w:rPr>
          <w:noProof/>
        </w:rPr>
        <mc:AlternateContent>
          <mc:Choice Requires="wps">
            <w:drawing>
              <wp:anchor distT="0" distB="0" distL="114300" distR="114300" simplePos="0" relativeHeight="251890688" behindDoc="0" locked="0" layoutInCell="1" allowOverlap="1" wp14:anchorId="4515C528" wp14:editId="09AD61B2">
                <wp:simplePos x="0" y="0"/>
                <wp:positionH relativeFrom="margin">
                  <wp:posOffset>4220210</wp:posOffset>
                </wp:positionH>
                <wp:positionV relativeFrom="paragraph">
                  <wp:posOffset>2761615</wp:posOffset>
                </wp:positionV>
                <wp:extent cx="590550" cy="285750"/>
                <wp:effectExtent l="19050" t="19050" r="19050" b="19050"/>
                <wp:wrapNone/>
                <wp:docPr id="33" name="矩形 33"/>
                <wp:cNvGraphicFramePr/>
                <a:graphic xmlns:a="http://schemas.openxmlformats.org/drawingml/2006/main">
                  <a:graphicData uri="http://schemas.microsoft.com/office/word/2010/wordprocessingShape">
                    <wps:wsp>
                      <wps:cNvSpPr/>
                      <wps:spPr>
                        <a:xfrm>
                          <a:off x="0" y="0"/>
                          <a:ext cx="590550" cy="2857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B7F23" id="矩形 33" o:spid="_x0000_s1026" style="position:absolute;left:0;text-align:left;margin-left:332.3pt;margin-top:217.45pt;width:46.5pt;height:22.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" filled="f" strokecolor="#c7000b" strokeweight="2.25pt">
                <w10:wrap anchorx="margin"/>
              </v:rect>
            </w:pict>
          </mc:Fallback>
        </mc:AlternateContent>
      </w:r>
      <w:r w:rsidRPr="00C970C2">
        <w:rPr>
          <w:noProof/>
        </w:rPr>
        <mc:AlternateContent>
          <mc:Choice Requires="wps">
            <w:drawing>
              <wp:anchor distT="0" distB="0" distL="114300" distR="114300" simplePos="0" relativeHeight="251889664" behindDoc="0" locked="0" layoutInCell="1" allowOverlap="1" wp14:anchorId="09F662E4" wp14:editId="5CCD8D6B">
                <wp:simplePos x="0" y="0"/>
                <wp:positionH relativeFrom="margin">
                  <wp:posOffset>1254760</wp:posOffset>
                </wp:positionH>
                <wp:positionV relativeFrom="paragraph">
                  <wp:posOffset>888365</wp:posOffset>
                </wp:positionV>
                <wp:extent cx="850900" cy="444500"/>
                <wp:effectExtent l="19050" t="19050" r="25400" b="12700"/>
                <wp:wrapNone/>
                <wp:docPr id="32" name="矩形 32"/>
                <wp:cNvGraphicFramePr/>
                <a:graphic xmlns:a="http://schemas.openxmlformats.org/drawingml/2006/main">
                  <a:graphicData uri="http://schemas.microsoft.com/office/word/2010/wordprocessingShape">
                    <wps:wsp>
                      <wps:cNvSpPr/>
                      <wps:spPr>
                        <a:xfrm>
                          <a:off x="0" y="0"/>
                          <a:ext cx="850900" cy="4445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3104B" id="矩形 32" o:spid="_x0000_s1026" style="position:absolute;left:0;text-align:left;margin-left:98.8pt;margin-top:69.95pt;width:67pt;height:3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" filled="f" strokecolor="#c7000b" strokeweight="2.25pt">
                <w10:wrap anchorx="margin"/>
              </v:rect>
            </w:pict>
          </mc:Fallback>
        </mc:AlternateContent>
      </w:r>
      <w:r w:rsidRPr="00C970C2">
        <w:rPr>
          <w:noProof/>
        </w:rPr>
        <w:drawing>
          <wp:inline distT="0" distB="0" distL="0" distR="0" wp14:anchorId="631206BE" wp14:editId="2E27E1FE">
            <wp:extent cx="4680000" cy="4024800"/>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680000" cy="4024800"/>
                    </a:xfrm>
                    <a:prstGeom prst="rect">
                      <a:avLst/>
                    </a:prstGeom>
                  </pic:spPr>
                </pic:pic>
              </a:graphicData>
            </a:graphic>
          </wp:inline>
        </w:drawing>
      </w:r>
    </w:p>
    <w:p w14:paraId="442F265A" w14:textId="2F3E1847" w:rsidR="000A47B1" w:rsidRPr="00C970C2" w:rsidRDefault="00F92EF2" w:rsidP="00B424A0">
      <w:pPr>
        <w:pStyle w:val="1e"/>
      </w:pPr>
      <w:r w:rsidRPr="00C970C2">
        <w:rPr>
          <w:rFonts w:hint="eastAsia"/>
        </w:rPr>
        <w:t>等待项目创建</w:t>
      </w:r>
      <w:r w:rsidR="000A47B1" w:rsidRPr="00C970C2">
        <w:rPr>
          <w:rFonts w:hint="eastAsia"/>
        </w:rPr>
        <w:t>（右下角有进度提示）。</w:t>
      </w:r>
    </w:p>
    <w:p w14:paraId="558578D4" w14:textId="29CF94AA" w:rsidR="000A47B1" w:rsidRPr="00C970C2" w:rsidRDefault="000A47B1" w:rsidP="00B424A0">
      <w:pPr>
        <w:pStyle w:val="1e"/>
      </w:pPr>
      <w:r w:rsidRPr="00C970C2">
        <w:rPr>
          <w:noProof/>
        </w:rPr>
        <w:drawing>
          <wp:inline distT="0" distB="0" distL="0" distR="0" wp14:anchorId="1B86F8BB" wp14:editId="60E28594">
            <wp:extent cx="4680000" cy="367200"/>
            <wp:effectExtent l="19050" t="19050" r="25400" b="139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680000" cy="367200"/>
                    </a:xfrm>
                    <a:prstGeom prst="rect">
                      <a:avLst/>
                    </a:prstGeom>
                    <a:ln w="12700">
                      <a:solidFill>
                        <a:schemeClr val="bg1">
                          <a:lumMod val="85000"/>
                        </a:schemeClr>
                      </a:solidFill>
                    </a:ln>
                  </pic:spPr>
                </pic:pic>
              </a:graphicData>
            </a:graphic>
          </wp:inline>
        </w:drawing>
      </w:r>
    </w:p>
    <w:p w14:paraId="319806B3" w14:textId="3A41C4DA" w:rsidR="003F6805" w:rsidRPr="00C970C2" w:rsidRDefault="00F92EF2" w:rsidP="00B424A0">
      <w:pPr>
        <w:pStyle w:val="1e"/>
      </w:pPr>
      <w:r w:rsidRPr="00C970C2">
        <w:rPr>
          <w:rFonts w:hint="eastAsia"/>
        </w:rPr>
        <w:t>项目创建成功后</w:t>
      </w:r>
      <w:r w:rsidR="003F6805" w:rsidRPr="00C970C2">
        <w:rPr>
          <w:rFonts w:hint="eastAsia"/>
        </w:rPr>
        <w:t>结果如下图所示：</w:t>
      </w:r>
    </w:p>
    <w:p w14:paraId="3045CE5B" w14:textId="21458629" w:rsidR="003F6805" w:rsidRPr="00C970C2" w:rsidRDefault="00202983" w:rsidP="00B424A0">
      <w:pPr>
        <w:pStyle w:val="1e"/>
      </w:pPr>
      <w:r w:rsidRPr="00C970C2">
        <w:rPr>
          <w:noProof/>
        </w:rPr>
        <w:lastRenderedPageBreak/>
        <w:drawing>
          <wp:inline distT="0" distB="0" distL="0" distR="0" wp14:anchorId="03389403" wp14:editId="1BD02F5D">
            <wp:extent cx="4176122" cy="2712955"/>
            <wp:effectExtent l="19050" t="19050" r="15240"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176122" cy="2712955"/>
                    </a:xfrm>
                    <a:prstGeom prst="rect">
                      <a:avLst/>
                    </a:prstGeom>
                    <a:ln w="12700">
                      <a:solidFill>
                        <a:schemeClr val="bg1">
                          <a:lumMod val="85000"/>
                        </a:schemeClr>
                      </a:solidFill>
                    </a:ln>
                  </pic:spPr>
                </pic:pic>
              </a:graphicData>
            </a:graphic>
          </wp:inline>
        </w:drawing>
      </w:r>
    </w:p>
    <w:p w14:paraId="430C1D9F" w14:textId="5482EEB2" w:rsidR="00FC32D8" w:rsidRPr="00C970C2" w:rsidRDefault="00FC32D8" w:rsidP="00FC32D8">
      <w:pPr>
        <w:pStyle w:val="30"/>
      </w:pPr>
      <w:r w:rsidRPr="00C970C2">
        <w:rPr>
          <w:rFonts w:hint="eastAsia"/>
        </w:rPr>
        <w:t>修改项目的</w:t>
      </w:r>
      <w:r w:rsidRPr="00C970C2">
        <w:rPr>
          <w:rFonts w:hint="eastAsia"/>
        </w:rPr>
        <w:t>pom</w:t>
      </w:r>
      <w:r w:rsidRPr="00C970C2">
        <w:t>.xml</w:t>
      </w:r>
      <w:r w:rsidRPr="00C970C2">
        <w:t>文件</w:t>
      </w:r>
    </w:p>
    <w:p w14:paraId="010A54ED" w14:textId="42D927B1" w:rsidR="003F6805" w:rsidRPr="00C970C2" w:rsidRDefault="003F6805" w:rsidP="00B424A0">
      <w:pPr>
        <w:pStyle w:val="1e"/>
      </w:pPr>
      <w:r w:rsidRPr="00C970C2">
        <w:rPr>
          <w:rFonts w:hint="eastAsia"/>
        </w:rPr>
        <w:t>对照如下</w:t>
      </w:r>
      <w:r w:rsidRPr="00C970C2">
        <w:rPr>
          <w:rFonts w:hint="eastAsia"/>
        </w:rPr>
        <w:t>pom.xml</w:t>
      </w:r>
      <w:r w:rsidRPr="00C970C2">
        <w:rPr>
          <w:rFonts w:hint="eastAsia"/>
        </w:rPr>
        <w:t>文件内容修改项目中的</w:t>
      </w:r>
      <w:r w:rsidRPr="00C970C2">
        <w:rPr>
          <w:rFonts w:hint="eastAsia"/>
        </w:rPr>
        <w:t>pom.xml</w:t>
      </w:r>
      <w:r w:rsidRPr="00C970C2">
        <w:rPr>
          <w:rFonts w:hint="eastAsia"/>
        </w:rPr>
        <w:t>文件</w:t>
      </w:r>
      <w:r w:rsidR="00E23859" w:rsidRPr="00C970C2">
        <w:rPr>
          <w:rFonts w:hint="eastAsia"/>
        </w:rPr>
        <w:t>（添加黑体部分内容）</w:t>
      </w:r>
      <w:r w:rsidRPr="00C970C2">
        <w:rPr>
          <w:rFonts w:hint="eastAsia"/>
        </w:rPr>
        <w:t>。</w:t>
      </w:r>
    </w:p>
    <w:p w14:paraId="0468AFBD"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&lt;?xml version="1.0" encoding="UTF-8"?&gt;</w:t>
      </w:r>
    </w:p>
    <w:p w14:paraId="3F2A9C82"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&lt;project xmlns="http://maven.apache.org/POM/4.0.0"</w:t>
      </w:r>
    </w:p>
    <w:p w14:paraId="60C30B10"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xmlns:xsi="http://www.w3.org/2001/XMLSchema-instance"</w:t>
      </w:r>
    </w:p>
    <w:p w14:paraId="358C4B9D"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xsi:schemaLocation="http://maven.apache.org/POM/4.0.0 http://maven.apache.org/xsd/maven-4.0.0.xsd"&gt;</w:t>
      </w:r>
    </w:p>
    <w:p w14:paraId="623DA7F7"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&lt;modelVersion&gt;4.0.0&lt;/modelVersion&gt;</w:t>
      </w:r>
    </w:p>
    <w:p w14:paraId="72619814" w14:textId="77777777" w:rsidR="003F6805" w:rsidRPr="00C970C2" w:rsidRDefault="003F6805" w:rsidP="00B424A0">
      <w:pPr>
        <w:pStyle w:val="affffc"/>
        <w:rPr>
          <w:rFonts w:ascii="Huawei Sans" w:hAnsi="Huawei Sans"/>
          <w:shd w:val="pct15" w:color="auto" w:fill="FFFFFF"/>
          <w:lang w:eastAsia="en-US"/>
        </w:rPr>
      </w:pPr>
    </w:p>
    <w:p w14:paraId="25141FF1"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&lt;groupId&gt;com.huawei&lt;/groupId&gt;</w:t>
      </w:r>
    </w:p>
    <w:p w14:paraId="101A30F4"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&lt;artifactId&gt;hive&lt;/artifactId&gt;</w:t>
      </w:r>
    </w:p>
    <w:p w14:paraId="57D4B04B"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&lt;version&gt;1.0-SNAPSHOT&lt;/version&gt;</w:t>
      </w:r>
    </w:p>
    <w:p w14:paraId="157C1B2B" w14:textId="77777777" w:rsidR="003F6805" w:rsidRPr="00C970C2" w:rsidRDefault="003F6805" w:rsidP="00B424A0">
      <w:pPr>
        <w:pStyle w:val="affffc"/>
        <w:rPr>
          <w:rFonts w:ascii="Huawei Sans" w:hAnsi="Huawei Sans"/>
          <w:b/>
          <w:shd w:val="pct15" w:color="auto" w:fill="FFFFFF"/>
          <w:lang w:eastAsia="en-US"/>
        </w:rPr>
      </w:pPr>
      <w:r w:rsidRPr="00C970C2">
        <w:rPr>
          <w:rFonts w:ascii="Huawei Sans" w:hAnsi="Huawei Sans" w:hint="eastAsia"/>
          <w:shd w:val="pct15" w:color="auto" w:fill="FFFFFF"/>
          <w:lang w:eastAsia="en-US"/>
        </w:rPr>
        <w:t xml:space="preserve">    </w:t>
      </w:r>
      <w:r w:rsidRPr="00C970C2">
        <w:rPr>
          <w:rFonts w:ascii="Huawei Sans" w:hAnsi="Huawei Sans" w:hint="eastAsia"/>
          <w:b/>
          <w:shd w:val="pct15" w:color="auto" w:fill="FFFFFF"/>
          <w:lang w:eastAsia="en-US"/>
        </w:rPr>
        <w:t>&lt;properties&gt;</w:t>
      </w:r>
    </w:p>
    <w:p w14:paraId="552B0601" w14:textId="77777777" w:rsidR="003F6805" w:rsidRPr="00C970C2" w:rsidRDefault="003F6805" w:rsidP="00B424A0">
      <w:pPr>
        <w:pStyle w:val="affffc"/>
        <w:rPr>
          <w:rFonts w:ascii="Huawei Sans" w:hAnsi="Huawei Sans"/>
          <w:b/>
          <w:shd w:val="pct15" w:color="auto" w:fill="FFFFFF"/>
          <w:lang w:eastAsia="en-US"/>
        </w:rPr>
      </w:pPr>
      <w:r w:rsidRPr="00C970C2">
        <w:rPr>
          <w:rFonts w:ascii="Huawei Sans" w:hAnsi="Huawei Sans" w:hint="eastAsia"/>
          <w:b/>
          <w:shd w:val="pct15" w:color="auto" w:fill="FFFFFF"/>
          <w:lang w:eastAsia="en-US"/>
        </w:rPr>
        <w:t xml:space="preserve">        &lt;project.build.sourceEncoding&gt;UTF8&lt;/project.build.sourceEncoding&gt;</w:t>
      </w:r>
    </w:p>
    <w:p w14:paraId="6E9235D8" w14:textId="77777777" w:rsidR="003F6805" w:rsidRPr="00C970C2" w:rsidRDefault="003F6805" w:rsidP="00B424A0">
      <w:pPr>
        <w:pStyle w:val="affffc"/>
        <w:rPr>
          <w:rFonts w:ascii="Huawei Sans" w:hAnsi="Huawei Sans"/>
          <w:b/>
          <w:shd w:val="pct15" w:color="auto" w:fill="FFFFFF"/>
          <w:lang w:eastAsia="en-US"/>
        </w:rPr>
      </w:pPr>
      <w:r w:rsidRPr="00C970C2">
        <w:rPr>
          <w:rFonts w:ascii="Huawei Sans" w:hAnsi="Huawei Sans" w:hint="eastAsia"/>
          <w:b/>
          <w:shd w:val="pct15" w:color="auto" w:fill="FFFFFF"/>
          <w:lang w:eastAsia="en-US"/>
        </w:rPr>
        <w:t xml:space="preserve">        &lt;hive.version&gt;1.2.1&lt;/hive.version&gt;</w:t>
      </w:r>
    </w:p>
    <w:p w14:paraId="7A28855E" w14:textId="77777777" w:rsidR="003F6805" w:rsidRPr="00C970C2" w:rsidRDefault="003F6805" w:rsidP="00B424A0">
      <w:pPr>
        <w:pStyle w:val="affffc"/>
        <w:rPr>
          <w:rFonts w:ascii="Huawei Sans" w:hAnsi="Huawei Sans"/>
          <w:b/>
          <w:shd w:val="pct15" w:color="auto" w:fill="FFFFFF"/>
          <w:lang w:eastAsia="en-US"/>
        </w:rPr>
      </w:pPr>
      <w:r w:rsidRPr="00C970C2">
        <w:rPr>
          <w:rFonts w:ascii="Huawei Sans" w:hAnsi="Huawei Sans" w:hint="eastAsia"/>
          <w:b/>
          <w:shd w:val="pct15" w:color="auto" w:fill="FFFFFF"/>
          <w:lang w:eastAsia="en-US"/>
        </w:rPr>
        <w:t xml:space="preserve">    &lt;/properties&gt;</w:t>
      </w:r>
    </w:p>
    <w:p w14:paraId="7F91688C" w14:textId="77777777" w:rsidR="003F6805" w:rsidRPr="00C970C2" w:rsidRDefault="003F6805" w:rsidP="00B424A0">
      <w:pPr>
        <w:pStyle w:val="affffc"/>
        <w:rPr>
          <w:rFonts w:ascii="Huawei Sans" w:hAnsi="Huawei Sans"/>
          <w:b/>
          <w:shd w:val="pct15" w:color="auto" w:fill="FFFFFF"/>
          <w:lang w:eastAsia="en-US"/>
        </w:rPr>
      </w:pPr>
    </w:p>
    <w:p w14:paraId="0864B760" w14:textId="77777777" w:rsidR="003F6805" w:rsidRPr="00C970C2" w:rsidRDefault="003F6805" w:rsidP="00B424A0">
      <w:pPr>
        <w:pStyle w:val="affffc"/>
        <w:rPr>
          <w:rFonts w:ascii="Huawei Sans" w:hAnsi="Huawei Sans"/>
          <w:b/>
          <w:shd w:val="pct15" w:color="auto" w:fill="FFFFFF"/>
          <w:lang w:eastAsia="en-US"/>
        </w:rPr>
      </w:pPr>
      <w:r w:rsidRPr="00C970C2">
        <w:rPr>
          <w:rFonts w:ascii="Huawei Sans" w:hAnsi="Huawei Sans" w:hint="eastAsia"/>
          <w:b/>
          <w:shd w:val="pct15" w:color="auto" w:fill="FFFFFF"/>
          <w:lang w:eastAsia="en-US"/>
        </w:rPr>
        <w:t xml:space="preserve">    &lt;dependencies&gt;</w:t>
      </w:r>
    </w:p>
    <w:p w14:paraId="1ADBA2BD" w14:textId="77777777" w:rsidR="003F6805" w:rsidRPr="00C970C2" w:rsidRDefault="003F6805" w:rsidP="00B424A0">
      <w:pPr>
        <w:pStyle w:val="affffc"/>
        <w:rPr>
          <w:rFonts w:ascii="Huawei Sans" w:hAnsi="Huawei Sans"/>
          <w:b/>
          <w:shd w:val="pct15" w:color="auto" w:fill="FFFFFF"/>
          <w:lang w:eastAsia="en-US"/>
        </w:rPr>
      </w:pPr>
      <w:r w:rsidRPr="00C970C2">
        <w:rPr>
          <w:rFonts w:ascii="Huawei Sans" w:hAnsi="Huawei Sans" w:hint="eastAsia"/>
          <w:b/>
          <w:shd w:val="pct15" w:color="auto" w:fill="FFFFFF"/>
          <w:lang w:eastAsia="en-US"/>
        </w:rPr>
        <w:t xml:space="preserve">        &lt;!--</w:t>
      </w:r>
      <w:r w:rsidRPr="00C970C2">
        <w:rPr>
          <w:rFonts w:ascii="Huawei Sans" w:hAnsi="Huawei Sans" w:hint="eastAsia"/>
          <w:b/>
          <w:shd w:val="pct15" w:color="auto" w:fill="FFFFFF"/>
          <w:lang w:eastAsia="en-US"/>
        </w:rPr>
        <w:t>添加</w:t>
      </w:r>
      <w:r w:rsidRPr="00C970C2">
        <w:rPr>
          <w:rFonts w:ascii="Huawei Sans" w:hAnsi="Huawei Sans" w:hint="eastAsia"/>
          <w:b/>
          <w:shd w:val="pct15" w:color="auto" w:fill="FFFFFF"/>
          <w:lang w:eastAsia="en-US"/>
        </w:rPr>
        <w:t>hive</w:t>
      </w:r>
      <w:r w:rsidRPr="00C970C2">
        <w:rPr>
          <w:rFonts w:ascii="Huawei Sans" w:hAnsi="Huawei Sans" w:hint="eastAsia"/>
          <w:b/>
          <w:shd w:val="pct15" w:color="auto" w:fill="FFFFFF"/>
          <w:lang w:eastAsia="en-US"/>
        </w:rPr>
        <w:t>依赖</w:t>
      </w:r>
      <w:r w:rsidRPr="00C970C2">
        <w:rPr>
          <w:rFonts w:ascii="Huawei Sans" w:hAnsi="Huawei Sans" w:hint="eastAsia"/>
          <w:b/>
          <w:shd w:val="pct15" w:color="auto" w:fill="FFFFFF"/>
          <w:lang w:eastAsia="en-US"/>
        </w:rPr>
        <w:t>--&gt;</w:t>
      </w:r>
    </w:p>
    <w:p w14:paraId="76FEDD5C" w14:textId="77777777" w:rsidR="003F6805" w:rsidRPr="00C970C2" w:rsidRDefault="003F6805" w:rsidP="00B424A0">
      <w:pPr>
        <w:pStyle w:val="affffc"/>
        <w:rPr>
          <w:rFonts w:ascii="Huawei Sans" w:hAnsi="Huawei Sans"/>
          <w:b/>
          <w:shd w:val="pct15" w:color="auto" w:fill="FFFFFF"/>
          <w:lang w:eastAsia="en-US"/>
        </w:rPr>
      </w:pPr>
      <w:r w:rsidRPr="00C970C2">
        <w:rPr>
          <w:rFonts w:ascii="Huawei Sans" w:hAnsi="Huawei Sans" w:hint="eastAsia"/>
          <w:b/>
          <w:shd w:val="pct15" w:color="auto" w:fill="FFFFFF"/>
          <w:lang w:eastAsia="en-US"/>
        </w:rPr>
        <w:t xml:space="preserve">        &lt;dependency&gt;</w:t>
      </w:r>
    </w:p>
    <w:p w14:paraId="2A7F152C" w14:textId="77777777" w:rsidR="003F6805" w:rsidRPr="00C970C2" w:rsidRDefault="003F6805" w:rsidP="00B424A0">
      <w:pPr>
        <w:pStyle w:val="affffc"/>
        <w:rPr>
          <w:rFonts w:ascii="Huawei Sans" w:hAnsi="Huawei Sans"/>
          <w:b/>
          <w:shd w:val="pct15" w:color="auto" w:fill="FFFFFF"/>
          <w:lang w:eastAsia="en-US"/>
        </w:rPr>
      </w:pPr>
      <w:r w:rsidRPr="00C970C2">
        <w:rPr>
          <w:rFonts w:ascii="Huawei Sans" w:hAnsi="Huawei Sans" w:hint="eastAsia"/>
          <w:b/>
          <w:shd w:val="pct15" w:color="auto" w:fill="FFFFFF"/>
          <w:lang w:eastAsia="en-US"/>
        </w:rPr>
        <w:t xml:space="preserve">            &lt;groupId&gt;org.apache.hive&lt;/groupId&gt;</w:t>
      </w:r>
    </w:p>
    <w:p w14:paraId="685C1179" w14:textId="77777777" w:rsidR="003F6805" w:rsidRPr="00C970C2" w:rsidRDefault="003F6805" w:rsidP="00B424A0">
      <w:pPr>
        <w:pStyle w:val="affffc"/>
        <w:rPr>
          <w:rFonts w:ascii="Huawei Sans" w:hAnsi="Huawei Sans"/>
          <w:b/>
          <w:shd w:val="pct15" w:color="auto" w:fill="FFFFFF"/>
          <w:lang w:eastAsia="en-US"/>
        </w:rPr>
      </w:pPr>
      <w:r w:rsidRPr="00C970C2">
        <w:rPr>
          <w:rFonts w:ascii="Huawei Sans" w:hAnsi="Huawei Sans" w:hint="eastAsia"/>
          <w:b/>
          <w:shd w:val="pct15" w:color="auto" w:fill="FFFFFF"/>
          <w:lang w:eastAsia="en-US"/>
        </w:rPr>
        <w:t xml:space="preserve">            &lt;artifactId&gt;hive-exec&lt;/artifactId&gt;</w:t>
      </w:r>
    </w:p>
    <w:p w14:paraId="2F173CA7" w14:textId="77777777" w:rsidR="003F6805" w:rsidRPr="00C970C2" w:rsidRDefault="003F6805" w:rsidP="00B424A0">
      <w:pPr>
        <w:pStyle w:val="affffc"/>
        <w:rPr>
          <w:rFonts w:ascii="Huawei Sans" w:hAnsi="Huawei Sans"/>
          <w:b/>
          <w:shd w:val="pct15" w:color="auto" w:fill="FFFFFF"/>
          <w:lang w:eastAsia="en-US"/>
        </w:rPr>
      </w:pPr>
      <w:r w:rsidRPr="00C970C2">
        <w:rPr>
          <w:rFonts w:ascii="Huawei Sans" w:hAnsi="Huawei Sans" w:hint="eastAsia"/>
          <w:b/>
          <w:shd w:val="pct15" w:color="auto" w:fill="FFFFFF"/>
          <w:lang w:eastAsia="en-US"/>
        </w:rPr>
        <w:t xml:space="preserve">            &lt;version&gt;${hive.version}&lt;/version&gt;</w:t>
      </w:r>
    </w:p>
    <w:p w14:paraId="6D139056" w14:textId="77777777" w:rsidR="00FC32D8" w:rsidRPr="00C970C2" w:rsidRDefault="003F6805" w:rsidP="00B424A0">
      <w:pPr>
        <w:pStyle w:val="affffc"/>
        <w:rPr>
          <w:rFonts w:ascii="Huawei Sans" w:hAnsi="Huawei Sans"/>
          <w:b/>
          <w:shd w:val="pct15" w:color="auto" w:fill="FFFFFF"/>
          <w:lang w:eastAsia="en-US"/>
        </w:rPr>
      </w:pPr>
      <w:r w:rsidRPr="00C970C2">
        <w:rPr>
          <w:rFonts w:ascii="Huawei Sans" w:hAnsi="Huawei Sans" w:hint="eastAsia"/>
          <w:b/>
          <w:shd w:val="pct15" w:color="auto" w:fill="FFFFFF"/>
          <w:lang w:eastAsia="en-US"/>
        </w:rPr>
        <w:t xml:space="preserve">        &lt;/dependency&gt;</w:t>
      </w:r>
    </w:p>
    <w:p w14:paraId="7B39CE11" w14:textId="2295134D" w:rsidR="003F6805" w:rsidRPr="00C970C2" w:rsidRDefault="003F6805" w:rsidP="00B424A0">
      <w:pPr>
        <w:pStyle w:val="affffc"/>
        <w:rPr>
          <w:rFonts w:ascii="Huawei Sans" w:hAnsi="Huawei Sans"/>
          <w:b/>
          <w:shd w:val="pct15" w:color="auto" w:fill="FFFFFF"/>
          <w:lang w:eastAsia="en-US"/>
        </w:rPr>
      </w:pPr>
      <w:r w:rsidRPr="00C970C2">
        <w:rPr>
          <w:rFonts w:ascii="Huawei Sans" w:hAnsi="Huawei Sans" w:hint="eastAsia"/>
          <w:b/>
          <w:shd w:val="pct15" w:color="auto" w:fill="FFFFFF"/>
          <w:lang w:eastAsia="en-US"/>
        </w:rPr>
        <w:lastRenderedPageBreak/>
        <w:t xml:space="preserve">    &lt;/dependencies&gt;</w:t>
      </w:r>
    </w:p>
    <w:p w14:paraId="1EE05AF5" w14:textId="77777777" w:rsidR="00F87412" w:rsidRPr="00C970C2" w:rsidRDefault="00F87412" w:rsidP="00B424A0">
      <w:pPr>
        <w:pStyle w:val="affffc"/>
        <w:rPr>
          <w:rFonts w:ascii="Huawei Sans" w:hAnsi="Huawei Sans"/>
          <w:b/>
          <w:shd w:val="pct15" w:color="auto" w:fill="FFFFFF"/>
          <w:lang w:eastAsia="en-US"/>
        </w:rPr>
      </w:pPr>
    </w:p>
    <w:p w14:paraId="5FA5A21A" w14:textId="77777777" w:rsidR="003F6805" w:rsidRPr="00C970C2" w:rsidRDefault="003F6805" w:rsidP="00B424A0">
      <w:pPr>
        <w:pStyle w:val="affffc"/>
        <w:rPr>
          <w:rFonts w:ascii="Huawei Sans" w:hAnsi="Huawei Sans"/>
          <w:b/>
          <w:shd w:val="pct15" w:color="auto" w:fill="FFFFFF"/>
          <w:lang w:eastAsia="en-US"/>
        </w:rPr>
      </w:pPr>
      <w:r w:rsidRPr="00C970C2">
        <w:rPr>
          <w:rFonts w:ascii="Huawei Sans" w:hAnsi="Huawei Sans" w:hint="eastAsia"/>
          <w:b/>
          <w:shd w:val="pct15" w:color="auto" w:fill="FFFFFF"/>
          <w:lang w:eastAsia="en-US"/>
        </w:rPr>
        <w:t xml:space="preserve">    &lt;build&gt;</w:t>
      </w:r>
    </w:p>
    <w:p w14:paraId="7048AC04" w14:textId="77777777" w:rsidR="003F6805" w:rsidRPr="00C970C2" w:rsidRDefault="003F6805" w:rsidP="00B424A0">
      <w:pPr>
        <w:pStyle w:val="affffc"/>
        <w:rPr>
          <w:rFonts w:ascii="Huawei Sans" w:hAnsi="Huawei Sans"/>
          <w:b/>
          <w:shd w:val="pct15" w:color="auto" w:fill="FFFFFF"/>
          <w:lang w:eastAsia="en-US"/>
        </w:rPr>
      </w:pPr>
      <w:r w:rsidRPr="00C970C2">
        <w:rPr>
          <w:rFonts w:ascii="Huawei Sans" w:hAnsi="Huawei Sans" w:hint="eastAsia"/>
          <w:b/>
          <w:shd w:val="pct15" w:color="auto" w:fill="FFFFFF"/>
          <w:lang w:eastAsia="en-US"/>
        </w:rPr>
        <w:t xml:space="preserve">        &lt;plugins&gt;</w:t>
      </w:r>
    </w:p>
    <w:p w14:paraId="2EFBF6DC" w14:textId="77777777" w:rsidR="003F6805" w:rsidRPr="00C970C2" w:rsidRDefault="003F6805" w:rsidP="00B424A0">
      <w:pPr>
        <w:pStyle w:val="affffc"/>
        <w:rPr>
          <w:rFonts w:ascii="Huawei Sans" w:hAnsi="Huawei Sans"/>
          <w:b/>
          <w:shd w:val="pct15" w:color="auto" w:fill="FFFFFF"/>
          <w:lang w:eastAsia="en-US"/>
        </w:rPr>
      </w:pPr>
      <w:r w:rsidRPr="00C970C2">
        <w:rPr>
          <w:rFonts w:ascii="Huawei Sans" w:hAnsi="Huawei Sans" w:hint="eastAsia"/>
          <w:b/>
          <w:shd w:val="pct15" w:color="auto" w:fill="FFFFFF"/>
          <w:lang w:eastAsia="en-US"/>
        </w:rPr>
        <w:t xml:space="preserve">            &lt;plugin&gt;</w:t>
      </w:r>
    </w:p>
    <w:p w14:paraId="133A34DC" w14:textId="77777777" w:rsidR="003F6805" w:rsidRPr="00C970C2" w:rsidRDefault="003F6805" w:rsidP="00B424A0">
      <w:pPr>
        <w:pStyle w:val="affffc"/>
        <w:rPr>
          <w:rFonts w:ascii="Huawei Sans" w:hAnsi="Huawei Sans"/>
          <w:b/>
          <w:shd w:val="pct15" w:color="auto" w:fill="FFFFFF"/>
          <w:lang w:eastAsia="en-US"/>
        </w:rPr>
      </w:pPr>
      <w:r w:rsidRPr="00C970C2">
        <w:rPr>
          <w:rFonts w:ascii="Huawei Sans" w:hAnsi="Huawei Sans" w:hint="eastAsia"/>
          <w:b/>
          <w:shd w:val="pct15" w:color="auto" w:fill="FFFFFF"/>
          <w:lang w:eastAsia="en-US"/>
        </w:rPr>
        <w:t xml:space="preserve">                &lt;artifactId&gt;maven-compiler-plugin&lt;/artifactId&gt;</w:t>
      </w:r>
    </w:p>
    <w:p w14:paraId="3B0A94B8" w14:textId="77777777" w:rsidR="003F6805" w:rsidRPr="00C970C2" w:rsidRDefault="003F6805" w:rsidP="00B424A0">
      <w:pPr>
        <w:pStyle w:val="affffc"/>
        <w:rPr>
          <w:rFonts w:ascii="Huawei Sans" w:hAnsi="Huawei Sans"/>
          <w:b/>
          <w:shd w:val="pct15" w:color="auto" w:fill="FFFFFF"/>
          <w:lang w:eastAsia="en-US"/>
        </w:rPr>
      </w:pPr>
      <w:r w:rsidRPr="00C970C2">
        <w:rPr>
          <w:rFonts w:ascii="Huawei Sans" w:hAnsi="Huawei Sans" w:hint="eastAsia"/>
          <w:b/>
          <w:shd w:val="pct15" w:color="auto" w:fill="FFFFFF"/>
          <w:lang w:eastAsia="en-US"/>
        </w:rPr>
        <w:t xml:space="preserve">                &lt;version&gt;2.3.2&lt;/version&gt;</w:t>
      </w:r>
    </w:p>
    <w:p w14:paraId="1FF8248C" w14:textId="77777777" w:rsidR="003F6805" w:rsidRPr="00C970C2" w:rsidRDefault="003F6805" w:rsidP="00B424A0">
      <w:pPr>
        <w:pStyle w:val="affffc"/>
        <w:rPr>
          <w:rFonts w:ascii="Huawei Sans" w:hAnsi="Huawei Sans"/>
          <w:b/>
          <w:shd w:val="pct15" w:color="auto" w:fill="FFFFFF"/>
          <w:lang w:eastAsia="en-US"/>
        </w:rPr>
      </w:pPr>
      <w:r w:rsidRPr="00C970C2">
        <w:rPr>
          <w:rFonts w:ascii="Huawei Sans" w:hAnsi="Huawei Sans" w:hint="eastAsia"/>
          <w:b/>
          <w:shd w:val="pct15" w:color="auto" w:fill="FFFFFF"/>
          <w:lang w:eastAsia="en-US"/>
        </w:rPr>
        <w:t xml:space="preserve">                &lt;configuration&gt;</w:t>
      </w:r>
    </w:p>
    <w:p w14:paraId="0D9ED033" w14:textId="77777777" w:rsidR="003F6805" w:rsidRPr="00C970C2" w:rsidRDefault="003F6805" w:rsidP="00B424A0">
      <w:pPr>
        <w:pStyle w:val="affffc"/>
        <w:rPr>
          <w:rFonts w:ascii="Huawei Sans" w:hAnsi="Huawei Sans"/>
          <w:b/>
          <w:shd w:val="pct15" w:color="auto" w:fill="FFFFFF"/>
          <w:lang w:eastAsia="en-US"/>
        </w:rPr>
      </w:pPr>
      <w:r w:rsidRPr="00C970C2">
        <w:rPr>
          <w:rFonts w:ascii="Huawei Sans" w:hAnsi="Huawei Sans" w:hint="eastAsia"/>
          <w:b/>
          <w:shd w:val="pct15" w:color="auto" w:fill="FFFFFF"/>
          <w:lang w:eastAsia="en-US"/>
        </w:rPr>
        <w:t xml:space="preserve">                    &lt;source&gt;1.8&lt;/source&gt;</w:t>
      </w:r>
    </w:p>
    <w:p w14:paraId="20A5F6FE" w14:textId="77777777" w:rsidR="003F6805" w:rsidRPr="00C970C2" w:rsidRDefault="003F6805" w:rsidP="00B424A0">
      <w:pPr>
        <w:pStyle w:val="affffc"/>
        <w:rPr>
          <w:rFonts w:ascii="Huawei Sans" w:hAnsi="Huawei Sans"/>
          <w:b/>
          <w:shd w:val="pct15" w:color="auto" w:fill="FFFFFF"/>
          <w:lang w:eastAsia="en-US"/>
        </w:rPr>
      </w:pPr>
      <w:r w:rsidRPr="00C970C2">
        <w:rPr>
          <w:rFonts w:ascii="Huawei Sans" w:hAnsi="Huawei Sans" w:hint="eastAsia"/>
          <w:b/>
          <w:shd w:val="pct15" w:color="auto" w:fill="FFFFFF"/>
          <w:lang w:eastAsia="en-US"/>
        </w:rPr>
        <w:t xml:space="preserve">                    &lt;target&gt;1.8&lt;/target&gt;</w:t>
      </w:r>
    </w:p>
    <w:p w14:paraId="1A01262C" w14:textId="77777777" w:rsidR="003F6805" w:rsidRPr="00C970C2" w:rsidRDefault="003F6805" w:rsidP="00B424A0">
      <w:pPr>
        <w:pStyle w:val="affffc"/>
        <w:rPr>
          <w:rFonts w:ascii="Huawei Sans" w:hAnsi="Huawei Sans"/>
          <w:b/>
          <w:shd w:val="pct15" w:color="auto" w:fill="FFFFFF"/>
          <w:lang w:eastAsia="en-US"/>
        </w:rPr>
      </w:pPr>
      <w:r w:rsidRPr="00C970C2">
        <w:rPr>
          <w:rFonts w:ascii="Huawei Sans" w:hAnsi="Huawei Sans" w:hint="eastAsia"/>
          <w:b/>
          <w:shd w:val="pct15" w:color="auto" w:fill="FFFFFF"/>
          <w:lang w:eastAsia="en-US"/>
        </w:rPr>
        <w:t xml:space="preserve">                &lt;/configuration&gt;</w:t>
      </w:r>
    </w:p>
    <w:p w14:paraId="39222CCB" w14:textId="77777777" w:rsidR="003F6805" w:rsidRPr="00C970C2" w:rsidRDefault="003F6805" w:rsidP="00B424A0">
      <w:pPr>
        <w:pStyle w:val="affffc"/>
        <w:rPr>
          <w:rFonts w:ascii="Huawei Sans" w:hAnsi="Huawei Sans"/>
          <w:b/>
          <w:shd w:val="pct15" w:color="auto" w:fill="FFFFFF"/>
          <w:lang w:eastAsia="en-US"/>
        </w:rPr>
      </w:pPr>
      <w:r w:rsidRPr="00C970C2">
        <w:rPr>
          <w:rFonts w:ascii="Huawei Sans" w:hAnsi="Huawei Sans" w:hint="eastAsia"/>
          <w:b/>
          <w:shd w:val="pct15" w:color="auto" w:fill="FFFFFF"/>
          <w:lang w:eastAsia="en-US"/>
        </w:rPr>
        <w:t xml:space="preserve">            &lt;/plugin&gt;</w:t>
      </w:r>
    </w:p>
    <w:p w14:paraId="6F1D342C" w14:textId="77777777" w:rsidR="003F6805" w:rsidRPr="00C970C2" w:rsidRDefault="003F6805" w:rsidP="00B424A0">
      <w:pPr>
        <w:pStyle w:val="affffc"/>
        <w:rPr>
          <w:rFonts w:ascii="Huawei Sans" w:hAnsi="Huawei Sans"/>
          <w:b/>
          <w:shd w:val="pct15" w:color="auto" w:fill="FFFFFF"/>
          <w:lang w:eastAsia="en-US"/>
        </w:rPr>
      </w:pPr>
      <w:r w:rsidRPr="00C970C2">
        <w:rPr>
          <w:rFonts w:ascii="Huawei Sans" w:hAnsi="Huawei Sans" w:hint="eastAsia"/>
          <w:b/>
          <w:shd w:val="pct15" w:color="auto" w:fill="FFFFFF"/>
          <w:lang w:eastAsia="en-US"/>
        </w:rPr>
        <w:t xml:space="preserve">            &lt;plugin&gt;</w:t>
      </w:r>
    </w:p>
    <w:p w14:paraId="4E676050" w14:textId="77777777" w:rsidR="003F6805" w:rsidRPr="00C970C2" w:rsidRDefault="003F6805" w:rsidP="00B424A0">
      <w:pPr>
        <w:pStyle w:val="affffc"/>
        <w:rPr>
          <w:rFonts w:ascii="Huawei Sans" w:hAnsi="Huawei Sans"/>
          <w:b/>
          <w:shd w:val="pct15" w:color="auto" w:fill="FFFFFF"/>
          <w:lang w:eastAsia="en-US"/>
        </w:rPr>
      </w:pPr>
      <w:r w:rsidRPr="00C970C2">
        <w:rPr>
          <w:rFonts w:ascii="Huawei Sans" w:hAnsi="Huawei Sans" w:hint="eastAsia"/>
          <w:b/>
          <w:shd w:val="pct15" w:color="auto" w:fill="FFFFFF"/>
          <w:lang w:eastAsia="en-US"/>
        </w:rPr>
        <w:t xml:space="preserve">                &lt;artifactId&gt;maven-assembly-plugin&lt;/artifactId&gt;</w:t>
      </w:r>
    </w:p>
    <w:p w14:paraId="6EE6BF4A" w14:textId="77777777" w:rsidR="003F6805" w:rsidRPr="00C970C2" w:rsidRDefault="003F6805" w:rsidP="00B424A0">
      <w:pPr>
        <w:pStyle w:val="affffc"/>
        <w:rPr>
          <w:rFonts w:ascii="Huawei Sans" w:hAnsi="Huawei Sans"/>
          <w:b/>
          <w:shd w:val="pct15" w:color="auto" w:fill="FFFFFF"/>
          <w:lang w:eastAsia="en-US"/>
        </w:rPr>
      </w:pPr>
      <w:r w:rsidRPr="00C970C2">
        <w:rPr>
          <w:rFonts w:ascii="Huawei Sans" w:hAnsi="Huawei Sans" w:hint="eastAsia"/>
          <w:b/>
          <w:shd w:val="pct15" w:color="auto" w:fill="FFFFFF"/>
          <w:lang w:eastAsia="en-US"/>
        </w:rPr>
        <w:t xml:space="preserve">                &lt;configuration&gt;</w:t>
      </w:r>
    </w:p>
    <w:p w14:paraId="25457F1B" w14:textId="77777777" w:rsidR="003F6805" w:rsidRPr="00C970C2" w:rsidRDefault="003F6805" w:rsidP="00B424A0">
      <w:pPr>
        <w:pStyle w:val="affffc"/>
        <w:rPr>
          <w:rFonts w:ascii="Huawei Sans" w:hAnsi="Huawei Sans"/>
          <w:b/>
          <w:shd w:val="pct15" w:color="auto" w:fill="FFFFFF"/>
          <w:lang w:eastAsia="en-US"/>
        </w:rPr>
      </w:pPr>
      <w:r w:rsidRPr="00C970C2">
        <w:rPr>
          <w:rFonts w:ascii="Huawei Sans" w:hAnsi="Huawei Sans" w:hint="eastAsia"/>
          <w:b/>
          <w:shd w:val="pct15" w:color="auto" w:fill="FFFFFF"/>
          <w:lang w:eastAsia="en-US"/>
        </w:rPr>
        <w:t xml:space="preserve">                    &lt;descriptorRefs&gt;</w:t>
      </w:r>
    </w:p>
    <w:p w14:paraId="762A0725" w14:textId="77777777" w:rsidR="003F6805" w:rsidRPr="00C970C2" w:rsidRDefault="003F6805" w:rsidP="00B424A0">
      <w:pPr>
        <w:pStyle w:val="affffc"/>
        <w:rPr>
          <w:rFonts w:ascii="Huawei Sans" w:hAnsi="Huawei Sans"/>
          <w:b/>
          <w:shd w:val="pct15" w:color="auto" w:fill="FFFFFF"/>
          <w:lang w:eastAsia="en-US"/>
        </w:rPr>
      </w:pPr>
      <w:r w:rsidRPr="00C970C2">
        <w:rPr>
          <w:rFonts w:ascii="Huawei Sans" w:hAnsi="Huawei Sans" w:hint="eastAsia"/>
          <w:b/>
          <w:shd w:val="pct15" w:color="auto" w:fill="FFFFFF"/>
          <w:lang w:eastAsia="en-US"/>
        </w:rPr>
        <w:t xml:space="preserve">                        &lt;descriptorRef&gt;jar-with-dependencies&lt;/descriptorRef&gt;</w:t>
      </w:r>
    </w:p>
    <w:p w14:paraId="45611C90" w14:textId="77777777" w:rsidR="003F6805" w:rsidRPr="00C970C2" w:rsidRDefault="003F6805" w:rsidP="00B424A0">
      <w:pPr>
        <w:pStyle w:val="affffc"/>
        <w:rPr>
          <w:rFonts w:ascii="Huawei Sans" w:hAnsi="Huawei Sans"/>
          <w:b/>
          <w:shd w:val="pct15" w:color="auto" w:fill="FFFFFF"/>
          <w:lang w:eastAsia="en-US"/>
        </w:rPr>
      </w:pPr>
      <w:r w:rsidRPr="00C970C2">
        <w:rPr>
          <w:rFonts w:ascii="Huawei Sans" w:hAnsi="Huawei Sans" w:hint="eastAsia"/>
          <w:b/>
          <w:shd w:val="pct15" w:color="auto" w:fill="FFFFFF"/>
          <w:lang w:eastAsia="en-US"/>
        </w:rPr>
        <w:t xml:space="preserve">                    &lt;/descriptorRefs&gt;</w:t>
      </w:r>
    </w:p>
    <w:p w14:paraId="39919F8C" w14:textId="77777777" w:rsidR="003F6805" w:rsidRPr="00C970C2" w:rsidRDefault="003F6805" w:rsidP="00B424A0">
      <w:pPr>
        <w:pStyle w:val="affffc"/>
        <w:rPr>
          <w:rFonts w:ascii="Huawei Sans" w:hAnsi="Huawei Sans"/>
          <w:b/>
          <w:shd w:val="pct15" w:color="auto" w:fill="FFFFFF"/>
          <w:lang w:eastAsia="en-US"/>
        </w:rPr>
      </w:pPr>
      <w:r w:rsidRPr="00C970C2">
        <w:rPr>
          <w:rFonts w:ascii="Huawei Sans" w:hAnsi="Huawei Sans" w:hint="eastAsia"/>
          <w:b/>
          <w:shd w:val="pct15" w:color="auto" w:fill="FFFFFF"/>
          <w:lang w:eastAsia="en-US"/>
        </w:rPr>
        <w:t xml:space="preserve">                &lt;/configuration&gt;</w:t>
      </w:r>
    </w:p>
    <w:p w14:paraId="22A29288" w14:textId="77777777" w:rsidR="003F6805" w:rsidRPr="00C970C2" w:rsidRDefault="003F6805" w:rsidP="00B424A0">
      <w:pPr>
        <w:pStyle w:val="affffc"/>
        <w:rPr>
          <w:rFonts w:ascii="Huawei Sans" w:hAnsi="Huawei Sans"/>
          <w:b/>
          <w:shd w:val="pct15" w:color="auto" w:fill="FFFFFF"/>
          <w:lang w:eastAsia="en-US"/>
        </w:rPr>
      </w:pPr>
      <w:r w:rsidRPr="00C970C2">
        <w:rPr>
          <w:rFonts w:ascii="Huawei Sans" w:hAnsi="Huawei Sans" w:hint="eastAsia"/>
          <w:b/>
          <w:shd w:val="pct15" w:color="auto" w:fill="FFFFFF"/>
          <w:lang w:eastAsia="en-US"/>
        </w:rPr>
        <w:t xml:space="preserve">                &lt;executions&gt;</w:t>
      </w:r>
    </w:p>
    <w:p w14:paraId="51DC289F" w14:textId="77777777" w:rsidR="003F6805" w:rsidRPr="00C970C2" w:rsidRDefault="003F6805" w:rsidP="00B424A0">
      <w:pPr>
        <w:pStyle w:val="affffc"/>
        <w:rPr>
          <w:rFonts w:ascii="Huawei Sans" w:hAnsi="Huawei Sans"/>
          <w:b/>
          <w:shd w:val="pct15" w:color="auto" w:fill="FFFFFF"/>
          <w:lang w:eastAsia="en-US"/>
        </w:rPr>
      </w:pPr>
      <w:r w:rsidRPr="00C970C2">
        <w:rPr>
          <w:rFonts w:ascii="Huawei Sans" w:hAnsi="Huawei Sans" w:hint="eastAsia"/>
          <w:b/>
          <w:shd w:val="pct15" w:color="auto" w:fill="FFFFFF"/>
          <w:lang w:eastAsia="en-US"/>
        </w:rPr>
        <w:t xml:space="preserve">                    &lt;execution&gt;</w:t>
      </w:r>
    </w:p>
    <w:p w14:paraId="060F44F7" w14:textId="77777777" w:rsidR="003F6805" w:rsidRPr="00C970C2" w:rsidRDefault="003F6805" w:rsidP="00B424A0">
      <w:pPr>
        <w:pStyle w:val="affffc"/>
        <w:rPr>
          <w:rFonts w:ascii="Huawei Sans" w:hAnsi="Huawei Sans"/>
          <w:b/>
          <w:shd w:val="pct15" w:color="auto" w:fill="FFFFFF"/>
          <w:lang w:eastAsia="en-US"/>
        </w:rPr>
      </w:pPr>
      <w:r w:rsidRPr="00C970C2">
        <w:rPr>
          <w:rFonts w:ascii="Huawei Sans" w:hAnsi="Huawei Sans" w:hint="eastAsia"/>
          <w:b/>
          <w:shd w:val="pct15" w:color="auto" w:fill="FFFFFF"/>
          <w:lang w:eastAsia="en-US"/>
        </w:rPr>
        <w:t xml:space="preserve">                        &lt;id&gt;make-assembly&lt;/id&gt;</w:t>
      </w:r>
    </w:p>
    <w:p w14:paraId="12D56C1C" w14:textId="77777777" w:rsidR="003F6805" w:rsidRPr="00C970C2" w:rsidRDefault="003F6805" w:rsidP="00B424A0">
      <w:pPr>
        <w:pStyle w:val="affffc"/>
        <w:rPr>
          <w:rFonts w:ascii="Huawei Sans" w:hAnsi="Huawei Sans"/>
          <w:b/>
          <w:shd w:val="pct15" w:color="auto" w:fill="FFFFFF"/>
          <w:lang w:eastAsia="en-US"/>
        </w:rPr>
      </w:pPr>
      <w:r w:rsidRPr="00C970C2">
        <w:rPr>
          <w:rFonts w:ascii="Huawei Sans" w:hAnsi="Huawei Sans" w:hint="eastAsia"/>
          <w:b/>
          <w:shd w:val="pct15" w:color="auto" w:fill="FFFFFF"/>
          <w:lang w:eastAsia="en-US"/>
        </w:rPr>
        <w:t xml:space="preserve">                        &lt;phase&gt;package&lt;/phase&gt;</w:t>
      </w:r>
    </w:p>
    <w:p w14:paraId="20A12060" w14:textId="77777777" w:rsidR="003F6805" w:rsidRPr="00C970C2" w:rsidRDefault="003F6805" w:rsidP="00B424A0">
      <w:pPr>
        <w:pStyle w:val="affffc"/>
        <w:rPr>
          <w:rFonts w:ascii="Huawei Sans" w:hAnsi="Huawei Sans"/>
          <w:b/>
          <w:shd w:val="pct15" w:color="auto" w:fill="FFFFFF"/>
          <w:lang w:eastAsia="en-US"/>
        </w:rPr>
      </w:pPr>
      <w:r w:rsidRPr="00C970C2">
        <w:rPr>
          <w:rFonts w:ascii="Huawei Sans" w:hAnsi="Huawei Sans" w:hint="eastAsia"/>
          <w:b/>
          <w:shd w:val="pct15" w:color="auto" w:fill="FFFFFF"/>
          <w:lang w:eastAsia="en-US"/>
        </w:rPr>
        <w:t xml:space="preserve">                        &lt;goals&gt;</w:t>
      </w:r>
    </w:p>
    <w:p w14:paraId="6063D12C" w14:textId="77777777" w:rsidR="003F6805" w:rsidRPr="00C970C2" w:rsidRDefault="003F6805" w:rsidP="00B424A0">
      <w:pPr>
        <w:pStyle w:val="affffc"/>
        <w:rPr>
          <w:rFonts w:ascii="Huawei Sans" w:hAnsi="Huawei Sans"/>
          <w:b/>
          <w:shd w:val="pct15" w:color="auto" w:fill="FFFFFF"/>
          <w:lang w:eastAsia="en-US"/>
        </w:rPr>
      </w:pPr>
      <w:r w:rsidRPr="00C970C2">
        <w:rPr>
          <w:rFonts w:ascii="Huawei Sans" w:hAnsi="Huawei Sans" w:hint="eastAsia"/>
          <w:b/>
          <w:shd w:val="pct15" w:color="auto" w:fill="FFFFFF"/>
          <w:lang w:eastAsia="en-US"/>
        </w:rPr>
        <w:t xml:space="preserve">                            &lt;goal&gt;single&lt;/goal&gt;</w:t>
      </w:r>
    </w:p>
    <w:p w14:paraId="705C7E11" w14:textId="77777777" w:rsidR="003F6805" w:rsidRPr="00C970C2" w:rsidRDefault="003F6805" w:rsidP="00B424A0">
      <w:pPr>
        <w:pStyle w:val="affffc"/>
        <w:rPr>
          <w:rFonts w:ascii="Huawei Sans" w:hAnsi="Huawei Sans"/>
          <w:b/>
          <w:shd w:val="pct15" w:color="auto" w:fill="FFFFFF"/>
          <w:lang w:eastAsia="en-US"/>
        </w:rPr>
      </w:pPr>
      <w:r w:rsidRPr="00C970C2">
        <w:rPr>
          <w:rFonts w:ascii="Huawei Sans" w:hAnsi="Huawei Sans" w:hint="eastAsia"/>
          <w:b/>
          <w:shd w:val="pct15" w:color="auto" w:fill="FFFFFF"/>
          <w:lang w:eastAsia="en-US"/>
        </w:rPr>
        <w:t xml:space="preserve">                        &lt;/goals&gt;</w:t>
      </w:r>
    </w:p>
    <w:p w14:paraId="275D4066" w14:textId="77777777" w:rsidR="003F6805" w:rsidRPr="00C970C2" w:rsidRDefault="003F6805" w:rsidP="00B424A0">
      <w:pPr>
        <w:pStyle w:val="affffc"/>
        <w:rPr>
          <w:rFonts w:ascii="Huawei Sans" w:hAnsi="Huawei Sans"/>
          <w:b/>
          <w:shd w:val="pct15" w:color="auto" w:fill="FFFFFF"/>
          <w:lang w:eastAsia="en-US"/>
        </w:rPr>
      </w:pPr>
      <w:r w:rsidRPr="00C970C2">
        <w:rPr>
          <w:rFonts w:ascii="Huawei Sans" w:hAnsi="Huawei Sans" w:hint="eastAsia"/>
          <w:b/>
          <w:shd w:val="pct15" w:color="auto" w:fill="FFFFFF"/>
          <w:lang w:eastAsia="en-US"/>
        </w:rPr>
        <w:t xml:space="preserve">                    &lt;/execution&gt;</w:t>
      </w:r>
    </w:p>
    <w:p w14:paraId="3F7C4406" w14:textId="77777777" w:rsidR="003F6805" w:rsidRPr="00C970C2" w:rsidRDefault="003F6805" w:rsidP="00B424A0">
      <w:pPr>
        <w:pStyle w:val="affffc"/>
        <w:rPr>
          <w:rFonts w:ascii="Huawei Sans" w:hAnsi="Huawei Sans"/>
          <w:b/>
          <w:shd w:val="pct15" w:color="auto" w:fill="FFFFFF"/>
          <w:lang w:eastAsia="en-US"/>
        </w:rPr>
      </w:pPr>
      <w:r w:rsidRPr="00C970C2">
        <w:rPr>
          <w:rFonts w:ascii="Huawei Sans" w:hAnsi="Huawei Sans" w:hint="eastAsia"/>
          <w:b/>
          <w:shd w:val="pct15" w:color="auto" w:fill="FFFFFF"/>
          <w:lang w:eastAsia="en-US"/>
        </w:rPr>
        <w:t xml:space="preserve">                &lt;/executions&gt;</w:t>
      </w:r>
    </w:p>
    <w:p w14:paraId="1D4A7226" w14:textId="77777777" w:rsidR="003F6805" w:rsidRPr="00C970C2" w:rsidRDefault="003F6805" w:rsidP="00B424A0">
      <w:pPr>
        <w:pStyle w:val="affffc"/>
        <w:rPr>
          <w:rFonts w:ascii="Huawei Sans" w:hAnsi="Huawei Sans"/>
          <w:b/>
          <w:shd w:val="pct15" w:color="auto" w:fill="FFFFFF"/>
          <w:lang w:eastAsia="en-US"/>
        </w:rPr>
      </w:pPr>
      <w:r w:rsidRPr="00C970C2">
        <w:rPr>
          <w:rFonts w:ascii="Huawei Sans" w:hAnsi="Huawei Sans" w:hint="eastAsia"/>
          <w:b/>
          <w:shd w:val="pct15" w:color="auto" w:fill="FFFFFF"/>
          <w:lang w:eastAsia="en-US"/>
        </w:rPr>
        <w:t xml:space="preserve">            &lt;/plugin&gt;</w:t>
      </w:r>
    </w:p>
    <w:p w14:paraId="4C09D8B9" w14:textId="77777777" w:rsidR="003F6805" w:rsidRPr="00C970C2" w:rsidRDefault="003F6805" w:rsidP="00B424A0">
      <w:pPr>
        <w:pStyle w:val="affffc"/>
        <w:rPr>
          <w:rFonts w:ascii="Huawei Sans" w:hAnsi="Huawei Sans"/>
          <w:b/>
          <w:shd w:val="pct15" w:color="auto" w:fill="FFFFFF"/>
          <w:lang w:eastAsia="en-US"/>
        </w:rPr>
      </w:pPr>
      <w:r w:rsidRPr="00C970C2">
        <w:rPr>
          <w:rFonts w:ascii="Huawei Sans" w:hAnsi="Huawei Sans" w:hint="eastAsia"/>
          <w:b/>
          <w:shd w:val="pct15" w:color="auto" w:fill="FFFFFF"/>
          <w:lang w:eastAsia="en-US"/>
        </w:rPr>
        <w:t xml:space="preserve">        &lt;/plugins&gt;</w:t>
      </w:r>
    </w:p>
    <w:p w14:paraId="30CBFE89"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b/>
          <w:shd w:val="pct15" w:color="auto" w:fill="FFFFFF"/>
          <w:lang w:eastAsia="en-US"/>
        </w:rPr>
        <w:t xml:space="preserve">    &lt;/build&gt;</w:t>
      </w:r>
    </w:p>
    <w:p w14:paraId="1CF092A2"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&lt;/project&gt;</w:t>
      </w:r>
    </w:p>
    <w:p w14:paraId="5436018E" w14:textId="490F9A60" w:rsidR="003F6805" w:rsidRPr="00C970C2" w:rsidRDefault="00506743" w:rsidP="00506743">
      <w:pPr>
        <w:pStyle w:val="30"/>
      </w:pPr>
      <w:r w:rsidRPr="00C970C2">
        <w:rPr>
          <w:rFonts w:hint="eastAsia"/>
        </w:rPr>
        <w:t>创建包</w:t>
      </w:r>
    </w:p>
    <w:p w14:paraId="76A231DC" w14:textId="7347C1B3" w:rsidR="00506743" w:rsidRPr="00C970C2" w:rsidRDefault="00506743" w:rsidP="00B424A0">
      <w:pPr>
        <w:pStyle w:val="1e"/>
      </w:pPr>
      <w:r w:rsidRPr="00C970C2">
        <w:rPr>
          <w:rFonts w:hint="eastAsia"/>
        </w:rPr>
        <w:t>创建两个包，包名分别为：</w:t>
      </w:r>
      <w:r w:rsidRPr="00C970C2">
        <w:rPr>
          <w:rFonts w:hint="eastAsia"/>
        </w:rPr>
        <w:t>com.huawei.udf</w:t>
      </w:r>
      <w:r w:rsidRPr="00C970C2">
        <w:rPr>
          <w:rFonts w:hint="eastAsia"/>
        </w:rPr>
        <w:t>和</w:t>
      </w:r>
      <w:r w:rsidRPr="00C970C2">
        <w:rPr>
          <w:rFonts w:hint="eastAsia"/>
        </w:rPr>
        <w:t>com.huawei.udtf</w:t>
      </w:r>
      <w:r w:rsidRPr="00C970C2">
        <w:rPr>
          <w:rFonts w:hint="eastAsia"/>
        </w:rPr>
        <w:t>。</w:t>
      </w:r>
    </w:p>
    <w:p w14:paraId="36E680F9" w14:textId="77777777" w:rsidR="003F6805" w:rsidRPr="00C970C2" w:rsidRDefault="003F6805" w:rsidP="00B424A0">
      <w:pPr>
        <w:pStyle w:val="1e"/>
      </w:pPr>
      <w:r w:rsidRPr="00C970C2">
        <w:rPr>
          <w:noProof/>
        </w:rPr>
        <w:lastRenderedPageBreak/>
        <mc:AlternateContent>
          <mc:Choice Requires="wps">
            <w:drawing>
              <wp:anchor distT="0" distB="0" distL="114300" distR="114300" simplePos="0" relativeHeight="251891712" behindDoc="0" locked="0" layoutInCell="1" allowOverlap="1" wp14:anchorId="09613F83" wp14:editId="72CE4BB2">
                <wp:simplePos x="0" y="0"/>
                <wp:positionH relativeFrom="margin">
                  <wp:posOffset>1229360</wp:posOffset>
                </wp:positionH>
                <wp:positionV relativeFrom="paragraph">
                  <wp:posOffset>697865</wp:posOffset>
                </wp:positionV>
                <wp:extent cx="1479550" cy="488950"/>
                <wp:effectExtent l="19050" t="19050" r="25400" b="25400"/>
                <wp:wrapNone/>
                <wp:docPr id="48" name="矩形 48"/>
                <wp:cNvGraphicFramePr/>
                <a:graphic xmlns:a="http://schemas.openxmlformats.org/drawingml/2006/main">
                  <a:graphicData uri="http://schemas.microsoft.com/office/word/2010/wordprocessingShape">
                    <wps:wsp>
                      <wps:cNvSpPr/>
                      <wps:spPr>
                        <a:xfrm>
                          <a:off x="0" y="0"/>
                          <a:ext cx="1479550" cy="4889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D7F09A" id="矩形 48" o:spid="_x0000_s1026" style="position:absolute;left:0;text-align:left;margin-left:96.8pt;margin-top:54.95pt;width:116.5pt;height:38.5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" filled="f" strokecolor="#c7000b" strokeweight="2.25pt">
                <w10:wrap anchorx="margin"/>
              </v:rect>
            </w:pict>
          </mc:Fallback>
        </mc:AlternateContent>
      </w:r>
      <w:r w:rsidRPr="00C970C2">
        <w:rPr>
          <w:noProof/>
        </w:rPr>
        <w:drawing>
          <wp:inline distT="0" distB="0" distL="0" distR="0" wp14:anchorId="6F3AD3F6" wp14:editId="3EE27E93">
            <wp:extent cx="3346450" cy="2990850"/>
            <wp:effectExtent l="19050" t="19050" r="25400" b="19050"/>
            <wp:docPr id="35" name="图片 35" descr="C:\Users\zwx941160\AppData\Roaming\eSpace_Desktop\UserData\zwx941160\imagefiles\A6E8B0C6-A34B-448F-AC40-7965BE474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6E8B0C6-A34B-448F-AC40-7965BE474027" descr="C:\Users\zwx941160\AppData\Roaming\eSpace_Desktop\UserData\zwx941160\imagefiles\A6E8B0C6-A34B-448F-AC40-7965BE474027.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346450" cy="2990850"/>
                    </a:xfrm>
                    <a:prstGeom prst="rect">
                      <a:avLst/>
                    </a:prstGeom>
                    <a:noFill/>
                    <a:ln w="12700">
                      <a:solidFill>
                        <a:schemeClr val="bg1">
                          <a:lumMod val="85000"/>
                        </a:schemeClr>
                      </a:solidFill>
                    </a:ln>
                  </pic:spPr>
                </pic:pic>
              </a:graphicData>
            </a:graphic>
          </wp:inline>
        </w:drawing>
      </w:r>
    </w:p>
    <w:p w14:paraId="1722E776" w14:textId="733D83CA" w:rsidR="00D56B74" w:rsidRPr="00C970C2" w:rsidRDefault="00315A1E" w:rsidP="00D56B74">
      <w:pPr>
        <w:pStyle w:val="30"/>
      </w:pPr>
      <w:r w:rsidRPr="00C970C2">
        <w:t>开发</w:t>
      </w:r>
      <w:r w:rsidR="00D56B74" w:rsidRPr="00C970C2">
        <w:t>BaseUDF</w:t>
      </w:r>
      <w:r w:rsidR="00D56B74" w:rsidRPr="00C970C2">
        <w:t>类</w:t>
      </w:r>
    </w:p>
    <w:p w14:paraId="43EEA8DF" w14:textId="31166253" w:rsidR="003F6805" w:rsidRPr="00C970C2" w:rsidRDefault="003F6805" w:rsidP="00B424A0">
      <w:pPr>
        <w:pStyle w:val="1e"/>
      </w:pPr>
      <w:r w:rsidRPr="00C970C2">
        <w:rPr>
          <w:rFonts w:hint="eastAsia"/>
        </w:rPr>
        <w:t>在</w:t>
      </w:r>
      <w:r w:rsidRPr="00C970C2">
        <w:rPr>
          <w:rFonts w:hint="eastAsia"/>
        </w:rPr>
        <w:t>com.huawei.udf</w:t>
      </w:r>
      <w:r w:rsidRPr="00C970C2">
        <w:rPr>
          <w:rFonts w:hint="eastAsia"/>
        </w:rPr>
        <w:t>包下创建类</w:t>
      </w:r>
      <w:r w:rsidRPr="00C970C2">
        <w:rPr>
          <w:rFonts w:hint="eastAsia"/>
        </w:rPr>
        <w:t>BaseUDF</w:t>
      </w:r>
      <w:r w:rsidRPr="00C970C2">
        <w:rPr>
          <w:rFonts w:hint="eastAsia"/>
        </w:rPr>
        <w:t>。</w:t>
      </w:r>
    </w:p>
    <w:p w14:paraId="35D159BD" w14:textId="77777777" w:rsidR="003F6805" w:rsidRPr="00C970C2" w:rsidRDefault="003F6805" w:rsidP="00B424A0">
      <w:pPr>
        <w:pStyle w:val="1e"/>
      </w:pPr>
      <w:r w:rsidRPr="00C970C2">
        <w:rPr>
          <w:rFonts w:hint="eastAsia"/>
        </w:rPr>
        <w:t>代码如下：</w:t>
      </w:r>
      <w:r w:rsidRPr="00C970C2">
        <w:rPr>
          <w:rFonts w:hint="eastAsia"/>
        </w:rPr>
        <w:t xml:space="preserve"> </w:t>
      </w:r>
    </w:p>
    <w:p w14:paraId="3B6C82A0"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package com.huawei.udf;</w:t>
      </w:r>
    </w:p>
    <w:p w14:paraId="4CDBFB3B"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import org.apache.commons.lang.StringUtils;</w:t>
      </w:r>
    </w:p>
    <w:p w14:paraId="2E41EEBC"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import org.apache.hadoop.hive.ql.exec.UDF;</w:t>
      </w:r>
    </w:p>
    <w:p w14:paraId="32707625"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import org.json.JSONException;</w:t>
      </w:r>
    </w:p>
    <w:p w14:paraId="52E7C41A" w14:textId="36E0B662"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import org.json.JSONObject;</w:t>
      </w:r>
    </w:p>
    <w:p w14:paraId="205AF011"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public class BaseUDF extends UDF{</w:t>
      </w:r>
    </w:p>
    <w:p w14:paraId="5BB86EC0"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w:t>
      </w:r>
      <w:r w:rsidRPr="00C970C2">
        <w:rPr>
          <w:rFonts w:ascii="Huawei Sans" w:hAnsi="Huawei Sans" w:hint="eastAsia"/>
          <w:shd w:val="pct15" w:color="auto" w:fill="FFFFFF"/>
          <w:lang w:eastAsia="en-US"/>
        </w:rPr>
        <w:t>传两个参数</w:t>
      </w:r>
    </w:p>
    <w:p w14:paraId="4D7DACE4"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public String evaluate(String line, String jsonkeysString){</w:t>
      </w:r>
    </w:p>
    <w:p w14:paraId="6B131F6D"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 0 </w:t>
      </w:r>
      <w:r w:rsidRPr="00C970C2">
        <w:rPr>
          <w:rFonts w:ascii="Huawei Sans" w:hAnsi="Huawei Sans" w:hint="eastAsia"/>
          <w:shd w:val="pct15" w:color="auto" w:fill="FFFFFF"/>
          <w:lang w:eastAsia="en-US"/>
        </w:rPr>
        <w:t>创建一个</w:t>
      </w:r>
      <w:r w:rsidRPr="00C970C2">
        <w:rPr>
          <w:rFonts w:ascii="Huawei Sans" w:hAnsi="Huawei Sans" w:hint="eastAsia"/>
          <w:shd w:val="pct15" w:color="auto" w:fill="FFFFFF"/>
          <w:lang w:eastAsia="en-US"/>
        </w:rPr>
        <w:t>StringBuilder</w:t>
      </w:r>
      <w:r w:rsidRPr="00C970C2">
        <w:rPr>
          <w:rFonts w:ascii="Huawei Sans" w:hAnsi="Huawei Sans" w:hint="eastAsia"/>
          <w:shd w:val="pct15" w:color="auto" w:fill="FFFFFF"/>
          <w:lang w:eastAsia="en-US"/>
        </w:rPr>
        <w:t>用来作为结果集</w:t>
      </w:r>
    </w:p>
    <w:p w14:paraId="57A98E9C"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StringBuilder sb = new StringBuilder();</w:t>
      </w:r>
    </w:p>
    <w:p w14:paraId="4C5A7D92"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 1 jsonkeysString </w:t>
      </w:r>
      <w:r w:rsidRPr="00C970C2">
        <w:rPr>
          <w:rFonts w:ascii="Huawei Sans" w:hAnsi="Huawei Sans" w:hint="eastAsia"/>
          <w:shd w:val="pct15" w:color="auto" w:fill="FFFFFF"/>
          <w:lang w:eastAsia="en-US"/>
        </w:rPr>
        <w:t>使用</w:t>
      </w:r>
      <w:r w:rsidRPr="00C970C2">
        <w:rPr>
          <w:rFonts w:ascii="Huawei Sans" w:hAnsi="Huawei Sans" w:hint="eastAsia"/>
          <w:shd w:val="pct15" w:color="auto" w:fill="FFFFFF"/>
          <w:lang w:eastAsia="en-US"/>
        </w:rPr>
        <w:t>","</w:t>
      </w:r>
      <w:r w:rsidRPr="00C970C2">
        <w:rPr>
          <w:rFonts w:ascii="Huawei Sans" w:hAnsi="Huawei Sans" w:hint="eastAsia"/>
          <w:shd w:val="pct15" w:color="auto" w:fill="FFFFFF"/>
          <w:lang w:eastAsia="en-US"/>
        </w:rPr>
        <w:t>切割</w:t>
      </w:r>
    </w:p>
    <w:p w14:paraId="46902DEB"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String[] jsonkeys = jsonkeysString.split(",");</w:t>
      </w:r>
    </w:p>
    <w:p w14:paraId="0A3842E3"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 2 line  </w:t>
      </w:r>
      <w:r w:rsidRPr="00C970C2">
        <w:rPr>
          <w:rFonts w:ascii="Huawei Sans" w:hAnsi="Huawei Sans" w:hint="eastAsia"/>
          <w:shd w:val="pct15" w:color="auto" w:fill="FFFFFF"/>
          <w:lang w:eastAsia="en-US"/>
        </w:rPr>
        <w:t>服务器时间</w:t>
      </w:r>
      <w:r w:rsidRPr="00C970C2">
        <w:rPr>
          <w:rFonts w:ascii="Huawei Sans" w:hAnsi="Huawei Sans" w:hint="eastAsia"/>
          <w:shd w:val="pct15" w:color="auto" w:fill="FFFFFF"/>
          <w:lang w:eastAsia="en-US"/>
        </w:rPr>
        <w:t>| json</w:t>
      </w:r>
    </w:p>
    <w:p w14:paraId="2B6AB22B"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if (line== null){</w:t>
      </w:r>
    </w:p>
    <w:p w14:paraId="3741DBD6"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return "";</w:t>
      </w:r>
    </w:p>
    <w:p w14:paraId="749B6DC4"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w:t>
      </w:r>
    </w:p>
    <w:p w14:paraId="09CEEDEB"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w:t>
      </w:r>
      <w:r w:rsidRPr="00C970C2">
        <w:rPr>
          <w:rFonts w:ascii="Huawei Sans" w:hAnsi="Huawei Sans" w:hint="eastAsia"/>
          <w:shd w:val="pct15" w:color="auto" w:fill="FFFFFF"/>
          <w:lang w:eastAsia="en-US"/>
        </w:rPr>
        <w:t>”</w:t>
      </w:r>
      <w:r w:rsidRPr="00C970C2">
        <w:rPr>
          <w:rFonts w:ascii="Huawei Sans" w:hAnsi="Huawei Sans" w:hint="eastAsia"/>
          <w:shd w:val="pct15" w:color="auto" w:fill="FFFFFF"/>
          <w:lang w:eastAsia="en-US"/>
        </w:rPr>
        <w:t>\\</w:t>
      </w:r>
      <w:r w:rsidRPr="00C970C2">
        <w:rPr>
          <w:rFonts w:ascii="Huawei Sans" w:hAnsi="Huawei Sans" w:hint="eastAsia"/>
          <w:shd w:val="pct15" w:color="auto" w:fill="FFFFFF"/>
          <w:lang w:eastAsia="en-US"/>
        </w:rPr>
        <w:t>”是转意符</w:t>
      </w:r>
    </w:p>
    <w:p w14:paraId="628A11A2"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String[] logContents = line.split("\\|");</w:t>
      </w:r>
    </w:p>
    <w:p w14:paraId="015E30E4" w14:textId="77777777" w:rsidR="00D56B74"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w:t>
      </w:r>
      <w:r w:rsidRPr="00C970C2">
        <w:rPr>
          <w:rFonts w:ascii="Huawei Sans" w:hAnsi="Huawei Sans" w:hint="eastAsia"/>
          <w:shd w:val="pct15" w:color="auto" w:fill="FFFFFF"/>
          <w:lang w:eastAsia="en-US"/>
        </w:rPr>
        <w:t>校验，判断</w:t>
      </w:r>
    </w:p>
    <w:p w14:paraId="778BE322" w14:textId="158640AC"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lastRenderedPageBreak/>
        <w:t xml:space="preserve">        if (logContents.length != 2 || StringUtils.isBlank(logContents[1])){</w:t>
      </w:r>
    </w:p>
    <w:p w14:paraId="4C957C26"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return "";</w:t>
      </w:r>
    </w:p>
    <w:p w14:paraId="1DC88DC1"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w:t>
      </w:r>
    </w:p>
    <w:p w14:paraId="5114D4DB"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 3 </w:t>
      </w:r>
      <w:r w:rsidRPr="00C970C2">
        <w:rPr>
          <w:rFonts w:ascii="Huawei Sans" w:hAnsi="Huawei Sans" w:hint="eastAsia"/>
          <w:shd w:val="pct15" w:color="auto" w:fill="FFFFFF"/>
          <w:lang w:eastAsia="en-US"/>
        </w:rPr>
        <w:t>对</w:t>
      </w:r>
      <w:r w:rsidRPr="00C970C2">
        <w:rPr>
          <w:rFonts w:ascii="Huawei Sans" w:hAnsi="Huawei Sans" w:hint="eastAsia"/>
          <w:shd w:val="pct15" w:color="auto" w:fill="FFFFFF"/>
          <w:lang w:eastAsia="en-US"/>
        </w:rPr>
        <w:t>logContents[1]</w:t>
      </w:r>
      <w:r w:rsidRPr="00C970C2">
        <w:rPr>
          <w:rFonts w:ascii="Huawei Sans" w:hAnsi="Huawei Sans" w:hint="eastAsia"/>
          <w:shd w:val="pct15" w:color="auto" w:fill="FFFFFF"/>
          <w:lang w:eastAsia="en-US"/>
        </w:rPr>
        <w:t>创建</w:t>
      </w:r>
      <w:r w:rsidRPr="00C970C2">
        <w:rPr>
          <w:rFonts w:ascii="Huawei Sans" w:hAnsi="Huawei Sans" w:hint="eastAsia"/>
          <w:shd w:val="pct15" w:color="auto" w:fill="FFFFFF"/>
          <w:lang w:eastAsia="en-US"/>
        </w:rPr>
        <w:t>json</w:t>
      </w:r>
      <w:r w:rsidRPr="00C970C2">
        <w:rPr>
          <w:rFonts w:ascii="Huawei Sans" w:hAnsi="Huawei Sans" w:hint="eastAsia"/>
          <w:shd w:val="pct15" w:color="auto" w:fill="FFFFFF"/>
          <w:lang w:eastAsia="en-US"/>
        </w:rPr>
        <w:t>对象</w:t>
      </w:r>
    </w:p>
    <w:p w14:paraId="2736BF0F"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try {</w:t>
      </w:r>
    </w:p>
    <w:p w14:paraId="7A4C72B2"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JSONObject jsonObject = new JSONObject(logContents[1]);</w:t>
      </w:r>
    </w:p>
    <w:p w14:paraId="61D9051B"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//4 </w:t>
      </w:r>
      <w:r w:rsidRPr="00C970C2">
        <w:rPr>
          <w:rFonts w:ascii="Huawei Sans" w:hAnsi="Huawei Sans" w:hint="eastAsia"/>
          <w:shd w:val="pct15" w:color="auto" w:fill="FFFFFF"/>
          <w:lang w:eastAsia="en-US"/>
        </w:rPr>
        <w:t>获取公共字段</w:t>
      </w:r>
      <w:r w:rsidRPr="00C970C2">
        <w:rPr>
          <w:rFonts w:ascii="Huawei Sans" w:hAnsi="Huawei Sans" w:hint="eastAsia"/>
          <w:shd w:val="pct15" w:color="auto" w:fill="FFFFFF"/>
          <w:lang w:eastAsia="en-US"/>
        </w:rPr>
        <w:t>cm</w:t>
      </w:r>
      <w:r w:rsidRPr="00C970C2">
        <w:rPr>
          <w:rFonts w:ascii="Huawei Sans" w:hAnsi="Huawei Sans" w:hint="eastAsia"/>
          <w:shd w:val="pct15" w:color="auto" w:fill="FFFFFF"/>
          <w:lang w:eastAsia="en-US"/>
        </w:rPr>
        <w:t>的</w:t>
      </w:r>
      <w:r w:rsidRPr="00C970C2">
        <w:rPr>
          <w:rFonts w:ascii="Huawei Sans" w:hAnsi="Huawei Sans" w:hint="eastAsia"/>
          <w:shd w:val="pct15" w:color="auto" w:fill="FFFFFF"/>
          <w:lang w:eastAsia="en-US"/>
        </w:rPr>
        <w:t>json</w:t>
      </w:r>
      <w:r w:rsidRPr="00C970C2">
        <w:rPr>
          <w:rFonts w:ascii="Huawei Sans" w:hAnsi="Huawei Sans" w:hint="eastAsia"/>
          <w:shd w:val="pct15" w:color="auto" w:fill="FFFFFF"/>
          <w:lang w:eastAsia="en-US"/>
        </w:rPr>
        <w:t>对象</w:t>
      </w:r>
    </w:p>
    <w:p w14:paraId="5DA5D31E"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JSONObject cm = jsonObject.getJSONObject("cm");</w:t>
      </w:r>
    </w:p>
    <w:p w14:paraId="3DA11ED5"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//5 </w:t>
      </w:r>
      <w:r w:rsidRPr="00C970C2">
        <w:rPr>
          <w:rFonts w:ascii="Huawei Sans" w:hAnsi="Huawei Sans" w:hint="eastAsia"/>
          <w:shd w:val="pct15" w:color="auto" w:fill="FFFFFF"/>
          <w:lang w:eastAsia="en-US"/>
        </w:rPr>
        <w:t>循环遍历</w:t>
      </w:r>
    </w:p>
    <w:p w14:paraId="6928B1A9"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for (int i = 0; i &lt; jsonkeys.length; i++) {</w:t>
      </w:r>
    </w:p>
    <w:p w14:paraId="593489E4"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String jsonkey = jsonkeys[i];</w:t>
      </w:r>
    </w:p>
    <w:p w14:paraId="04874523"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if(cm.has(jsonkey)){</w:t>
      </w:r>
    </w:p>
    <w:p w14:paraId="5473F926"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sb.append(cm.getString(jsonkey)).append("\t");</w:t>
      </w:r>
    </w:p>
    <w:p w14:paraId="002A11CE"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}else {</w:t>
      </w:r>
    </w:p>
    <w:p w14:paraId="68F9CDFF"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sb.append("\t");</w:t>
      </w:r>
    </w:p>
    <w:p w14:paraId="52609863"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w:t>
      </w:r>
    </w:p>
    <w:p w14:paraId="70CA9D12" w14:textId="77777777" w:rsidR="00991106"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w:t>
      </w:r>
    </w:p>
    <w:p w14:paraId="7809C712" w14:textId="27F8B826"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//6 </w:t>
      </w:r>
      <w:r w:rsidRPr="00C970C2">
        <w:rPr>
          <w:rFonts w:ascii="Huawei Sans" w:hAnsi="Huawei Sans" w:hint="eastAsia"/>
          <w:shd w:val="pct15" w:color="auto" w:fill="FFFFFF"/>
          <w:lang w:eastAsia="en-US"/>
        </w:rPr>
        <w:t>拼接事件字段</w:t>
      </w:r>
    </w:p>
    <w:p w14:paraId="2A26FE58"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sb.append(jsonObject.getString("et")).append("\t");</w:t>
      </w:r>
    </w:p>
    <w:p w14:paraId="34F832BD"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sb.append(logContents[0]).append("\t");</w:t>
      </w:r>
    </w:p>
    <w:p w14:paraId="336F8BD3"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 catch (JSONException e) {</w:t>
      </w:r>
    </w:p>
    <w:p w14:paraId="5953F3F8"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e.printStackTrace();</w:t>
      </w:r>
    </w:p>
    <w:p w14:paraId="04C35487"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w:t>
      </w:r>
    </w:p>
    <w:p w14:paraId="548E73F1"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return sb.toString();</w:t>
      </w:r>
    </w:p>
    <w:p w14:paraId="7802C787"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w:t>
      </w:r>
    </w:p>
    <w:p w14:paraId="1DAD843A"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w:t>
      </w:r>
    </w:p>
    <w:p w14:paraId="78367114" w14:textId="374E46BA" w:rsidR="00315A1E" w:rsidRPr="00C970C2" w:rsidRDefault="00315A1E" w:rsidP="00315A1E">
      <w:pPr>
        <w:pStyle w:val="30"/>
      </w:pPr>
      <w:r w:rsidRPr="00C970C2">
        <w:t>开发</w:t>
      </w:r>
      <w:r w:rsidRPr="00C970C2">
        <w:t>UDTF</w:t>
      </w:r>
      <w:r w:rsidRPr="00C970C2">
        <w:t>类</w:t>
      </w:r>
    </w:p>
    <w:p w14:paraId="24B6540D" w14:textId="5B9CF8FC" w:rsidR="003F6805" w:rsidRPr="00C970C2" w:rsidRDefault="003F6805" w:rsidP="00B424A0">
      <w:pPr>
        <w:pStyle w:val="1e"/>
      </w:pPr>
      <w:r w:rsidRPr="00C970C2">
        <w:rPr>
          <w:rFonts w:hint="eastAsia"/>
        </w:rPr>
        <w:t>在</w:t>
      </w:r>
      <w:r w:rsidRPr="00C970C2">
        <w:rPr>
          <w:rFonts w:hint="eastAsia"/>
        </w:rPr>
        <w:t>com.huawei.udtf</w:t>
      </w:r>
      <w:r w:rsidRPr="00C970C2">
        <w:rPr>
          <w:rFonts w:hint="eastAsia"/>
        </w:rPr>
        <w:t>创建类</w:t>
      </w:r>
      <w:r w:rsidRPr="00C970C2">
        <w:rPr>
          <w:rFonts w:hint="eastAsia"/>
        </w:rPr>
        <w:t>EventUDTF</w:t>
      </w:r>
      <w:r w:rsidRPr="00C970C2">
        <w:rPr>
          <w:rFonts w:hint="eastAsia"/>
        </w:rPr>
        <w:t>。</w:t>
      </w:r>
    </w:p>
    <w:p w14:paraId="01C34C4B"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package com.huawei.udtf;</w:t>
      </w:r>
    </w:p>
    <w:p w14:paraId="486B8A2C"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import org.apache.commons.lang.StringUtils;</w:t>
      </w:r>
    </w:p>
    <w:p w14:paraId="60A089DB"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import org.apache.hadoop.hive.ql.exec.UDFArgumentException;</w:t>
      </w:r>
    </w:p>
    <w:p w14:paraId="616EBBDC" w14:textId="77777777" w:rsidR="003B06D6"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import org.apache.hadoop.hive.ql.metadata.HiveException;</w:t>
      </w:r>
    </w:p>
    <w:p w14:paraId="5FE36115" w14:textId="7029BF8F"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import org.apache.hadoop.hive.ql.udf.generic.GenericUDTF;</w:t>
      </w:r>
    </w:p>
    <w:p w14:paraId="31104BC1"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import org.apache.hadoop.hive.serde2.objectinspector.ObjectInspector;</w:t>
      </w:r>
    </w:p>
    <w:p w14:paraId="76033EE0" w14:textId="77777777" w:rsidR="003B06D6"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import org.apache.hadoop.hive.serde2.objectinspector.ObjectInspectorFactory;</w:t>
      </w:r>
    </w:p>
    <w:p w14:paraId="2DDD00CA" w14:textId="759013E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import org.apache.hadoop.hive.serde2.objectinspector.StructObjectInspector;</w:t>
      </w:r>
    </w:p>
    <w:p w14:paraId="12741350"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lastRenderedPageBreak/>
        <w:t>import org.apache.hadoop.hive.serde2.objectinspector.primitive.PrimitiveObjectInspectorFactory;</w:t>
      </w:r>
    </w:p>
    <w:p w14:paraId="0A1593F2"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import org.json.JSONArray;</w:t>
      </w:r>
    </w:p>
    <w:p w14:paraId="78D96102"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import org.json.JSONException;</w:t>
      </w:r>
    </w:p>
    <w:p w14:paraId="276BF7A4"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import java.util.ArrayList;</w:t>
      </w:r>
    </w:p>
    <w:p w14:paraId="74080A85"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import java.util.List;</w:t>
      </w:r>
    </w:p>
    <w:p w14:paraId="73887624"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public class EventUDTF extends GenericUDTF{</w:t>
      </w:r>
    </w:p>
    <w:p w14:paraId="55293D96" w14:textId="77777777" w:rsidR="003F6805" w:rsidRPr="00C970C2" w:rsidRDefault="003F6805" w:rsidP="00B424A0">
      <w:pPr>
        <w:pStyle w:val="affffc"/>
        <w:rPr>
          <w:rFonts w:ascii="Huawei Sans" w:hAnsi="Huawei Sans"/>
          <w:shd w:val="pct15" w:color="auto" w:fill="FFFFFF"/>
        </w:rPr>
      </w:pPr>
      <w:r w:rsidRPr="00C970C2">
        <w:rPr>
          <w:rFonts w:ascii="Huawei Sans" w:hAnsi="Huawei Sans" w:hint="eastAsia"/>
          <w:shd w:val="pct15" w:color="auto" w:fill="FFFFFF"/>
          <w:lang w:eastAsia="en-US"/>
        </w:rPr>
        <w:t xml:space="preserve">    </w:t>
      </w:r>
      <w:r w:rsidRPr="00C970C2">
        <w:rPr>
          <w:rFonts w:ascii="Huawei Sans" w:hAnsi="Huawei Sans" w:hint="eastAsia"/>
          <w:shd w:val="pct15" w:color="auto" w:fill="FFFFFF"/>
        </w:rPr>
        <w:t>//</w:t>
      </w:r>
      <w:r w:rsidRPr="00C970C2">
        <w:rPr>
          <w:rFonts w:ascii="Huawei Sans" w:hAnsi="Huawei Sans" w:hint="eastAsia"/>
          <w:shd w:val="pct15" w:color="auto" w:fill="FFFFFF"/>
        </w:rPr>
        <w:t>定义返回值的名称，定义返回值的类型</w:t>
      </w:r>
    </w:p>
    <w:p w14:paraId="2A2C7CBC"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rPr>
        <w:t xml:space="preserve">    </w:t>
      </w:r>
      <w:r w:rsidRPr="00C970C2">
        <w:rPr>
          <w:rFonts w:ascii="Huawei Sans" w:hAnsi="Huawei Sans" w:hint="eastAsia"/>
          <w:shd w:val="pct15" w:color="auto" w:fill="FFFFFF"/>
          <w:lang w:eastAsia="en-US"/>
        </w:rPr>
        <w:t>@Override</w:t>
      </w:r>
    </w:p>
    <w:p w14:paraId="07B9F897"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public StructObjectInspector initialize(ObjectInspector[] argOIs) throws UDFArgumentException {</w:t>
      </w:r>
    </w:p>
    <w:p w14:paraId="19A294A4"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List&lt;String&gt; fieldNames = new ArrayList&lt;&gt;();</w:t>
      </w:r>
    </w:p>
    <w:p w14:paraId="0D2D1925"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List&lt;ObjectInspector&gt; fieldTypes = new ArrayList&lt;&gt;();</w:t>
      </w:r>
    </w:p>
    <w:p w14:paraId="162A5173"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w:t>
      </w:r>
      <w:r w:rsidRPr="00C970C2">
        <w:rPr>
          <w:rFonts w:ascii="Huawei Sans" w:hAnsi="Huawei Sans" w:hint="eastAsia"/>
          <w:shd w:val="pct15" w:color="auto" w:fill="FFFFFF"/>
          <w:lang w:eastAsia="en-US"/>
        </w:rPr>
        <w:t>调用工厂类的</w:t>
      </w:r>
      <w:r w:rsidRPr="00C970C2">
        <w:rPr>
          <w:rFonts w:ascii="Huawei Sans" w:hAnsi="Huawei Sans" w:hint="eastAsia"/>
          <w:shd w:val="pct15" w:color="auto" w:fill="FFFFFF"/>
          <w:lang w:eastAsia="en-US"/>
        </w:rPr>
        <w:t>String</w:t>
      </w:r>
      <w:r w:rsidRPr="00C970C2">
        <w:rPr>
          <w:rFonts w:ascii="Huawei Sans" w:hAnsi="Huawei Sans" w:hint="eastAsia"/>
          <w:shd w:val="pct15" w:color="auto" w:fill="FFFFFF"/>
          <w:lang w:eastAsia="en-US"/>
        </w:rPr>
        <w:t>类型</w:t>
      </w:r>
    </w:p>
    <w:p w14:paraId="7083544F"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fieldNames.add("event_name");</w:t>
      </w:r>
    </w:p>
    <w:p w14:paraId="794648FE"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fieldTypes.add(PrimitiveObjectInspectorFactory.javaStringObjectInspector);</w:t>
      </w:r>
    </w:p>
    <w:p w14:paraId="60CA9B73"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fieldNames.add("event_json");</w:t>
      </w:r>
    </w:p>
    <w:p w14:paraId="57BA7985"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fieldTypes.add(PrimitiveObjectInspectorFactory.javaStringObjectInspector);</w:t>
      </w:r>
    </w:p>
    <w:p w14:paraId="2A159A6D"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return ObjectInspectorFactory.getStandardStructObjectInspector(fieldNames,fieldTypes);</w:t>
      </w:r>
    </w:p>
    <w:p w14:paraId="19D20B43"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w:t>
      </w:r>
    </w:p>
    <w:p w14:paraId="5FA60E2C"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@Override</w:t>
      </w:r>
    </w:p>
    <w:p w14:paraId="007AA6C6"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public void process(Object[] objects) throws HiveException {</w:t>
      </w:r>
    </w:p>
    <w:p w14:paraId="0955CD64"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 1 </w:t>
      </w:r>
      <w:r w:rsidRPr="00C970C2">
        <w:rPr>
          <w:rFonts w:ascii="Huawei Sans" w:hAnsi="Huawei Sans" w:hint="eastAsia"/>
          <w:shd w:val="pct15" w:color="auto" w:fill="FFFFFF"/>
          <w:lang w:eastAsia="en-US"/>
        </w:rPr>
        <w:t>获取数据</w:t>
      </w:r>
    </w:p>
    <w:p w14:paraId="3BB52A01"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String input = objects[0].toString();</w:t>
      </w:r>
    </w:p>
    <w:p w14:paraId="524A4ADE"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 2 </w:t>
      </w:r>
      <w:r w:rsidRPr="00C970C2">
        <w:rPr>
          <w:rFonts w:ascii="Huawei Sans" w:hAnsi="Huawei Sans" w:hint="eastAsia"/>
          <w:shd w:val="pct15" w:color="auto" w:fill="FFFFFF"/>
          <w:lang w:eastAsia="en-US"/>
        </w:rPr>
        <w:t>校验</w:t>
      </w:r>
    </w:p>
    <w:p w14:paraId="0726FADF"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if (StringUtils.isBlank(input)){</w:t>
      </w:r>
    </w:p>
    <w:p w14:paraId="7D72F6C7"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return;</w:t>
      </w:r>
    </w:p>
    <w:p w14:paraId="630E391A" w14:textId="77777777" w:rsidR="00FD1A4E"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}else {</w:t>
      </w:r>
    </w:p>
    <w:p w14:paraId="3DFD66FC" w14:textId="33B18512"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try {</w:t>
      </w:r>
    </w:p>
    <w:p w14:paraId="3D64A6D1"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JSONArray jsonArray = new JSONArray(input);</w:t>
      </w:r>
    </w:p>
    <w:p w14:paraId="637CF946"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if (jsonArray == null){</w:t>
      </w:r>
    </w:p>
    <w:p w14:paraId="4C73D02A"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return;</w:t>
      </w:r>
    </w:p>
    <w:p w14:paraId="1205BE04"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w:t>
      </w:r>
    </w:p>
    <w:p w14:paraId="10656B7F"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for (int i = 0; i &lt; jsonArray.length(); i++) {</w:t>
      </w:r>
    </w:p>
    <w:p w14:paraId="3F3E5F85"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String[] results = new String[2];</w:t>
      </w:r>
    </w:p>
    <w:p w14:paraId="6960D852"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try {</w:t>
      </w:r>
    </w:p>
    <w:p w14:paraId="4357A85E"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lastRenderedPageBreak/>
        <w:t xml:space="preserve">                        // </w:t>
      </w:r>
      <w:r w:rsidRPr="00C970C2">
        <w:rPr>
          <w:rFonts w:ascii="Huawei Sans" w:hAnsi="Huawei Sans" w:hint="eastAsia"/>
          <w:shd w:val="pct15" w:color="auto" w:fill="FFFFFF"/>
          <w:lang w:eastAsia="en-US"/>
        </w:rPr>
        <w:t>获取事件名称</w:t>
      </w:r>
    </w:p>
    <w:p w14:paraId="14E2EB2D"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results[0]= jsonArray.getJSONObject(i).getString("en");</w:t>
      </w:r>
    </w:p>
    <w:p w14:paraId="6064ECB2"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w:t>
      </w:r>
      <w:r w:rsidRPr="00C970C2">
        <w:rPr>
          <w:rFonts w:ascii="Huawei Sans" w:hAnsi="Huawei Sans" w:hint="eastAsia"/>
          <w:shd w:val="pct15" w:color="auto" w:fill="FFFFFF"/>
          <w:lang w:eastAsia="en-US"/>
        </w:rPr>
        <w:t>获取具体事件的值</w:t>
      </w:r>
    </w:p>
    <w:p w14:paraId="1AD95038"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results[1] =jsonArray.getString(i);</w:t>
      </w:r>
    </w:p>
    <w:p w14:paraId="1DE728DF"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 catch (JSONException e) {</w:t>
      </w:r>
    </w:p>
    <w:p w14:paraId="4817B326"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e.printStackTrace();</w:t>
      </w:r>
    </w:p>
    <w:p w14:paraId="5040A53A"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continue;</w:t>
      </w:r>
    </w:p>
    <w:p w14:paraId="5B0F758A"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w:t>
      </w:r>
    </w:p>
    <w:p w14:paraId="25EDB31C"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 </w:t>
      </w:r>
      <w:r w:rsidRPr="00C970C2">
        <w:rPr>
          <w:rFonts w:ascii="Huawei Sans" w:hAnsi="Huawei Sans" w:hint="eastAsia"/>
          <w:shd w:val="pct15" w:color="auto" w:fill="FFFFFF"/>
          <w:lang w:eastAsia="en-US"/>
        </w:rPr>
        <w:t>把结果写出去</w:t>
      </w:r>
    </w:p>
    <w:p w14:paraId="2AFD0DEB"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forward(results);</w:t>
      </w:r>
    </w:p>
    <w:p w14:paraId="490BB48E"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w:t>
      </w:r>
    </w:p>
    <w:p w14:paraId="532CA4DF"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 catch (JSONException e) {</w:t>
      </w:r>
    </w:p>
    <w:p w14:paraId="72BDD40D"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e.printStackTrace();</w:t>
      </w:r>
    </w:p>
    <w:p w14:paraId="777CFD24"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w:t>
      </w:r>
    </w:p>
    <w:p w14:paraId="11084930"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w:t>
      </w:r>
    </w:p>
    <w:p w14:paraId="5C2BEAB6"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w:t>
      </w:r>
    </w:p>
    <w:p w14:paraId="4D2E4A97"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@Override</w:t>
      </w:r>
    </w:p>
    <w:p w14:paraId="03F05F65" w14:textId="77777777" w:rsidR="003F6805" w:rsidRPr="00C970C2" w:rsidRDefault="003F6805" w:rsidP="00B424A0">
      <w:pPr>
        <w:pStyle w:val="affffc"/>
        <w:rPr>
          <w:rFonts w:ascii="Huawei Sans" w:hAnsi="Huawei Sans"/>
          <w:shd w:val="pct15" w:color="auto" w:fill="FFFFFF"/>
          <w:lang w:eastAsia="en-US"/>
        </w:rPr>
      </w:pPr>
      <w:r w:rsidRPr="00C970C2">
        <w:rPr>
          <w:rFonts w:ascii="Huawei Sans" w:hAnsi="Huawei Sans" w:hint="eastAsia"/>
          <w:shd w:val="pct15" w:color="auto" w:fill="FFFFFF"/>
          <w:lang w:eastAsia="en-US"/>
        </w:rPr>
        <w:t xml:space="preserve">    public void close() throws HiveException {</w:t>
      </w:r>
    </w:p>
    <w:p w14:paraId="06B1A2B3" w14:textId="77777777" w:rsidR="003F6805" w:rsidRPr="00C970C2" w:rsidRDefault="003F6805" w:rsidP="00B424A0">
      <w:pPr>
        <w:pStyle w:val="affffc"/>
        <w:rPr>
          <w:rFonts w:ascii="Huawei Sans" w:hAnsi="Huawei Sans"/>
          <w:shd w:val="pct15" w:color="auto" w:fill="FFFFFF"/>
        </w:rPr>
      </w:pPr>
      <w:r w:rsidRPr="00C970C2">
        <w:rPr>
          <w:rFonts w:ascii="Huawei Sans" w:hAnsi="Huawei Sans" w:hint="eastAsia"/>
          <w:shd w:val="pct15" w:color="auto" w:fill="FFFFFF"/>
          <w:lang w:eastAsia="en-US"/>
        </w:rPr>
        <w:t xml:space="preserve">    </w:t>
      </w:r>
      <w:r w:rsidRPr="00C970C2">
        <w:rPr>
          <w:rFonts w:ascii="Huawei Sans" w:hAnsi="Huawei Sans" w:hint="eastAsia"/>
          <w:shd w:val="pct15" w:color="auto" w:fill="FFFFFF"/>
        </w:rPr>
        <w:t>}</w:t>
      </w:r>
    </w:p>
    <w:p w14:paraId="67BB6260" w14:textId="77777777" w:rsidR="003F6805" w:rsidRPr="00C970C2" w:rsidRDefault="003F6805" w:rsidP="00B424A0">
      <w:pPr>
        <w:pStyle w:val="affffc"/>
        <w:rPr>
          <w:rFonts w:ascii="Huawei Sans" w:hAnsi="Huawei Sans"/>
          <w:shd w:val="pct15" w:color="auto" w:fill="FFFFFF"/>
        </w:rPr>
      </w:pPr>
      <w:r w:rsidRPr="00C970C2">
        <w:rPr>
          <w:rFonts w:ascii="Huawei Sans" w:hAnsi="Huawei Sans" w:hint="eastAsia"/>
          <w:shd w:val="pct15" w:color="auto" w:fill="FFFFFF"/>
        </w:rPr>
        <w:t>}</w:t>
      </w:r>
    </w:p>
    <w:p w14:paraId="1AB9E34E" w14:textId="7795003D" w:rsidR="003F6805" w:rsidRPr="00C970C2" w:rsidRDefault="00071B5D" w:rsidP="00071B5D">
      <w:pPr>
        <w:pStyle w:val="30"/>
      </w:pPr>
      <w:r w:rsidRPr="00C970C2">
        <w:rPr>
          <w:rFonts w:hint="eastAsia"/>
        </w:rPr>
        <w:t>项目</w:t>
      </w:r>
      <w:r w:rsidR="003F6805" w:rsidRPr="00C970C2">
        <w:rPr>
          <w:rFonts w:hint="eastAsia"/>
        </w:rPr>
        <w:t>打包。</w:t>
      </w:r>
    </w:p>
    <w:p w14:paraId="6851E66C" w14:textId="77777777" w:rsidR="003F6805" w:rsidRPr="00C970C2" w:rsidRDefault="003F6805" w:rsidP="00B424A0">
      <w:pPr>
        <w:pStyle w:val="1e"/>
      </w:pPr>
      <w:r w:rsidRPr="00C970C2">
        <w:rPr>
          <w:rFonts w:hint="eastAsia"/>
        </w:rPr>
        <w:t>打开</w:t>
      </w:r>
      <w:r w:rsidRPr="00C970C2">
        <w:rPr>
          <w:rFonts w:hint="eastAsia"/>
        </w:rPr>
        <w:t>cmd</w:t>
      </w:r>
      <w:r w:rsidRPr="00C970C2">
        <w:rPr>
          <w:rFonts w:hint="eastAsia"/>
        </w:rPr>
        <w:t>，进入项目所在路径，例如：</w:t>
      </w:r>
    </w:p>
    <w:p w14:paraId="2901BB31" w14:textId="77777777" w:rsidR="003F6805" w:rsidRPr="00C970C2" w:rsidRDefault="003F6805" w:rsidP="00B424A0">
      <w:pPr>
        <w:pStyle w:val="1e"/>
      </w:pPr>
      <w:r w:rsidRPr="00C970C2">
        <w:rPr>
          <w:noProof/>
        </w:rPr>
        <w:drawing>
          <wp:inline distT="0" distB="0" distL="0" distR="0" wp14:anchorId="121EB123" wp14:editId="174EA486">
            <wp:extent cx="5400000" cy="637200"/>
            <wp:effectExtent l="19050" t="19050" r="10795" b="1079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5AFCFC1-F2C0-41BD-B4F7-299D514F2EF4" descr="C:\Users\zwx941160\AppData\Roaming\eSpace_Desktop\UserData\zwx941160\imagefiles\E5AFCFC1-F2C0-41BD-B4F7-299D514F2EF4.png"/>
                    <pic:cNvPicPr>
                      <a:picLocks noChangeAspect="1" noChangeArrowheads="1"/>
                    </pic:cNvPicPr>
                  </pic:nvPicPr>
                  <pic:blipFill>
                    <a:blip r:embed="rId260">
                      <a:extLst>
                        <a:ext uri="{28A0092B-C50C-407E-A947-70E740481C1C}">
                          <a14:useLocalDpi xmlns:a14="http://schemas.microsoft.com/office/drawing/2010/main" val="0"/>
                        </a:ext>
                      </a:extLst>
                    </a:blip>
                    <a:stretch>
                      <a:fillRect/>
                    </a:stretch>
                  </pic:blipFill>
                  <pic:spPr bwMode="auto">
                    <a:xfrm>
                      <a:off x="0" y="0"/>
                      <a:ext cx="5400000" cy="637200"/>
                    </a:xfrm>
                    <a:prstGeom prst="rect">
                      <a:avLst/>
                    </a:prstGeom>
                    <a:noFill/>
                    <a:ln w="12700">
                      <a:solidFill>
                        <a:schemeClr val="bg1">
                          <a:lumMod val="85000"/>
                        </a:schemeClr>
                      </a:solidFill>
                    </a:ln>
                  </pic:spPr>
                </pic:pic>
              </a:graphicData>
            </a:graphic>
          </wp:inline>
        </w:drawing>
      </w:r>
    </w:p>
    <w:p w14:paraId="4277073D" w14:textId="77777777" w:rsidR="003F6805" w:rsidRPr="00C970C2" w:rsidRDefault="003F6805" w:rsidP="00B424A0">
      <w:pPr>
        <w:pStyle w:val="1e"/>
      </w:pPr>
      <w:r w:rsidRPr="00C970C2">
        <w:rPr>
          <w:rFonts w:hint="eastAsia"/>
        </w:rPr>
        <w:t>执行命令：</w:t>
      </w:r>
      <w:r w:rsidRPr="00C970C2">
        <w:rPr>
          <w:rFonts w:hint="eastAsia"/>
        </w:rPr>
        <w:t>mvn package</w:t>
      </w:r>
      <w:r w:rsidRPr="00C970C2">
        <w:rPr>
          <w:rFonts w:hint="eastAsia"/>
        </w:rPr>
        <w:t>，打包项目：</w:t>
      </w:r>
    </w:p>
    <w:p w14:paraId="6B5D9117" w14:textId="77777777" w:rsidR="003F6805" w:rsidRPr="00C970C2" w:rsidRDefault="003F6805" w:rsidP="00B424A0">
      <w:pPr>
        <w:pStyle w:val="1e"/>
      </w:pPr>
      <w:r w:rsidRPr="00C970C2">
        <w:rPr>
          <w:noProof/>
        </w:rPr>
        <w:drawing>
          <wp:inline distT="0" distB="0" distL="0" distR="0" wp14:anchorId="0AEF3C20" wp14:editId="3F0A7721">
            <wp:extent cx="5400000" cy="219600"/>
            <wp:effectExtent l="19050" t="19050" r="10795" b="28575"/>
            <wp:docPr id="35864" name="图片 35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3DF9C97-2677-4C46-A939-EA51453A276F" descr="C:\Users\zwx941160\AppData\Roaming\eSpace_Desktop\UserData\zwx941160\imagefiles\A3DF9C97-2677-4C46-A939-EA51453A276F.png"/>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5400000" cy="219600"/>
                    </a:xfrm>
                    <a:prstGeom prst="rect">
                      <a:avLst/>
                    </a:prstGeom>
                    <a:noFill/>
                    <a:ln w="12700">
                      <a:solidFill>
                        <a:schemeClr val="bg1">
                          <a:lumMod val="85000"/>
                        </a:schemeClr>
                      </a:solidFill>
                    </a:ln>
                  </pic:spPr>
                </pic:pic>
              </a:graphicData>
            </a:graphic>
          </wp:inline>
        </w:drawing>
      </w:r>
    </w:p>
    <w:p w14:paraId="7F9408B3" w14:textId="77777777" w:rsidR="003F6805" w:rsidRPr="00C970C2" w:rsidRDefault="003F6805" w:rsidP="00B424A0">
      <w:pPr>
        <w:pStyle w:val="1e"/>
      </w:pPr>
      <w:r w:rsidRPr="00C970C2">
        <w:rPr>
          <w:rFonts w:hint="eastAsia"/>
        </w:rPr>
        <w:t>等待打包完成（需要一些时间）：</w:t>
      </w:r>
    </w:p>
    <w:p w14:paraId="6D1ECA36" w14:textId="77777777" w:rsidR="003F6805" w:rsidRPr="00C970C2" w:rsidRDefault="003F6805" w:rsidP="00B424A0">
      <w:pPr>
        <w:pStyle w:val="1e"/>
      </w:pPr>
      <w:r w:rsidRPr="00C970C2">
        <w:rPr>
          <w:noProof/>
        </w:rPr>
        <w:lastRenderedPageBreak/>
        <w:drawing>
          <wp:inline distT="0" distB="0" distL="0" distR="0" wp14:anchorId="0253D707" wp14:editId="2E25DD01">
            <wp:extent cx="5400000" cy="1749600"/>
            <wp:effectExtent l="19050" t="19050" r="10795" b="2222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8CAC0FB-7573-4769-9654-337E3F64784F" descr="C:\Users\zwx941160\AppData\Roaming\eSpace_Desktop\UserData\zwx941160\imagefiles\E8CAC0FB-7573-4769-9654-337E3F64784F.png"/>
                    <pic:cNvPicPr>
                      <a:picLocks noChangeAspect="1" noChangeArrowheads="1"/>
                    </pic:cNvPicPr>
                  </pic:nvPicPr>
                  <pic:blipFill>
                    <a:blip r:embed="rId262">
                      <a:extLst>
                        <a:ext uri="{28A0092B-C50C-407E-A947-70E740481C1C}">
                          <a14:useLocalDpi xmlns:a14="http://schemas.microsoft.com/office/drawing/2010/main" val="0"/>
                        </a:ext>
                      </a:extLst>
                    </a:blip>
                    <a:stretch>
                      <a:fillRect/>
                    </a:stretch>
                  </pic:blipFill>
                  <pic:spPr bwMode="auto">
                    <a:xfrm>
                      <a:off x="0" y="0"/>
                      <a:ext cx="5400000" cy="1749600"/>
                    </a:xfrm>
                    <a:prstGeom prst="rect">
                      <a:avLst/>
                    </a:prstGeom>
                    <a:noFill/>
                    <a:ln w="12700">
                      <a:solidFill>
                        <a:schemeClr val="bg1">
                          <a:lumMod val="85000"/>
                        </a:schemeClr>
                      </a:solidFill>
                    </a:ln>
                  </pic:spPr>
                </pic:pic>
              </a:graphicData>
            </a:graphic>
          </wp:inline>
        </w:drawing>
      </w:r>
    </w:p>
    <w:p w14:paraId="51407E51" w14:textId="4F9F7B68" w:rsidR="003F6805" w:rsidRPr="00C970C2" w:rsidRDefault="003F6805" w:rsidP="00B424A0">
      <w:pPr>
        <w:pStyle w:val="1e"/>
      </w:pPr>
      <w:r w:rsidRPr="00C970C2">
        <w:rPr>
          <w:rFonts w:hint="eastAsia"/>
        </w:rPr>
        <w:t>在项目所在路径的</w:t>
      </w:r>
      <w:r w:rsidRPr="00C970C2">
        <w:rPr>
          <w:rFonts w:hint="eastAsia"/>
        </w:rPr>
        <w:t>target</w:t>
      </w:r>
      <w:r w:rsidRPr="00C970C2">
        <w:rPr>
          <w:rFonts w:hint="eastAsia"/>
        </w:rPr>
        <w:t>目录下</w:t>
      </w:r>
      <w:r w:rsidR="006D0E86" w:rsidRPr="00C970C2">
        <w:rPr>
          <w:rFonts w:hint="eastAsia"/>
        </w:rPr>
        <w:t>找到</w:t>
      </w:r>
      <w:r w:rsidRPr="00C970C2">
        <w:rPr>
          <w:rFonts w:hint="eastAsia"/>
        </w:rPr>
        <w:t>不带依赖的包</w:t>
      </w:r>
      <w:r w:rsidR="006D0E86" w:rsidRPr="00C970C2">
        <w:rPr>
          <w:rFonts w:hint="eastAsia"/>
        </w:rPr>
        <w:t>的</w:t>
      </w:r>
      <w:r w:rsidRPr="00C970C2">
        <w:rPr>
          <w:rFonts w:hint="eastAsia"/>
        </w:rPr>
        <w:t>hive-1.0-SNAPSHOT.jar</w:t>
      </w:r>
      <w:r w:rsidR="004A3A67" w:rsidRPr="00C970C2">
        <w:rPr>
          <w:rFonts w:hint="eastAsia"/>
        </w:rPr>
        <w:t>即为所需</w:t>
      </w:r>
      <w:r w:rsidRPr="00C970C2">
        <w:rPr>
          <w:rFonts w:hint="eastAsia"/>
        </w:rPr>
        <w:t>：</w:t>
      </w:r>
    </w:p>
    <w:p w14:paraId="323AB747" w14:textId="77777777" w:rsidR="003F6805" w:rsidRPr="00C970C2" w:rsidRDefault="003F6805" w:rsidP="00B424A0">
      <w:pPr>
        <w:pStyle w:val="1e"/>
      </w:pPr>
      <w:r w:rsidRPr="00C970C2">
        <w:rPr>
          <w:noProof/>
        </w:rPr>
        <mc:AlternateContent>
          <mc:Choice Requires="wps">
            <w:drawing>
              <wp:anchor distT="0" distB="0" distL="114300" distR="114300" simplePos="0" relativeHeight="251892736" behindDoc="0" locked="0" layoutInCell="1" allowOverlap="1" wp14:anchorId="1A9CD1B2" wp14:editId="0D254859">
                <wp:simplePos x="0" y="0"/>
                <wp:positionH relativeFrom="margin">
                  <wp:posOffset>697230</wp:posOffset>
                </wp:positionH>
                <wp:positionV relativeFrom="paragraph">
                  <wp:posOffset>1409065</wp:posOffset>
                </wp:positionV>
                <wp:extent cx="1625600" cy="241300"/>
                <wp:effectExtent l="19050" t="19050" r="12700" b="25400"/>
                <wp:wrapNone/>
                <wp:docPr id="65" name="矩形 65"/>
                <wp:cNvGraphicFramePr/>
                <a:graphic xmlns:a="http://schemas.openxmlformats.org/drawingml/2006/main">
                  <a:graphicData uri="http://schemas.microsoft.com/office/word/2010/wordprocessingShape">
                    <wps:wsp>
                      <wps:cNvSpPr/>
                      <wps:spPr>
                        <a:xfrm>
                          <a:off x="0" y="0"/>
                          <a:ext cx="1625600" cy="2413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D7BA10" id="矩形 65" o:spid="_x0000_s1026" style="position:absolute;left:0;text-align:left;margin-left:54.9pt;margin-top:110.95pt;width:128pt;height:19pt;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" filled="f" strokecolor="#c7000b" strokeweight="2.25pt">
                <w10:wrap anchorx="margin"/>
              </v:rect>
            </w:pict>
          </mc:Fallback>
        </mc:AlternateContent>
      </w:r>
      <w:r w:rsidRPr="00C970C2">
        <w:rPr>
          <w:noProof/>
        </w:rPr>
        <w:drawing>
          <wp:inline distT="0" distB="0" distL="0" distR="0" wp14:anchorId="6A553806" wp14:editId="567B014A">
            <wp:extent cx="5400000" cy="1940400"/>
            <wp:effectExtent l="19050" t="19050" r="10795" b="22225"/>
            <wp:docPr id="507" name="图片 507" descr="C:\Users\zwx941160\AppData\Roaming\eSpace_Desktop\UserData\zwx941160\imagefiles\57E1C3A1-5040-4095-8FA1-EE3E16B1AF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E1C3A1-5040-4095-8FA1-EE3E16B1AF94" descr="C:\Users\zwx941160\AppData\Roaming\eSpace_Desktop\UserData\zwx941160\imagefiles\57E1C3A1-5040-4095-8FA1-EE3E16B1AF94.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00" cy="1940400"/>
                    </a:xfrm>
                    <a:prstGeom prst="rect">
                      <a:avLst/>
                    </a:prstGeom>
                    <a:noFill/>
                    <a:ln w="12700">
                      <a:solidFill>
                        <a:schemeClr val="bg1">
                          <a:lumMod val="85000"/>
                        </a:schemeClr>
                      </a:solidFill>
                    </a:ln>
                  </pic:spPr>
                </pic:pic>
              </a:graphicData>
            </a:graphic>
          </wp:inline>
        </w:drawing>
      </w:r>
    </w:p>
    <w:p w14:paraId="626B7937" w14:textId="77777777" w:rsidR="00F23E6D" w:rsidRPr="00C970C2" w:rsidRDefault="00F23E6D" w:rsidP="006F063E">
      <w:pPr>
        <w:pStyle w:val="2"/>
        <w:numPr>
          <w:ilvl w:val="1"/>
          <w:numId w:val="4"/>
        </w:numPr>
      </w:pPr>
      <w:bookmarkStart w:id="145" w:name="_Toc67402019"/>
      <w:bookmarkStart w:id="146" w:name="_Toc37014391"/>
      <w:bookmarkStart w:id="147" w:name="_Toc47369101"/>
      <w:bookmarkStart w:id="148" w:name="_Toc47703037"/>
      <w:bookmarkStart w:id="149" w:name="_Toc48506237"/>
      <w:bookmarkStart w:id="150" w:name="_Toc49027837"/>
      <w:bookmarkEnd w:id="134"/>
      <w:bookmarkEnd w:id="135"/>
      <w:bookmarkEnd w:id="136"/>
      <w:bookmarkEnd w:id="137"/>
      <w:bookmarkEnd w:id="138"/>
      <w:bookmarkEnd w:id="139"/>
      <w:bookmarkEnd w:id="140"/>
      <w:bookmarkEnd w:id="141"/>
      <w:bookmarkEnd w:id="142"/>
      <w:bookmarkEnd w:id="143"/>
      <w:r w:rsidRPr="00C970C2">
        <w:t>常用</w:t>
      </w:r>
      <w:r w:rsidRPr="00C970C2">
        <w:t>Linux</w:t>
      </w:r>
      <w:r w:rsidRPr="00C970C2">
        <w:t>命令</w:t>
      </w:r>
      <w:bookmarkEnd w:id="145"/>
    </w:p>
    <w:p w14:paraId="50161330" w14:textId="77777777" w:rsidR="00F23E6D" w:rsidRPr="00C970C2" w:rsidRDefault="00F23E6D" w:rsidP="006F063E">
      <w:pPr>
        <w:pStyle w:val="3"/>
        <w:rPr>
          <w:lang w:eastAsia="en-US"/>
        </w:rPr>
      </w:pPr>
      <w:bookmarkStart w:id="151" w:name="_Toc67402020"/>
      <w:r w:rsidRPr="00C970C2">
        <w:rPr>
          <w:lang w:eastAsia="en-US"/>
        </w:rPr>
        <w:t>命令概述</w:t>
      </w:r>
      <w:bookmarkEnd w:id="151"/>
    </w:p>
    <w:p w14:paraId="79EAFAF7" w14:textId="77777777" w:rsidR="00F23E6D" w:rsidRPr="00C970C2" w:rsidRDefault="00F23E6D" w:rsidP="00B424A0">
      <w:pPr>
        <w:pStyle w:val="1e"/>
      </w:pPr>
      <w:r w:rsidRPr="00C970C2">
        <w:t>Linux</w:t>
      </w:r>
      <w:r w:rsidRPr="00C970C2">
        <w:t>中的命令格式为：</w:t>
      </w:r>
      <w:r w:rsidRPr="00C970C2">
        <w:t xml:space="preserve">command [options] [arguments] </w:t>
      </w:r>
      <w:r w:rsidRPr="00C970C2">
        <w:t>中括号表示可选的，即有些命令不需要选项也不需要参数，但有的命令在运行时需要多个选项或参数。</w:t>
      </w:r>
    </w:p>
    <w:p w14:paraId="46AAD077" w14:textId="77777777" w:rsidR="00F23E6D" w:rsidRPr="00C970C2" w:rsidRDefault="00F23E6D" w:rsidP="006F063E">
      <w:pPr>
        <w:pStyle w:val="4a"/>
        <w:numPr>
          <w:ilvl w:val="0"/>
          <w:numId w:val="18"/>
        </w:numPr>
      </w:pPr>
      <w:r w:rsidRPr="00C970C2">
        <w:t>options(</w:t>
      </w:r>
      <w:r w:rsidRPr="00C970C2">
        <w:t>选项</w:t>
      </w:r>
      <w:r w:rsidRPr="00C970C2">
        <w:t>)</w:t>
      </w:r>
      <w:r w:rsidRPr="00C970C2">
        <w:t>：选项是调整命令执行行为的开关，选项的不同决定了命令的显示结果不同。</w:t>
      </w:r>
    </w:p>
    <w:p w14:paraId="220C2D17" w14:textId="77777777" w:rsidR="00F23E6D" w:rsidRPr="00C970C2" w:rsidRDefault="00F23E6D" w:rsidP="006F063E">
      <w:pPr>
        <w:pStyle w:val="4a"/>
        <w:numPr>
          <w:ilvl w:val="0"/>
          <w:numId w:val="18"/>
        </w:numPr>
        <w:rPr>
          <w:lang w:eastAsia="en-US"/>
        </w:rPr>
      </w:pPr>
      <w:r w:rsidRPr="00C970C2">
        <w:t>agruments</w:t>
      </w:r>
      <w:r w:rsidRPr="00C970C2">
        <w:rPr>
          <w:rFonts w:hint="eastAsia"/>
        </w:rPr>
        <w:t>(</w:t>
      </w:r>
      <w:r w:rsidRPr="00C970C2">
        <w:t>参数</w:t>
      </w:r>
      <w:r w:rsidRPr="00C970C2">
        <w:rPr>
          <w:rFonts w:hint="eastAsia"/>
        </w:rPr>
        <w:t>)</w:t>
      </w:r>
      <w:r w:rsidRPr="00C970C2">
        <w:t>：参数是指命令的作用对象。</w:t>
      </w:r>
    </w:p>
    <w:p w14:paraId="482A8640" w14:textId="77777777" w:rsidR="00F23E6D" w:rsidRPr="00C970C2" w:rsidRDefault="00F23E6D" w:rsidP="006F063E">
      <w:pPr>
        <w:pStyle w:val="3"/>
      </w:pPr>
      <w:bookmarkStart w:id="152" w:name="_Toc51057483"/>
      <w:bookmarkStart w:id="153" w:name="_Toc51158849"/>
      <w:bookmarkStart w:id="154" w:name="_Toc51335094"/>
      <w:bookmarkStart w:id="155" w:name="_Toc67402021"/>
      <w:r w:rsidRPr="00C970C2">
        <w:t>vi/vim</w:t>
      </w:r>
      <w:bookmarkEnd w:id="152"/>
      <w:bookmarkEnd w:id="153"/>
      <w:bookmarkEnd w:id="154"/>
      <w:bookmarkEnd w:id="155"/>
    </w:p>
    <w:p w14:paraId="226D1640" w14:textId="77777777" w:rsidR="00F23E6D" w:rsidRPr="00C970C2" w:rsidRDefault="00F23E6D" w:rsidP="00B424A0">
      <w:pPr>
        <w:pStyle w:val="1e"/>
      </w:pPr>
      <w:r w:rsidRPr="00C970C2">
        <w:t>文本编辑器，若文件存在则是编辑，若不存在则是创建并编辑文本。</w:t>
      </w:r>
    </w:p>
    <w:p w14:paraId="4DFB564A" w14:textId="77777777" w:rsidR="00F23E6D" w:rsidRPr="00C970C2" w:rsidRDefault="00F23E6D" w:rsidP="00B424A0">
      <w:pPr>
        <w:pStyle w:val="1e"/>
      </w:pPr>
      <w:r w:rsidRPr="00C970C2">
        <w:t>命令语法：</w:t>
      </w:r>
    </w:p>
    <w:p w14:paraId="3E2A21D6" w14:textId="77777777" w:rsidR="00F23E6D" w:rsidRPr="00C970C2" w:rsidRDefault="00F23E6D" w:rsidP="00B424A0">
      <w:pPr>
        <w:pStyle w:val="affffc"/>
        <w:rPr>
          <w:rFonts w:ascii="Huawei Sans" w:hAnsi="Huawei Sans"/>
          <w:shd w:val="pct15" w:color="auto" w:fill="FFFFFF"/>
        </w:rPr>
      </w:pPr>
      <w:r w:rsidRPr="00C970C2">
        <w:rPr>
          <w:rFonts w:ascii="Huawei Sans" w:hAnsi="Huawei Sans"/>
          <w:shd w:val="pct15" w:color="auto" w:fill="FFFFFF"/>
        </w:rPr>
        <w:t>vim  [</w:t>
      </w:r>
      <w:r w:rsidRPr="00C970C2">
        <w:rPr>
          <w:rFonts w:ascii="Huawei Sans" w:hAnsi="Huawei Sans"/>
          <w:shd w:val="pct15" w:color="auto" w:fill="FFFFFF"/>
        </w:rPr>
        <w:t>参数</w:t>
      </w:r>
      <w:r w:rsidRPr="00C970C2">
        <w:rPr>
          <w:rFonts w:ascii="Huawei Sans" w:hAnsi="Huawei Sans"/>
          <w:shd w:val="pct15" w:color="auto" w:fill="FFFFFF"/>
        </w:rPr>
        <w:t>]</w:t>
      </w:r>
    </w:p>
    <w:p w14:paraId="7160D71F" w14:textId="77777777" w:rsidR="00F23E6D" w:rsidRPr="00C970C2" w:rsidRDefault="00F23E6D" w:rsidP="00B424A0">
      <w:pPr>
        <w:pStyle w:val="1e"/>
      </w:pPr>
      <w:r w:rsidRPr="00C970C2">
        <w:t>参数说明：</w:t>
      </w:r>
      <w:r w:rsidRPr="00C970C2">
        <w:rPr>
          <w:rFonts w:hint="eastAsia"/>
        </w:rPr>
        <w:t>可编辑的</w:t>
      </w:r>
      <w:r w:rsidRPr="00C970C2">
        <w:t>文件名。</w:t>
      </w:r>
    </w:p>
    <w:p w14:paraId="2B29ABEF" w14:textId="77777777" w:rsidR="00F23E6D" w:rsidRPr="00C970C2" w:rsidRDefault="00F23E6D" w:rsidP="00B424A0">
      <w:pPr>
        <w:pStyle w:val="1e"/>
      </w:pPr>
      <w:r w:rsidRPr="00C970C2">
        <w:t>命令示例：</w:t>
      </w:r>
    </w:p>
    <w:p w14:paraId="78B5CA69" w14:textId="77777777" w:rsidR="00F23E6D" w:rsidRPr="00C970C2" w:rsidRDefault="00F23E6D" w:rsidP="006F063E">
      <w:pPr>
        <w:pStyle w:val="4a"/>
        <w:numPr>
          <w:ilvl w:val="0"/>
          <w:numId w:val="18"/>
        </w:numPr>
      </w:pPr>
      <w:r w:rsidRPr="00C970C2">
        <w:t>编辑名为</w:t>
      </w:r>
      <w:r w:rsidRPr="00C970C2">
        <w:t>clusterconfig</w:t>
      </w:r>
      <w:r w:rsidRPr="00C970C2">
        <w:t>的</w:t>
      </w:r>
      <w:r w:rsidRPr="00C970C2">
        <w:t>xml</w:t>
      </w:r>
      <w:r w:rsidRPr="00C970C2">
        <w:t>文本：</w:t>
      </w:r>
    </w:p>
    <w:p w14:paraId="71230F22" w14:textId="77777777" w:rsidR="00F23E6D" w:rsidRPr="00C970C2" w:rsidRDefault="00F23E6D" w:rsidP="00B424A0">
      <w:pPr>
        <w:pStyle w:val="affffc"/>
        <w:rPr>
          <w:rFonts w:ascii="Huawei Sans" w:hAnsi="Huawei Sans"/>
          <w:shd w:val="pct15" w:color="auto" w:fill="FFFFFF"/>
          <w:lang w:eastAsia="en-US"/>
        </w:rPr>
      </w:pPr>
      <w:r w:rsidRPr="00C970C2">
        <w:rPr>
          <w:rFonts w:ascii="Huawei Sans" w:hAnsi="Huawei Sans"/>
          <w:shd w:val="pct15" w:color="auto" w:fill="FFFFFF"/>
          <w:lang w:eastAsia="en-US"/>
        </w:rPr>
        <w:lastRenderedPageBreak/>
        <w:t>vim clusterconfig.xml</w:t>
      </w:r>
    </w:p>
    <w:p w14:paraId="69088841" w14:textId="77777777" w:rsidR="00F23E6D" w:rsidRPr="00C970C2" w:rsidRDefault="00F23E6D" w:rsidP="00B424A0">
      <w:pPr>
        <w:pStyle w:val="1e"/>
      </w:pPr>
      <w:r w:rsidRPr="00C970C2">
        <w:t>注：</w:t>
      </w:r>
    </w:p>
    <w:p w14:paraId="07601E07" w14:textId="77777777" w:rsidR="00F23E6D" w:rsidRPr="00C970C2" w:rsidRDefault="00F23E6D" w:rsidP="00B424A0">
      <w:pPr>
        <w:pStyle w:val="1e"/>
      </w:pPr>
      <w:r w:rsidRPr="00C970C2">
        <w:t>vim</w:t>
      </w:r>
      <w:r w:rsidRPr="00C970C2">
        <w:t>编辑器有以下三种模式：</w:t>
      </w:r>
    </w:p>
    <w:p w14:paraId="0D6CA20D" w14:textId="77777777" w:rsidR="00F23E6D" w:rsidRPr="00C970C2" w:rsidRDefault="00F23E6D" w:rsidP="006F063E">
      <w:pPr>
        <w:pStyle w:val="4a"/>
        <w:numPr>
          <w:ilvl w:val="0"/>
          <w:numId w:val="18"/>
        </w:numPr>
      </w:pPr>
      <w:r w:rsidRPr="00C970C2">
        <w:t>正常模式：其它模式下按</w:t>
      </w:r>
      <w:r w:rsidRPr="00C970C2">
        <w:t>Esc</w:t>
      </w:r>
      <w:r w:rsidRPr="00C970C2">
        <w:t>或</w:t>
      </w:r>
      <w:r w:rsidRPr="00C970C2">
        <w:t>Ctrl+[</w:t>
      </w:r>
      <w:r w:rsidRPr="00C970C2">
        <w:t>进入，左下角显示文件名或为空。</w:t>
      </w:r>
    </w:p>
    <w:p w14:paraId="1B918658" w14:textId="77777777" w:rsidR="00F23E6D" w:rsidRPr="00C970C2" w:rsidRDefault="00F23E6D" w:rsidP="006F063E">
      <w:pPr>
        <w:pStyle w:val="4a"/>
        <w:numPr>
          <w:ilvl w:val="0"/>
          <w:numId w:val="18"/>
        </w:numPr>
      </w:pPr>
      <w:r w:rsidRPr="00C970C2">
        <w:t>插入模式：正常模式下按</w:t>
      </w:r>
      <w:r w:rsidRPr="00C970C2">
        <w:t>i</w:t>
      </w:r>
      <w:r w:rsidRPr="00C970C2">
        <w:t>键进入，左下角显示</w:t>
      </w:r>
      <w:r w:rsidRPr="00C970C2">
        <w:t>--INSERT--</w:t>
      </w:r>
      <w:r w:rsidRPr="00C970C2">
        <w:t>。</w:t>
      </w:r>
    </w:p>
    <w:p w14:paraId="38DBAB98" w14:textId="77777777" w:rsidR="00F23E6D" w:rsidRPr="00C970C2" w:rsidRDefault="00F23E6D" w:rsidP="006F063E">
      <w:pPr>
        <w:pStyle w:val="4a"/>
        <w:numPr>
          <w:ilvl w:val="0"/>
          <w:numId w:val="18"/>
        </w:numPr>
      </w:pPr>
      <w:r w:rsidRPr="00C970C2">
        <w:t>可视模式：正常模式下按</w:t>
      </w:r>
      <w:r w:rsidRPr="00C970C2">
        <w:t>v</w:t>
      </w:r>
      <w:r w:rsidRPr="00C970C2">
        <w:t>键进入，左下角显示</w:t>
      </w:r>
      <w:r w:rsidRPr="00C970C2">
        <w:t>--VISUAL--</w:t>
      </w:r>
      <w:r w:rsidRPr="00C970C2">
        <w:t>。</w:t>
      </w:r>
    </w:p>
    <w:p w14:paraId="5E52C6F3" w14:textId="77777777" w:rsidR="00F23E6D" w:rsidRPr="00C970C2" w:rsidRDefault="00F23E6D" w:rsidP="00B424A0">
      <w:pPr>
        <w:pStyle w:val="1e"/>
      </w:pPr>
      <w:r w:rsidRPr="00C970C2">
        <w:t>退出命令（正常模式下）：</w:t>
      </w:r>
    </w:p>
    <w:p w14:paraId="28A7453A" w14:textId="77777777" w:rsidR="00F23E6D" w:rsidRPr="00C970C2" w:rsidRDefault="00F23E6D" w:rsidP="006F063E">
      <w:pPr>
        <w:pStyle w:val="4a"/>
        <w:numPr>
          <w:ilvl w:val="0"/>
          <w:numId w:val="18"/>
        </w:numPr>
      </w:pPr>
      <w:r w:rsidRPr="00C970C2">
        <w:t xml:space="preserve">:wq </w:t>
      </w:r>
      <w:r w:rsidRPr="00C970C2">
        <w:t>保存并退出。</w:t>
      </w:r>
    </w:p>
    <w:p w14:paraId="34177998" w14:textId="77777777" w:rsidR="00F23E6D" w:rsidRPr="00C970C2" w:rsidRDefault="00F23E6D" w:rsidP="006F063E">
      <w:pPr>
        <w:pStyle w:val="4a"/>
        <w:numPr>
          <w:ilvl w:val="0"/>
          <w:numId w:val="18"/>
        </w:numPr>
      </w:pPr>
      <w:r w:rsidRPr="00C970C2">
        <w:t xml:space="preserve">:q! </w:t>
      </w:r>
      <w:r w:rsidRPr="00C970C2">
        <w:t>强制退出并忽略所有更改。</w:t>
      </w:r>
    </w:p>
    <w:p w14:paraId="03A0868D" w14:textId="77777777" w:rsidR="00F23E6D" w:rsidRPr="00C970C2" w:rsidRDefault="00F23E6D" w:rsidP="006F063E">
      <w:pPr>
        <w:pStyle w:val="4a"/>
        <w:numPr>
          <w:ilvl w:val="0"/>
          <w:numId w:val="18"/>
        </w:numPr>
      </w:pPr>
      <w:r w:rsidRPr="00C970C2">
        <w:t xml:space="preserve">:e! </w:t>
      </w:r>
      <w:r w:rsidRPr="00C970C2">
        <w:t>放弃所有修改，并打开原有文件。</w:t>
      </w:r>
    </w:p>
    <w:p w14:paraId="405689E4" w14:textId="77777777" w:rsidR="00F23E6D" w:rsidRPr="00C970C2" w:rsidRDefault="00F23E6D" w:rsidP="006F063E">
      <w:pPr>
        <w:pStyle w:val="3"/>
      </w:pPr>
      <w:bookmarkStart w:id="156" w:name="_Toc51057484"/>
      <w:bookmarkStart w:id="157" w:name="_Toc51158850"/>
      <w:bookmarkStart w:id="158" w:name="_Toc51335095"/>
      <w:bookmarkStart w:id="159" w:name="_Toc67402022"/>
      <w:r w:rsidRPr="00C970C2">
        <w:t>cd</w:t>
      </w:r>
      <w:bookmarkEnd w:id="156"/>
      <w:bookmarkEnd w:id="157"/>
      <w:bookmarkEnd w:id="158"/>
      <w:bookmarkEnd w:id="159"/>
    </w:p>
    <w:p w14:paraId="52F4D248" w14:textId="77777777" w:rsidR="00F23E6D" w:rsidRPr="00C970C2" w:rsidRDefault="00F23E6D" w:rsidP="00B424A0">
      <w:pPr>
        <w:pStyle w:val="1e"/>
      </w:pPr>
      <w:r w:rsidRPr="00C970C2">
        <w:t>显示当前目录的名称，或切换当前的目录（打开指定目录）。</w:t>
      </w:r>
    </w:p>
    <w:p w14:paraId="153407EC" w14:textId="77777777" w:rsidR="00F23E6D" w:rsidRPr="00C970C2" w:rsidRDefault="00F23E6D" w:rsidP="00B424A0">
      <w:pPr>
        <w:pStyle w:val="1e"/>
      </w:pPr>
      <w:r w:rsidRPr="00C970C2">
        <w:t>命令语法：</w:t>
      </w:r>
    </w:p>
    <w:p w14:paraId="0820B491" w14:textId="77777777" w:rsidR="00F23E6D" w:rsidRPr="00C970C2" w:rsidRDefault="00F23E6D" w:rsidP="00F23E6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kern w:val="2"/>
          <w:sz w:val="18"/>
          <w:szCs w:val="18"/>
          <w:shd w:val="pct15" w:color="auto" w:fill="FFFFFF"/>
        </w:rPr>
      </w:pPr>
      <w:r w:rsidRPr="00C970C2">
        <w:rPr>
          <w:rFonts w:ascii="Huawei Sans" w:eastAsia="方正兰亭黑简体" w:hAnsi="Huawei Sans" w:cs="Huawei Sans"/>
          <w:bCs/>
          <w:spacing w:val="-4"/>
          <w:kern w:val="2"/>
          <w:sz w:val="18"/>
          <w:szCs w:val="18"/>
          <w:shd w:val="pct15" w:color="auto" w:fill="FFFFFF"/>
        </w:rPr>
        <w:t>cd [</w:t>
      </w:r>
      <w:r w:rsidRPr="00C970C2">
        <w:rPr>
          <w:rFonts w:ascii="Huawei Sans" w:eastAsia="方正兰亭黑简体" w:hAnsi="Huawei Sans" w:cs="Huawei Sans"/>
          <w:bCs/>
          <w:spacing w:val="-4"/>
          <w:kern w:val="2"/>
          <w:sz w:val="18"/>
          <w:szCs w:val="18"/>
          <w:shd w:val="pct15" w:color="auto" w:fill="FFFFFF"/>
        </w:rPr>
        <w:t>参数</w:t>
      </w:r>
      <w:r w:rsidRPr="00C970C2">
        <w:rPr>
          <w:rFonts w:ascii="Huawei Sans" w:eastAsia="方正兰亭黑简体" w:hAnsi="Huawei Sans" w:cs="Huawei Sans"/>
          <w:bCs/>
          <w:spacing w:val="-4"/>
          <w:kern w:val="2"/>
          <w:sz w:val="18"/>
          <w:szCs w:val="18"/>
          <w:shd w:val="pct15" w:color="auto" w:fill="FFFFFF"/>
        </w:rPr>
        <w:t>]</w:t>
      </w:r>
    </w:p>
    <w:p w14:paraId="69BBCB42" w14:textId="77777777" w:rsidR="00F23E6D" w:rsidRPr="00C970C2" w:rsidRDefault="00F23E6D" w:rsidP="00B424A0">
      <w:pPr>
        <w:pStyle w:val="1e"/>
      </w:pPr>
      <w:r w:rsidRPr="00C970C2">
        <w:t>参数说明：</w:t>
      </w:r>
    </w:p>
    <w:p w14:paraId="64717FBC" w14:textId="77777777" w:rsidR="00F23E6D" w:rsidRPr="00C970C2" w:rsidRDefault="00F23E6D" w:rsidP="006F063E">
      <w:pPr>
        <w:pStyle w:val="4a"/>
        <w:numPr>
          <w:ilvl w:val="0"/>
          <w:numId w:val="18"/>
        </w:numPr>
      </w:pPr>
      <w:r w:rsidRPr="00C970C2">
        <w:t>无参数</w:t>
      </w:r>
      <w:r w:rsidRPr="00C970C2">
        <w:rPr>
          <w:rFonts w:hint="eastAsia"/>
        </w:rPr>
        <w:t>：</w:t>
      </w:r>
      <w:r w:rsidRPr="00C970C2">
        <w:t>切换用户当前目录。</w:t>
      </w:r>
    </w:p>
    <w:p w14:paraId="713E4A8D" w14:textId="77777777" w:rsidR="00F23E6D" w:rsidRPr="00C970C2" w:rsidRDefault="00F23E6D" w:rsidP="006F063E">
      <w:pPr>
        <w:pStyle w:val="4a"/>
        <w:numPr>
          <w:ilvl w:val="0"/>
          <w:numId w:val="18"/>
        </w:numPr>
      </w:pPr>
      <w:r w:rsidRPr="00C970C2">
        <w:t xml:space="preserve">. </w:t>
      </w:r>
      <w:r w:rsidRPr="00C970C2">
        <w:rPr>
          <w:rFonts w:hint="eastAsia"/>
        </w:rPr>
        <w:t>：</w:t>
      </w:r>
      <w:r w:rsidRPr="00C970C2">
        <w:t>表示当前目录；</w:t>
      </w:r>
    </w:p>
    <w:p w14:paraId="7DBEFBB4" w14:textId="77777777" w:rsidR="00F23E6D" w:rsidRPr="00C970C2" w:rsidRDefault="00F23E6D" w:rsidP="006F063E">
      <w:pPr>
        <w:pStyle w:val="4a"/>
        <w:numPr>
          <w:ilvl w:val="0"/>
          <w:numId w:val="18"/>
        </w:numPr>
      </w:pPr>
      <w:r w:rsidRPr="00C970C2">
        <w:t xml:space="preserve">.. </w:t>
      </w:r>
      <w:r w:rsidRPr="00C970C2">
        <w:rPr>
          <w:rFonts w:hint="eastAsia"/>
        </w:rPr>
        <w:t>：</w:t>
      </w:r>
      <w:r w:rsidRPr="00C970C2">
        <w:t>表示上一级目录；</w:t>
      </w:r>
    </w:p>
    <w:p w14:paraId="22CB2B98" w14:textId="77777777" w:rsidR="00F23E6D" w:rsidRPr="00C970C2" w:rsidRDefault="00F23E6D" w:rsidP="006F063E">
      <w:pPr>
        <w:pStyle w:val="4a"/>
        <w:numPr>
          <w:ilvl w:val="0"/>
          <w:numId w:val="18"/>
        </w:numPr>
      </w:pPr>
      <w:r w:rsidRPr="00C970C2">
        <w:t xml:space="preserve">~ </w:t>
      </w:r>
      <w:r w:rsidRPr="00C970C2">
        <w:rPr>
          <w:rFonts w:hint="eastAsia"/>
        </w:rPr>
        <w:t>：</w:t>
      </w:r>
      <w:r w:rsidRPr="00C970C2">
        <w:t>表示</w:t>
      </w:r>
      <w:r w:rsidRPr="00C970C2">
        <w:t>home</w:t>
      </w:r>
      <w:r w:rsidRPr="00C970C2">
        <w:t>目录；</w:t>
      </w:r>
    </w:p>
    <w:p w14:paraId="67541BCA" w14:textId="77777777" w:rsidR="00F23E6D" w:rsidRPr="00C970C2" w:rsidRDefault="00F23E6D" w:rsidP="006F063E">
      <w:pPr>
        <w:pStyle w:val="4a"/>
        <w:numPr>
          <w:ilvl w:val="0"/>
          <w:numId w:val="18"/>
        </w:numPr>
      </w:pPr>
      <w:r w:rsidRPr="00C970C2">
        <w:t xml:space="preserve">/ </w:t>
      </w:r>
      <w:r w:rsidRPr="00C970C2">
        <w:rPr>
          <w:rFonts w:hint="eastAsia"/>
        </w:rPr>
        <w:t>：</w:t>
      </w:r>
      <w:r w:rsidRPr="00C970C2">
        <w:t>表示根目录。</w:t>
      </w:r>
    </w:p>
    <w:p w14:paraId="20BB0FB8" w14:textId="77777777" w:rsidR="00F23E6D" w:rsidRPr="00C970C2" w:rsidRDefault="00F23E6D" w:rsidP="00B424A0">
      <w:pPr>
        <w:pStyle w:val="1e"/>
      </w:pPr>
      <w:r w:rsidRPr="00C970C2">
        <w:t>命令示例：</w:t>
      </w:r>
    </w:p>
    <w:p w14:paraId="4356B892" w14:textId="77777777" w:rsidR="00F23E6D" w:rsidRPr="00C970C2" w:rsidRDefault="00F23E6D" w:rsidP="006F063E">
      <w:pPr>
        <w:pStyle w:val="4a"/>
        <w:numPr>
          <w:ilvl w:val="0"/>
          <w:numId w:val="18"/>
        </w:numPr>
      </w:pPr>
      <w:r w:rsidRPr="00C970C2">
        <w:t>切换到</w:t>
      </w:r>
      <w:r w:rsidRPr="00C970C2">
        <w:t>usr</w:t>
      </w:r>
      <w:r w:rsidRPr="00C970C2">
        <w:t>目录下的</w:t>
      </w:r>
      <w:r w:rsidRPr="00C970C2">
        <w:t>bin</w:t>
      </w:r>
      <w:r w:rsidRPr="00C970C2">
        <w:t>目录中：</w:t>
      </w:r>
    </w:p>
    <w:p w14:paraId="70F391C0" w14:textId="77777777" w:rsidR="00F23E6D" w:rsidRPr="00C970C2" w:rsidRDefault="00F23E6D" w:rsidP="00F23E6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kern w:val="2"/>
          <w:sz w:val="18"/>
          <w:szCs w:val="18"/>
          <w:shd w:val="pct15" w:color="auto" w:fill="FFFFFF"/>
          <w:lang w:eastAsia="en-US"/>
        </w:rPr>
      </w:pPr>
      <w:r w:rsidRPr="00C970C2">
        <w:rPr>
          <w:rFonts w:ascii="Huawei Sans" w:eastAsia="方正兰亭黑简体" w:hAnsi="Huawei Sans" w:cs="Huawei Sans"/>
          <w:bCs/>
          <w:spacing w:val="-4"/>
          <w:kern w:val="2"/>
          <w:sz w:val="18"/>
          <w:szCs w:val="18"/>
          <w:shd w:val="pct15" w:color="auto" w:fill="FFFFFF"/>
          <w:lang w:eastAsia="en-US"/>
        </w:rPr>
        <w:t>cd /usr/bin</w:t>
      </w:r>
    </w:p>
    <w:p w14:paraId="4B2B755A" w14:textId="77777777" w:rsidR="00F23E6D" w:rsidRPr="00C970C2" w:rsidRDefault="00F23E6D" w:rsidP="006F063E">
      <w:pPr>
        <w:pStyle w:val="4a"/>
        <w:numPr>
          <w:ilvl w:val="0"/>
          <w:numId w:val="18"/>
        </w:numPr>
      </w:pPr>
      <w:r w:rsidRPr="00C970C2">
        <w:t>切换到用户</w:t>
      </w:r>
      <w:r w:rsidRPr="00C970C2">
        <w:t>home</w:t>
      </w:r>
      <w:r w:rsidRPr="00C970C2">
        <w:t>目录：</w:t>
      </w:r>
      <w:r w:rsidRPr="00C970C2">
        <w:t xml:space="preserve"> </w:t>
      </w:r>
    </w:p>
    <w:p w14:paraId="5D41C83F" w14:textId="77777777" w:rsidR="00F23E6D" w:rsidRPr="00C970C2" w:rsidRDefault="00F23E6D" w:rsidP="00F23E6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kern w:val="2"/>
          <w:sz w:val="18"/>
          <w:szCs w:val="18"/>
          <w:shd w:val="pct15" w:color="auto" w:fill="FFFFFF"/>
          <w:lang w:eastAsia="en-US"/>
        </w:rPr>
      </w:pPr>
      <w:r w:rsidRPr="00C970C2">
        <w:rPr>
          <w:rFonts w:ascii="Huawei Sans" w:eastAsia="方正兰亭黑简体" w:hAnsi="Huawei Sans" w:cs="Huawei Sans"/>
          <w:bCs/>
          <w:spacing w:val="-4"/>
          <w:kern w:val="2"/>
          <w:sz w:val="18"/>
          <w:szCs w:val="18"/>
          <w:shd w:val="pct15" w:color="auto" w:fill="FFFFFF"/>
          <w:lang w:eastAsia="en-US"/>
        </w:rPr>
        <w:t>cd</w:t>
      </w:r>
    </w:p>
    <w:p w14:paraId="3FAC0ED3" w14:textId="77777777" w:rsidR="00F23E6D" w:rsidRPr="00C970C2" w:rsidRDefault="00F23E6D" w:rsidP="006F063E">
      <w:pPr>
        <w:pStyle w:val="4a"/>
        <w:numPr>
          <w:ilvl w:val="0"/>
          <w:numId w:val="18"/>
        </w:numPr>
      </w:pPr>
      <w:r w:rsidRPr="00C970C2">
        <w:t>切换到当前目录</w:t>
      </w:r>
      <w:r w:rsidRPr="00C970C2">
        <w:t>(cd</w:t>
      </w:r>
      <w:r w:rsidRPr="00C970C2">
        <w:t>后面接一个</w:t>
      </w:r>
      <w:r w:rsidRPr="00C970C2">
        <w:t>.)</w:t>
      </w:r>
      <w:r w:rsidRPr="00C970C2">
        <w:t>：</w:t>
      </w:r>
    </w:p>
    <w:p w14:paraId="46C18ABF" w14:textId="77777777" w:rsidR="00F23E6D" w:rsidRPr="00C970C2" w:rsidRDefault="00F23E6D" w:rsidP="00F23E6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kern w:val="2"/>
          <w:sz w:val="18"/>
          <w:szCs w:val="18"/>
          <w:shd w:val="pct15" w:color="auto" w:fill="FFFFFF"/>
          <w:lang w:eastAsia="en-US"/>
        </w:rPr>
      </w:pPr>
      <w:r w:rsidRPr="00C970C2">
        <w:rPr>
          <w:rFonts w:ascii="Huawei Sans" w:eastAsia="方正兰亭黑简体" w:hAnsi="Huawei Sans" w:cs="Huawei Sans"/>
          <w:bCs/>
          <w:spacing w:val="-4"/>
          <w:kern w:val="2"/>
          <w:sz w:val="18"/>
          <w:szCs w:val="18"/>
          <w:shd w:val="pct15" w:color="auto" w:fill="FFFFFF"/>
          <w:lang w:eastAsia="en-US"/>
        </w:rPr>
        <w:t>cd .</w:t>
      </w:r>
    </w:p>
    <w:p w14:paraId="09F48FEA" w14:textId="77777777" w:rsidR="00F23E6D" w:rsidRPr="00C970C2" w:rsidRDefault="00F23E6D" w:rsidP="006F063E">
      <w:pPr>
        <w:pStyle w:val="4a"/>
        <w:numPr>
          <w:ilvl w:val="0"/>
          <w:numId w:val="18"/>
        </w:numPr>
      </w:pPr>
      <w:r w:rsidRPr="00C970C2">
        <w:t>切换到当前目录上一级目录</w:t>
      </w:r>
      <w:r w:rsidRPr="00C970C2">
        <w:t>(cd</w:t>
      </w:r>
      <w:r w:rsidRPr="00C970C2">
        <w:t>后面接两个</w:t>
      </w:r>
      <w:r w:rsidRPr="00C970C2">
        <w:t>.)</w:t>
      </w:r>
      <w:r w:rsidRPr="00C970C2">
        <w:t>：</w:t>
      </w:r>
    </w:p>
    <w:p w14:paraId="0641C546" w14:textId="77777777" w:rsidR="00F23E6D" w:rsidRPr="00C970C2" w:rsidRDefault="00F23E6D" w:rsidP="00F23E6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kern w:val="2"/>
          <w:sz w:val="18"/>
          <w:szCs w:val="18"/>
          <w:shd w:val="pct15" w:color="auto" w:fill="FFFFFF"/>
          <w:lang w:eastAsia="en-US"/>
        </w:rPr>
      </w:pPr>
      <w:r w:rsidRPr="00C970C2">
        <w:rPr>
          <w:rFonts w:ascii="Huawei Sans" w:eastAsia="方正兰亭黑简体" w:hAnsi="Huawei Sans" w:cs="Huawei Sans"/>
          <w:bCs/>
          <w:spacing w:val="-4"/>
          <w:kern w:val="2"/>
          <w:sz w:val="18"/>
          <w:szCs w:val="18"/>
          <w:shd w:val="pct15" w:color="auto" w:fill="FFFFFF"/>
          <w:lang w:eastAsia="en-US"/>
        </w:rPr>
        <w:t xml:space="preserve">cd .. </w:t>
      </w:r>
    </w:p>
    <w:p w14:paraId="2439C9ED" w14:textId="77777777" w:rsidR="00F23E6D" w:rsidRPr="00C970C2" w:rsidRDefault="00F23E6D" w:rsidP="006F063E">
      <w:pPr>
        <w:pStyle w:val="4a"/>
        <w:numPr>
          <w:ilvl w:val="0"/>
          <w:numId w:val="18"/>
        </w:numPr>
      </w:pPr>
      <w:r w:rsidRPr="00C970C2">
        <w:t>切换到用户</w:t>
      </w:r>
      <w:r w:rsidRPr="00C970C2">
        <w:t>home</w:t>
      </w:r>
      <w:r w:rsidRPr="00C970C2">
        <w:t>目录：</w:t>
      </w:r>
    </w:p>
    <w:p w14:paraId="5804451D" w14:textId="77777777" w:rsidR="00F23E6D" w:rsidRPr="00C970C2" w:rsidRDefault="00F23E6D" w:rsidP="00F23E6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kern w:val="2"/>
          <w:sz w:val="18"/>
          <w:szCs w:val="18"/>
          <w:shd w:val="pct15" w:color="auto" w:fill="FFFFFF"/>
          <w:lang w:eastAsia="en-US"/>
        </w:rPr>
      </w:pPr>
      <w:r w:rsidRPr="00C970C2">
        <w:rPr>
          <w:rFonts w:ascii="Huawei Sans" w:eastAsia="方正兰亭黑简体" w:hAnsi="Huawei Sans" w:cs="Huawei Sans"/>
          <w:bCs/>
          <w:spacing w:val="-4"/>
          <w:kern w:val="2"/>
          <w:sz w:val="18"/>
          <w:szCs w:val="18"/>
          <w:shd w:val="pct15" w:color="auto" w:fill="FFFFFF"/>
          <w:lang w:eastAsia="en-US"/>
        </w:rPr>
        <w:t>cd ~</w:t>
      </w:r>
    </w:p>
    <w:p w14:paraId="36DC5655" w14:textId="77777777" w:rsidR="00F23E6D" w:rsidRPr="00C970C2" w:rsidRDefault="00F23E6D" w:rsidP="006F063E">
      <w:pPr>
        <w:pStyle w:val="4a"/>
        <w:numPr>
          <w:ilvl w:val="0"/>
          <w:numId w:val="18"/>
        </w:numPr>
      </w:pPr>
      <w:r w:rsidRPr="00C970C2">
        <w:t>切换到根目录下：</w:t>
      </w:r>
    </w:p>
    <w:p w14:paraId="3DE8CAD4" w14:textId="77777777" w:rsidR="00F23E6D" w:rsidRPr="00C970C2" w:rsidRDefault="00F23E6D" w:rsidP="00F23E6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kern w:val="2"/>
          <w:sz w:val="18"/>
          <w:szCs w:val="18"/>
          <w:shd w:val="pct15" w:color="auto" w:fill="FFFFFF"/>
          <w:lang w:eastAsia="en-US"/>
        </w:rPr>
      </w:pPr>
      <w:r w:rsidRPr="00C970C2">
        <w:rPr>
          <w:rFonts w:ascii="Huawei Sans" w:eastAsia="方正兰亭黑简体" w:hAnsi="Huawei Sans" w:cs="Huawei Sans"/>
          <w:bCs/>
          <w:spacing w:val="-4"/>
          <w:kern w:val="2"/>
          <w:sz w:val="18"/>
          <w:szCs w:val="18"/>
          <w:shd w:val="pct15" w:color="auto" w:fill="FFFFFF"/>
          <w:lang w:eastAsia="en-US"/>
        </w:rPr>
        <w:t>cd /</w:t>
      </w:r>
    </w:p>
    <w:p w14:paraId="26B9F997" w14:textId="77777777" w:rsidR="00F23E6D" w:rsidRPr="00C970C2" w:rsidRDefault="00F23E6D" w:rsidP="00B424A0">
      <w:pPr>
        <w:pStyle w:val="1e"/>
      </w:pPr>
      <w:r w:rsidRPr="00C970C2">
        <w:lastRenderedPageBreak/>
        <w:t>注：切换目录需要理解绝对路径和相对路径这两个概念。</w:t>
      </w:r>
    </w:p>
    <w:p w14:paraId="47A8CFC6" w14:textId="77777777" w:rsidR="00F23E6D" w:rsidRPr="00C970C2" w:rsidRDefault="00F23E6D" w:rsidP="006F063E">
      <w:pPr>
        <w:pStyle w:val="4a"/>
        <w:numPr>
          <w:ilvl w:val="0"/>
          <w:numId w:val="18"/>
        </w:numPr>
      </w:pPr>
      <w:r w:rsidRPr="00C970C2">
        <w:t>绝对路径：在</w:t>
      </w:r>
      <w:r w:rsidRPr="00C970C2">
        <w:t>Linux</w:t>
      </w:r>
      <w:r w:rsidRPr="00C970C2">
        <w:t>中，绝对路径是从</w:t>
      </w:r>
      <w:r w:rsidRPr="00C970C2">
        <w:t>/</w:t>
      </w:r>
      <w:r w:rsidRPr="00C970C2">
        <w:t>（即根目录）开始的，例如</w:t>
      </w:r>
      <w:r w:rsidRPr="00C970C2">
        <w:t xml:space="preserve"> /opt/software</w:t>
      </w:r>
      <w:r w:rsidRPr="00C970C2">
        <w:t>、</w:t>
      </w:r>
      <w:r w:rsidRPr="00C970C2">
        <w:t xml:space="preserve">/etc/profile, </w:t>
      </w:r>
      <w:r w:rsidRPr="00C970C2">
        <w:t>如果目录以</w:t>
      </w:r>
      <w:r w:rsidRPr="00C970C2">
        <w:t xml:space="preserve"> / </w:t>
      </w:r>
      <w:r w:rsidRPr="00C970C2">
        <w:t>就是绝对目录。</w:t>
      </w:r>
    </w:p>
    <w:p w14:paraId="3237C86E" w14:textId="77777777" w:rsidR="00F23E6D" w:rsidRPr="00C970C2" w:rsidRDefault="00F23E6D" w:rsidP="006F063E">
      <w:pPr>
        <w:pStyle w:val="4a"/>
        <w:numPr>
          <w:ilvl w:val="0"/>
          <w:numId w:val="18"/>
        </w:numPr>
      </w:pPr>
      <w:r w:rsidRPr="00C970C2">
        <w:t>相对路径：是以</w:t>
      </w:r>
      <w:r w:rsidRPr="00C970C2">
        <w:t xml:space="preserve"> . </w:t>
      </w:r>
      <w:r w:rsidRPr="00C970C2">
        <w:t>或</w:t>
      </w:r>
      <w:r w:rsidRPr="00C970C2">
        <w:t xml:space="preserve"> .. </w:t>
      </w:r>
      <w:r w:rsidRPr="00C970C2">
        <w:t>开始的目录。</w:t>
      </w:r>
      <w:r w:rsidRPr="00C970C2">
        <w:t xml:space="preserve"> . </w:t>
      </w:r>
      <w:r w:rsidRPr="00C970C2">
        <w:t>表示用户当前操作所在的位置，而</w:t>
      </w:r>
      <w:r w:rsidRPr="00C970C2">
        <w:t xml:space="preserve"> .. </w:t>
      </w:r>
      <w:r w:rsidRPr="00C970C2">
        <w:t>表示上级目录。例如</w:t>
      </w:r>
      <w:r w:rsidRPr="00C970C2">
        <w:t xml:space="preserve"> ./gs_om </w:t>
      </w:r>
      <w:r w:rsidRPr="00C970C2">
        <w:t>表示当前目录下的文件或者目录。</w:t>
      </w:r>
    </w:p>
    <w:p w14:paraId="2110F436" w14:textId="77777777" w:rsidR="00F23E6D" w:rsidRPr="00C970C2" w:rsidRDefault="00F23E6D" w:rsidP="006F063E">
      <w:pPr>
        <w:pStyle w:val="3"/>
      </w:pPr>
      <w:bookmarkStart w:id="160" w:name="_Toc51057485"/>
      <w:bookmarkStart w:id="161" w:name="_Toc51158851"/>
      <w:bookmarkStart w:id="162" w:name="_Toc51335096"/>
      <w:bookmarkStart w:id="163" w:name="_Toc67402023"/>
      <w:r w:rsidRPr="00C970C2">
        <w:t>mv</w:t>
      </w:r>
      <w:bookmarkEnd w:id="160"/>
      <w:bookmarkEnd w:id="161"/>
      <w:bookmarkEnd w:id="162"/>
      <w:bookmarkEnd w:id="163"/>
    </w:p>
    <w:p w14:paraId="227583B3" w14:textId="77777777" w:rsidR="00F23E6D" w:rsidRPr="00C970C2" w:rsidRDefault="00F23E6D" w:rsidP="00B424A0">
      <w:pPr>
        <w:pStyle w:val="1e"/>
      </w:pPr>
      <w:r w:rsidRPr="00C970C2">
        <w:t>文件或目录改名</w:t>
      </w:r>
      <w:r w:rsidRPr="00C970C2">
        <w:t>(move (rename) files)</w:t>
      </w:r>
      <w:r w:rsidRPr="00C970C2">
        <w:t>或将文件或目录移入其它位置</w:t>
      </w:r>
      <w:r w:rsidRPr="00C970C2">
        <w:t>,</w:t>
      </w:r>
      <w:r w:rsidRPr="00C970C2">
        <w:t>经常用来备份文件或者目录。</w:t>
      </w:r>
    </w:p>
    <w:p w14:paraId="114A39D4" w14:textId="77777777" w:rsidR="00F23E6D" w:rsidRPr="00C970C2" w:rsidRDefault="00F23E6D" w:rsidP="00B424A0">
      <w:pPr>
        <w:pStyle w:val="1e"/>
      </w:pPr>
      <w:r w:rsidRPr="00C970C2">
        <w:t>命令语法：</w:t>
      </w:r>
    </w:p>
    <w:p w14:paraId="67993EA6" w14:textId="77777777" w:rsidR="00F23E6D" w:rsidRPr="00C970C2" w:rsidRDefault="00F23E6D" w:rsidP="00F23E6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kern w:val="2"/>
          <w:sz w:val="18"/>
          <w:szCs w:val="18"/>
          <w:shd w:val="pct15" w:color="auto" w:fill="FFFFFF"/>
        </w:rPr>
      </w:pPr>
      <w:r w:rsidRPr="00C970C2">
        <w:rPr>
          <w:rFonts w:ascii="Huawei Sans" w:eastAsia="方正兰亭黑简体" w:hAnsi="Huawei Sans" w:cs="Huawei Sans"/>
          <w:bCs/>
          <w:spacing w:val="-4"/>
          <w:kern w:val="2"/>
          <w:sz w:val="18"/>
          <w:szCs w:val="18"/>
          <w:shd w:val="pct15" w:color="auto" w:fill="FFFFFF"/>
        </w:rPr>
        <w:t>mv [</w:t>
      </w:r>
      <w:r w:rsidRPr="00C970C2">
        <w:rPr>
          <w:rFonts w:ascii="Huawei Sans" w:eastAsia="方正兰亭黑简体" w:hAnsi="Huawei Sans" w:cs="Huawei Sans"/>
          <w:bCs/>
          <w:spacing w:val="-4"/>
          <w:kern w:val="2"/>
          <w:sz w:val="18"/>
          <w:szCs w:val="18"/>
          <w:shd w:val="pct15" w:color="auto" w:fill="FFFFFF"/>
        </w:rPr>
        <w:t>选项</w:t>
      </w:r>
      <w:r w:rsidRPr="00C970C2">
        <w:rPr>
          <w:rFonts w:ascii="Huawei Sans" w:eastAsia="方正兰亭黑简体" w:hAnsi="Huawei Sans" w:cs="Huawei Sans"/>
          <w:bCs/>
          <w:spacing w:val="-4"/>
          <w:kern w:val="2"/>
          <w:sz w:val="18"/>
          <w:szCs w:val="18"/>
          <w:shd w:val="pct15" w:color="auto" w:fill="FFFFFF"/>
        </w:rPr>
        <w:t xml:space="preserve">] </w:t>
      </w:r>
      <w:r w:rsidRPr="00C970C2">
        <w:rPr>
          <w:rFonts w:ascii="Huawei Sans" w:eastAsia="方正兰亭黑简体" w:hAnsi="Huawei Sans" w:cs="Huawei Sans"/>
          <w:bCs/>
          <w:spacing w:val="-4"/>
          <w:kern w:val="2"/>
          <w:sz w:val="18"/>
          <w:szCs w:val="18"/>
          <w:shd w:val="pct15" w:color="auto" w:fill="FFFFFF"/>
        </w:rPr>
        <w:t>参数</w:t>
      </w:r>
      <w:r w:rsidRPr="00C970C2">
        <w:rPr>
          <w:rFonts w:ascii="Huawei Sans" w:eastAsia="方正兰亭黑简体" w:hAnsi="Huawei Sans" w:cs="Huawei Sans"/>
          <w:bCs/>
          <w:spacing w:val="-4"/>
          <w:kern w:val="2"/>
          <w:sz w:val="18"/>
          <w:szCs w:val="18"/>
          <w:shd w:val="pct15" w:color="auto" w:fill="FFFFFF"/>
        </w:rPr>
        <w:t xml:space="preserve">1  </w:t>
      </w:r>
      <w:r w:rsidRPr="00C970C2">
        <w:rPr>
          <w:rFonts w:ascii="Huawei Sans" w:eastAsia="方正兰亭黑简体" w:hAnsi="Huawei Sans" w:cs="Huawei Sans"/>
          <w:bCs/>
          <w:spacing w:val="-4"/>
          <w:kern w:val="2"/>
          <w:sz w:val="18"/>
          <w:szCs w:val="18"/>
          <w:shd w:val="pct15" w:color="auto" w:fill="FFFFFF"/>
        </w:rPr>
        <w:t>参数</w:t>
      </w:r>
      <w:r w:rsidRPr="00C970C2">
        <w:rPr>
          <w:rFonts w:ascii="Huawei Sans" w:eastAsia="方正兰亭黑简体" w:hAnsi="Huawei Sans" w:cs="Huawei Sans"/>
          <w:bCs/>
          <w:spacing w:val="-4"/>
          <w:kern w:val="2"/>
          <w:sz w:val="18"/>
          <w:szCs w:val="18"/>
          <w:shd w:val="pct15" w:color="auto" w:fill="FFFFFF"/>
        </w:rPr>
        <w:t>2</w:t>
      </w:r>
    </w:p>
    <w:p w14:paraId="7D054ED4" w14:textId="77777777" w:rsidR="00F23E6D" w:rsidRPr="00C970C2" w:rsidRDefault="00F23E6D" w:rsidP="00B424A0">
      <w:pPr>
        <w:pStyle w:val="1e"/>
      </w:pPr>
      <w:r w:rsidRPr="00C970C2">
        <w:t>常用选项：</w:t>
      </w:r>
    </w:p>
    <w:p w14:paraId="4FAE03C4" w14:textId="77777777" w:rsidR="00F23E6D" w:rsidRPr="00C970C2" w:rsidRDefault="00F23E6D" w:rsidP="006F063E">
      <w:pPr>
        <w:pStyle w:val="4a"/>
        <w:numPr>
          <w:ilvl w:val="0"/>
          <w:numId w:val="18"/>
        </w:numPr>
      </w:pPr>
      <w:r w:rsidRPr="00C970C2">
        <w:t>-b</w:t>
      </w:r>
      <w:r w:rsidRPr="00C970C2">
        <w:rPr>
          <w:rFonts w:hint="eastAsia"/>
        </w:rPr>
        <w:t>：</w:t>
      </w:r>
      <w:r w:rsidRPr="00C970C2">
        <w:t>若需覆盖文件，则覆盖前先行备份。</w:t>
      </w:r>
    </w:p>
    <w:p w14:paraId="61D34DA5" w14:textId="77777777" w:rsidR="00F23E6D" w:rsidRPr="00C970C2" w:rsidRDefault="00F23E6D" w:rsidP="00B424A0">
      <w:pPr>
        <w:pStyle w:val="1e"/>
      </w:pPr>
      <w:r w:rsidRPr="00C970C2">
        <w:t>参数说明：</w:t>
      </w:r>
    </w:p>
    <w:p w14:paraId="02568BCF" w14:textId="77777777" w:rsidR="00F23E6D" w:rsidRPr="00C970C2" w:rsidRDefault="00F23E6D" w:rsidP="006F063E">
      <w:pPr>
        <w:pStyle w:val="4a"/>
        <w:numPr>
          <w:ilvl w:val="0"/>
          <w:numId w:val="18"/>
        </w:numPr>
      </w:pPr>
      <w:r w:rsidRPr="00C970C2">
        <w:t>参数</w:t>
      </w:r>
      <w:r w:rsidRPr="00C970C2">
        <w:t>1</w:t>
      </w:r>
      <w:r w:rsidRPr="00C970C2">
        <w:t>：源文件或目录。</w:t>
      </w:r>
    </w:p>
    <w:p w14:paraId="4D3E4802" w14:textId="77777777" w:rsidR="00F23E6D" w:rsidRPr="00C970C2" w:rsidRDefault="00F23E6D" w:rsidP="006F063E">
      <w:pPr>
        <w:pStyle w:val="4a"/>
        <w:numPr>
          <w:ilvl w:val="0"/>
          <w:numId w:val="18"/>
        </w:numPr>
      </w:pPr>
      <w:r w:rsidRPr="00C970C2">
        <w:t>参数</w:t>
      </w:r>
      <w:r w:rsidRPr="00C970C2">
        <w:t>2</w:t>
      </w:r>
      <w:r w:rsidRPr="00C970C2">
        <w:t>：目标文件或目录。</w:t>
      </w:r>
    </w:p>
    <w:p w14:paraId="695D5D54" w14:textId="77777777" w:rsidR="00F23E6D" w:rsidRPr="00C970C2" w:rsidRDefault="00F23E6D" w:rsidP="00B424A0">
      <w:pPr>
        <w:pStyle w:val="1e"/>
      </w:pPr>
      <w:r w:rsidRPr="00C970C2">
        <w:t>命令示例：</w:t>
      </w:r>
    </w:p>
    <w:p w14:paraId="3DD23FE0" w14:textId="77777777" w:rsidR="00F23E6D" w:rsidRPr="00C970C2" w:rsidRDefault="00F23E6D" w:rsidP="006F063E">
      <w:pPr>
        <w:pStyle w:val="4a"/>
        <w:numPr>
          <w:ilvl w:val="0"/>
          <w:numId w:val="18"/>
        </w:numPr>
      </w:pPr>
      <w:r w:rsidRPr="00C970C2">
        <w:t>将文件</w:t>
      </w:r>
      <w:r w:rsidRPr="00C970C2">
        <w:t>python</w:t>
      </w:r>
      <w:r w:rsidRPr="00C970C2">
        <w:t>重命名为</w:t>
      </w:r>
      <w:r w:rsidRPr="00C970C2">
        <w:t>python.bak</w:t>
      </w:r>
      <w:r w:rsidRPr="00C970C2">
        <w:t>：</w:t>
      </w:r>
    </w:p>
    <w:p w14:paraId="45E93E7B" w14:textId="77777777" w:rsidR="00F23E6D" w:rsidRPr="00C970C2" w:rsidRDefault="00F23E6D" w:rsidP="00F23E6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kern w:val="2"/>
          <w:sz w:val="18"/>
          <w:szCs w:val="18"/>
          <w:shd w:val="pct15" w:color="auto" w:fill="FFFFFF"/>
          <w:lang w:eastAsia="en-US"/>
        </w:rPr>
      </w:pPr>
      <w:r w:rsidRPr="00C970C2">
        <w:rPr>
          <w:rFonts w:ascii="Huawei Sans" w:eastAsia="方正兰亭黑简体" w:hAnsi="Huawei Sans" w:cs="Huawei Sans"/>
          <w:bCs/>
          <w:spacing w:val="-4"/>
          <w:kern w:val="2"/>
          <w:sz w:val="18"/>
          <w:szCs w:val="18"/>
          <w:shd w:val="pct15" w:color="auto" w:fill="FFFFFF"/>
          <w:lang w:eastAsia="en-US"/>
        </w:rPr>
        <w:t>mv python python.bak</w:t>
      </w:r>
    </w:p>
    <w:p w14:paraId="200EC0D0" w14:textId="77777777" w:rsidR="00F23E6D" w:rsidRPr="00C970C2" w:rsidRDefault="00F23E6D" w:rsidP="006F063E">
      <w:pPr>
        <w:pStyle w:val="4a"/>
        <w:numPr>
          <w:ilvl w:val="0"/>
          <w:numId w:val="18"/>
        </w:numPr>
      </w:pPr>
      <w:r w:rsidRPr="00C970C2">
        <w:t>将</w:t>
      </w:r>
      <w:r w:rsidRPr="00C970C2">
        <w:t>/physical/backup</w:t>
      </w:r>
      <w:r w:rsidRPr="00C970C2">
        <w:t>目录下的所有文件和目录移到</w:t>
      </w:r>
      <w:r w:rsidRPr="00C970C2">
        <w:t>/data/dbn1</w:t>
      </w:r>
      <w:r w:rsidRPr="00C970C2">
        <w:t>目录下：</w:t>
      </w:r>
    </w:p>
    <w:p w14:paraId="7107B404" w14:textId="77777777" w:rsidR="00F23E6D" w:rsidRPr="00C970C2" w:rsidRDefault="00F23E6D" w:rsidP="00F23E6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kern w:val="2"/>
          <w:sz w:val="18"/>
          <w:szCs w:val="18"/>
          <w:shd w:val="pct15" w:color="auto" w:fill="FFFFFF"/>
        </w:rPr>
      </w:pPr>
      <w:r w:rsidRPr="00C970C2">
        <w:rPr>
          <w:rFonts w:ascii="Huawei Sans" w:eastAsia="方正兰亭黑简体" w:hAnsi="Huawei Sans" w:cs="Huawei Sans"/>
          <w:bCs/>
          <w:spacing w:val="-4"/>
          <w:kern w:val="2"/>
          <w:sz w:val="18"/>
          <w:szCs w:val="18"/>
          <w:shd w:val="pct15" w:color="auto" w:fill="FFFFFF"/>
          <w:lang w:eastAsia="en-US"/>
        </w:rPr>
        <w:t>mv  /physical/backup/*  /data/dbn</w:t>
      </w:r>
      <w:r w:rsidRPr="00C970C2">
        <w:rPr>
          <w:rFonts w:ascii="Huawei Sans" w:eastAsia="方正兰亭黑简体" w:hAnsi="Huawei Sans" w:cs="Huawei Sans"/>
          <w:bCs/>
          <w:spacing w:val="-4"/>
          <w:kern w:val="2"/>
          <w:sz w:val="18"/>
          <w:szCs w:val="18"/>
          <w:shd w:val="pct15" w:color="auto" w:fill="FFFFFF"/>
        </w:rPr>
        <w:t>1</w:t>
      </w:r>
    </w:p>
    <w:p w14:paraId="4F91F018" w14:textId="77777777" w:rsidR="00F23E6D" w:rsidRPr="00C970C2" w:rsidRDefault="00F23E6D" w:rsidP="006F063E">
      <w:pPr>
        <w:pStyle w:val="3"/>
      </w:pPr>
      <w:bookmarkStart w:id="164" w:name="_Toc51057486"/>
      <w:bookmarkStart w:id="165" w:name="_Toc51158852"/>
      <w:bookmarkStart w:id="166" w:name="_Toc51335097"/>
      <w:bookmarkStart w:id="167" w:name="_Toc67402024"/>
      <w:r w:rsidRPr="00C970C2">
        <w:t>curl</w:t>
      </w:r>
      <w:bookmarkEnd w:id="164"/>
      <w:bookmarkEnd w:id="165"/>
      <w:bookmarkEnd w:id="166"/>
      <w:bookmarkEnd w:id="167"/>
    </w:p>
    <w:p w14:paraId="2CB49F43" w14:textId="77777777" w:rsidR="00F23E6D" w:rsidRPr="00C970C2" w:rsidRDefault="00F23E6D" w:rsidP="00B424A0">
      <w:pPr>
        <w:pStyle w:val="1e"/>
      </w:pPr>
      <w:r w:rsidRPr="00C970C2">
        <w:t>在</w:t>
      </w:r>
      <w:r w:rsidRPr="00C970C2">
        <w:t>Linux</w:t>
      </w:r>
      <w:r w:rsidRPr="00C970C2">
        <w:t>中</w:t>
      </w:r>
      <w:r w:rsidRPr="00C970C2">
        <w:t>curl</w:t>
      </w:r>
      <w:r w:rsidRPr="00C970C2">
        <w:t>是一个利用</w:t>
      </w:r>
      <w:r w:rsidRPr="00C970C2">
        <w:t>URL</w:t>
      </w:r>
      <w:r w:rsidRPr="00C970C2">
        <w:t>规则在命令行下工作的文件传输工具。支持文件的上传和下载，是综合传输工具。</w:t>
      </w:r>
    </w:p>
    <w:p w14:paraId="284E9F50" w14:textId="77777777" w:rsidR="00F23E6D" w:rsidRPr="00C970C2" w:rsidRDefault="00F23E6D" w:rsidP="00B424A0">
      <w:pPr>
        <w:pStyle w:val="1e"/>
      </w:pPr>
      <w:r w:rsidRPr="00C970C2">
        <w:t>命令语法：</w:t>
      </w:r>
    </w:p>
    <w:p w14:paraId="6B428EF6" w14:textId="77777777" w:rsidR="00F23E6D" w:rsidRPr="00C970C2" w:rsidRDefault="00F23E6D" w:rsidP="00F23E6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kern w:val="2"/>
          <w:sz w:val="18"/>
          <w:szCs w:val="18"/>
          <w:shd w:val="pct15" w:color="auto" w:fill="FFFFFF"/>
        </w:rPr>
      </w:pPr>
      <w:r w:rsidRPr="00C970C2">
        <w:rPr>
          <w:rFonts w:ascii="Huawei Sans" w:eastAsia="方正兰亭黑简体" w:hAnsi="Huawei Sans" w:cs="Huawei Sans"/>
          <w:bCs/>
          <w:spacing w:val="-4"/>
          <w:kern w:val="2"/>
          <w:sz w:val="18"/>
          <w:szCs w:val="18"/>
          <w:shd w:val="pct15" w:color="auto" w:fill="FFFFFF"/>
        </w:rPr>
        <w:t>curl [</w:t>
      </w:r>
      <w:r w:rsidRPr="00C970C2">
        <w:rPr>
          <w:rFonts w:ascii="Huawei Sans" w:eastAsia="方正兰亭黑简体" w:hAnsi="Huawei Sans" w:cs="Huawei Sans"/>
          <w:bCs/>
          <w:spacing w:val="-4"/>
          <w:kern w:val="2"/>
          <w:sz w:val="18"/>
          <w:szCs w:val="18"/>
          <w:shd w:val="pct15" w:color="auto" w:fill="FFFFFF"/>
        </w:rPr>
        <w:t>选项</w:t>
      </w:r>
      <w:r w:rsidRPr="00C970C2">
        <w:rPr>
          <w:rFonts w:ascii="Huawei Sans" w:eastAsia="方正兰亭黑简体" w:hAnsi="Huawei Sans" w:cs="Huawei Sans"/>
          <w:bCs/>
          <w:spacing w:val="-4"/>
          <w:kern w:val="2"/>
          <w:sz w:val="18"/>
          <w:szCs w:val="18"/>
          <w:shd w:val="pct15" w:color="auto" w:fill="FFFFFF"/>
        </w:rPr>
        <w:t>] [URL]</w:t>
      </w:r>
    </w:p>
    <w:p w14:paraId="73735778" w14:textId="77777777" w:rsidR="00F23E6D" w:rsidRPr="00C970C2" w:rsidRDefault="00F23E6D" w:rsidP="00B424A0">
      <w:pPr>
        <w:pStyle w:val="1e"/>
      </w:pPr>
      <w:r w:rsidRPr="00C970C2">
        <w:t>常用选项：</w:t>
      </w:r>
    </w:p>
    <w:p w14:paraId="2AEF8A36" w14:textId="77777777" w:rsidR="00F23E6D" w:rsidRPr="00C970C2" w:rsidRDefault="00F23E6D" w:rsidP="006F063E">
      <w:pPr>
        <w:pStyle w:val="4a"/>
        <w:numPr>
          <w:ilvl w:val="0"/>
          <w:numId w:val="18"/>
        </w:numPr>
      </w:pPr>
      <w:r w:rsidRPr="00C970C2">
        <w:t>-A/--user-agent &lt;string&gt;</w:t>
      </w:r>
      <w:r w:rsidRPr="00C970C2">
        <w:t>：设置用户代理发送给服务器</w:t>
      </w:r>
      <w:r w:rsidRPr="00C970C2">
        <w:rPr>
          <w:rFonts w:hint="eastAsia"/>
        </w:rPr>
        <w:t>；</w:t>
      </w:r>
    </w:p>
    <w:p w14:paraId="4295F795" w14:textId="77777777" w:rsidR="00F23E6D" w:rsidRPr="00C970C2" w:rsidRDefault="00F23E6D" w:rsidP="006F063E">
      <w:pPr>
        <w:pStyle w:val="4a"/>
        <w:numPr>
          <w:ilvl w:val="0"/>
          <w:numId w:val="18"/>
        </w:numPr>
      </w:pPr>
      <w:r w:rsidRPr="00C970C2">
        <w:t>-C/--continue-at &lt;offset&gt;</w:t>
      </w:r>
      <w:r w:rsidRPr="00C970C2">
        <w:t>：断点续转</w:t>
      </w:r>
      <w:r w:rsidRPr="00C970C2">
        <w:rPr>
          <w:rFonts w:hint="eastAsia"/>
        </w:rPr>
        <w:t>；</w:t>
      </w:r>
    </w:p>
    <w:p w14:paraId="0E47F14A" w14:textId="77777777" w:rsidR="00F23E6D" w:rsidRPr="00C970C2" w:rsidRDefault="00F23E6D" w:rsidP="006F063E">
      <w:pPr>
        <w:pStyle w:val="4a"/>
        <w:numPr>
          <w:ilvl w:val="0"/>
          <w:numId w:val="18"/>
        </w:numPr>
      </w:pPr>
      <w:r w:rsidRPr="00C970C2">
        <w:t>-D/--dump-header &lt;file&gt;</w:t>
      </w:r>
      <w:r w:rsidRPr="00C970C2">
        <w:t>：把</w:t>
      </w:r>
      <w:r w:rsidRPr="00C970C2">
        <w:t>header</w:t>
      </w:r>
      <w:r w:rsidRPr="00C970C2">
        <w:t>信息写入到该文件中</w:t>
      </w:r>
      <w:r w:rsidRPr="00C970C2">
        <w:rPr>
          <w:rFonts w:hint="eastAsia"/>
        </w:rPr>
        <w:t>；</w:t>
      </w:r>
    </w:p>
    <w:p w14:paraId="79005568" w14:textId="77777777" w:rsidR="00F23E6D" w:rsidRPr="00C970C2" w:rsidRDefault="00F23E6D" w:rsidP="006F063E">
      <w:pPr>
        <w:pStyle w:val="4a"/>
        <w:numPr>
          <w:ilvl w:val="0"/>
          <w:numId w:val="18"/>
        </w:numPr>
      </w:pPr>
      <w:r w:rsidRPr="00C970C2">
        <w:t>-e/--referer</w:t>
      </w:r>
      <w:r w:rsidRPr="00C970C2">
        <w:t>：来源网址</w:t>
      </w:r>
      <w:r w:rsidRPr="00C970C2">
        <w:rPr>
          <w:rFonts w:hint="eastAsia"/>
        </w:rPr>
        <w:t>；</w:t>
      </w:r>
    </w:p>
    <w:p w14:paraId="1CD97975" w14:textId="77777777" w:rsidR="00F23E6D" w:rsidRPr="00C970C2" w:rsidRDefault="00F23E6D" w:rsidP="006F063E">
      <w:pPr>
        <w:pStyle w:val="4a"/>
        <w:numPr>
          <w:ilvl w:val="0"/>
          <w:numId w:val="18"/>
        </w:numPr>
      </w:pPr>
      <w:r w:rsidRPr="00C970C2">
        <w:t>-o/--output</w:t>
      </w:r>
      <w:r w:rsidRPr="00C970C2">
        <w:t>：把输出写到该文件中</w:t>
      </w:r>
      <w:r w:rsidRPr="00C970C2">
        <w:rPr>
          <w:rFonts w:hint="eastAsia"/>
        </w:rPr>
        <w:t>；</w:t>
      </w:r>
    </w:p>
    <w:p w14:paraId="5E154EF3" w14:textId="77777777" w:rsidR="00F23E6D" w:rsidRPr="00C970C2" w:rsidRDefault="00F23E6D" w:rsidP="006F063E">
      <w:pPr>
        <w:pStyle w:val="4a"/>
        <w:numPr>
          <w:ilvl w:val="0"/>
          <w:numId w:val="18"/>
        </w:numPr>
      </w:pPr>
      <w:r w:rsidRPr="00C970C2">
        <w:t>-O/--remote-name</w:t>
      </w:r>
      <w:r w:rsidRPr="00C970C2">
        <w:t>：把输出写到该文件中，保留远程文件的文件名</w:t>
      </w:r>
      <w:r w:rsidRPr="00C970C2">
        <w:rPr>
          <w:rFonts w:hint="eastAsia"/>
        </w:rPr>
        <w:t>；</w:t>
      </w:r>
    </w:p>
    <w:p w14:paraId="7282AB1F" w14:textId="77777777" w:rsidR="00F23E6D" w:rsidRPr="00C970C2" w:rsidRDefault="00F23E6D" w:rsidP="006F063E">
      <w:pPr>
        <w:pStyle w:val="4a"/>
        <w:numPr>
          <w:ilvl w:val="0"/>
          <w:numId w:val="18"/>
        </w:numPr>
      </w:pPr>
      <w:r w:rsidRPr="00C970C2">
        <w:t>-s/--silent</w:t>
      </w:r>
      <w:r w:rsidRPr="00C970C2">
        <w:t>：静</w:t>
      </w:r>
      <w:r w:rsidRPr="00C970C2">
        <w:rPr>
          <w:rFonts w:hint="eastAsia"/>
        </w:rPr>
        <w:t>默</w:t>
      </w:r>
      <w:r w:rsidRPr="00C970C2">
        <w:t>模式。不输出任何东西</w:t>
      </w:r>
      <w:r w:rsidRPr="00C970C2">
        <w:rPr>
          <w:rFonts w:hint="eastAsia"/>
        </w:rPr>
        <w:t>；</w:t>
      </w:r>
    </w:p>
    <w:p w14:paraId="19EBC537" w14:textId="77777777" w:rsidR="00F23E6D" w:rsidRPr="00C970C2" w:rsidRDefault="00F23E6D" w:rsidP="006F063E">
      <w:pPr>
        <w:pStyle w:val="4a"/>
        <w:numPr>
          <w:ilvl w:val="0"/>
          <w:numId w:val="18"/>
        </w:numPr>
      </w:pPr>
      <w:r w:rsidRPr="00C970C2">
        <w:lastRenderedPageBreak/>
        <w:t>-T/--upload-file &lt;file&gt;</w:t>
      </w:r>
      <w:r w:rsidRPr="00C970C2">
        <w:t>：上传文件</w:t>
      </w:r>
      <w:r w:rsidRPr="00C970C2">
        <w:rPr>
          <w:rFonts w:hint="eastAsia"/>
        </w:rPr>
        <w:t>；</w:t>
      </w:r>
    </w:p>
    <w:p w14:paraId="04F999B0" w14:textId="77777777" w:rsidR="00F23E6D" w:rsidRPr="00C970C2" w:rsidRDefault="00F23E6D" w:rsidP="006F063E">
      <w:pPr>
        <w:pStyle w:val="4a"/>
        <w:numPr>
          <w:ilvl w:val="0"/>
          <w:numId w:val="18"/>
        </w:numPr>
      </w:pPr>
      <w:r w:rsidRPr="00C970C2">
        <w:t>-u/--user &lt;user[:password]&gt;</w:t>
      </w:r>
      <w:r w:rsidRPr="00C970C2">
        <w:t>：设置服务器的用户和密码</w:t>
      </w:r>
      <w:r w:rsidRPr="00C970C2">
        <w:rPr>
          <w:rFonts w:hint="eastAsia"/>
        </w:rPr>
        <w:t>；</w:t>
      </w:r>
    </w:p>
    <w:p w14:paraId="7689AC15" w14:textId="77777777" w:rsidR="00F23E6D" w:rsidRPr="00C970C2" w:rsidRDefault="00F23E6D" w:rsidP="006F063E">
      <w:pPr>
        <w:pStyle w:val="4a"/>
        <w:numPr>
          <w:ilvl w:val="0"/>
          <w:numId w:val="18"/>
        </w:numPr>
      </w:pPr>
      <w:r w:rsidRPr="00C970C2">
        <w:t>-x/--proxy &lt;host[:port]&gt;</w:t>
      </w:r>
      <w:r w:rsidRPr="00C970C2">
        <w:t>：在给定的端口上使用</w:t>
      </w:r>
      <w:r w:rsidRPr="00C970C2">
        <w:t>HTTP</w:t>
      </w:r>
      <w:r w:rsidRPr="00C970C2">
        <w:t>代理</w:t>
      </w:r>
      <w:r w:rsidRPr="00C970C2">
        <w:rPr>
          <w:rFonts w:hint="eastAsia"/>
        </w:rPr>
        <w:t>；</w:t>
      </w:r>
    </w:p>
    <w:p w14:paraId="1A9B95D8" w14:textId="77777777" w:rsidR="00F23E6D" w:rsidRPr="00C970C2" w:rsidRDefault="00F23E6D" w:rsidP="006F063E">
      <w:pPr>
        <w:pStyle w:val="4a"/>
        <w:numPr>
          <w:ilvl w:val="0"/>
          <w:numId w:val="18"/>
        </w:numPr>
      </w:pPr>
      <w:r w:rsidRPr="00C970C2">
        <w:t>-#/--progress-bar</w:t>
      </w:r>
      <w:r w:rsidRPr="00C970C2">
        <w:t>：进度条显示当前的传送状态。</w:t>
      </w:r>
    </w:p>
    <w:p w14:paraId="5DD04ED1" w14:textId="77777777" w:rsidR="00F23E6D" w:rsidRPr="00C970C2" w:rsidRDefault="00F23E6D" w:rsidP="00B424A0">
      <w:pPr>
        <w:pStyle w:val="1e"/>
      </w:pPr>
      <w:r w:rsidRPr="00C970C2">
        <w:t>参数说明：</w:t>
      </w:r>
    </w:p>
    <w:p w14:paraId="1B6C8F7B" w14:textId="77777777" w:rsidR="00F23E6D" w:rsidRPr="00C970C2" w:rsidRDefault="00F23E6D" w:rsidP="006F063E">
      <w:pPr>
        <w:pStyle w:val="4a"/>
        <w:numPr>
          <w:ilvl w:val="0"/>
          <w:numId w:val="18"/>
        </w:numPr>
      </w:pPr>
      <w:r w:rsidRPr="00C970C2">
        <w:t>URL</w:t>
      </w:r>
      <w:r w:rsidRPr="00C970C2">
        <w:t>：指定的文件传输</w:t>
      </w:r>
      <w:r w:rsidRPr="00C970C2">
        <w:t>URL</w:t>
      </w:r>
      <w:r w:rsidRPr="00C970C2">
        <w:t>地址</w:t>
      </w:r>
      <w:r w:rsidRPr="00C970C2">
        <w:rPr>
          <w:rFonts w:hint="eastAsia"/>
        </w:rPr>
        <w:t>。</w:t>
      </w:r>
    </w:p>
    <w:p w14:paraId="2EC91636" w14:textId="77777777" w:rsidR="00F23E6D" w:rsidRPr="00C970C2" w:rsidRDefault="00F23E6D" w:rsidP="00B424A0">
      <w:pPr>
        <w:pStyle w:val="1e"/>
      </w:pPr>
      <w:r w:rsidRPr="00C970C2">
        <w:t>命令示例：</w:t>
      </w:r>
    </w:p>
    <w:p w14:paraId="7365D5C1" w14:textId="77777777" w:rsidR="00F23E6D" w:rsidRPr="00C970C2" w:rsidRDefault="00F23E6D" w:rsidP="006F063E">
      <w:pPr>
        <w:pStyle w:val="4a"/>
        <w:numPr>
          <w:ilvl w:val="0"/>
          <w:numId w:val="18"/>
        </w:numPr>
      </w:pPr>
      <w:r w:rsidRPr="00C970C2">
        <w:t>将</w:t>
      </w:r>
      <w:r w:rsidRPr="00C970C2">
        <w:t>url(</w:t>
      </w:r>
      <w:hyperlink r:id="rId264" w:history="1">
        <w:r w:rsidRPr="00C970C2">
          <w:t>https://mirrors.huaweicloud.com/repository/conf/CentOS-7-anon.repo)</w:t>
        </w:r>
        <w:r w:rsidRPr="00C970C2">
          <w:t>的内容保存到</w:t>
        </w:r>
        <w:r w:rsidRPr="00C970C2">
          <w:t>/etc/yum.repos.d/CentOS-Base.repo</w:t>
        </w:r>
      </w:hyperlink>
      <w:r w:rsidRPr="00C970C2">
        <w:t>文件中。</w:t>
      </w:r>
    </w:p>
    <w:p w14:paraId="24C63989" w14:textId="77777777" w:rsidR="00F23E6D" w:rsidRPr="00C970C2" w:rsidRDefault="00F23E6D" w:rsidP="00F23E6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kern w:val="2"/>
          <w:sz w:val="18"/>
          <w:szCs w:val="18"/>
          <w:shd w:val="pct15" w:color="auto" w:fill="FFFFFF"/>
          <w:lang w:eastAsia="en-US"/>
        </w:rPr>
      </w:pPr>
      <w:r w:rsidRPr="00C970C2">
        <w:rPr>
          <w:rFonts w:ascii="Huawei Sans" w:eastAsia="方正兰亭黑简体" w:hAnsi="Huawei Sans" w:cs="Huawei Sans"/>
          <w:bCs/>
          <w:spacing w:val="-4"/>
          <w:kern w:val="2"/>
          <w:sz w:val="18"/>
          <w:szCs w:val="18"/>
          <w:shd w:val="pct15" w:color="auto" w:fill="FFFFFF"/>
          <w:lang w:eastAsia="en-US"/>
        </w:rPr>
        <w:t>curl -o /etc/yum.repos.d/CentOS-Base.repo</w:t>
      </w:r>
      <w:r w:rsidRPr="00C970C2">
        <w:rPr>
          <w:rFonts w:ascii="Huawei Sans" w:eastAsia="方正兰亭黑简体" w:hAnsi="Huawei Sans" w:cs="Huawei Sans"/>
          <w:bCs/>
          <w:spacing w:val="-4"/>
          <w:kern w:val="2"/>
          <w:sz w:val="18"/>
          <w:szCs w:val="18"/>
          <w:lang w:eastAsia="en-US"/>
        </w:rPr>
        <w:t xml:space="preserve"> </w:t>
      </w:r>
      <w:hyperlink r:id="rId265" w:history="1">
        <w:r w:rsidRPr="00C970C2">
          <w:rPr>
            <w:rFonts w:ascii="Huawei Sans" w:eastAsia="方正兰亭黑简体" w:hAnsi="Huawei Sans" w:cs="Huawei Sans"/>
            <w:bCs/>
            <w:spacing w:val="-4"/>
            <w:kern w:val="2"/>
            <w:sz w:val="18"/>
            <w:szCs w:val="18"/>
            <w:lang w:eastAsia="en-US"/>
          </w:rPr>
          <w:t>https://mirrors.huaweicloud.com/repository/conf/CentOS-7-anon.repo</w:t>
        </w:r>
      </w:hyperlink>
    </w:p>
    <w:p w14:paraId="639A1050" w14:textId="77777777" w:rsidR="00F23E6D" w:rsidRPr="00C970C2" w:rsidRDefault="00F23E6D" w:rsidP="006F063E">
      <w:pPr>
        <w:pStyle w:val="4a"/>
        <w:numPr>
          <w:ilvl w:val="0"/>
          <w:numId w:val="18"/>
        </w:numPr>
      </w:pPr>
      <w:r w:rsidRPr="00C970C2">
        <w:t>如果在传输过程中掉线，可以使用</w:t>
      </w:r>
      <w:r w:rsidRPr="00C970C2">
        <w:t>-C</w:t>
      </w:r>
      <w:r w:rsidRPr="00C970C2">
        <w:t>的方式进行续传。</w:t>
      </w:r>
    </w:p>
    <w:p w14:paraId="2870BB35" w14:textId="77777777" w:rsidR="00F23E6D" w:rsidRPr="00C970C2" w:rsidRDefault="00F23E6D" w:rsidP="00F23E6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kern w:val="2"/>
          <w:sz w:val="18"/>
          <w:szCs w:val="18"/>
          <w:lang w:eastAsia="en-US"/>
        </w:rPr>
      </w:pPr>
      <w:r w:rsidRPr="00C970C2">
        <w:rPr>
          <w:rFonts w:ascii="Huawei Sans" w:eastAsia="方正兰亭黑简体" w:hAnsi="Huawei Sans" w:cs="Huawei Sans"/>
          <w:bCs/>
          <w:spacing w:val="-4"/>
          <w:kern w:val="2"/>
          <w:sz w:val="18"/>
          <w:szCs w:val="18"/>
          <w:lang w:eastAsia="en-US"/>
        </w:rPr>
        <w:t xml:space="preserve">curl -C -O </w:t>
      </w:r>
      <w:hyperlink r:id="rId266" w:history="1">
        <w:r w:rsidRPr="00C970C2">
          <w:rPr>
            <w:rFonts w:ascii="Huawei Sans" w:eastAsia="方正兰亭黑简体" w:hAnsi="Huawei Sans" w:cs="Huawei Sans"/>
            <w:bCs/>
            <w:spacing w:val="-4"/>
            <w:kern w:val="2"/>
            <w:sz w:val="18"/>
            <w:szCs w:val="18"/>
            <w:lang w:eastAsia="en-US"/>
          </w:rPr>
          <w:t>https://mirrors.huaweicloud.com/repository/conf/CentOS-7-anon.repo</w:t>
        </w:r>
      </w:hyperlink>
    </w:p>
    <w:p w14:paraId="07CABA8C" w14:textId="77777777" w:rsidR="00F23E6D" w:rsidRPr="00C970C2" w:rsidRDefault="00F23E6D" w:rsidP="006F063E">
      <w:pPr>
        <w:pStyle w:val="3"/>
      </w:pPr>
      <w:bookmarkStart w:id="168" w:name="_Toc51057487"/>
      <w:bookmarkStart w:id="169" w:name="_Toc51158853"/>
      <w:bookmarkStart w:id="170" w:name="_Toc51335098"/>
      <w:bookmarkStart w:id="171" w:name="_Toc67402025"/>
      <w:r w:rsidRPr="00C970C2">
        <w:t>yum</w:t>
      </w:r>
      <w:bookmarkEnd w:id="168"/>
      <w:bookmarkEnd w:id="169"/>
      <w:bookmarkEnd w:id="170"/>
      <w:bookmarkEnd w:id="171"/>
    </w:p>
    <w:p w14:paraId="07633B9E" w14:textId="77777777" w:rsidR="00F23E6D" w:rsidRPr="00C970C2" w:rsidRDefault="00F23E6D" w:rsidP="00B424A0">
      <w:pPr>
        <w:pStyle w:val="1e"/>
        <w:rPr>
          <w:snapToGrid w:val="0"/>
        </w:rPr>
      </w:pPr>
      <w:r w:rsidRPr="00C970C2">
        <w:rPr>
          <w:snapToGrid w:val="0"/>
        </w:rPr>
        <w:t xml:space="preserve">Shell </w:t>
      </w:r>
      <w:r w:rsidRPr="00C970C2">
        <w:rPr>
          <w:snapToGrid w:val="0"/>
        </w:rPr>
        <w:t>前端软件包管理器。基于</w:t>
      </w:r>
      <w:r w:rsidRPr="00C970C2">
        <w:rPr>
          <w:snapToGrid w:val="0"/>
        </w:rPr>
        <w:t xml:space="preserve"> RPM </w:t>
      </w:r>
      <w:r w:rsidRPr="00C970C2">
        <w:rPr>
          <w:snapToGrid w:val="0"/>
        </w:rPr>
        <w:t>包管理，能够从指定的服务器自动下载</w:t>
      </w:r>
      <w:r w:rsidRPr="00C970C2">
        <w:rPr>
          <w:snapToGrid w:val="0"/>
        </w:rPr>
        <w:t xml:space="preserve"> RPM </w:t>
      </w:r>
      <w:r w:rsidRPr="00C970C2">
        <w:rPr>
          <w:snapToGrid w:val="0"/>
        </w:rPr>
        <w:t>包并且安装，可以自动处理依赖性关系，并且一次安装所有依赖的软体包，无须繁琐地一次次下载和安装。</w:t>
      </w:r>
    </w:p>
    <w:p w14:paraId="04F2DD11" w14:textId="77777777" w:rsidR="00F23E6D" w:rsidRPr="00C970C2" w:rsidRDefault="00F23E6D" w:rsidP="00B424A0">
      <w:pPr>
        <w:pStyle w:val="1e"/>
      </w:pPr>
      <w:r w:rsidRPr="00C970C2">
        <w:t>命令语法：</w:t>
      </w:r>
    </w:p>
    <w:p w14:paraId="74177F48" w14:textId="77777777" w:rsidR="00F23E6D" w:rsidRPr="00C970C2" w:rsidRDefault="00F23E6D" w:rsidP="00F23E6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kern w:val="2"/>
          <w:sz w:val="18"/>
          <w:szCs w:val="18"/>
          <w:shd w:val="pct15" w:color="auto" w:fill="FFFFFF"/>
          <w:lang w:eastAsia="en-US"/>
        </w:rPr>
      </w:pPr>
      <w:r w:rsidRPr="00C970C2">
        <w:rPr>
          <w:rFonts w:ascii="Huawei Sans" w:eastAsia="方正兰亭黑简体" w:hAnsi="Huawei Sans" w:cs="Huawei Sans"/>
          <w:bCs/>
          <w:spacing w:val="-4"/>
          <w:kern w:val="2"/>
          <w:sz w:val="18"/>
          <w:szCs w:val="18"/>
          <w:shd w:val="pct15" w:color="auto" w:fill="FFFFFF"/>
          <w:lang w:eastAsia="en-US"/>
        </w:rPr>
        <w:t>yum [options] [command] [package ...]</w:t>
      </w:r>
    </w:p>
    <w:p w14:paraId="447AF081" w14:textId="77777777" w:rsidR="00F23E6D" w:rsidRPr="00C970C2" w:rsidRDefault="00F23E6D" w:rsidP="00B424A0">
      <w:pPr>
        <w:pStyle w:val="1e"/>
        <w:rPr>
          <w:snapToGrid w:val="0"/>
        </w:rPr>
      </w:pPr>
      <w:r w:rsidRPr="00C970C2">
        <w:rPr>
          <w:snapToGrid w:val="0"/>
        </w:rPr>
        <w:t>常用选项：</w:t>
      </w:r>
    </w:p>
    <w:p w14:paraId="3B696EBD" w14:textId="77777777" w:rsidR="00F23E6D" w:rsidRPr="00C970C2" w:rsidRDefault="00F23E6D" w:rsidP="006F063E">
      <w:pPr>
        <w:pStyle w:val="4a"/>
        <w:numPr>
          <w:ilvl w:val="0"/>
          <w:numId w:val="18"/>
        </w:numPr>
      </w:pPr>
      <w:r w:rsidRPr="00C970C2">
        <w:t>-h</w:t>
      </w:r>
      <w:r w:rsidRPr="00C970C2">
        <w:t>：查看帮助</w:t>
      </w:r>
      <w:r w:rsidRPr="00C970C2">
        <w:rPr>
          <w:rFonts w:hint="eastAsia"/>
        </w:rPr>
        <w:t>；</w:t>
      </w:r>
    </w:p>
    <w:p w14:paraId="56CA1563" w14:textId="77777777" w:rsidR="00F23E6D" w:rsidRPr="00C970C2" w:rsidRDefault="00F23E6D" w:rsidP="006F063E">
      <w:pPr>
        <w:pStyle w:val="4a"/>
        <w:numPr>
          <w:ilvl w:val="0"/>
          <w:numId w:val="18"/>
        </w:numPr>
      </w:pPr>
      <w:r w:rsidRPr="00C970C2">
        <w:t>-y</w:t>
      </w:r>
      <w:r w:rsidRPr="00C970C2">
        <w:t>：当安装过程提示选择全部为</w:t>
      </w:r>
      <w:r w:rsidRPr="00C970C2">
        <w:t xml:space="preserve"> "yes"</w:t>
      </w:r>
      <w:r w:rsidRPr="00C970C2">
        <w:rPr>
          <w:rFonts w:hint="eastAsia"/>
        </w:rPr>
        <w:t>；</w:t>
      </w:r>
    </w:p>
    <w:p w14:paraId="21A350CE" w14:textId="77777777" w:rsidR="00F23E6D" w:rsidRPr="00C970C2" w:rsidRDefault="00F23E6D" w:rsidP="006F063E">
      <w:pPr>
        <w:pStyle w:val="4a"/>
        <w:numPr>
          <w:ilvl w:val="0"/>
          <w:numId w:val="18"/>
        </w:numPr>
      </w:pPr>
      <w:r w:rsidRPr="00C970C2">
        <w:t>-q</w:t>
      </w:r>
      <w:r w:rsidRPr="00C970C2">
        <w:t>：不显示安装的过程。</w:t>
      </w:r>
    </w:p>
    <w:p w14:paraId="115FC083" w14:textId="77777777" w:rsidR="00F23E6D" w:rsidRPr="00C970C2" w:rsidRDefault="00F23E6D" w:rsidP="00B424A0">
      <w:pPr>
        <w:pStyle w:val="1e"/>
        <w:rPr>
          <w:snapToGrid w:val="0"/>
        </w:rPr>
      </w:pPr>
      <w:r w:rsidRPr="00C970C2">
        <w:rPr>
          <w:snapToGrid w:val="0"/>
        </w:rPr>
        <w:t>参数说明：</w:t>
      </w:r>
    </w:p>
    <w:p w14:paraId="2169149E" w14:textId="77777777" w:rsidR="00F23E6D" w:rsidRPr="00C970C2" w:rsidRDefault="00F23E6D" w:rsidP="006F063E">
      <w:pPr>
        <w:pStyle w:val="4a"/>
        <w:numPr>
          <w:ilvl w:val="0"/>
          <w:numId w:val="18"/>
        </w:numPr>
      </w:pPr>
      <w:r w:rsidRPr="00C970C2">
        <w:t>command</w:t>
      </w:r>
      <w:r w:rsidRPr="00C970C2">
        <w:t>：要进行的操作。</w:t>
      </w:r>
    </w:p>
    <w:p w14:paraId="5748BF9F" w14:textId="77777777" w:rsidR="00F23E6D" w:rsidRPr="00C970C2" w:rsidRDefault="00F23E6D" w:rsidP="006F063E">
      <w:pPr>
        <w:pStyle w:val="4a"/>
        <w:numPr>
          <w:ilvl w:val="0"/>
          <w:numId w:val="18"/>
        </w:numPr>
      </w:pPr>
      <w:r w:rsidRPr="00C970C2">
        <w:t>package</w:t>
      </w:r>
      <w:r w:rsidRPr="00C970C2">
        <w:t>：安装的包名。</w:t>
      </w:r>
    </w:p>
    <w:p w14:paraId="1CEC28E1" w14:textId="77777777" w:rsidR="00F23E6D" w:rsidRPr="00C970C2" w:rsidRDefault="00F23E6D" w:rsidP="00B424A0">
      <w:pPr>
        <w:pStyle w:val="1e"/>
      </w:pPr>
      <w:r w:rsidRPr="00C970C2">
        <w:t>命令示例：</w:t>
      </w:r>
    </w:p>
    <w:p w14:paraId="2AE90BB8" w14:textId="77777777" w:rsidR="00F23E6D" w:rsidRPr="00C970C2" w:rsidRDefault="00F23E6D" w:rsidP="006F063E">
      <w:pPr>
        <w:pStyle w:val="4a"/>
        <w:numPr>
          <w:ilvl w:val="0"/>
          <w:numId w:val="18"/>
        </w:numPr>
      </w:pPr>
      <w:r w:rsidRPr="00C970C2">
        <w:t>列出所有可更新的软件清单命令：</w:t>
      </w:r>
    </w:p>
    <w:p w14:paraId="49734C5D" w14:textId="77777777" w:rsidR="00F23E6D" w:rsidRPr="00C970C2" w:rsidRDefault="00F23E6D" w:rsidP="00F23E6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kern w:val="2"/>
          <w:sz w:val="18"/>
          <w:szCs w:val="18"/>
          <w:shd w:val="pct15" w:color="auto" w:fill="FFFFFF"/>
          <w:lang w:eastAsia="en-US"/>
        </w:rPr>
      </w:pPr>
      <w:r w:rsidRPr="00C970C2">
        <w:rPr>
          <w:rFonts w:ascii="Huawei Sans" w:eastAsia="方正兰亭黑简体" w:hAnsi="Huawei Sans" w:cs="Huawei Sans"/>
          <w:bCs/>
          <w:spacing w:val="-4"/>
          <w:kern w:val="2"/>
          <w:sz w:val="18"/>
          <w:szCs w:val="18"/>
          <w:shd w:val="pct15" w:color="auto" w:fill="FFFFFF"/>
          <w:lang w:eastAsia="en-US"/>
        </w:rPr>
        <w:t>yum check-update</w:t>
      </w:r>
    </w:p>
    <w:p w14:paraId="6745604D" w14:textId="77777777" w:rsidR="00F23E6D" w:rsidRPr="00C970C2" w:rsidRDefault="00F23E6D" w:rsidP="006F063E">
      <w:pPr>
        <w:pStyle w:val="4a"/>
        <w:numPr>
          <w:ilvl w:val="0"/>
          <w:numId w:val="18"/>
        </w:numPr>
      </w:pPr>
      <w:r w:rsidRPr="00C970C2">
        <w:t>更新所有软件命令：</w:t>
      </w:r>
    </w:p>
    <w:p w14:paraId="6B8C65FA" w14:textId="77777777" w:rsidR="00F23E6D" w:rsidRPr="00C970C2" w:rsidRDefault="00F23E6D" w:rsidP="00F23E6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kern w:val="2"/>
          <w:sz w:val="18"/>
          <w:szCs w:val="18"/>
          <w:shd w:val="pct15" w:color="auto" w:fill="FFFFFF"/>
          <w:lang w:eastAsia="en-US"/>
        </w:rPr>
      </w:pPr>
      <w:r w:rsidRPr="00C970C2">
        <w:rPr>
          <w:rFonts w:ascii="Huawei Sans" w:eastAsia="方正兰亭黑简体" w:hAnsi="Huawei Sans" w:cs="Huawei Sans"/>
          <w:bCs/>
          <w:spacing w:val="-4"/>
          <w:kern w:val="2"/>
          <w:sz w:val="18"/>
          <w:szCs w:val="18"/>
          <w:shd w:val="pct15" w:color="auto" w:fill="FFFFFF"/>
          <w:lang w:eastAsia="en-US"/>
        </w:rPr>
        <w:t>yum update</w:t>
      </w:r>
    </w:p>
    <w:p w14:paraId="04311944" w14:textId="77777777" w:rsidR="00F23E6D" w:rsidRPr="00C970C2" w:rsidRDefault="00F23E6D" w:rsidP="006F063E">
      <w:pPr>
        <w:pStyle w:val="4a"/>
        <w:numPr>
          <w:ilvl w:val="0"/>
          <w:numId w:val="18"/>
        </w:numPr>
      </w:pPr>
      <w:r w:rsidRPr="00C970C2">
        <w:t>列出所有可安</w:t>
      </w:r>
      <w:r w:rsidRPr="00C970C2">
        <w:rPr>
          <w:rFonts w:ascii="宋体" w:eastAsia="宋体" w:hAnsi="宋体" w:cs="宋体" w:hint="eastAsia"/>
        </w:rPr>
        <w:t>裝</w:t>
      </w:r>
      <w:r w:rsidRPr="00C970C2">
        <w:t>的软件清单命令：</w:t>
      </w:r>
    </w:p>
    <w:p w14:paraId="6AA2F97A" w14:textId="77777777" w:rsidR="00F23E6D" w:rsidRPr="00C970C2" w:rsidRDefault="00F23E6D" w:rsidP="00F23E6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kern w:val="2"/>
          <w:sz w:val="18"/>
          <w:szCs w:val="18"/>
          <w:shd w:val="pct15" w:color="auto" w:fill="FFFFFF"/>
          <w:lang w:eastAsia="en-US"/>
        </w:rPr>
      </w:pPr>
      <w:r w:rsidRPr="00C970C2">
        <w:rPr>
          <w:rFonts w:ascii="Huawei Sans" w:eastAsia="方正兰亭黑简体" w:hAnsi="Huawei Sans" w:cs="Huawei Sans"/>
          <w:bCs/>
          <w:spacing w:val="-4"/>
          <w:kern w:val="2"/>
          <w:sz w:val="18"/>
          <w:szCs w:val="18"/>
          <w:shd w:val="pct15" w:color="auto" w:fill="FFFFFF"/>
          <w:lang w:eastAsia="en-US"/>
        </w:rPr>
        <w:t>yum list</w:t>
      </w:r>
    </w:p>
    <w:p w14:paraId="0949AADE" w14:textId="77777777" w:rsidR="00F23E6D" w:rsidRPr="00C970C2" w:rsidRDefault="00F23E6D" w:rsidP="006F063E">
      <w:pPr>
        <w:pStyle w:val="4a"/>
        <w:numPr>
          <w:ilvl w:val="0"/>
          <w:numId w:val="18"/>
        </w:numPr>
      </w:pPr>
      <w:r w:rsidRPr="00C970C2">
        <w:t>安装指定的软件：</w:t>
      </w:r>
    </w:p>
    <w:p w14:paraId="6A2CCF8D" w14:textId="77777777" w:rsidR="00F23E6D" w:rsidRPr="00C970C2" w:rsidRDefault="00F23E6D" w:rsidP="00F23E6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kern w:val="2"/>
          <w:sz w:val="18"/>
          <w:szCs w:val="18"/>
          <w:shd w:val="pct15" w:color="auto" w:fill="FFFFFF"/>
          <w:lang w:eastAsia="en-US"/>
        </w:rPr>
      </w:pPr>
      <w:r w:rsidRPr="00C970C2">
        <w:rPr>
          <w:rFonts w:ascii="Huawei Sans" w:eastAsia="方正兰亭黑简体" w:hAnsi="Huawei Sans" w:cs="Huawei Sans"/>
          <w:bCs/>
          <w:spacing w:val="-4"/>
          <w:kern w:val="2"/>
          <w:sz w:val="18"/>
          <w:szCs w:val="18"/>
          <w:shd w:val="pct15" w:color="auto" w:fill="FFFFFF"/>
          <w:lang w:eastAsia="en-US"/>
        </w:rPr>
        <w:lastRenderedPageBreak/>
        <w:t>yum install -y libaio-devel flex bison ncurses-devel glibc.devel patch lsb_release wget python3</w:t>
      </w:r>
    </w:p>
    <w:p w14:paraId="54234A4F" w14:textId="77777777" w:rsidR="00F23E6D" w:rsidRPr="00C970C2" w:rsidRDefault="00F23E6D" w:rsidP="006F063E">
      <w:pPr>
        <w:pStyle w:val="3"/>
      </w:pPr>
      <w:bookmarkStart w:id="172" w:name="_Toc51057488"/>
      <w:bookmarkStart w:id="173" w:name="_Toc51158854"/>
      <w:bookmarkStart w:id="174" w:name="_Toc51335099"/>
      <w:bookmarkStart w:id="175" w:name="_Toc67402026"/>
      <w:r w:rsidRPr="00C970C2">
        <w:t>wget</w:t>
      </w:r>
      <w:bookmarkEnd w:id="172"/>
      <w:bookmarkEnd w:id="173"/>
      <w:bookmarkEnd w:id="174"/>
      <w:bookmarkEnd w:id="175"/>
    </w:p>
    <w:p w14:paraId="68E69CBA" w14:textId="77777777" w:rsidR="00F23E6D" w:rsidRPr="00C970C2" w:rsidRDefault="00F23E6D" w:rsidP="00B424A0">
      <w:pPr>
        <w:pStyle w:val="1e"/>
      </w:pPr>
      <w:r w:rsidRPr="00C970C2">
        <w:t>wget</w:t>
      </w:r>
      <w:r w:rsidRPr="00C970C2">
        <w:t>是</w:t>
      </w:r>
      <w:r w:rsidRPr="00C970C2">
        <w:t>Linux</w:t>
      </w:r>
      <w:r w:rsidRPr="00C970C2">
        <w:t>下下载文件的最常用命令。</w:t>
      </w:r>
      <w:r w:rsidRPr="00C970C2">
        <w:t>wget</w:t>
      </w:r>
      <w:r w:rsidRPr="00C970C2">
        <w:t>支持</w:t>
      </w:r>
      <w:r w:rsidRPr="00C970C2">
        <w:t>HTTP,HTTPS</w:t>
      </w:r>
      <w:r w:rsidRPr="00C970C2">
        <w:t>和</w:t>
      </w:r>
      <w:r w:rsidRPr="00C970C2">
        <w:t>FTP</w:t>
      </w:r>
      <w:r w:rsidRPr="00C970C2">
        <w:t>协议</w:t>
      </w:r>
      <w:r w:rsidRPr="00C970C2">
        <w:t>,</w:t>
      </w:r>
      <w:r w:rsidRPr="00C970C2">
        <w:t>支持自动下载</w:t>
      </w:r>
      <w:r w:rsidRPr="00C970C2">
        <w:t>,</w:t>
      </w:r>
      <w:r w:rsidRPr="00C970C2">
        <w:t>即可以在用户退出系统后在后台执行</w:t>
      </w:r>
      <w:r w:rsidRPr="00C970C2">
        <w:t>,</w:t>
      </w:r>
      <w:r w:rsidRPr="00C970C2">
        <w:t>直到下载结束。</w:t>
      </w:r>
    </w:p>
    <w:p w14:paraId="72177837" w14:textId="77777777" w:rsidR="00F23E6D" w:rsidRPr="00C970C2" w:rsidRDefault="00F23E6D" w:rsidP="00B424A0">
      <w:pPr>
        <w:pStyle w:val="1e"/>
      </w:pPr>
      <w:r w:rsidRPr="00C970C2">
        <w:t>命令语法</w:t>
      </w:r>
      <w:r w:rsidRPr="00C970C2">
        <w:t>:</w:t>
      </w:r>
    </w:p>
    <w:p w14:paraId="096BBE5C" w14:textId="77777777" w:rsidR="00F23E6D" w:rsidRPr="00C970C2" w:rsidRDefault="00F23E6D" w:rsidP="00F23E6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kern w:val="2"/>
          <w:sz w:val="18"/>
          <w:szCs w:val="18"/>
          <w:shd w:val="pct15" w:color="auto" w:fill="FFFFFF"/>
        </w:rPr>
      </w:pPr>
      <w:r w:rsidRPr="00C970C2">
        <w:rPr>
          <w:rFonts w:ascii="Huawei Sans" w:eastAsia="方正兰亭黑简体" w:hAnsi="Huawei Sans" w:cs="Huawei Sans"/>
          <w:bCs/>
          <w:spacing w:val="-4"/>
          <w:kern w:val="2"/>
          <w:sz w:val="18"/>
          <w:szCs w:val="18"/>
          <w:shd w:val="pct15" w:color="auto" w:fill="FFFFFF"/>
        </w:rPr>
        <w:t>wget [</w:t>
      </w:r>
      <w:r w:rsidRPr="00C970C2">
        <w:rPr>
          <w:rFonts w:ascii="Huawei Sans" w:eastAsia="方正兰亭黑简体" w:hAnsi="Huawei Sans" w:cs="Huawei Sans"/>
          <w:bCs/>
          <w:spacing w:val="-4"/>
          <w:kern w:val="2"/>
          <w:sz w:val="18"/>
          <w:szCs w:val="18"/>
          <w:shd w:val="pct15" w:color="auto" w:fill="FFFFFF"/>
        </w:rPr>
        <w:t>选项</w:t>
      </w:r>
      <w:r w:rsidRPr="00C970C2">
        <w:rPr>
          <w:rFonts w:ascii="Huawei Sans" w:eastAsia="方正兰亭黑简体" w:hAnsi="Huawei Sans" w:cs="Huawei Sans"/>
          <w:bCs/>
          <w:spacing w:val="-4"/>
          <w:kern w:val="2"/>
          <w:sz w:val="18"/>
          <w:szCs w:val="18"/>
          <w:shd w:val="pct15" w:color="auto" w:fill="FFFFFF"/>
        </w:rPr>
        <w:t>] [URL]</w:t>
      </w:r>
    </w:p>
    <w:p w14:paraId="057283F3" w14:textId="77777777" w:rsidR="00F23E6D" w:rsidRPr="00C970C2" w:rsidRDefault="00F23E6D" w:rsidP="00B424A0">
      <w:pPr>
        <w:pStyle w:val="1e"/>
      </w:pPr>
      <w:r w:rsidRPr="00C970C2">
        <w:t>常用选项</w:t>
      </w:r>
      <w:r w:rsidRPr="00C970C2">
        <w:t>:</w:t>
      </w:r>
    </w:p>
    <w:p w14:paraId="153CC16B" w14:textId="77777777" w:rsidR="00F23E6D" w:rsidRPr="00C970C2" w:rsidRDefault="00F23E6D" w:rsidP="006F063E">
      <w:pPr>
        <w:pStyle w:val="4a"/>
        <w:numPr>
          <w:ilvl w:val="0"/>
          <w:numId w:val="18"/>
        </w:numPr>
      </w:pPr>
      <w:r w:rsidRPr="00C970C2">
        <w:t>-c</w:t>
      </w:r>
      <w:r w:rsidRPr="00C970C2">
        <w:t>：接着下载没下载完的文件</w:t>
      </w:r>
      <w:r w:rsidRPr="00C970C2">
        <w:rPr>
          <w:rFonts w:hint="eastAsia"/>
        </w:rPr>
        <w:t>；</w:t>
      </w:r>
    </w:p>
    <w:p w14:paraId="56D4EBEE" w14:textId="77777777" w:rsidR="00F23E6D" w:rsidRPr="00C970C2" w:rsidRDefault="00F23E6D" w:rsidP="006F063E">
      <w:pPr>
        <w:pStyle w:val="4a"/>
        <w:numPr>
          <w:ilvl w:val="0"/>
          <w:numId w:val="18"/>
        </w:numPr>
      </w:pPr>
      <w:r w:rsidRPr="00C970C2">
        <w:t>-b</w:t>
      </w:r>
      <w:r w:rsidRPr="00C970C2">
        <w:t>：启动后转入后台执行</w:t>
      </w:r>
      <w:r w:rsidRPr="00C970C2">
        <w:rPr>
          <w:rFonts w:hint="eastAsia"/>
        </w:rPr>
        <w:t>；</w:t>
      </w:r>
    </w:p>
    <w:p w14:paraId="416BDCEE" w14:textId="77777777" w:rsidR="00F23E6D" w:rsidRPr="00C970C2" w:rsidRDefault="00F23E6D" w:rsidP="006F063E">
      <w:pPr>
        <w:pStyle w:val="4a"/>
        <w:numPr>
          <w:ilvl w:val="0"/>
          <w:numId w:val="18"/>
        </w:numPr>
      </w:pPr>
      <w:r w:rsidRPr="00C970C2">
        <w:t>-P</w:t>
      </w:r>
      <w:r w:rsidRPr="00C970C2">
        <w:t>：指定下载目录</w:t>
      </w:r>
      <w:r w:rsidRPr="00C970C2">
        <w:rPr>
          <w:rFonts w:hint="eastAsia"/>
        </w:rPr>
        <w:t>；</w:t>
      </w:r>
    </w:p>
    <w:p w14:paraId="62077DA3" w14:textId="77777777" w:rsidR="00F23E6D" w:rsidRPr="00C970C2" w:rsidRDefault="00F23E6D" w:rsidP="006F063E">
      <w:pPr>
        <w:pStyle w:val="4a"/>
        <w:numPr>
          <w:ilvl w:val="0"/>
          <w:numId w:val="18"/>
        </w:numPr>
      </w:pPr>
      <w:r w:rsidRPr="00C970C2">
        <w:t>-O</w:t>
      </w:r>
      <w:r w:rsidRPr="00C970C2">
        <w:t>：变更下载文件名</w:t>
      </w:r>
      <w:r w:rsidRPr="00C970C2">
        <w:rPr>
          <w:rFonts w:hint="eastAsia"/>
        </w:rPr>
        <w:t>；</w:t>
      </w:r>
    </w:p>
    <w:p w14:paraId="546BB4A0" w14:textId="77777777" w:rsidR="00F23E6D" w:rsidRPr="00C970C2" w:rsidRDefault="00F23E6D" w:rsidP="006F063E">
      <w:pPr>
        <w:pStyle w:val="4a"/>
        <w:numPr>
          <w:ilvl w:val="0"/>
          <w:numId w:val="18"/>
        </w:numPr>
      </w:pPr>
      <w:r w:rsidRPr="00C970C2">
        <w:t>--ftp-user --ftp-password</w:t>
      </w:r>
      <w:r w:rsidRPr="00C970C2">
        <w:t>：使用</w:t>
      </w:r>
      <w:r w:rsidRPr="00C970C2">
        <w:t>FTP</w:t>
      </w:r>
      <w:r w:rsidRPr="00C970C2">
        <w:t>用户认证下载</w:t>
      </w:r>
      <w:r w:rsidRPr="00C970C2">
        <w:rPr>
          <w:rFonts w:hint="eastAsia"/>
        </w:rPr>
        <w:t>。</w:t>
      </w:r>
    </w:p>
    <w:p w14:paraId="42FD32DE" w14:textId="77777777" w:rsidR="00F23E6D" w:rsidRPr="00C970C2" w:rsidRDefault="00F23E6D" w:rsidP="00B424A0">
      <w:pPr>
        <w:pStyle w:val="1e"/>
      </w:pPr>
      <w:r w:rsidRPr="00C970C2">
        <w:t>参数说明</w:t>
      </w:r>
      <w:r w:rsidRPr="00C970C2">
        <w:t>:</w:t>
      </w:r>
    </w:p>
    <w:p w14:paraId="06955933" w14:textId="77777777" w:rsidR="00F23E6D" w:rsidRPr="00C970C2" w:rsidRDefault="00F23E6D" w:rsidP="006F063E">
      <w:pPr>
        <w:pStyle w:val="4a"/>
        <w:numPr>
          <w:ilvl w:val="0"/>
          <w:numId w:val="18"/>
        </w:numPr>
      </w:pPr>
      <w:r w:rsidRPr="00C970C2">
        <w:t>指定的文件下载</w:t>
      </w:r>
      <w:r w:rsidRPr="00C970C2">
        <w:t>URL</w:t>
      </w:r>
      <w:r w:rsidRPr="00C970C2">
        <w:t>地址</w:t>
      </w:r>
      <w:r w:rsidRPr="00C970C2">
        <w:rPr>
          <w:rFonts w:hint="eastAsia"/>
        </w:rPr>
        <w:t>。</w:t>
      </w:r>
    </w:p>
    <w:p w14:paraId="2A8BB83E" w14:textId="77777777" w:rsidR="00F23E6D" w:rsidRPr="00C970C2" w:rsidRDefault="00F23E6D" w:rsidP="00B424A0">
      <w:pPr>
        <w:pStyle w:val="1e"/>
      </w:pPr>
      <w:r w:rsidRPr="00C970C2">
        <w:t>命令示例：</w:t>
      </w:r>
    </w:p>
    <w:p w14:paraId="4D27FDA3" w14:textId="77777777" w:rsidR="00F23E6D" w:rsidRPr="00C970C2" w:rsidRDefault="00F23E6D" w:rsidP="006F063E">
      <w:pPr>
        <w:pStyle w:val="4a"/>
        <w:numPr>
          <w:ilvl w:val="0"/>
          <w:numId w:val="18"/>
        </w:numPr>
      </w:pPr>
      <w:r w:rsidRPr="00C970C2">
        <w:t>下载</w:t>
      </w:r>
      <w:r w:rsidRPr="00C970C2">
        <w:t>openGauss</w:t>
      </w:r>
      <w:r w:rsidRPr="00C970C2">
        <w:t>数据库安装文件到当前文件夹：</w:t>
      </w:r>
    </w:p>
    <w:p w14:paraId="123A2B43" w14:textId="77777777" w:rsidR="00F23E6D" w:rsidRPr="00C970C2" w:rsidRDefault="00F23E6D" w:rsidP="00F23E6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kern w:val="2"/>
          <w:sz w:val="18"/>
          <w:szCs w:val="18"/>
          <w:shd w:val="pct15" w:color="auto" w:fill="FFFFFF"/>
          <w:lang w:eastAsia="en-US"/>
        </w:rPr>
      </w:pPr>
      <w:r w:rsidRPr="00C970C2">
        <w:rPr>
          <w:rFonts w:ascii="Huawei Sans" w:eastAsia="方正兰亭黑简体" w:hAnsi="Huawei Sans" w:cs="Huawei Sans"/>
          <w:bCs/>
          <w:spacing w:val="-4"/>
          <w:kern w:val="2"/>
          <w:sz w:val="18"/>
          <w:szCs w:val="18"/>
          <w:shd w:val="pct15" w:color="auto" w:fill="FFFFFF"/>
          <w:lang w:eastAsia="en-US"/>
        </w:rPr>
        <w:t xml:space="preserve">wget </w:t>
      </w:r>
      <w:hyperlink r:id="rId267" w:history="1">
        <w:r w:rsidRPr="00C970C2">
          <w:rPr>
            <w:rFonts w:ascii="Huawei Sans" w:eastAsia="方正兰亭黑简体" w:hAnsi="Huawei Sans" w:cs="Huawei Sans"/>
            <w:bCs/>
            <w:spacing w:val="-4"/>
            <w:kern w:val="2"/>
            <w:sz w:val="18"/>
            <w:szCs w:val="18"/>
            <w:shd w:val="pct15" w:color="auto" w:fill="FFFFFF"/>
            <w:lang w:eastAsia="en-US"/>
          </w:rPr>
          <w:t>https://opengauss.obs.cn-south-1.myhuaweicloud.com/1.0.0/x86/openGauss-1.0.0-CentOS-64bit.tar.gz</w:t>
        </w:r>
      </w:hyperlink>
    </w:p>
    <w:p w14:paraId="5C9A6309" w14:textId="77777777" w:rsidR="00F23E6D" w:rsidRPr="00C970C2" w:rsidRDefault="00F23E6D" w:rsidP="006F063E">
      <w:pPr>
        <w:pStyle w:val="4a"/>
        <w:numPr>
          <w:ilvl w:val="0"/>
          <w:numId w:val="18"/>
        </w:numPr>
      </w:pPr>
      <w:r w:rsidRPr="00C970C2">
        <w:t>使用</w:t>
      </w:r>
      <w:r w:rsidRPr="00C970C2">
        <w:t>wget</w:t>
      </w:r>
      <w:r w:rsidRPr="00C970C2">
        <w:t>断点续传</w:t>
      </w:r>
      <w:r w:rsidRPr="00C970C2">
        <w:rPr>
          <w:rFonts w:hint="eastAsia"/>
        </w:rPr>
        <w:t>：</w:t>
      </w:r>
    </w:p>
    <w:p w14:paraId="29D624DE" w14:textId="77777777" w:rsidR="00F23E6D" w:rsidRPr="00C970C2" w:rsidRDefault="00F23E6D" w:rsidP="00F23E6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kern w:val="2"/>
          <w:sz w:val="18"/>
          <w:szCs w:val="18"/>
          <w:shd w:val="pct15" w:color="auto" w:fill="FFFFFF"/>
          <w:lang w:eastAsia="en-US"/>
        </w:rPr>
      </w:pPr>
      <w:r w:rsidRPr="00C970C2">
        <w:rPr>
          <w:rFonts w:ascii="Huawei Sans" w:eastAsia="方正兰亭黑简体" w:hAnsi="Huawei Sans" w:cs="Huawei Sans"/>
          <w:bCs/>
          <w:spacing w:val="-4"/>
          <w:kern w:val="2"/>
          <w:sz w:val="18"/>
          <w:szCs w:val="18"/>
          <w:shd w:val="pct15" w:color="auto" w:fill="FFFFFF"/>
          <w:lang w:eastAsia="en-US"/>
        </w:rPr>
        <w:t xml:space="preserve">wget –c </w:t>
      </w:r>
      <w:hyperlink r:id="rId268" w:history="1">
        <w:r w:rsidRPr="00C970C2">
          <w:rPr>
            <w:rFonts w:ascii="Huawei Sans" w:eastAsia="方正兰亭黑简体" w:hAnsi="Huawei Sans" w:cs="Huawei Sans"/>
            <w:bCs/>
            <w:spacing w:val="-4"/>
            <w:kern w:val="2"/>
            <w:sz w:val="18"/>
            <w:szCs w:val="18"/>
            <w:shd w:val="pct15" w:color="auto" w:fill="FFFFFF"/>
            <w:lang w:eastAsia="en-US"/>
          </w:rPr>
          <w:t>https://opengauss.obs.cn-south-1.myhuaweicloud.com/1.0.0/x86/openGauss-1.0.0-CentOS-64bit.tar.gz</w:t>
        </w:r>
      </w:hyperlink>
    </w:p>
    <w:p w14:paraId="17510EE6" w14:textId="77777777" w:rsidR="00F23E6D" w:rsidRPr="00C970C2" w:rsidRDefault="00F23E6D" w:rsidP="006F063E">
      <w:pPr>
        <w:pStyle w:val="3"/>
      </w:pPr>
      <w:bookmarkStart w:id="176" w:name="_Toc51057489"/>
      <w:bookmarkStart w:id="177" w:name="_Toc51158855"/>
      <w:bookmarkStart w:id="178" w:name="_Toc51335100"/>
      <w:bookmarkStart w:id="179" w:name="_Toc67402027"/>
      <w:r w:rsidRPr="00C970C2">
        <w:t>ln</w:t>
      </w:r>
      <w:bookmarkEnd w:id="176"/>
      <w:bookmarkEnd w:id="177"/>
      <w:bookmarkEnd w:id="178"/>
      <w:bookmarkEnd w:id="179"/>
    </w:p>
    <w:p w14:paraId="1BB55484" w14:textId="77777777" w:rsidR="00F23E6D" w:rsidRPr="00C970C2" w:rsidRDefault="00F23E6D" w:rsidP="00B424A0">
      <w:pPr>
        <w:pStyle w:val="1e"/>
      </w:pPr>
      <w:r w:rsidRPr="00C970C2">
        <w:t>为某一个文件在另外一个位置建立一个同步的链接（软硬链接，不带选项为硬链接）。</w:t>
      </w:r>
    </w:p>
    <w:p w14:paraId="1677FFF5" w14:textId="77777777" w:rsidR="00F23E6D" w:rsidRPr="00C970C2" w:rsidRDefault="00F23E6D" w:rsidP="00B424A0">
      <w:pPr>
        <w:pStyle w:val="1e"/>
      </w:pPr>
      <w:r w:rsidRPr="00C970C2">
        <w:t>当需要在不同的目录，用到相同的文件时，就不需要在每一个需要要的目录下都放一个必须相同的文件，我们只要在某个固定的目录，放上该文件，然后在</w:t>
      </w:r>
      <w:r w:rsidRPr="00C970C2">
        <w:t xml:space="preserve"> </w:t>
      </w:r>
      <w:r w:rsidRPr="00C970C2">
        <w:t>其它的目录下用</w:t>
      </w:r>
      <w:r w:rsidRPr="00C970C2">
        <w:t>ln</w:t>
      </w:r>
      <w:r w:rsidRPr="00C970C2">
        <w:t>命令链接（</w:t>
      </w:r>
      <w:r w:rsidRPr="00C970C2">
        <w:t>link</w:t>
      </w:r>
      <w:r w:rsidRPr="00C970C2">
        <w:t>）它就可以，不必重复的占用磁盘空间。</w:t>
      </w:r>
    </w:p>
    <w:p w14:paraId="14A30FBB" w14:textId="77777777" w:rsidR="00F23E6D" w:rsidRPr="00C970C2" w:rsidRDefault="00F23E6D" w:rsidP="00B424A0">
      <w:pPr>
        <w:pStyle w:val="1e"/>
      </w:pPr>
      <w:r w:rsidRPr="00C970C2">
        <w:t>命令语法：</w:t>
      </w:r>
    </w:p>
    <w:p w14:paraId="4E9F357A" w14:textId="77777777" w:rsidR="00F23E6D" w:rsidRPr="00C970C2" w:rsidRDefault="00F23E6D" w:rsidP="00F23E6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kern w:val="2"/>
          <w:sz w:val="18"/>
          <w:szCs w:val="18"/>
          <w:shd w:val="pct15" w:color="auto" w:fill="FFFFFF"/>
        </w:rPr>
      </w:pPr>
      <w:r w:rsidRPr="00C970C2">
        <w:rPr>
          <w:rFonts w:ascii="Huawei Sans" w:eastAsia="方正兰亭黑简体" w:hAnsi="Huawei Sans" w:cs="Huawei Sans"/>
          <w:bCs/>
          <w:spacing w:val="-4"/>
          <w:kern w:val="2"/>
          <w:sz w:val="18"/>
          <w:szCs w:val="18"/>
          <w:shd w:val="pct15" w:color="auto" w:fill="FFFFFF"/>
        </w:rPr>
        <w:t>ln [</w:t>
      </w:r>
      <w:r w:rsidRPr="00C970C2">
        <w:rPr>
          <w:rFonts w:ascii="Huawei Sans" w:eastAsia="方正兰亭黑简体" w:hAnsi="Huawei Sans" w:cs="Huawei Sans"/>
          <w:bCs/>
          <w:spacing w:val="-4"/>
          <w:kern w:val="2"/>
          <w:sz w:val="18"/>
          <w:szCs w:val="18"/>
          <w:shd w:val="pct15" w:color="auto" w:fill="FFFFFF"/>
        </w:rPr>
        <w:t>选项</w:t>
      </w:r>
      <w:r w:rsidRPr="00C970C2">
        <w:rPr>
          <w:rFonts w:ascii="Huawei Sans" w:eastAsia="方正兰亭黑简体" w:hAnsi="Huawei Sans" w:cs="Huawei Sans"/>
          <w:bCs/>
          <w:spacing w:val="-4"/>
          <w:kern w:val="2"/>
          <w:sz w:val="18"/>
          <w:szCs w:val="18"/>
          <w:shd w:val="pct15" w:color="auto" w:fill="FFFFFF"/>
        </w:rPr>
        <w:t xml:space="preserve">] </w:t>
      </w:r>
      <w:r w:rsidRPr="00C970C2">
        <w:rPr>
          <w:rFonts w:ascii="Huawei Sans" w:eastAsia="方正兰亭黑简体" w:hAnsi="Huawei Sans" w:cs="Huawei Sans"/>
          <w:bCs/>
          <w:spacing w:val="-4"/>
          <w:kern w:val="2"/>
          <w:sz w:val="18"/>
          <w:szCs w:val="18"/>
          <w:shd w:val="pct15" w:color="auto" w:fill="FFFFFF"/>
        </w:rPr>
        <w:t>参数</w:t>
      </w:r>
      <w:r w:rsidRPr="00C970C2">
        <w:rPr>
          <w:rFonts w:ascii="Huawei Sans" w:eastAsia="方正兰亭黑简体" w:hAnsi="Huawei Sans" w:cs="Huawei Sans"/>
          <w:bCs/>
          <w:spacing w:val="-4"/>
          <w:kern w:val="2"/>
          <w:sz w:val="18"/>
          <w:szCs w:val="18"/>
          <w:shd w:val="pct15" w:color="auto" w:fill="FFFFFF"/>
        </w:rPr>
        <w:t xml:space="preserve">1 </w:t>
      </w:r>
      <w:r w:rsidRPr="00C970C2">
        <w:rPr>
          <w:rFonts w:ascii="Huawei Sans" w:eastAsia="方正兰亭黑简体" w:hAnsi="Huawei Sans" w:cs="Huawei Sans"/>
          <w:bCs/>
          <w:spacing w:val="-4"/>
          <w:kern w:val="2"/>
          <w:sz w:val="18"/>
          <w:szCs w:val="18"/>
          <w:shd w:val="pct15" w:color="auto" w:fill="FFFFFF"/>
        </w:rPr>
        <w:t>参数</w:t>
      </w:r>
      <w:r w:rsidRPr="00C970C2">
        <w:rPr>
          <w:rFonts w:ascii="Huawei Sans" w:eastAsia="方正兰亭黑简体" w:hAnsi="Huawei Sans" w:cs="Huawei Sans"/>
          <w:bCs/>
          <w:spacing w:val="-4"/>
          <w:kern w:val="2"/>
          <w:sz w:val="18"/>
          <w:szCs w:val="18"/>
          <w:shd w:val="pct15" w:color="auto" w:fill="FFFFFF"/>
        </w:rPr>
        <w:t>2</w:t>
      </w:r>
    </w:p>
    <w:p w14:paraId="4CD35A2B" w14:textId="77777777" w:rsidR="00F23E6D" w:rsidRPr="00C970C2" w:rsidRDefault="00F23E6D" w:rsidP="00B424A0">
      <w:pPr>
        <w:pStyle w:val="1e"/>
      </w:pPr>
      <w:r w:rsidRPr="00C970C2">
        <w:t>常用选项：</w:t>
      </w:r>
    </w:p>
    <w:p w14:paraId="6336FD15" w14:textId="77777777" w:rsidR="00F23E6D" w:rsidRPr="00C970C2" w:rsidRDefault="00F23E6D" w:rsidP="006F063E">
      <w:pPr>
        <w:pStyle w:val="4a"/>
        <w:numPr>
          <w:ilvl w:val="0"/>
          <w:numId w:val="18"/>
        </w:numPr>
      </w:pPr>
      <w:r w:rsidRPr="00C970C2">
        <w:t>-b  --</w:t>
      </w:r>
      <w:r w:rsidRPr="00C970C2">
        <w:t>删除，覆盖以前建立的链接</w:t>
      </w:r>
      <w:r w:rsidRPr="00C970C2">
        <w:rPr>
          <w:rFonts w:hint="eastAsia"/>
        </w:rPr>
        <w:t>；</w:t>
      </w:r>
    </w:p>
    <w:p w14:paraId="4F980A2F" w14:textId="77777777" w:rsidR="00F23E6D" w:rsidRPr="00C970C2" w:rsidRDefault="00F23E6D" w:rsidP="006F063E">
      <w:pPr>
        <w:pStyle w:val="4a"/>
        <w:numPr>
          <w:ilvl w:val="0"/>
          <w:numId w:val="18"/>
        </w:numPr>
      </w:pPr>
      <w:r w:rsidRPr="00C970C2">
        <w:t>-d  --</w:t>
      </w:r>
      <w:r w:rsidRPr="00C970C2">
        <w:t>允许超级用户制作目录的硬链接</w:t>
      </w:r>
      <w:r w:rsidRPr="00C970C2">
        <w:rPr>
          <w:rFonts w:hint="eastAsia"/>
        </w:rPr>
        <w:t>；</w:t>
      </w:r>
    </w:p>
    <w:p w14:paraId="16CB9B12" w14:textId="77777777" w:rsidR="00F23E6D" w:rsidRPr="00C970C2" w:rsidRDefault="00F23E6D" w:rsidP="006F063E">
      <w:pPr>
        <w:pStyle w:val="4a"/>
        <w:numPr>
          <w:ilvl w:val="0"/>
          <w:numId w:val="18"/>
        </w:numPr>
      </w:pPr>
      <w:r w:rsidRPr="00C970C2">
        <w:t>-s  --</w:t>
      </w:r>
      <w:r w:rsidRPr="00C970C2">
        <w:t>软链接</w:t>
      </w:r>
      <w:r w:rsidRPr="00C970C2">
        <w:t>(</w:t>
      </w:r>
      <w:r w:rsidRPr="00C970C2">
        <w:t>符号链接</w:t>
      </w:r>
      <w:r w:rsidRPr="00C970C2">
        <w:t>)</w:t>
      </w:r>
      <w:r w:rsidRPr="00C970C2">
        <w:t>。</w:t>
      </w:r>
    </w:p>
    <w:p w14:paraId="1C08CDE5" w14:textId="77777777" w:rsidR="00F23E6D" w:rsidRPr="00C970C2" w:rsidRDefault="00F23E6D" w:rsidP="00B424A0">
      <w:pPr>
        <w:pStyle w:val="1e"/>
      </w:pPr>
      <w:r w:rsidRPr="00C970C2">
        <w:t>参数说明：</w:t>
      </w:r>
    </w:p>
    <w:p w14:paraId="18CF8131" w14:textId="77777777" w:rsidR="00F23E6D" w:rsidRPr="00C970C2" w:rsidRDefault="00F23E6D" w:rsidP="006F063E">
      <w:pPr>
        <w:pStyle w:val="4a"/>
        <w:numPr>
          <w:ilvl w:val="0"/>
          <w:numId w:val="18"/>
        </w:numPr>
      </w:pPr>
      <w:r w:rsidRPr="00C970C2">
        <w:t>参数</w:t>
      </w:r>
      <w:r w:rsidRPr="00C970C2">
        <w:t>1</w:t>
      </w:r>
      <w:r w:rsidRPr="00C970C2">
        <w:t>：源文件或目录。</w:t>
      </w:r>
    </w:p>
    <w:p w14:paraId="6B9BF4B6" w14:textId="77777777" w:rsidR="00F23E6D" w:rsidRPr="00C970C2" w:rsidRDefault="00F23E6D" w:rsidP="006F063E">
      <w:pPr>
        <w:pStyle w:val="4a"/>
        <w:numPr>
          <w:ilvl w:val="0"/>
          <w:numId w:val="18"/>
        </w:numPr>
      </w:pPr>
      <w:r w:rsidRPr="00C970C2">
        <w:t>参数</w:t>
      </w:r>
      <w:r w:rsidRPr="00C970C2">
        <w:t>2</w:t>
      </w:r>
      <w:r w:rsidRPr="00C970C2">
        <w:t>：被链接的文件或目录。</w:t>
      </w:r>
    </w:p>
    <w:p w14:paraId="5907E7FF" w14:textId="77777777" w:rsidR="00F23E6D" w:rsidRPr="00C970C2" w:rsidRDefault="00F23E6D" w:rsidP="00B424A0">
      <w:pPr>
        <w:pStyle w:val="1e"/>
      </w:pPr>
      <w:r w:rsidRPr="00C970C2">
        <w:lastRenderedPageBreak/>
        <w:t>命令示例：</w:t>
      </w:r>
    </w:p>
    <w:p w14:paraId="1F5C0179" w14:textId="77777777" w:rsidR="00F23E6D" w:rsidRPr="00C970C2" w:rsidRDefault="00F23E6D" w:rsidP="006F063E">
      <w:pPr>
        <w:pStyle w:val="4a"/>
        <w:numPr>
          <w:ilvl w:val="0"/>
          <w:numId w:val="18"/>
        </w:numPr>
      </w:pPr>
      <w:r w:rsidRPr="00C970C2">
        <w:t>为</w:t>
      </w:r>
      <w:r w:rsidRPr="00C970C2">
        <w:t>python3</w:t>
      </w:r>
      <w:r w:rsidRPr="00C970C2">
        <w:t>文件创建软链接</w:t>
      </w:r>
      <w:r w:rsidRPr="00C970C2">
        <w:t>/usr/bin/python</w:t>
      </w:r>
      <w:r w:rsidRPr="00C970C2">
        <w:t>，如果</w:t>
      </w:r>
      <w:r w:rsidRPr="00C970C2">
        <w:t>python3</w:t>
      </w:r>
      <w:r w:rsidRPr="00C970C2">
        <w:t>丢失，</w:t>
      </w:r>
      <w:r w:rsidRPr="00C970C2">
        <w:t>/usr/bin/python</w:t>
      </w:r>
      <w:r w:rsidRPr="00C970C2">
        <w:t>将失效：</w:t>
      </w:r>
    </w:p>
    <w:p w14:paraId="27B13EA6" w14:textId="77777777" w:rsidR="00F23E6D" w:rsidRPr="00C970C2" w:rsidRDefault="00F23E6D" w:rsidP="00F23E6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kern w:val="2"/>
          <w:sz w:val="18"/>
          <w:szCs w:val="18"/>
          <w:shd w:val="pct15" w:color="auto" w:fill="FFFFFF"/>
          <w:lang w:eastAsia="en-US"/>
        </w:rPr>
      </w:pPr>
      <w:r w:rsidRPr="00C970C2">
        <w:rPr>
          <w:rFonts w:ascii="Huawei Sans" w:eastAsia="方正兰亭黑简体" w:hAnsi="Huawei Sans" w:cs="Huawei Sans"/>
          <w:bCs/>
          <w:spacing w:val="-4"/>
          <w:kern w:val="2"/>
          <w:sz w:val="18"/>
          <w:szCs w:val="18"/>
          <w:shd w:val="pct15" w:color="auto" w:fill="FFFFFF"/>
          <w:lang w:eastAsia="en-US"/>
        </w:rPr>
        <w:t>ln -s python3 /usr/bin/python</w:t>
      </w:r>
    </w:p>
    <w:p w14:paraId="55BD28EA" w14:textId="77777777" w:rsidR="00F23E6D" w:rsidRPr="00C970C2" w:rsidRDefault="00F23E6D" w:rsidP="006F063E">
      <w:pPr>
        <w:pStyle w:val="4a"/>
        <w:numPr>
          <w:ilvl w:val="0"/>
          <w:numId w:val="18"/>
        </w:numPr>
      </w:pPr>
      <w:r w:rsidRPr="00C970C2">
        <w:t>为</w:t>
      </w:r>
      <w:r w:rsidRPr="00C970C2">
        <w:t>python3</w:t>
      </w:r>
      <w:r w:rsidRPr="00C970C2">
        <w:t>创建硬链接</w:t>
      </w:r>
      <w:r w:rsidRPr="00C970C2">
        <w:t>/usr/bin/python</w:t>
      </w:r>
      <w:r w:rsidRPr="00C970C2">
        <w:t>，</w:t>
      </w:r>
      <w:r w:rsidRPr="00C970C2">
        <w:t>python3</w:t>
      </w:r>
      <w:r w:rsidRPr="00C970C2">
        <w:t>与</w:t>
      </w:r>
      <w:r w:rsidRPr="00C970C2">
        <w:t>/usr/bin/python</w:t>
      </w:r>
      <w:r w:rsidRPr="00C970C2">
        <w:t>的各项属性相同：</w:t>
      </w:r>
    </w:p>
    <w:p w14:paraId="54D78534" w14:textId="77777777" w:rsidR="00F23E6D" w:rsidRPr="00C970C2" w:rsidRDefault="00F23E6D" w:rsidP="00F23E6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kern w:val="2"/>
          <w:sz w:val="18"/>
          <w:szCs w:val="18"/>
          <w:shd w:val="pct15" w:color="auto" w:fill="FFFFFF"/>
          <w:lang w:eastAsia="en-US"/>
        </w:rPr>
      </w:pPr>
      <w:r w:rsidRPr="00C970C2">
        <w:rPr>
          <w:rFonts w:ascii="Huawei Sans" w:eastAsia="方正兰亭黑简体" w:hAnsi="Huawei Sans" w:cs="Huawei Sans"/>
          <w:bCs/>
          <w:spacing w:val="-4"/>
          <w:kern w:val="2"/>
          <w:sz w:val="18"/>
          <w:szCs w:val="18"/>
          <w:shd w:val="pct15" w:color="auto" w:fill="FFFFFF"/>
          <w:lang w:eastAsia="en-US"/>
        </w:rPr>
        <w:t>ln python3 /usr/bin/python</w:t>
      </w:r>
    </w:p>
    <w:p w14:paraId="6B1E00D1" w14:textId="77777777" w:rsidR="00F23E6D" w:rsidRPr="00C970C2" w:rsidRDefault="00F23E6D" w:rsidP="00F23E6D">
      <w:pPr>
        <w:topLinePunct w:val="0"/>
        <w:adjustRightInd/>
        <w:ind w:left="1260"/>
        <w:rPr>
          <w:rFonts w:ascii="Huawei Sans" w:eastAsia="方正兰亭黑简体" w:hAnsi="Huawei Sans" w:cs="Huawei Sans"/>
          <w:bCs/>
          <w:sz w:val="21"/>
        </w:rPr>
      </w:pPr>
    </w:p>
    <w:p w14:paraId="79124576" w14:textId="77777777" w:rsidR="00F23E6D" w:rsidRPr="00C970C2" w:rsidRDefault="00F23E6D" w:rsidP="006F063E">
      <w:pPr>
        <w:pStyle w:val="3"/>
      </w:pPr>
      <w:bookmarkStart w:id="180" w:name="_Toc51057490"/>
      <w:bookmarkStart w:id="181" w:name="_Toc51158856"/>
      <w:bookmarkStart w:id="182" w:name="_Toc51335101"/>
      <w:bookmarkStart w:id="183" w:name="_Toc67402028"/>
      <w:r w:rsidRPr="00C970C2">
        <w:t>mkdir</w:t>
      </w:r>
      <w:bookmarkEnd w:id="180"/>
      <w:bookmarkEnd w:id="181"/>
      <w:bookmarkEnd w:id="182"/>
      <w:bookmarkEnd w:id="183"/>
    </w:p>
    <w:p w14:paraId="4CFFC3AA" w14:textId="77777777" w:rsidR="00F23E6D" w:rsidRPr="00C970C2" w:rsidRDefault="00F23E6D" w:rsidP="00B424A0">
      <w:pPr>
        <w:pStyle w:val="1e"/>
      </w:pPr>
      <w:r w:rsidRPr="00C970C2">
        <w:t>创建指定的名称的目录，要求创建目录的用户在当前目录中具有写权限，并且指定的目录名不能是当前目录中已有的目录。</w:t>
      </w:r>
    </w:p>
    <w:p w14:paraId="0B023E15" w14:textId="77777777" w:rsidR="00F23E6D" w:rsidRPr="00C970C2" w:rsidRDefault="00F23E6D" w:rsidP="00B424A0">
      <w:pPr>
        <w:pStyle w:val="1e"/>
      </w:pPr>
      <w:r w:rsidRPr="00C970C2">
        <w:t>命令语法：</w:t>
      </w:r>
    </w:p>
    <w:p w14:paraId="70145FA0" w14:textId="77777777" w:rsidR="00F23E6D" w:rsidRPr="00C970C2" w:rsidRDefault="00F23E6D" w:rsidP="00F23E6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kern w:val="2"/>
          <w:sz w:val="18"/>
          <w:szCs w:val="18"/>
          <w:shd w:val="pct15" w:color="auto" w:fill="FFFFFF"/>
        </w:rPr>
      </w:pPr>
      <w:r w:rsidRPr="00C970C2">
        <w:rPr>
          <w:rFonts w:ascii="Huawei Sans" w:eastAsia="方正兰亭黑简体" w:hAnsi="Huawei Sans" w:cs="Huawei Sans"/>
          <w:bCs/>
          <w:spacing w:val="-4"/>
          <w:kern w:val="2"/>
          <w:sz w:val="18"/>
          <w:szCs w:val="18"/>
          <w:shd w:val="pct15" w:color="auto" w:fill="FFFFFF"/>
        </w:rPr>
        <w:t>mkdir [</w:t>
      </w:r>
      <w:r w:rsidRPr="00C970C2">
        <w:rPr>
          <w:rFonts w:ascii="Huawei Sans" w:eastAsia="方正兰亭黑简体" w:hAnsi="Huawei Sans" w:cs="Huawei Sans"/>
          <w:bCs/>
          <w:spacing w:val="-4"/>
          <w:kern w:val="2"/>
          <w:sz w:val="18"/>
          <w:szCs w:val="18"/>
          <w:shd w:val="pct15" w:color="auto" w:fill="FFFFFF"/>
        </w:rPr>
        <w:t>选项</w:t>
      </w:r>
      <w:r w:rsidRPr="00C970C2">
        <w:rPr>
          <w:rFonts w:ascii="Huawei Sans" w:eastAsia="方正兰亭黑简体" w:hAnsi="Huawei Sans" w:cs="Huawei Sans"/>
          <w:bCs/>
          <w:spacing w:val="-4"/>
          <w:kern w:val="2"/>
          <w:sz w:val="18"/>
          <w:szCs w:val="18"/>
          <w:shd w:val="pct15" w:color="auto" w:fill="FFFFFF"/>
        </w:rPr>
        <w:t>] [</w:t>
      </w:r>
      <w:r w:rsidRPr="00C970C2">
        <w:rPr>
          <w:rFonts w:ascii="Huawei Sans" w:eastAsia="方正兰亭黑简体" w:hAnsi="Huawei Sans" w:cs="Huawei Sans"/>
          <w:bCs/>
          <w:spacing w:val="-4"/>
          <w:kern w:val="2"/>
          <w:sz w:val="18"/>
          <w:szCs w:val="18"/>
          <w:shd w:val="pct15" w:color="auto" w:fill="FFFFFF"/>
        </w:rPr>
        <w:t>参数</w:t>
      </w:r>
      <w:r w:rsidRPr="00C970C2">
        <w:rPr>
          <w:rFonts w:ascii="Huawei Sans" w:eastAsia="方正兰亭黑简体" w:hAnsi="Huawei Sans" w:cs="Huawei Sans"/>
          <w:bCs/>
          <w:spacing w:val="-4"/>
          <w:kern w:val="2"/>
          <w:sz w:val="18"/>
          <w:szCs w:val="18"/>
          <w:shd w:val="pct15" w:color="auto" w:fill="FFFFFF"/>
        </w:rPr>
        <w:t>]</w:t>
      </w:r>
    </w:p>
    <w:p w14:paraId="58A57F93" w14:textId="77777777" w:rsidR="00F23E6D" w:rsidRPr="00C970C2" w:rsidRDefault="00F23E6D" w:rsidP="00B424A0">
      <w:pPr>
        <w:pStyle w:val="1e"/>
      </w:pPr>
      <w:r w:rsidRPr="00C970C2">
        <w:t>常用选项：</w:t>
      </w:r>
    </w:p>
    <w:p w14:paraId="601C0D62" w14:textId="77777777" w:rsidR="00F23E6D" w:rsidRPr="00C970C2" w:rsidRDefault="00F23E6D" w:rsidP="006F063E">
      <w:pPr>
        <w:pStyle w:val="4a"/>
        <w:numPr>
          <w:ilvl w:val="0"/>
          <w:numId w:val="18"/>
        </w:numPr>
      </w:pPr>
      <w:r w:rsidRPr="00C970C2">
        <w:t>-p --</w:t>
      </w:r>
      <w:r w:rsidRPr="00C970C2">
        <w:t>可以是一个路径名称。此时若路径中的某些目录尚不存在</w:t>
      </w:r>
      <w:r w:rsidRPr="00C970C2">
        <w:t>,</w:t>
      </w:r>
      <w:r w:rsidRPr="00C970C2">
        <w:t>加上此选项后</w:t>
      </w:r>
      <w:r w:rsidRPr="00C970C2">
        <w:t>,</w:t>
      </w:r>
      <w:r w:rsidRPr="00C970C2">
        <w:t>系统将自动建立好那些尚不存在的目录</w:t>
      </w:r>
      <w:r w:rsidRPr="00C970C2">
        <w:t>,</w:t>
      </w:r>
      <w:r w:rsidRPr="00C970C2">
        <w:t>即一次可以建立多个目录（递归）</w:t>
      </w:r>
      <w:r w:rsidRPr="00C970C2">
        <w:rPr>
          <w:rFonts w:hint="eastAsia"/>
        </w:rPr>
        <w:t>；</w:t>
      </w:r>
    </w:p>
    <w:p w14:paraId="2F3A406B" w14:textId="77777777" w:rsidR="00F23E6D" w:rsidRPr="00C970C2" w:rsidRDefault="00F23E6D" w:rsidP="006F063E">
      <w:pPr>
        <w:pStyle w:val="4a"/>
        <w:numPr>
          <w:ilvl w:val="0"/>
          <w:numId w:val="18"/>
        </w:numPr>
      </w:pPr>
      <w:r w:rsidRPr="00C970C2">
        <w:t>-v --</w:t>
      </w:r>
      <w:r w:rsidRPr="00C970C2">
        <w:t>每次创建新目录都显示信息</w:t>
      </w:r>
      <w:r w:rsidRPr="00C970C2">
        <w:rPr>
          <w:rFonts w:hint="eastAsia"/>
        </w:rPr>
        <w:t>；</w:t>
      </w:r>
    </w:p>
    <w:p w14:paraId="68C61E36" w14:textId="77777777" w:rsidR="00F23E6D" w:rsidRPr="00C970C2" w:rsidRDefault="00F23E6D" w:rsidP="006F063E">
      <w:pPr>
        <w:pStyle w:val="4a"/>
        <w:numPr>
          <w:ilvl w:val="0"/>
          <w:numId w:val="18"/>
        </w:numPr>
      </w:pPr>
      <w:r w:rsidRPr="00C970C2">
        <w:t>-m --</w:t>
      </w:r>
      <w:r w:rsidRPr="00C970C2">
        <w:t>设定权限</w:t>
      </w:r>
      <w:r w:rsidRPr="00C970C2">
        <w:t>&lt;</w:t>
      </w:r>
      <w:r w:rsidRPr="00C970C2">
        <w:t>模式</w:t>
      </w:r>
      <w:r w:rsidRPr="00C970C2">
        <w:t>&gt; (</w:t>
      </w:r>
      <w:r w:rsidRPr="00C970C2">
        <w:t>类似</w:t>
      </w:r>
      <w:r w:rsidRPr="00C970C2">
        <w:t>chmod)</w:t>
      </w:r>
      <w:r w:rsidRPr="00C970C2">
        <w:t>，而不是</w:t>
      </w:r>
      <w:r w:rsidRPr="00C970C2">
        <w:t>rwxrwxrwx</w:t>
      </w:r>
      <w:r w:rsidRPr="00C970C2">
        <w:t>减</w:t>
      </w:r>
      <w:r w:rsidRPr="00C970C2">
        <w:t>umask</w:t>
      </w:r>
      <w:r w:rsidRPr="00C970C2">
        <w:rPr>
          <w:rFonts w:hint="eastAsia"/>
        </w:rPr>
        <w:t>。</w:t>
      </w:r>
    </w:p>
    <w:p w14:paraId="1381F98D" w14:textId="77777777" w:rsidR="00F23E6D" w:rsidRPr="00C970C2" w:rsidRDefault="00F23E6D" w:rsidP="00B424A0">
      <w:pPr>
        <w:pStyle w:val="1e"/>
      </w:pPr>
      <w:r w:rsidRPr="00C970C2">
        <w:t>参数说明：</w:t>
      </w:r>
    </w:p>
    <w:p w14:paraId="7C4F5A54" w14:textId="77777777" w:rsidR="00F23E6D" w:rsidRPr="00C970C2" w:rsidRDefault="00F23E6D" w:rsidP="006F063E">
      <w:pPr>
        <w:pStyle w:val="4a"/>
        <w:numPr>
          <w:ilvl w:val="0"/>
          <w:numId w:val="18"/>
        </w:numPr>
      </w:pPr>
      <w:r w:rsidRPr="00C970C2">
        <w:t>需要创建的目录</w:t>
      </w:r>
      <w:r w:rsidRPr="00C970C2">
        <w:rPr>
          <w:rFonts w:hint="eastAsia"/>
        </w:rPr>
        <w:t>。</w:t>
      </w:r>
    </w:p>
    <w:p w14:paraId="0B494CFE" w14:textId="77777777" w:rsidR="00F23E6D" w:rsidRPr="00C970C2" w:rsidRDefault="00F23E6D" w:rsidP="00B424A0">
      <w:pPr>
        <w:pStyle w:val="1e"/>
      </w:pPr>
      <w:r w:rsidRPr="00C970C2">
        <w:t>命令示例：</w:t>
      </w:r>
    </w:p>
    <w:p w14:paraId="161B6526" w14:textId="77777777" w:rsidR="00F23E6D" w:rsidRPr="00C970C2" w:rsidRDefault="00F23E6D" w:rsidP="006F063E">
      <w:pPr>
        <w:pStyle w:val="4a"/>
        <w:numPr>
          <w:ilvl w:val="0"/>
          <w:numId w:val="18"/>
        </w:numPr>
      </w:pPr>
      <w:r w:rsidRPr="00C970C2">
        <w:t>创建一个空目录：</w:t>
      </w:r>
    </w:p>
    <w:p w14:paraId="3404111D" w14:textId="77777777" w:rsidR="00F23E6D" w:rsidRPr="00C970C2" w:rsidRDefault="00F23E6D" w:rsidP="00F23E6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kern w:val="2"/>
          <w:sz w:val="18"/>
          <w:szCs w:val="18"/>
          <w:shd w:val="pct15" w:color="auto" w:fill="FFFFFF"/>
          <w:lang w:eastAsia="en-US"/>
        </w:rPr>
      </w:pPr>
      <w:r w:rsidRPr="00C970C2">
        <w:rPr>
          <w:rFonts w:ascii="Huawei Sans" w:eastAsia="方正兰亭黑简体" w:hAnsi="Huawei Sans" w:cs="Huawei Sans"/>
          <w:bCs/>
          <w:spacing w:val="-4"/>
          <w:kern w:val="2"/>
          <w:sz w:val="18"/>
          <w:szCs w:val="18"/>
          <w:shd w:val="pct15" w:color="auto" w:fill="FFFFFF"/>
          <w:lang w:eastAsia="en-US"/>
        </w:rPr>
        <w:t>mkdir test</w:t>
      </w:r>
    </w:p>
    <w:p w14:paraId="1B1142C1" w14:textId="77777777" w:rsidR="00F23E6D" w:rsidRPr="00C970C2" w:rsidRDefault="00F23E6D" w:rsidP="006F063E">
      <w:pPr>
        <w:pStyle w:val="4a"/>
        <w:numPr>
          <w:ilvl w:val="0"/>
          <w:numId w:val="18"/>
        </w:numPr>
      </w:pPr>
      <w:r w:rsidRPr="00C970C2">
        <w:t>递归创建多个目录：</w:t>
      </w:r>
    </w:p>
    <w:p w14:paraId="003AA8F4" w14:textId="77777777" w:rsidR="00F23E6D" w:rsidRPr="00C970C2" w:rsidRDefault="00F23E6D" w:rsidP="00F23E6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kern w:val="2"/>
          <w:sz w:val="18"/>
          <w:szCs w:val="18"/>
          <w:shd w:val="pct15" w:color="auto" w:fill="FFFFFF"/>
          <w:lang w:eastAsia="en-US"/>
        </w:rPr>
      </w:pPr>
      <w:r w:rsidRPr="00C970C2">
        <w:rPr>
          <w:rFonts w:ascii="Huawei Sans" w:eastAsia="方正兰亭黑简体" w:hAnsi="Huawei Sans" w:cs="Huawei Sans"/>
          <w:bCs/>
          <w:spacing w:val="-4"/>
          <w:kern w:val="2"/>
          <w:sz w:val="18"/>
          <w:szCs w:val="18"/>
          <w:shd w:val="pct15" w:color="auto" w:fill="FFFFFF"/>
          <w:lang w:eastAsia="en-US"/>
        </w:rPr>
        <w:t>mkdir -p /opt/software/openGauss</w:t>
      </w:r>
    </w:p>
    <w:p w14:paraId="65704D03" w14:textId="77777777" w:rsidR="00F23E6D" w:rsidRPr="00C970C2" w:rsidRDefault="00F23E6D" w:rsidP="006F063E">
      <w:pPr>
        <w:pStyle w:val="4a"/>
        <w:numPr>
          <w:ilvl w:val="0"/>
          <w:numId w:val="18"/>
        </w:numPr>
      </w:pPr>
      <w:r w:rsidRPr="00C970C2">
        <w:t>创建权限为</w:t>
      </w:r>
      <w:r w:rsidRPr="00C970C2">
        <w:t>777</w:t>
      </w:r>
      <w:r w:rsidRPr="00C970C2">
        <w:t>的目录</w:t>
      </w:r>
      <w:r w:rsidRPr="00C970C2">
        <w:t>(</w:t>
      </w:r>
      <w:r w:rsidRPr="00C970C2">
        <w:t>目录的权限为</w:t>
      </w:r>
      <w:r w:rsidRPr="00C970C2">
        <w:t>rwxrwxrwx)</w:t>
      </w:r>
      <w:r w:rsidRPr="00C970C2">
        <w:t>：</w:t>
      </w:r>
    </w:p>
    <w:p w14:paraId="20476B06" w14:textId="77777777" w:rsidR="00F23E6D" w:rsidRPr="00C970C2" w:rsidRDefault="00F23E6D" w:rsidP="00F23E6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kern w:val="2"/>
          <w:sz w:val="18"/>
          <w:szCs w:val="18"/>
          <w:shd w:val="pct15" w:color="auto" w:fill="FFFFFF"/>
          <w:lang w:eastAsia="en-US"/>
        </w:rPr>
      </w:pPr>
      <w:r w:rsidRPr="00C970C2">
        <w:rPr>
          <w:rFonts w:ascii="Huawei Sans" w:eastAsia="方正兰亭黑简体" w:hAnsi="Huawei Sans" w:cs="Huawei Sans"/>
          <w:bCs/>
          <w:spacing w:val="-4"/>
          <w:kern w:val="2"/>
          <w:sz w:val="18"/>
          <w:szCs w:val="18"/>
          <w:shd w:val="pct15" w:color="auto" w:fill="FFFFFF"/>
          <w:lang w:eastAsia="en-US"/>
        </w:rPr>
        <w:t>mkdir –m 777 test</w:t>
      </w:r>
    </w:p>
    <w:p w14:paraId="6EE17B80" w14:textId="77777777" w:rsidR="00F23E6D" w:rsidRPr="00C970C2" w:rsidRDefault="00F23E6D" w:rsidP="006F063E">
      <w:pPr>
        <w:pStyle w:val="3"/>
      </w:pPr>
      <w:bookmarkStart w:id="184" w:name="_Toc51057491"/>
      <w:bookmarkStart w:id="185" w:name="_Toc51158857"/>
      <w:bookmarkStart w:id="186" w:name="_Toc51335102"/>
      <w:bookmarkStart w:id="187" w:name="_Toc67402029"/>
      <w:r w:rsidRPr="00C970C2">
        <w:t>chmod</w:t>
      </w:r>
      <w:bookmarkEnd w:id="184"/>
      <w:bookmarkEnd w:id="185"/>
      <w:bookmarkEnd w:id="186"/>
      <w:bookmarkEnd w:id="187"/>
    </w:p>
    <w:p w14:paraId="5B4BD1CA" w14:textId="77777777" w:rsidR="00F23E6D" w:rsidRPr="00C970C2" w:rsidRDefault="00F23E6D" w:rsidP="00B424A0">
      <w:pPr>
        <w:pStyle w:val="1e"/>
      </w:pPr>
      <w:r w:rsidRPr="00C970C2">
        <w:t>更改文件权限。</w:t>
      </w:r>
    </w:p>
    <w:p w14:paraId="06BC08A1" w14:textId="77777777" w:rsidR="00F23E6D" w:rsidRPr="00C970C2" w:rsidRDefault="00F23E6D" w:rsidP="00B424A0">
      <w:pPr>
        <w:pStyle w:val="1e"/>
      </w:pPr>
      <w:r w:rsidRPr="00C970C2">
        <w:t>命令语法：</w:t>
      </w:r>
    </w:p>
    <w:p w14:paraId="76A3BE95" w14:textId="77777777" w:rsidR="00F23E6D" w:rsidRPr="00C970C2" w:rsidRDefault="00F23E6D" w:rsidP="00F23E6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kern w:val="2"/>
          <w:sz w:val="18"/>
          <w:szCs w:val="18"/>
          <w:shd w:val="pct15" w:color="auto" w:fill="FFFFFF"/>
          <w:lang w:eastAsia="en-US"/>
        </w:rPr>
      </w:pPr>
      <w:r w:rsidRPr="00C970C2">
        <w:rPr>
          <w:rFonts w:ascii="Huawei Sans" w:eastAsia="方正兰亭黑简体" w:hAnsi="Huawei Sans" w:cs="Huawei Sans"/>
          <w:bCs/>
          <w:spacing w:val="-4"/>
          <w:kern w:val="2"/>
          <w:sz w:val="18"/>
          <w:szCs w:val="18"/>
          <w:shd w:val="pct15" w:color="auto" w:fill="FFFFFF"/>
          <w:lang w:eastAsia="en-US"/>
        </w:rPr>
        <w:t>chmod [</w:t>
      </w:r>
      <w:r w:rsidRPr="00C970C2">
        <w:rPr>
          <w:rFonts w:ascii="Huawei Sans" w:eastAsia="方正兰亭黑简体" w:hAnsi="Huawei Sans" w:cs="Huawei Sans"/>
          <w:bCs/>
          <w:spacing w:val="-4"/>
          <w:kern w:val="2"/>
          <w:sz w:val="18"/>
          <w:szCs w:val="18"/>
          <w:shd w:val="pct15" w:color="auto" w:fill="FFFFFF"/>
          <w:lang w:eastAsia="en-US"/>
        </w:rPr>
        <w:t>选项</w:t>
      </w:r>
      <w:r w:rsidRPr="00C970C2">
        <w:rPr>
          <w:rFonts w:ascii="Huawei Sans" w:eastAsia="方正兰亭黑简体" w:hAnsi="Huawei Sans" w:cs="Huawei Sans"/>
          <w:bCs/>
          <w:spacing w:val="-4"/>
          <w:kern w:val="2"/>
          <w:sz w:val="18"/>
          <w:szCs w:val="18"/>
          <w:shd w:val="pct15" w:color="auto" w:fill="FFFFFF"/>
          <w:lang w:eastAsia="en-US"/>
        </w:rPr>
        <w:t>] &lt;mode&gt; &lt;file...&gt;</w:t>
      </w:r>
    </w:p>
    <w:p w14:paraId="02D35FE1" w14:textId="77777777" w:rsidR="00F23E6D" w:rsidRPr="00C970C2" w:rsidRDefault="00F23E6D" w:rsidP="00B424A0">
      <w:pPr>
        <w:pStyle w:val="1e"/>
      </w:pPr>
      <w:r w:rsidRPr="00C970C2">
        <w:t>常用选项：</w:t>
      </w:r>
    </w:p>
    <w:p w14:paraId="0211F70F" w14:textId="77777777" w:rsidR="00F23E6D" w:rsidRPr="00C970C2" w:rsidRDefault="00F23E6D" w:rsidP="006F063E">
      <w:pPr>
        <w:pStyle w:val="4a"/>
        <w:numPr>
          <w:ilvl w:val="0"/>
          <w:numId w:val="18"/>
        </w:numPr>
      </w:pPr>
      <w:r w:rsidRPr="00C970C2">
        <w:t>-R, --</w:t>
      </w:r>
      <w:r w:rsidRPr="00C970C2">
        <w:t>以递归的方式对目前目录下的所有文件与子目录进行相同的权限变更</w:t>
      </w:r>
      <w:r w:rsidRPr="00C970C2">
        <w:rPr>
          <w:rFonts w:hint="eastAsia"/>
        </w:rPr>
        <w:t>。</w:t>
      </w:r>
    </w:p>
    <w:p w14:paraId="063FB666" w14:textId="77777777" w:rsidR="00F23E6D" w:rsidRPr="00C970C2" w:rsidRDefault="00F23E6D" w:rsidP="00B424A0">
      <w:pPr>
        <w:pStyle w:val="1e"/>
      </w:pPr>
      <w:r w:rsidRPr="00C970C2">
        <w:t>参数说明：</w:t>
      </w:r>
    </w:p>
    <w:p w14:paraId="55451727" w14:textId="77777777" w:rsidR="00F23E6D" w:rsidRPr="00C970C2" w:rsidRDefault="00F23E6D" w:rsidP="006F063E">
      <w:pPr>
        <w:pStyle w:val="4a"/>
        <w:numPr>
          <w:ilvl w:val="0"/>
          <w:numId w:val="18"/>
        </w:numPr>
      </w:pPr>
      <w:r w:rsidRPr="00C970C2">
        <w:lastRenderedPageBreak/>
        <w:t>mode</w:t>
      </w:r>
      <w:r w:rsidRPr="00C970C2">
        <w:t>：权限设定字串，详细格式如下</w:t>
      </w:r>
      <w:r w:rsidRPr="00C970C2">
        <w:t xml:space="preserve"> </w:t>
      </w:r>
      <w:r w:rsidRPr="00C970C2">
        <w:t>：</w:t>
      </w:r>
    </w:p>
    <w:p w14:paraId="56961CE8" w14:textId="77777777" w:rsidR="00F23E6D" w:rsidRPr="00C970C2" w:rsidRDefault="00F23E6D" w:rsidP="00F23E6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kern w:val="2"/>
          <w:sz w:val="18"/>
          <w:szCs w:val="18"/>
          <w:shd w:val="pct15" w:color="auto" w:fill="FFFFFF"/>
        </w:rPr>
      </w:pPr>
      <w:r w:rsidRPr="00C970C2">
        <w:rPr>
          <w:rFonts w:ascii="Huawei Sans" w:eastAsia="方正兰亭黑简体" w:hAnsi="Huawei Sans" w:cs="Huawei Sans"/>
          <w:bCs/>
          <w:spacing w:val="-4"/>
          <w:kern w:val="2"/>
          <w:sz w:val="18"/>
          <w:szCs w:val="18"/>
          <w:shd w:val="pct15" w:color="auto" w:fill="FFFFFF"/>
        </w:rPr>
        <w:t>[ugoa...][[+-=][rwxX]...][,...]</w:t>
      </w:r>
      <w:r w:rsidRPr="00C970C2">
        <w:rPr>
          <w:rFonts w:ascii="Huawei Sans" w:eastAsia="方正兰亭黑简体" w:hAnsi="Huawei Sans" w:cs="Huawei Sans"/>
          <w:bCs/>
          <w:spacing w:val="-4"/>
          <w:kern w:val="2"/>
          <w:sz w:val="18"/>
          <w:szCs w:val="18"/>
          <w:shd w:val="pct15" w:color="auto" w:fill="FFFFFF"/>
        </w:rPr>
        <w:t>，</w:t>
      </w:r>
    </w:p>
    <w:p w14:paraId="57DFC5EC" w14:textId="77777777" w:rsidR="00F23E6D" w:rsidRPr="00C970C2" w:rsidRDefault="00F23E6D" w:rsidP="00B424A0">
      <w:pPr>
        <w:pStyle w:val="1e"/>
      </w:pPr>
      <w:r w:rsidRPr="00C970C2">
        <w:t>其中</w:t>
      </w:r>
      <w:r w:rsidRPr="00C970C2">
        <w:rPr>
          <w:rFonts w:hint="eastAsia"/>
        </w:rPr>
        <w:t>，</w:t>
      </w:r>
      <w:r w:rsidRPr="00C970C2">
        <w:t>[ugoa...]</w:t>
      </w:r>
      <w:r w:rsidRPr="00C970C2">
        <w:t>：</w:t>
      </w:r>
      <w:r w:rsidRPr="00C970C2">
        <w:t xml:space="preserve">u </w:t>
      </w:r>
      <w:r w:rsidRPr="00C970C2">
        <w:t>表示该档案的拥有者，</w:t>
      </w:r>
      <w:r w:rsidRPr="00C970C2">
        <w:t xml:space="preserve">g </w:t>
      </w:r>
      <w:r w:rsidRPr="00C970C2">
        <w:t>表示与该档案的拥有者属于同一个群体</w:t>
      </w:r>
      <w:r w:rsidRPr="00C970C2">
        <w:t>(group)</w:t>
      </w:r>
      <w:r w:rsidRPr="00C970C2">
        <w:t>者，</w:t>
      </w:r>
      <w:r w:rsidRPr="00C970C2">
        <w:t xml:space="preserve">o </w:t>
      </w:r>
      <w:r w:rsidRPr="00C970C2">
        <w:t>表示其他以外的人，</w:t>
      </w:r>
      <w:r w:rsidRPr="00C970C2">
        <w:t xml:space="preserve">a </w:t>
      </w:r>
      <w:r w:rsidRPr="00C970C2">
        <w:t>表示所有（包含上面三者）</w:t>
      </w:r>
      <w:r w:rsidRPr="00C970C2">
        <w:rPr>
          <w:rFonts w:hint="eastAsia"/>
        </w:rPr>
        <w:t>；</w:t>
      </w:r>
      <w:r w:rsidRPr="00C970C2">
        <w:t>[+-=]</w:t>
      </w:r>
      <w:r w:rsidRPr="00C970C2">
        <w:t>：</w:t>
      </w:r>
      <w:r w:rsidRPr="00C970C2">
        <w:t xml:space="preserve">+ </w:t>
      </w:r>
      <w:r w:rsidRPr="00C970C2">
        <w:t>表示增加权限，</w:t>
      </w:r>
      <w:r w:rsidRPr="00C970C2">
        <w:t xml:space="preserve">- </w:t>
      </w:r>
      <w:r w:rsidRPr="00C970C2">
        <w:t>表示取消权限，</w:t>
      </w:r>
      <w:r w:rsidRPr="00C970C2">
        <w:t xml:space="preserve">= </w:t>
      </w:r>
      <w:r w:rsidRPr="00C970C2">
        <w:t>表示唯一设定权限</w:t>
      </w:r>
      <w:r w:rsidRPr="00C970C2">
        <w:rPr>
          <w:rFonts w:hint="eastAsia"/>
        </w:rPr>
        <w:t>；</w:t>
      </w:r>
      <w:r w:rsidRPr="00C970C2">
        <w:t>[rwxX]</w:t>
      </w:r>
      <w:r w:rsidRPr="00C970C2">
        <w:t>：</w:t>
      </w:r>
      <w:r w:rsidRPr="00C970C2">
        <w:t xml:space="preserve">r </w:t>
      </w:r>
      <w:r w:rsidRPr="00C970C2">
        <w:t>表示可读取，</w:t>
      </w:r>
      <w:r w:rsidRPr="00C970C2">
        <w:t xml:space="preserve">w </w:t>
      </w:r>
      <w:r w:rsidRPr="00C970C2">
        <w:t>表示可写入，</w:t>
      </w:r>
      <w:r w:rsidRPr="00C970C2">
        <w:t xml:space="preserve">x </w:t>
      </w:r>
      <w:r w:rsidRPr="00C970C2">
        <w:t>表示可执行，</w:t>
      </w:r>
      <w:r w:rsidRPr="00C970C2">
        <w:t>X</w:t>
      </w:r>
      <w:r w:rsidRPr="00C970C2">
        <w:t>表示只有当该档案是个子目录或者该档案已经被设定过为可执行。</w:t>
      </w:r>
    </w:p>
    <w:p w14:paraId="3EB8E02D" w14:textId="77777777" w:rsidR="00F23E6D" w:rsidRPr="00C970C2" w:rsidRDefault="00F23E6D" w:rsidP="006F063E">
      <w:pPr>
        <w:pStyle w:val="4a"/>
        <w:numPr>
          <w:ilvl w:val="0"/>
          <w:numId w:val="18"/>
        </w:numPr>
      </w:pPr>
      <w:r w:rsidRPr="00C970C2">
        <w:t>file</w:t>
      </w:r>
      <w:r w:rsidRPr="00C970C2">
        <w:t>：文件列表（单个或者多个文件、文件夹）</w:t>
      </w:r>
      <w:r w:rsidRPr="00C970C2">
        <w:rPr>
          <w:rFonts w:hint="eastAsia"/>
        </w:rPr>
        <w:t>。</w:t>
      </w:r>
    </w:p>
    <w:p w14:paraId="557CF856" w14:textId="77777777" w:rsidR="00F23E6D" w:rsidRPr="00C970C2" w:rsidRDefault="00F23E6D" w:rsidP="00B424A0">
      <w:pPr>
        <w:pStyle w:val="1e"/>
      </w:pPr>
      <w:r w:rsidRPr="00C970C2">
        <w:t>命令示例：</w:t>
      </w:r>
    </w:p>
    <w:p w14:paraId="364FDADA" w14:textId="77777777" w:rsidR="00F23E6D" w:rsidRPr="00C970C2" w:rsidRDefault="00F23E6D" w:rsidP="006F063E">
      <w:pPr>
        <w:pStyle w:val="4a"/>
        <w:numPr>
          <w:ilvl w:val="0"/>
          <w:numId w:val="18"/>
        </w:numPr>
      </w:pPr>
      <w:r w:rsidRPr="00C970C2">
        <w:t>设置所有用户可读取文件</w:t>
      </w:r>
      <w:r w:rsidRPr="00C970C2">
        <w:t xml:space="preserve"> cluterconfig.xml</w:t>
      </w:r>
      <w:r w:rsidRPr="00C970C2">
        <w:rPr>
          <w:rFonts w:hint="eastAsia"/>
        </w:rPr>
        <w:t>：</w:t>
      </w:r>
    </w:p>
    <w:p w14:paraId="308BAE58" w14:textId="77777777" w:rsidR="00F23E6D" w:rsidRPr="00C970C2" w:rsidRDefault="00F23E6D" w:rsidP="00F23E6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kern w:val="2"/>
          <w:sz w:val="18"/>
          <w:szCs w:val="18"/>
          <w:shd w:val="pct15" w:color="auto" w:fill="FFFFFF"/>
          <w:lang w:eastAsia="en-US"/>
        </w:rPr>
      </w:pPr>
      <w:r w:rsidRPr="00C970C2">
        <w:rPr>
          <w:rFonts w:ascii="Huawei Sans" w:eastAsia="方正兰亭黑简体" w:hAnsi="Huawei Sans" w:cs="Huawei Sans"/>
          <w:bCs/>
          <w:spacing w:val="-4"/>
          <w:kern w:val="2"/>
          <w:sz w:val="18"/>
          <w:szCs w:val="18"/>
          <w:shd w:val="pct15" w:color="auto" w:fill="FFFFFF"/>
          <w:lang w:eastAsia="en-US"/>
        </w:rPr>
        <w:t xml:space="preserve">chmod ugo+r cluterconfig.xml </w:t>
      </w:r>
    </w:p>
    <w:p w14:paraId="79AC34F1" w14:textId="77777777" w:rsidR="00F23E6D" w:rsidRPr="00C970C2" w:rsidRDefault="00F23E6D" w:rsidP="00F23E6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kern w:val="2"/>
          <w:sz w:val="18"/>
          <w:szCs w:val="18"/>
          <w:shd w:val="pct15" w:color="auto" w:fill="FFFFFF"/>
          <w:lang w:eastAsia="en-US"/>
        </w:rPr>
      </w:pPr>
      <w:r w:rsidRPr="00C970C2">
        <w:rPr>
          <w:rFonts w:ascii="Huawei Sans" w:eastAsia="方正兰亭黑简体" w:hAnsi="Huawei Sans" w:cs="Huawei Sans"/>
          <w:bCs/>
          <w:spacing w:val="-4"/>
          <w:kern w:val="2"/>
          <w:sz w:val="18"/>
          <w:szCs w:val="18"/>
          <w:shd w:val="pct15" w:color="auto" w:fill="FFFFFF"/>
          <w:lang w:eastAsia="en-US"/>
        </w:rPr>
        <w:t>或</w:t>
      </w:r>
      <w:r w:rsidRPr="00C970C2">
        <w:rPr>
          <w:rFonts w:ascii="Huawei Sans" w:eastAsia="方正兰亭黑简体" w:hAnsi="Huawei Sans" w:cs="Huawei Sans"/>
          <w:bCs/>
          <w:spacing w:val="-4"/>
          <w:kern w:val="2"/>
          <w:sz w:val="18"/>
          <w:szCs w:val="18"/>
          <w:shd w:val="pct15" w:color="auto" w:fill="FFFFFF"/>
          <w:lang w:eastAsia="en-US"/>
        </w:rPr>
        <w:t xml:space="preserve"> </w:t>
      </w:r>
    </w:p>
    <w:p w14:paraId="5E77EC9F" w14:textId="77777777" w:rsidR="00F23E6D" w:rsidRPr="00C970C2" w:rsidRDefault="00F23E6D" w:rsidP="00F23E6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kern w:val="2"/>
          <w:sz w:val="18"/>
          <w:szCs w:val="18"/>
          <w:shd w:val="pct15" w:color="auto" w:fill="FFFFFF"/>
          <w:lang w:eastAsia="en-US"/>
        </w:rPr>
      </w:pPr>
      <w:r w:rsidRPr="00C970C2">
        <w:rPr>
          <w:rFonts w:ascii="Huawei Sans" w:eastAsia="方正兰亭黑简体" w:hAnsi="Huawei Sans" w:cs="Huawei Sans"/>
          <w:bCs/>
          <w:spacing w:val="-4"/>
          <w:kern w:val="2"/>
          <w:sz w:val="18"/>
          <w:szCs w:val="18"/>
          <w:shd w:val="pct15" w:color="auto" w:fill="FFFFFF"/>
          <w:lang w:eastAsia="en-US"/>
        </w:rPr>
        <w:t>chmod a+r  cluterconfig.xml</w:t>
      </w:r>
    </w:p>
    <w:p w14:paraId="39BD7F55" w14:textId="77777777" w:rsidR="00F23E6D" w:rsidRPr="00C970C2" w:rsidRDefault="00F23E6D" w:rsidP="006F063E">
      <w:pPr>
        <w:pStyle w:val="4a"/>
        <w:numPr>
          <w:ilvl w:val="0"/>
          <w:numId w:val="18"/>
        </w:numPr>
      </w:pPr>
      <w:r w:rsidRPr="00C970C2">
        <w:t>设置当前目录下的所有档案与子目录皆设为任何人可读写</w:t>
      </w:r>
      <w:r w:rsidRPr="00C970C2">
        <w:rPr>
          <w:rFonts w:hint="eastAsia"/>
        </w:rPr>
        <w:t>：</w:t>
      </w:r>
    </w:p>
    <w:p w14:paraId="35CAA51D" w14:textId="77777777" w:rsidR="00F23E6D" w:rsidRPr="00C970C2" w:rsidRDefault="00F23E6D" w:rsidP="00F23E6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kern w:val="2"/>
          <w:sz w:val="18"/>
          <w:szCs w:val="18"/>
          <w:shd w:val="pct15" w:color="auto" w:fill="FFFFFF"/>
          <w:lang w:eastAsia="en-US"/>
        </w:rPr>
      </w:pPr>
      <w:r w:rsidRPr="00C970C2">
        <w:rPr>
          <w:rFonts w:ascii="Huawei Sans" w:eastAsia="方正兰亭黑简体" w:hAnsi="Huawei Sans" w:cs="Huawei Sans"/>
          <w:bCs/>
          <w:spacing w:val="-4"/>
          <w:kern w:val="2"/>
          <w:sz w:val="18"/>
          <w:szCs w:val="18"/>
          <w:shd w:val="pct15" w:color="auto" w:fill="FFFFFF"/>
          <w:lang w:eastAsia="en-US"/>
        </w:rPr>
        <w:t>chmod -R a+rw *</w:t>
      </w:r>
    </w:p>
    <w:p w14:paraId="3A2D1D15" w14:textId="77777777" w:rsidR="00F23E6D" w:rsidRPr="00C970C2" w:rsidRDefault="00F23E6D" w:rsidP="00B424A0">
      <w:pPr>
        <w:pStyle w:val="1e"/>
      </w:pPr>
      <w:r w:rsidRPr="00C970C2">
        <w:t>数字权限使用格式：</w:t>
      </w:r>
    </w:p>
    <w:p w14:paraId="6FC17668" w14:textId="77777777" w:rsidR="00F23E6D" w:rsidRPr="00C970C2" w:rsidRDefault="00F23E6D" w:rsidP="006F063E">
      <w:pPr>
        <w:pStyle w:val="4a"/>
        <w:numPr>
          <w:ilvl w:val="0"/>
          <w:numId w:val="18"/>
        </w:numPr>
      </w:pPr>
      <w:r w:rsidRPr="00C970C2">
        <w:t>这种使用方式中，规定数字</w:t>
      </w:r>
      <w:r w:rsidRPr="00C970C2">
        <w:t>4</w:t>
      </w:r>
      <w:r w:rsidRPr="00C970C2">
        <w:t>、</w:t>
      </w:r>
      <w:r w:rsidRPr="00C970C2">
        <w:t>2</w:t>
      </w:r>
      <w:r w:rsidRPr="00C970C2">
        <w:t>和</w:t>
      </w:r>
      <w:r w:rsidRPr="00C970C2">
        <w:t>1</w:t>
      </w:r>
      <w:r w:rsidRPr="00C970C2">
        <w:t>表示读、写、执行权限，即</w:t>
      </w:r>
      <w:r w:rsidRPr="00C970C2">
        <w:t>r=4,w=2,x=1</w:t>
      </w:r>
      <w:r w:rsidRPr="00C970C2">
        <w:t>。</w:t>
      </w:r>
    </w:p>
    <w:p w14:paraId="6BE8746E" w14:textId="77777777" w:rsidR="00F23E6D" w:rsidRPr="00C970C2" w:rsidRDefault="00F23E6D" w:rsidP="006F063E">
      <w:pPr>
        <w:pStyle w:val="4a"/>
        <w:numPr>
          <w:ilvl w:val="0"/>
          <w:numId w:val="18"/>
        </w:numPr>
      </w:pPr>
      <w:r w:rsidRPr="00C970C2">
        <w:t>例：</w:t>
      </w:r>
      <w:r w:rsidRPr="00C970C2">
        <w:t>rwx = 7</w:t>
      </w:r>
      <w:r w:rsidRPr="00C970C2">
        <w:t>（</w:t>
      </w:r>
      <w:r w:rsidRPr="00C970C2">
        <w:t>4+2+1</w:t>
      </w:r>
      <w:r w:rsidRPr="00C970C2">
        <w:t>）；</w:t>
      </w:r>
      <w:r w:rsidRPr="00C970C2">
        <w:t>rw = 6</w:t>
      </w:r>
      <w:r w:rsidRPr="00C970C2">
        <w:t>（</w:t>
      </w:r>
      <w:r w:rsidRPr="00C970C2">
        <w:t>4+2</w:t>
      </w:r>
      <w:r w:rsidRPr="00C970C2">
        <w:t>）；</w:t>
      </w:r>
      <w:r w:rsidRPr="00C970C2">
        <w:t xml:space="preserve">r-x = 5 </w:t>
      </w:r>
      <w:r w:rsidRPr="00C970C2">
        <w:t>（</w:t>
      </w:r>
      <w:r w:rsidRPr="00C970C2">
        <w:t>4+0+1</w:t>
      </w:r>
      <w:r w:rsidRPr="00C970C2">
        <w:t>）；</w:t>
      </w:r>
      <w:r w:rsidRPr="00C970C2">
        <w:t>r-- = 4</w:t>
      </w:r>
      <w:r w:rsidRPr="00C970C2">
        <w:t>（</w:t>
      </w:r>
      <w:r w:rsidRPr="00C970C2">
        <w:t>4+0+0</w:t>
      </w:r>
      <w:r w:rsidRPr="00C970C2">
        <w:t>）；</w:t>
      </w:r>
      <w:r w:rsidRPr="00C970C2">
        <w:t>--x = 1</w:t>
      </w:r>
      <w:r w:rsidRPr="00C970C2">
        <w:t>（</w:t>
      </w:r>
      <w:r w:rsidRPr="00C970C2">
        <w:t>0+0+1</w:t>
      </w:r>
      <w:r w:rsidRPr="00C970C2">
        <w:t>）；</w:t>
      </w:r>
    </w:p>
    <w:p w14:paraId="4FC79B84" w14:textId="77777777" w:rsidR="00F23E6D" w:rsidRPr="00C970C2" w:rsidRDefault="00F23E6D" w:rsidP="00B424A0">
      <w:pPr>
        <w:pStyle w:val="1e"/>
      </w:pPr>
      <w:r w:rsidRPr="00C970C2">
        <w:t>每个文件都可以针对三个粒度，设置不同的</w:t>
      </w:r>
      <w:r w:rsidRPr="00C970C2">
        <w:t>rwx(</w:t>
      </w:r>
      <w:r w:rsidRPr="00C970C2">
        <w:t>读写执行</w:t>
      </w:r>
      <w:r w:rsidRPr="00C970C2">
        <w:t>)</w:t>
      </w:r>
      <w:r w:rsidRPr="00C970C2">
        <w:t>权限。即我们可以用用三个</w:t>
      </w:r>
      <w:r w:rsidRPr="00C970C2">
        <w:t>8</w:t>
      </w:r>
      <w:r w:rsidRPr="00C970C2">
        <w:t>进制数字分别表示</w:t>
      </w:r>
      <w:r w:rsidRPr="00C970C2">
        <w:t xml:space="preserve"> </w:t>
      </w:r>
      <w:r w:rsidRPr="00C970C2">
        <w:t>拥有者</w:t>
      </w:r>
      <w:r w:rsidRPr="00C970C2">
        <w:t xml:space="preserve"> </w:t>
      </w:r>
      <w:r w:rsidRPr="00C970C2">
        <w:t>、群组</w:t>
      </w:r>
      <w:r w:rsidRPr="00C970C2">
        <w:t xml:space="preserve"> </w:t>
      </w:r>
      <w:r w:rsidRPr="00C970C2">
        <w:t>、其它组</w:t>
      </w:r>
      <w:r w:rsidRPr="00C970C2">
        <w:t>( u</w:t>
      </w:r>
      <w:r w:rsidRPr="00C970C2">
        <w:t>、</w:t>
      </w:r>
      <w:r w:rsidRPr="00C970C2">
        <w:t xml:space="preserve"> g </w:t>
      </w:r>
      <w:r w:rsidRPr="00C970C2">
        <w:t>、</w:t>
      </w:r>
      <w:r w:rsidRPr="00C970C2">
        <w:t>o)</w:t>
      </w:r>
      <w:r w:rsidRPr="00C970C2">
        <w:t>的权限详情，并用</w:t>
      </w:r>
      <w:r w:rsidRPr="00C970C2">
        <w:t>chmod</w:t>
      </w:r>
      <w:r w:rsidRPr="00C970C2">
        <w:t>直接加三个</w:t>
      </w:r>
      <w:r w:rsidRPr="00C970C2">
        <w:t>8</w:t>
      </w:r>
      <w:r w:rsidRPr="00C970C2">
        <w:t>进制数字的方式直接改变文件权限。语法格式为</w:t>
      </w:r>
      <w:r w:rsidRPr="00C970C2">
        <w:t xml:space="preserve"> </w:t>
      </w:r>
      <w:r w:rsidRPr="00C970C2">
        <w:t>：</w:t>
      </w:r>
    </w:p>
    <w:p w14:paraId="37A60506" w14:textId="77777777" w:rsidR="00F23E6D" w:rsidRPr="00C970C2" w:rsidRDefault="00F23E6D" w:rsidP="00F23E6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kern w:val="2"/>
          <w:sz w:val="18"/>
          <w:szCs w:val="18"/>
          <w:shd w:val="pct15" w:color="auto" w:fill="FFFFFF"/>
        </w:rPr>
      </w:pPr>
      <w:r w:rsidRPr="00C970C2">
        <w:rPr>
          <w:rFonts w:ascii="Huawei Sans" w:eastAsia="方正兰亭黑简体" w:hAnsi="Huawei Sans" w:cs="Huawei Sans"/>
          <w:bCs/>
          <w:spacing w:val="-4"/>
          <w:kern w:val="2"/>
          <w:sz w:val="18"/>
          <w:szCs w:val="18"/>
          <w:shd w:val="pct15" w:color="auto" w:fill="FFFFFF"/>
        </w:rPr>
        <w:t>chmod &lt;abc&gt; file...</w:t>
      </w:r>
    </w:p>
    <w:p w14:paraId="771B8A7F" w14:textId="77777777" w:rsidR="00F23E6D" w:rsidRPr="00C970C2" w:rsidRDefault="00F23E6D" w:rsidP="00B424A0">
      <w:pPr>
        <w:pStyle w:val="1e"/>
      </w:pPr>
      <w:r w:rsidRPr="00C970C2">
        <w:t>其中</w:t>
      </w:r>
      <w:r w:rsidRPr="00C970C2">
        <w:rPr>
          <w:rFonts w:hint="eastAsia"/>
        </w:rPr>
        <w:t>，</w:t>
      </w:r>
      <w:r w:rsidRPr="00C970C2">
        <w:t>a,b,c</w:t>
      </w:r>
      <w:r w:rsidRPr="00C970C2">
        <w:t>各为一个数字，分别代表</w:t>
      </w:r>
      <w:r w:rsidRPr="00C970C2">
        <w:t>User</w:t>
      </w:r>
      <w:r w:rsidRPr="00C970C2">
        <w:t>、</w:t>
      </w:r>
      <w:r w:rsidRPr="00C970C2">
        <w:t>Group</w:t>
      </w:r>
      <w:r w:rsidRPr="00C970C2">
        <w:t>、及</w:t>
      </w:r>
      <w:r w:rsidRPr="00C970C2">
        <w:t>Other</w:t>
      </w:r>
      <w:r w:rsidRPr="00C970C2">
        <w:t>的权限</w:t>
      </w:r>
      <w:r w:rsidRPr="00C970C2">
        <w:rPr>
          <w:rFonts w:hint="eastAsia"/>
        </w:rPr>
        <w:t>，</w:t>
      </w:r>
      <w:r w:rsidRPr="00C970C2">
        <w:t>相当于简化版的</w:t>
      </w:r>
      <w:r w:rsidRPr="00C970C2">
        <w:t>chmod u=</w:t>
      </w:r>
      <w:r w:rsidRPr="00C970C2">
        <w:t>权限</w:t>
      </w:r>
      <w:r w:rsidRPr="00C970C2">
        <w:t>,g=</w:t>
      </w:r>
      <w:r w:rsidRPr="00C970C2">
        <w:t>权限</w:t>
      </w:r>
      <w:r w:rsidRPr="00C970C2">
        <w:t>,o=</w:t>
      </w:r>
      <w:r w:rsidRPr="00C970C2">
        <w:t>权限</w:t>
      </w:r>
      <w:r w:rsidRPr="00C970C2">
        <w:t xml:space="preserve"> file...</w:t>
      </w:r>
      <w:r w:rsidRPr="00C970C2">
        <w:rPr>
          <w:rFonts w:hint="eastAsia"/>
        </w:rPr>
        <w:t>，</w:t>
      </w:r>
      <w:r w:rsidRPr="00C970C2">
        <w:t>而此处的权限将用</w:t>
      </w:r>
      <w:r w:rsidRPr="00C970C2">
        <w:t>8</w:t>
      </w:r>
      <w:r w:rsidRPr="00C970C2">
        <w:t>进制的数字来表示</w:t>
      </w:r>
      <w:r w:rsidRPr="00C970C2">
        <w:t>User</w:t>
      </w:r>
      <w:r w:rsidRPr="00C970C2">
        <w:t>、</w:t>
      </w:r>
      <w:r w:rsidRPr="00C970C2">
        <w:t>Group</w:t>
      </w:r>
      <w:r w:rsidRPr="00C970C2">
        <w:t>、及</w:t>
      </w:r>
      <w:r w:rsidRPr="00C970C2">
        <w:t>Other</w:t>
      </w:r>
      <w:r w:rsidRPr="00C970C2">
        <w:t>的读、写、执行权限</w:t>
      </w:r>
      <w:r w:rsidRPr="00C970C2">
        <w:rPr>
          <w:rFonts w:hint="eastAsia"/>
        </w:rPr>
        <w:t>。</w:t>
      </w:r>
    </w:p>
    <w:p w14:paraId="769D29BD" w14:textId="77777777" w:rsidR="00F23E6D" w:rsidRPr="00C970C2" w:rsidRDefault="00F23E6D" w:rsidP="00B424A0">
      <w:pPr>
        <w:pStyle w:val="1e"/>
      </w:pPr>
      <w:r w:rsidRPr="00C970C2">
        <w:t>命令示例：</w:t>
      </w:r>
    </w:p>
    <w:p w14:paraId="06571E64" w14:textId="77777777" w:rsidR="00F23E6D" w:rsidRPr="00C970C2" w:rsidRDefault="00F23E6D" w:rsidP="006F063E">
      <w:pPr>
        <w:pStyle w:val="4a"/>
        <w:numPr>
          <w:ilvl w:val="0"/>
          <w:numId w:val="18"/>
        </w:numPr>
      </w:pPr>
      <w:r w:rsidRPr="00C970C2">
        <w:t>赋予</w:t>
      </w:r>
      <w:r w:rsidRPr="00C970C2">
        <w:t>cluterconfig.xml</w:t>
      </w:r>
      <w:r w:rsidRPr="00C970C2">
        <w:t>文件可读可写可执行权限（所有权限）：</w:t>
      </w:r>
    </w:p>
    <w:p w14:paraId="57359700" w14:textId="77777777" w:rsidR="00F23E6D" w:rsidRPr="00C970C2" w:rsidRDefault="00F23E6D" w:rsidP="00F23E6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kern w:val="2"/>
          <w:sz w:val="18"/>
          <w:szCs w:val="18"/>
          <w:shd w:val="pct15" w:color="auto" w:fill="FFFFFF"/>
          <w:lang w:eastAsia="en-US"/>
        </w:rPr>
      </w:pPr>
      <w:r w:rsidRPr="00C970C2">
        <w:rPr>
          <w:rFonts w:ascii="Huawei Sans" w:eastAsia="方正兰亭黑简体" w:hAnsi="Huawei Sans" w:cs="Huawei Sans"/>
          <w:bCs/>
          <w:spacing w:val="-4"/>
          <w:kern w:val="2"/>
          <w:sz w:val="18"/>
          <w:szCs w:val="18"/>
          <w:shd w:val="pct15" w:color="auto" w:fill="FFFFFF"/>
          <w:lang w:eastAsia="en-US"/>
        </w:rPr>
        <w:t>chmod 777 cluterconfig.xml</w:t>
      </w:r>
    </w:p>
    <w:p w14:paraId="3DEECF70" w14:textId="77777777" w:rsidR="00F23E6D" w:rsidRPr="00C970C2" w:rsidRDefault="00F23E6D" w:rsidP="006F063E">
      <w:pPr>
        <w:pStyle w:val="4a"/>
        <w:numPr>
          <w:ilvl w:val="0"/>
          <w:numId w:val="18"/>
        </w:numPr>
      </w:pPr>
      <w:r w:rsidRPr="00C970C2">
        <w:t>赋予</w:t>
      </w:r>
      <w:r w:rsidRPr="00C970C2">
        <w:t>/opt/software/openGauss</w:t>
      </w:r>
      <w:r w:rsidRPr="00C970C2">
        <w:t>目录下所有文件及其子目录</w:t>
      </w:r>
      <w:r w:rsidRPr="00C970C2">
        <w:t xml:space="preserve"> </w:t>
      </w:r>
      <w:r w:rsidRPr="00C970C2">
        <w:t>用户所有权限组可读可执行权限，其他用户可读可执行权限：</w:t>
      </w:r>
    </w:p>
    <w:p w14:paraId="0D98DFDF" w14:textId="77777777" w:rsidR="00F23E6D" w:rsidRPr="00C970C2" w:rsidRDefault="00F23E6D" w:rsidP="00F23E6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kern w:val="2"/>
          <w:sz w:val="18"/>
          <w:szCs w:val="18"/>
          <w:shd w:val="pct15" w:color="auto" w:fill="FFFFFF"/>
          <w:lang w:eastAsia="en-US"/>
        </w:rPr>
      </w:pPr>
      <w:r w:rsidRPr="00C970C2">
        <w:rPr>
          <w:rFonts w:ascii="Huawei Sans" w:eastAsia="方正兰亭黑简体" w:hAnsi="Huawei Sans" w:cs="Huawei Sans"/>
          <w:bCs/>
          <w:spacing w:val="-4"/>
          <w:kern w:val="2"/>
          <w:sz w:val="18"/>
          <w:szCs w:val="18"/>
          <w:shd w:val="pct15" w:color="auto" w:fill="FFFFFF"/>
          <w:lang w:eastAsia="en-US"/>
        </w:rPr>
        <w:t>chmod  R 755 /opt/software/openGauss</w:t>
      </w:r>
    </w:p>
    <w:p w14:paraId="3CD11BDE" w14:textId="77777777" w:rsidR="00F23E6D" w:rsidRPr="00C970C2" w:rsidRDefault="00F23E6D" w:rsidP="006F063E">
      <w:pPr>
        <w:pStyle w:val="3"/>
      </w:pPr>
      <w:bookmarkStart w:id="188" w:name="_Toc51057492"/>
      <w:bookmarkStart w:id="189" w:name="_Toc51158858"/>
      <w:bookmarkStart w:id="190" w:name="_Toc51335103"/>
      <w:bookmarkStart w:id="191" w:name="_Toc67402030"/>
      <w:r w:rsidRPr="00C970C2">
        <w:t>chown</w:t>
      </w:r>
      <w:bookmarkEnd w:id="188"/>
      <w:bookmarkEnd w:id="189"/>
      <w:bookmarkEnd w:id="190"/>
      <w:bookmarkEnd w:id="191"/>
    </w:p>
    <w:p w14:paraId="3D26F3C8" w14:textId="77777777" w:rsidR="00F23E6D" w:rsidRPr="00C970C2" w:rsidRDefault="00F23E6D" w:rsidP="00B424A0">
      <w:pPr>
        <w:pStyle w:val="1e"/>
      </w:pPr>
      <w:r w:rsidRPr="00C970C2">
        <w:t>利用</w:t>
      </w:r>
      <w:r w:rsidRPr="00C970C2">
        <w:t xml:space="preserve"> chown </w:t>
      </w:r>
      <w:r w:rsidRPr="00C970C2">
        <w:t>将指定文件的拥有者改为指定的用户或组，用户可以是用户名或者用户</w:t>
      </w:r>
      <w:r w:rsidRPr="00C970C2">
        <w:t>ID</w:t>
      </w:r>
      <w:r w:rsidRPr="00C970C2">
        <w:t>；组可以是组名或者组</w:t>
      </w:r>
      <w:r w:rsidRPr="00C970C2">
        <w:t>ID</w:t>
      </w:r>
      <w:r w:rsidRPr="00C970C2">
        <w:t>；文件是以空格分开的要改变权限的文件列表，支持通配符。只有系统管理者</w:t>
      </w:r>
      <w:r w:rsidRPr="00C970C2">
        <w:t>(root)</w:t>
      </w:r>
      <w:r w:rsidRPr="00C970C2">
        <w:t>才有这样的权限。使用权限</w:t>
      </w:r>
      <w:r w:rsidRPr="00C970C2">
        <w:t xml:space="preserve"> : </w:t>
      </w:r>
      <w:r w:rsidRPr="00C970C2">
        <w:rPr>
          <w:b/>
          <w:color w:val="FF0000"/>
        </w:rPr>
        <w:t>root</w:t>
      </w:r>
      <w:r w:rsidRPr="00C970C2">
        <w:rPr>
          <w:rFonts w:hint="eastAsia"/>
        </w:rPr>
        <w:t>。</w:t>
      </w:r>
    </w:p>
    <w:p w14:paraId="1A631B39" w14:textId="77777777" w:rsidR="00F23E6D" w:rsidRPr="00C970C2" w:rsidRDefault="00F23E6D" w:rsidP="00B424A0">
      <w:pPr>
        <w:pStyle w:val="1e"/>
      </w:pPr>
      <w:r w:rsidRPr="00C970C2">
        <w:t>命令语法：</w:t>
      </w:r>
    </w:p>
    <w:p w14:paraId="67180BD5" w14:textId="77777777" w:rsidR="00F23E6D" w:rsidRPr="00C970C2" w:rsidRDefault="00F23E6D" w:rsidP="00F23E6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kern w:val="2"/>
          <w:sz w:val="18"/>
          <w:szCs w:val="18"/>
          <w:shd w:val="pct15" w:color="auto" w:fill="FFFFFF"/>
          <w:lang w:eastAsia="en-US"/>
        </w:rPr>
      </w:pPr>
      <w:r w:rsidRPr="00C970C2">
        <w:rPr>
          <w:rFonts w:ascii="Huawei Sans" w:eastAsia="方正兰亭黑简体" w:hAnsi="Huawei Sans" w:cs="Huawei Sans"/>
          <w:bCs/>
          <w:spacing w:val="-4"/>
          <w:kern w:val="2"/>
          <w:sz w:val="18"/>
          <w:szCs w:val="18"/>
          <w:shd w:val="pct15" w:color="auto" w:fill="FFFFFF"/>
          <w:lang w:eastAsia="en-US"/>
        </w:rPr>
        <w:lastRenderedPageBreak/>
        <w:t>chown [</w:t>
      </w:r>
      <w:r w:rsidRPr="00C970C2">
        <w:rPr>
          <w:rFonts w:ascii="Huawei Sans" w:eastAsia="方正兰亭黑简体" w:hAnsi="Huawei Sans" w:cs="Huawei Sans"/>
          <w:bCs/>
          <w:spacing w:val="-4"/>
          <w:kern w:val="2"/>
          <w:sz w:val="18"/>
          <w:szCs w:val="18"/>
          <w:shd w:val="pct15" w:color="auto" w:fill="FFFFFF"/>
          <w:lang w:eastAsia="en-US"/>
        </w:rPr>
        <w:t>选项</w:t>
      </w:r>
      <w:r w:rsidRPr="00C970C2">
        <w:rPr>
          <w:rFonts w:ascii="Huawei Sans" w:eastAsia="方正兰亭黑简体" w:hAnsi="Huawei Sans" w:cs="Huawei Sans"/>
          <w:bCs/>
          <w:spacing w:val="-4"/>
          <w:kern w:val="2"/>
          <w:sz w:val="18"/>
          <w:szCs w:val="18"/>
          <w:shd w:val="pct15" w:color="auto" w:fill="FFFFFF"/>
          <w:lang w:eastAsia="en-US"/>
        </w:rPr>
        <w:t>] user[:group] file...</w:t>
      </w:r>
    </w:p>
    <w:p w14:paraId="208AD813" w14:textId="77777777" w:rsidR="00F23E6D" w:rsidRPr="00C970C2" w:rsidRDefault="00F23E6D" w:rsidP="00B424A0">
      <w:pPr>
        <w:pStyle w:val="1e"/>
      </w:pPr>
      <w:r w:rsidRPr="00C970C2">
        <w:t>常用选项</w:t>
      </w:r>
      <w:r w:rsidRPr="00C970C2">
        <w:t>:</w:t>
      </w:r>
    </w:p>
    <w:p w14:paraId="099027BF" w14:textId="77777777" w:rsidR="00F23E6D" w:rsidRPr="00C970C2" w:rsidRDefault="00F23E6D" w:rsidP="006F063E">
      <w:pPr>
        <w:pStyle w:val="4a"/>
        <w:numPr>
          <w:ilvl w:val="0"/>
          <w:numId w:val="18"/>
        </w:numPr>
      </w:pPr>
      <w:r w:rsidRPr="00C970C2">
        <w:t xml:space="preserve">-c : </w:t>
      </w:r>
      <w:r w:rsidRPr="00C970C2">
        <w:t>显示更改的部分的信息</w:t>
      </w:r>
      <w:r w:rsidRPr="00C970C2">
        <w:rPr>
          <w:rFonts w:hint="eastAsia"/>
        </w:rPr>
        <w:t>；</w:t>
      </w:r>
    </w:p>
    <w:p w14:paraId="7A5191DD" w14:textId="77777777" w:rsidR="00F23E6D" w:rsidRPr="00C970C2" w:rsidRDefault="00F23E6D" w:rsidP="006F063E">
      <w:pPr>
        <w:pStyle w:val="4a"/>
        <w:numPr>
          <w:ilvl w:val="0"/>
          <w:numId w:val="18"/>
        </w:numPr>
      </w:pPr>
      <w:r w:rsidRPr="00C970C2">
        <w:t xml:space="preserve">-f : </w:t>
      </w:r>
      <w:r w:rsidRPr="00C970C2">
        <w:t>忽略错误信息</w:t>
      </w:r>
      <w:r w:rsidRPr="00C970C2">
        <w:rPr>
          <w:rFonts w:hint="eastAsia"/>
        </w:rPr>
        <w:t>；</w:t>
      </w:r>
    </w:p>
    <w:p w14:paraId="2655D66E" w14:textId="77777777" w:rsidR="00F23E6D" w:rsidRPr="00C970C2" w:rsidRDefault="00F23E6D" w:rsidP="006F063E">
      <w:pPr>
        <w:pStyle w:val="4a"/>
        <w:numPr>
          <w:ilvl w:val="0"/>
          <w:numId w:val="18"/>
        </w:numPr>
      </w:pPr>
      <w:r w:rsidRPr="00C970C2">
        <w:t xml:space="preserve">-R : </w:t>
      </w:r>
      <w:r w:rsidRPr="00C970C2">
        <w:t>处理指定目录以及其子目录下的所有文件</w:t>
      </w:r>
      <w:r w:rsidRPr="00C970C2">
        <w:rPr>
          <w:rFonts w:hint="eastAsia"/>
        </w:rPr>
        <w:t>。</w:t>
      </w:r>
    </w:p>
    <w:p w14:paraId="460FF946" w14:textId="77777777" w:rsidR="00F23E6D" w:rsidRPr="00C970C2" w:rsidRDefault="00F23E6D" w:rsidP="00B424A0">
      <w:pPr>
        <w:pStyle w:val="1e"/>
      </w:pPr>
      <w:r w:rsidRPr="00C970C2">
        <w:t>参数说明</w:t>
      </w:r>
    </w:p>
    <w:p w14:paraId="6DDADEEC" w14:textId="77777777" w:rsidR="00F23E6D" w:rsidRPr="00C970C2" w:rsidRDefault="00F23E6D" w:rsidP="006F063E">
      <w:pPr>
        <w:pStyle w:val="4a"/>
        <w:numPr>
          <w:ilvl w:val="0"/>
          <w:numId w:val="18"/>
        </w:numPr>
      </w:pPr>
      <w:r w:rsidRPr="00C970C2">
        <w:t xml:space="preserve">user : </w:t>
      </w:r>
      <w:r w:rsidRPr="00C970C2">
        <w:t>新的文件拥有者的使用者</w:t>
      </w:r>
      <w:r w:rsidRPr="00C970C2">
        <w:t xml:space="preserve"> ID</w:t>
      </w:r>
      <w:r w:rsidRPr="00C970C2">
        <w:rPr>
          <w:rFonts w:hint="eastAsia"/>
        </w:rPr>
        <w:t>。</w:t>
      </w:r>
    </w:p>
    <w:p w14:paraId="00A7048A" w14:textId="77777777" w:rsidR="00F23E6D" w:rsidRPr="00C970C2" w:rsidRDefault="00F23E6D" w:rsidP="006F063E">
      <w:pPr>
        <w:pStyle w:val="4a"/>
        <w:numPr>
          <w:ilvl w:val="0"/>
          <w:numId w:val="18"/>
        </w:numPr>
      </w:pPr>
      <w:r w:rsidRPr="00C970C2">
        <w:t xml:space="preserve">group : </w:t>
      </w:r>
      <w:r w:rsidRPr="00C970C2">
        <w:t>新的文件拥有者的使用者组</w:t>
      </w:r>
      <w:r w:rsidRPr="00C970C2">
        <w:t>(group)</w:t>
      </w:r>
      <w:r w:rsidRPr="00C970C2">
        <w:rPr>
          <w:rFonts w:hint="eastAsia"/>
        </w:rPr>
        <w:t>。</w:t>
      </w:r>
    </w:p>
    <w:p w14:paraId="2265DEE7" w14:textId="77777777" w:rsidR="00F23E6D" w:rsidRPr="00C970C2" w:rsidRDefault="00F23E6D" w:rsidP="006F063E">
      <w:pPr>
        <w:pStyle w:val="4a"/>
        <w:numPr>
          <w:ilvl w:val="0"/>
          <w:numId w:val="18"/>
        </w:numPr>
      </w:pPr>
      <w:r w:rsidRPr="00C970C2">
        <w:t>flie</w:t>
      </w:r>
      <w:r w:rsidRPr="00C970C2">
        <w:t>：文件</w:t>
      </w:r>
      <w:r w:rsidRPr="00C970C2">
        <w:rPr>
          <w:rFonts w:hint="eastAsia"/>
        </w:rPr>
        <w:t>。</w:t>
      </w:r>
    </w:p>
    <w:p w14:paraId="3925034F" w14:textId="77777777" w:rsidR="00F23E6D" w:rsidRPr="00C970C2" w:rsidRDefault="00F23E6D" w:rsidP="00B424A0">
      <w:pPr>
        <w:pStyle w:val="1e"/>
      </w:pPr>
      <w:r w:rsidRPr="00C970C2">
        <w:t>命令示例：</w:t>
      </w:r>
    </w:p>
    <w:p w14:paraId="5BFCC64D" w14:textId="77777777" w:rsidR="00F23E6D" w:rsidRPr="00C970C2" w:rsidRDefault="00F23E6D" w:rsidP="006F063E">
      <w:pPr>
        <w:pStyle w:val="4a"/>
        <w:numPr>
          <w:ilvl w:val="0"/>
          <w:numId w:val="18"/>
        </w:numPr>
      </w:pPr>
      <w:r w:rsidRPr="00C970C2">
        <w:t>将文件</w:t>
      </w:r>
      <w:r w:rsidRPr="00C970C2">
        <w:t xml:space="preserve"> file1.txt </w:t>
      </w:r>
      <w:r w:rsidRPr="00C970C2">
        <w:t>的拥有者设为</w:t>
      </w:r>
      <w:r w:rsidRPr="00C970C2">
        <w:t>omm</w:t>
      </w:r>
      <w:r w:rsidRPr="00C970C2">
        <w:t>，群体的使用者</w:t>
      </w:r>
      <w:r w:rsidRPr="00C970C2">
        <w:t>dbgrp:</w:t>
      </w:r>
    </w:p>
    <w:p w14:paraId="0B505CFB" w14:textId="77777777" w:rsidR="00F23E6D" w:rsidRPr="00C970C2" w:rsidRDefault="00F23E6D" w:rsidP="00F23E6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kern w:val="2"/>
          <w:sz w:val="18"/>
          <w:szCs w:val="18"/>
          <w:shd w:val="pct15" w:color="auto" w:fill="FFFFFF"/>
          <w:lang w:eastAsia="en-US"/>
        </w:rPr>
      </w:pPr>
      <w:r w:rsidRPr="00C970C2">
        <w:rPr>
          <w:rFonts w:ascii="Huawei Sans" w:eastAsia="方正兰亭黑简体" w:hAnsi="Huawei Sans" w:cs="Huawei Sans"/>
          <w:bCs/>
          <w:spacing w:val="-4"/>
          <w:kern w:val="2"/>
          <w:sz w:val="18"/>
          <w:szCs w:val="18"/>
          <w:shd w:val="pct15" w:color="auto" w:fill="FFFFFF"/>
          <w:lang w:eastAsia="en-US"/>
        </w:rPr>
        <w:t xml:space="preserve">chown </w:t>
      </w:r>
      <w:r w:rsidRPr="00C970C2">
        <w:rPr>
          <w:rFonts w:ascii="Huawei Sans" w:eastAsia="方正兰亭黑简体" w:hAnsi="Huawei Sans" w:cs="Huawei Sans"/>
          <w:bCs/>
          <w:spacing w:val="-4"/>
          <w:kern w:val="2"/>
          <w:sz w:val="18"/>
          <w:szCs w:val="18"/>
          <w:shd w:val="pct15" w:color="auto" w:fill="FFFFFF"/>
        </w:rPr>
        <w:t>omm</w:t>
      </w:r>
      <w:r w:rsidRPr="00C970C2">
        <w:rPr>
          <w:rFonts w:ascii="Huawei Sans" w:eastAsia="方正兰亭黑简体" w:hAnsi="Huawei Sans" w:cs="Huawei Sans"/>
          <w:bCs/>
          <w:spacing w:val="-4"/>
          <w:kern w:val="2"/>
          <w:sz w:val="18"/>
          <w:szCs w:val="18"/>
          <w:shd w:val="pct15" w:color="auto" w:fill="FFFFFF"/>
          <w:lang w:eastAsia="en-US"/>
        </w:rPr>
        <w:t>:dbgrp /opt/software/openGauss/clusterconfig.xml</w:t>
      </w:r>
    </w:p>
    <w:p w14:paraId="250BB6F7" w14:textId="77777777" w:rsidR="00F23E6D" w:rsidRPr="00C970C2" w:rsidRDefault="00F23E6D" w:rsidP="006F063E">
      <w:pPr>
        <w:pStyle w:val="4a"/>
        <w:numPr>
          <w:ilvl w:val="0"/>
          <w:numId w:val="18"/>
        </w:numPr>
      </w:pPr>
      <w:r w:rsidRPr="00C970C2">
        <w:t>将目前目录下的所有文件与子目录的拥有者皆设为</w:t>
      </w:r>
      <w:r w:rsidRPr="00C970C2">
        <w:t>omm</w:t>
      </w:r>
      <w:r w:rsidRPr="00C970C2">
        <w:t>，群体的使用者</w:t>
      </w:r>
      <w:r w:rsidRPr="00C970C2">
        <w:t>dbgrp:</w:t>
      </w:r>
    </w:p>
    <w:p w14:paraId="4D76FAE5" w14:textId="77777777" w:rsidR="00F23E6D" w:rsidRPr="00C970C2" w:rsidRDefault="00F23E6D" w:rsidP="00F23E6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kern w:val="2"/>
          <w:sz w:val="18"/>
          <w:szCs w:val="18"/>
          <w:shd w:val="pct15" w:color="auto" w:fill="FFFFFF"/>
          <w:lang w:eastAsia="en-US"/>
        </w:rPr>
      </w:pPr>
      <w:r w:rsidRPr="00C970C2">
        <w:rPr>
          <w:rFonts w:ascii="Huawei Sans" w:eastAsia="方正兰亭黑简体" w:hAnsi="Huawei Sans" w:cs="Huawei Sans"/>
          <w:bCs/>
          <w:spacing w:val="-4"/>
          <w:kern w:val="2"/>
          <w:sz w:val="18"/>
          <w:szCs w:val="18"/>
          <w:shd w:val="pct15" w:color="auto" w:fill="FFFFFF"/>
          <w:lang w:eastAsia="en-US"/>
        </w:rPr>
        <w:t xml:space="preserve">chown -R </w:t>
      </w:r>
      <w:r w:rsidRPr="00C970C2">
        <w:rPr>
          <w:rFonts w:ascii="Huawei Sans" w:eastAsia="方正兰亭黑简体" w:hAnsi="Huawei Sans" w:cs="Huawei Sans"/>
          <w:bCs/>
          <w:spacing w:val="-4"/>
          <w:kern w:val="2"/>
          <w:sz w:val="18"/>
          <w:szCs w:val="18"/>
          <w:shd w:val="pct15" w:color="auto" w:fill="FFFFFF"/>
        </w:rPr>
        <w:t>omm</w:t>
      </w:r>
      <w:r w:rsidRPr="00C970C2">
        <w:rPr>
          <w:rFonts w:ascii="Huawei Sans" w:eastAsia="方正兰亭黑简体" w:hAnsi="Huawei Sans" w:cs="Huawei Sans"/>
          <w:bCs/>
          <w:spacing w:val="-4"/>
          <w:kern w:val="2"/>
          <w:sz w:val="18"/>
          <w:szCs w:val="18"/>
          <w:shd w:val="pct15" w:color="auto" w:fill="FFFFFF"/>
          <w:lang w:eastAsia="en-US"/>
        </w:rPr>
        <w:t>:dbgrp *</w:t>
      </w:r>
    </w:p>
    <w:p w14:paraId="688402DF" w14:textId="77777777" w:rsidR="00F23E6D" w:rsidRPr="00C970C2" w:rsidRDefault="00F23E6D" w:rsidP="006F063E">
      <w:pPr>
        <w:pStyle w:val="3"/>
      </w:pPr>
      <w:bookmarkStart w:id="192" w:name="_Toc51057493"/>
      <w:bookmarkStart w:id="193" w:name="_Toc51158859"/>
      <w:bookmarkStart w:id="194" w:name="_Toc51335104"/>
      <w:bookmarkStart w:id="195" w:name="_Toc67402031"/>
      <w:r w:rsidRPr="00C970C2">
        <w:t>ls</w:t>
      </w:r>
      <w:bookmarkEnd w:id="192"/>
      <w:bookmarkEnd w:id="193"/>
      <w:bookmarkEnd w:id="194"/>
      <w:bookmarkEnd w:id="195"/>
    </w:p>
    <w:p w14:paraId="2B6F237E" w14:textId="77777777" w:rsidR="00F23E6D" w:rsidRPr="00C970C2" w:rsidRDefault="00F23E6D" w:rsidP="00B424A0">
      <w:pPr>
        <w:pStyle w:val="1e"/>
      </w:pPr>
      <w:r w:rsidRPr="00C970C2">
        <w:t>列出文件和目录的内容。</w:t>
      </w:r>
    </w:p>
    <w:p w14:paraId="61B163A0" w14:textId="77777777" w:rsidR="00F23E6D" w:rsidRPr="00C970C2" w:rsidRDefault="00F23E6D" w:rsidP="00B424A0">
      <w:pPr>
        <w:pStyle w:val="1e"/>
      </w:pPr>
      <w:r w:rsidRPr="00C970C2">
        <w:t>命令语法：</w:t>
      </w:r>
    </w:p>
    <w:p w14:paraId="6D47DC92" w14:textId="77777777" w:rsidR="00F23E6D" w:rsidRPr="00C970C2" w:rsidRDefault="00F23E6D" w:rsidP="00F23E6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kern w:val="2"/>
          <w:sz w:val="18"/>
          <w:szCs w:val="18"/>
          <w:shd w:val="pct15" w:color="auto" w:fill="FFFFFF"/>
        </w:rPr>
      </w:pPr>
      <w:r w:rsidRPr="00C970C2">
        <w:rPr>
          <w:rFonts w:ascii="Huawei Sans" w:eastAsia="方正兰亭黑简体" w:hAnsi="Huawei Sans" w:cs="Huawei Sans"/>
          <w:bCs/>
          <w:spacing w:val="-4"/>
          <w:kern w:val="2"/>
          <w:sz w:val="18"/>
          <w:szCs w:val="18"/>
          <w:shd w:val="pct15" w:color="auto" w:fill="FFFFFF"/>
        </w:rPr>
        <w:t>ls [</w:t>
      </w:r>
      <w:r w:rsidRPr="00C970C2">
        <w:rPr>
          <w:rFonts w:ascii="Huawei Sans" w:eastAsia="方正兰亭黑简体" w:hAnsi="Huawei Sans" w:cs="Huawei Sans"/>
          <w:bCs/>
          <w:spacing w:val="-4"/>
          <w:kern w:val="2"/>
          <w:sz w:val="18"/>
          <w:szCs w:val="18"/>
          <w:shd w:val="pct15" w:color="auto" w:fill="FFFFFF"/>
        </w:rPr>
        <w:t>选项</w:t>
      </w:r>
      <w:r w:rsidRPr="00C970C2">
        <w:rPr>
          <w:rFonts w:ascii="Huawei Sans" w:eastAsia="方正兰亭黑简体" w:hAnsi="Huawei Sans" w:cs="Huawei Sans"/>
          <w:bCs/>
          <w:spacing w:val="-4"/>
          <w:kern w:val="2"/>
          <w:sz w:val="18"/>
          <w:szCs w:val="18"/>
          <w:shd w:val="pct15" w:color="auto" w:fill="FFFFFF"/>
        </w:rPr>
        <w:t>] [</w:t>
      </w:r>
      <w:r w:rsidRPr="00C970C2">
        <w:rPr>
          <w:rFonts w:ascii="Huawei Sans" w:eastAsia="方正兰亭黑简体" w:hAnsi="Huawei Sans" w:cs="Huawei Sans"/>
          <w:bCs/>
          <w:spacing w:val="-4"/>
          <w:kern w:val="2"/>
          <w:sz w:val="18"/>
          <w:szCs w:val="18"/>
          <w:shd w:val="pct15" w:color="auto" w:fill="FFFFFF"/>
        </w:rPr>
        <w:t>参数</w:t>
      </w:r>
      <w:r w:rsidRPr="00C970C2">
        <w:rPr>
          <w:rFonts w:ascii="Huawei Sans" w:eastAsia="方正兰亭黑简体" w:hAnsi="Huawei Sans" w:cs="Huawei Sans"/>
          <w:bCs/>
          <w:spacing w:val="-4"/>
          <w:kern w:val="2"/>
          <w:sz w:val="18"/>
          <w:szCs w:val="18"/>
          <w:shd w:val="pct15" w:color="auto" w:fill="FFFFFF"/>
        </w:rPr>
        <w:t>]</w:t>
      </w:r>
    </w:p>
    <w:p w14:paraId="78E5B902" w14:textId="77777777" w:rsidR="00F23E6D" w:rsidRPr="00C970C2" w:rsidRDefault="00F23E6D" w:rsidP="00B424A0">
      <w:pPr>
        <w:pStyle w:val="1e"/>
      </w:pPr>
      <w:r w:rsidRPr="00C970C2">
        <w:t>常用选项：</w:t>
      </w:r>
    </w:p>
    <w:p w14:paraId="1FF77831" w14:textId="77777777" w:rsidR="00F23E6D" w:rsidRPr="00C970C2" w:rsidRDefault="00F23E6D" w:rsidP="006F063E">
      <w:pPr>
        <w:pStyle w:val="4a"/>
        <w:numPr>
          <w:ilvl w:val="0"/>
          <w:numId w:val="18"/>
        </w:numPr>
      </w:pPr>
      <w:r w:rsidRPr="00C970C2">
        <w:t>-l --</w:t>
      </w:r>
      <w:r w:rsidRPr="00C970C2">
        <w:t>以长格式显示，列出文件的详细信息，如创建者，创建时间，文件的读写权限列表等等</w:t>
      </w:r>
      <w:r w:rsidRPr="00C970C2">
        <w:rPr>
          <w:rFonts w:hint="eastAsia"/>
        </w:rPr>
        <w:t>；</w:t>
      </w:r>
    </w:p>
    <w:p w14:paraId="73CAAA04" w14:textId="77777777" w:rsidR="00F23E6D" w:rsidRPr="00C970C2" w:rsidRDefault="00F23E6D" w:rsidP="006F063E">
      <w:pPr>
        <w:pStyle w:val="4a"/>
        <w:numPr>
          <w:ilvl w:val="0"/>
          <w:numId w:val="18"/>
        </w:numPr>
      </w:pPr>
      <w:r w:rsidRPr="00C970C2">
        <w:t>-a --</w:t>
      </w:r>
      <w:r w:rsidRPr="00C970C2">
        <w:t>列出文件下所有的文件，包括以</w:t>
      </w:r>
      <w:r w:rsidRPr="00C970C2">
        <w:t>"."</w:t>
      </w:r>
      <w:r w:rsidRPr="00C970C2">
        <w:t>和</w:t>
      </w:r>
      <w:r w:rsidRPr="00C970C2">
        <w:t>".."</w:t>
      </w:r>
      <w:r w:rsidRPr="00C970C2">
        <w:t>开头的隐藏文件</w:t>
      </w:r>
      <w:r w:rsidRPr="00C970C2">
        <w:t xml:space="preserve"> </w:t>
      </w:r>
      <w:r w:rsidRPr="00C970C2">
        <w:t>（</w:t>
      </w:r>
      <w:r w:rsidRPr="00C970C2">
        <w:t>Linux</w:t>
      </w:r>
      <w:r w:rsidRPr="00C970C2">
        <w:t>下文件隐藏文件是以</w:t>
      </w:r>
      <w:r w:rsidRPr="00C970C2">
        <w:t xml:space="preserve"> .</w:t>
      </w:r>
      <w:r w:rsidRPr="00C970C2">
        <w:t>开头的，如果存在</w:t>
      </w:r>
      <w:r w:rsidRPr="00C970C2">
        <w:t xml:space="preserve"> .. </w:t>
      </w:r>
      <w:r w:rsidRPr="00C970C2">
        <w:t>代表存在着父目录）</w:t>
      </w:r>
      <w:r w:rsidRPr="00C970C2">
        <w:rPr>
          <w:rFonts w:hint="eastAsia"/>
        </w:rPr>
        <w:t>；</w:t>
      </w:r>
    </w:p>
    <w:p w14:paraId="40E960D3" w14:textId="77777777" w:rsidR="00F23E6D" w:rsidRPr="00C970C2" w:rsidRDefault="00F23E6D" w:rsidP="006F063E">
      <w:pPr>
        <w:pStyle w:val="4a"/>
        <w:numPr>
          <w:ilvl w:val="0"/>
          <w:numId w:val="18"/>
        </w:numPr>
      </w:pPr>
      <w:r w:rsidRPr="00C970C2">
        <w:t>-d --</w:t>
      </w:r>
      <w:r w:rsidRPr="00C970C2">
        <w:t>列出目录本身而非目录内的文件，通常要与</w:t>
      </w:r>
      <w:r w:rsidRPr="00C970C2">
        <w:t>-l</w:t>
      </w:r>
      <w:r w:rsidRPr="00C970C2">
        <w:t>一起使用</w:t>
      </w:r>
      <w:r w:rsidRPr="00C970C2">
        <w:rPr>
          <w:rFonts w:hint="eastAsia"/>
        </w:rPr>
        <w:t>；</w:t>
      </w:r>
    </w:p>
    <w:p w14:paraId="543464C7" w14:textId="77777777" w:rsidR="00F23E6D" w:rsidRPr="00C970C2" w:rsidRDefault="00F23E6D" w:rsidP="006F063E">
      <w:pPr>
        <w:pStyle w:val="4a"/>
        <w:numPr>
          <w:ilvl w:val="0"/>
          <w:numId w:val="18"/>
        </w:numPr>
      </w:pPr>
      <w:r w:rsidRPr="00C970C2">
        <w:t>-R --</w:t>
      </w:r>
      <w:r w:rsidRPr="00C970C2">
        <w:t>同时列出所有子目录层，与</w:t>
      </w:r>
      <w:r w:rsidRPr="00C970C2">
        <w:t>-l</w:t>
      </w:r>
      <w:r w:rsidRPr="00C970C2">
        <w:t>相似，只是不显示出文件的所有者，相当于编程中的</w:t>
      </w:r>
      <w:r w:rsidRPr="00C970C2">
        <w:t>“</w:t>
      </w:r>
      <w:r w:rsidRPr="00C970C2">
        <w:t>递归</w:t>
      </w:r>
      <w:r w:rsidRPr="00C970C2">
        <w:t>”</w:t>
      </w:r>
      <w:r w:rsidRPr="00C970C2">
        <w:t>实现</w:t>
      </w:r>
      <w:r w:rsidRPr="00C970C2">
        <w:rPr>
          <w:rFonts w:hint="eastAsia"/>
        </w:rPr>
        <w:t>；</w:t>
      </w:r>
    </w:p>
    <w:p w14:paraId="790B163C" w14:textId="77777777" w:rsidR="00F23E6D" w:rsidRPr="00C970C2" w:rsidRDefault="00F23E6D" w:rsidP="006F063E">
      <w:pPr>
        <w:pStyle w:val="4a"/>
        <w:numPr>
          <w:ilvl w:val="0"/>
          <w:numId w:val="18"/>
        </w:numPr>
      </w:pPr>
      <w:r w:rsidRPr="00C970C2">
        <w:t>-t --</w:t>
      </w:r>
      <w:r w:rsidRPr="00C970C2">
        <w:t>按照时间进行文件的排序，</w:t>
      </w:r>
      <w:r w:rsidRPr="00C970C2">
        <w:t>Time</w:t>
      </w:r>
      <w:r w:rsidRPr="00C970C2">
        <w:t>（时间）</w:t>
      </w:r>
      <w:r w:rsidRPr="00C970C2">
        <w:rPr>
          <w:rFonts w:hint="eastAsia"/>
        </w:rPr>
        <w:t>；</w:t>
      </w:r>
    </w:p>
    <w:p w14:paraId="3960E3DF" w14:textId="77777777" w:rsidR="00F23E6D" w:rsidRPr="00C970C2" w:rsidRDefault="00F23E6D" w:rsidP="006F063E">
      <w:pPr>
        <w:pStyle w:val="4a"/>
        <w:numPr>
          <w:ilvl w:val="0"/>
          <w:numId w:val="18"/>
        </w:numPr>
      </w:pPr>
      <w:r w:rsidRPr="00C970C2">
        <w:t>-s --</w:t>
      </w:r>
      <w:r w:rsidRPr="00C970C2">
        <w:t>在每个文件的后面打印出文件的大小，</w:t>
      </w:r>
      <w:r w:rsidRPr="00C970C2">
        <w:t>size</w:t>
      </w:r>
      <w:r w:rsidRPr="00C970C2">
        <w:t>（大小）</w:t>
      </w:r>
      <w:r w:rsidRPr="00C970C2">
        <w:rPr>
          <w:rFonts w:hint="eastAsia"/>
        </w:rPr>
        <w:t>；</w:t>
      </w:r>
    </w:p>
    <w:p w14:paraId="5512C764" w14:textId="77777777" w:rsidR="00F23E6D" w:rsidRPr="00C970C2" w:rsidRDefault="00F23E6D" w:rsidP="006F063E">
      <w:pPr>
        <w:pStyle w:val="4a"/>
        <w:numPr>
          <w:ilvl w:val="0"/>
          <w:numId w:val="18"/>
        </w:numPr>
      </w:pPr>
      <w:r w:rsidRPr="00C970C2">
        <w:t>-S --</w:t>
      </w:r>
      <w:r w:rsidRPr="00C970C2">
        <w:t>以文件的大小进行排序</w:t>
      </w:r>
      <w:r w:rsidRPr="00C970C2">
        <w:rPr>
          <w:rFonts w:hint="eastAsia"/>
        </w:rPr>
        <w:t>。</w:t>
      </w:r>
    </w:p>
    <w:p w14:paraId="4C7817F3" w14:textId="77777777" w:rsidR="00F23E6D" w:rsidRPr="00C970C2" w:rsidRDefault="00F23E6D" w:rsidP="00B424A0">
      <w:pPr>
        <w:pStyle w:val="1e"/>
      </w:pPr>
      <w:r w:rsidRPr="00C970C2">
        <w:t>参数说明：</w:t>
      </w:r>
    </w:p>
    <w:p w14:paraId="363BB033" w14:textId="77777777" w:rsidR="00F23E6D" w:rsidRPr="00C970C2" w:rsidRDefault="00F23E6D" w:rsidP="006F063E">
      <w:pPr>
        <w:pStyle w:val="4a"/>
        <w:numPr>
          <w:ilvl w:val="0"/>
          <w:numId w:val="18"/>
        </w:numPr>
      </w:pPr>
      <w:r w:rsidRPr="00C970C2">
        <w:t>目录或文件</w:t>
      </w:r>
      <w:r w:rsidRPr="00C970C2">
        <w:rPr>
          <w:rFonts w:hint="eastAsia"/>
        </w:rPr>
        <w:t>。</w:t>
      </w:r>
    </w:p>
    <w:p w14:paraId="2AE37616" w14:textId="77777777" w:rsidR="00F23E6D" w:rsidRPr="00C970C2" w:rsidRDefault="00F23E6D" w:rsidP="00B424A0">
      <w:pPr>
        <w:pStyle w:val="1e"/>
      </w:pPr>
      <w:r w:rsidRPr="00C970C2">
        <w:t>命令示例：</w:t>
      </w:r>
    </w:p>
    <w:p w14:paraId="7335F07F" w14:textId="77777777" w:rsidR="00F23E6D" w:rsidRPr="00C970C2" w:rsidRDefault="00F23E6D" w:rsidP="006F063E">
      <w:pPr>
        <w:pStyle w:val="4a"/>
        <w:numPr>
          <w:ilvl w:val="0"/>
          <w:numId w:val="18"/>
        </w:numPr>
      </w:pPr>
      <w:r w:rsidRPr="00C970C2">
        <w:t>以长格式列出当前目录中的文件及目录：</w:t>
      </w:r>
    </w:p>
    <w:p w14:paraId="7758356A" w14:textId="77777777" w:rsidR="00F23E6D" w:rsidRPr="00C970C2" w:rsidRDefault="00F23E6D" w:rsidP="00F23E6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kern w:val="2"/>
          <w:sz w:val="18"/>
          <w:szCs w:val="18"/>
          <w:shd w:val="pct15" w:color="auto" w:fill="FFFFFF"/>
          <w:lang w:eastAsia="en-US"/>
        </w:rPr>
      </w:pPr>
      <w:r w:rsidRPr="00C970C2">
        <w:rPr>
          <w:rFonts w:ascii="Huawei Sans" w:eastAsia="方正兰亭黑简体" w:hAnsi="Huawei Sans" w:cs="Huawei Sans"/>
          <w:bCs/>
          <w:spacing w:val="-4"/>
          <w:kern w:val="2"/>
          <w:sz w:val="18"/>
          <w:szCs w:val="18"/>
          <w:shd w:val="pct15" w:color="auto" w:fill="FFFFFF"/>
          <w:lang w:eastAsia="en-US"/>
        </w:rPr>
        <w:t>ls -l</w:t>
      </w:r>
    </w:p>
    <w:p w14:paraId="0E061853" w14:textId="77777777" w:rsidR="00F23E6D" w:rsidRPr="00C970C2" w:rsidRDefault="00F23E6D" w:rsidP="006F063E">
      <w:pPr>
        <w:pStyle w:val="3"/>
      </w:pPr>
      <w:bookmarkStart w:id="196" w:name="_Toc51057494"/>
      <w:bookmarkStart w:id="197" w:name="_Toc51158860"/>
      <w:bookmarkStart w:id="198" w:name="_Toc51335105"/>
      <w:bookmarkStart w:id="199" w:name="_Toc67402032"/>
      <w:r w:rsidRPr="00C970C2">
        <w:lastRenderedPageBreak/>
        <w:t>cp</w:t>
      </w:r>
      <w:bookmarkEnd w:id="196"/>
      <w:bookmarkEnd w:id="197"/>
      <w:bookmarkEnd w:id="198"/>
      <w:bookmarkEnd w:id="199"/>
    </w:p>
    <w:p w14:paraId="1ADFE286" w14:textId="77777777" w:rsidR="00F23E6D" w:rsidRPr="00C970C2" w:rsidRDefault="00F23E6D" w:rsidP="00B424A0">
      <w:pPr>
        <w:pStyle w:val="1e"/>
      </w:pPr>
      <w:r w:rsidRPr="00C970C2">
        <w:t>复制文件或者目录。</w:t>
      </w:r>
    </w:p>
    <w:p w14:paraId="1A01F544" w14:textId="77777777" w:rsidR="00F23E6D" w:rsidRPr="00C970C2" w:rsidRDefault="00F23E6D" w:rsidP="00B424A0">
      <w:pPr>
        <w:pStyle w:val="1e"/>
      </w:pPr>
      <w:r w:rsidRPr="00C970C2">
        <w:t>命令语法：</w:t>
      </w:r>
    </w:p>
    <w:p w14:paraId="582AE939" w14:textId="77777777" w:rsidR="00F23E6D" w:rsidRPr="00C970C2" w:rsidRDefault="00F23E6D" w:rsidP="00F23E6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kern w:val="2"/>
          <w:sz w:val="18"/>
          <w:szCs w:val="18"/>
          <w:shd w:val="pct15" w:color="auto" w:fill="FFFFFF"/>
          <w:lang w:eastAsia="en-US"/>
        </w:rPr>
      </w:pPr>
      <w:r w:rsidRPr="00C970C2">
        <w:rPr>
          <w:rFonts w:ascii="Huawei Sans" w:eastAsia="方正兰亭黑简体" w:hAnsi="Huawei Sans" w:cs="Huawei Sans"/>
          <w:bCs/>
          <w:spacing w:val="-4"/>
          <w:kern w:val="2"/>
          <w:sz w:val="18"/>
          <w:szCs w:val="18"/>
          <w:shd w:val="pct15" w:color="auto" w:fill="FFFFFF"/>
          <w:lang w:eastAsia="en-US"/>
        </w:rPr>
        <w:t>cp [</w:t>
      </w:r>
      <w:r w:rsidRPr="00C970C2">
        <w:rPr>
          <w:rFonts w:ascii="Huawei Sans" w:eastAsia="方正兰亭黑简体" w:hAnsi="Huawei Sans" w:cs="Huawei Sans"/>
          <w:bCs/>
          <w:spacing w:val="-4"/>
          <w:kern w:val="2"/>
          <w:sz w:val="18"/>
          <w:szCs w:val="18"/>
          <w:shd w:val="pct15" w:color="auto" w:fill="FFFFFF"/>
          <w:lang w:eastAsia="en-US"/>
        </w:rPr>
        <w:t>选项</w:t>
      </w:r>
      <w:r w:rsidRPr="00C970C2">
        <w:rPr>
          <w:rFonts w:ascii="Huawei Sans" w:eastAsia="方正兰亭黑简体" w:hAnsi="Huawei Sans" w:cs="Huawei Sans"/>
          <w:bCs/>
          <w:spacing w:val="-4"/>
          <w:kern w:val="2"/>
          <w:sz w:val="18"/>
          <w:szCs w:val="18"/>
          <w:shd w:val="pct15" w:color="auto" w:fill="FFFFFF"/>
          <w:lang w:eastAsia="en-US"/>
        </w:rPr>
        <w:t xml:space="preserve">] </w:t>
      </w:r>
      <w:r w:rsidRPr="00C970C2">
        <w:rPr>
          <w:rFonts w:ascii="Huawei Sans" w:eastAsia="方正兰亭黑简体" w:hAnsi="Huawei Sans" w:cs="Huawei Sans"/>
          <w:bCs/>
          <w:spacing w:val="-4"/>
          <w:kern w:val="2"/>
          <w:sz w:val="18"/>
          <w:szCs w:val="18"/>
          <w:shd w:val="pct15" w:color="auto" w:fill="FFFFFF"/>
          <w:lang w:eastAsia="en-US"/>
        </w:rPr>
        <w:t>参数</w:t>
      </w:r>
      <w:r w:rsidRPr="00C970C2">
        <w:rPr>
          <w:rFonts w:ascii="Huawei Sans" w:eastAsia="方正兰亭黑简体" w:hAnsi="Huawei Sans" w:cs="Huawei Sans"/>
          <w:bCs/>
          <w:spacing w:val="-4"/>
          <w:kern w:val="2"/>
          <w:sz w:val="18"/>
          <w:szCs w:val="18"/>
          <w:shd w:val="pct15" w:color="auto" w:fill="FFFFFF"/>
          <w:lang w:eastAsia="en-US"/>
        </w:rPr>
        <w:t xml:space="preserve">1 </w:t>
      </w:r>
      <w:r w:rsidRPr="00C970C2">
        <w:rPr>
          <w:rFonts w:ascii="Huawei Sans" w:eastAsia="方正兰亭黑简体" w:hAnsi="Huawei Sans" w:cs="Huawei Sans"/>
          <w:bCs/>
          <w:spacing w:val="-4"/>
          <w:kern w:val="2"/>
          <w:sz w:val="18"/>
          <w:szCs w:val="18"/>
          <w:shd w:val="pct15" w:color="auto" w:fill="FFFFFF"/>
          <w:lang w:eastAsia="en-US"/>
        </w:rPr>
        <w:t>参数</w:t>
      </w:r>
      <w:r w:rsidRPr="00C970C2">
        <w:rPr>
          <w:rFonts w:ascii="Huawei Sans" w:eastAsia="方正兰亭黑简体" w:hAnsi="Huawei Sans" w:cs="Huawei Sans"/>
          <w:bCs/>
          <w:spacing w:val="-4"/>
          <w:kern w:val="2"/>
          <w:sz w:val="18"/>
          <w:szCs w:val="18"/>
          <w:shd w:val="pct15" w:color="auto" w:fill="FFFFFF"/>
          <w:lang w:eastAsia="en-US"/>
        </w:rPr>
        <w:t>2</w:t>
      </w:r>
    </w:p>
    <w:p w14:paraId="01422067" w14:textId="77777777" w:rsidR="00F23E6D" w:rsidRPr="00C970C2" w:rsidRDefault="00F23E6D" w:rsidP="00B424A0">
      <w:pPr>
        <w:pStyle w:val="1e"/>
      </w:pPr>
      <w:r w:rsidRPr="00C970C2">
        <w:t>常用选项：</w:t>
      </w:r>
    </w:p>
    <w:p w14:paraId="60E1CA16" w14:textId="77777777" w:rsidR="00F23E6D" w:rsidRPr="00C970C2" w:rsidRDefault="00F23E6D" w:rsidP="006F063E">
      <w:pPr>
        <w:pStyle w:val="4a"/>
        <w:numPr>
          <w:ilvl w:val="0"/>
          <w:numId w:val="18"/>
        </w:numPr>
      </w:pPr>
      <w:r w:rsidRPr="00C970C2">
        <w:t>-f --</w:t>
      </w:r>
      <w:r w:rsidRPr="00C970C2">
        <w:t>如果目标文件无法打开则将其移除并重试</w:t>
      </w:r>
      <w:r w:rsidRPr="00C970C2">
        <w:t>(</w:t>
      </w:r>
      <w:r w:rsidRPr="00C970C2">
        <w:t>当</w:t>
      </w:r>
      <w:r w:rsidRPr="00C970C2">
        <w:t> -n </w:t>
      </w:r>
      <w:r w:rsidRPr="00C970C2">
        <w:t>选项存在时则不需再选此项</w:t>
      </w:r>
      <w:r w:rsidRPr="00C970C2">
        <w:t>)</w:t>
      </w:r>
      <w:r w:rsidRPr="00C970C2">
        <w:rPr>
          <w:rFonts w:hint="eastAsia"/>
        </w:rPr>
        <w:t>；</w:t>
      </w:r>
    </w:p>
    <w:p w14:paraId="51129073" w14:textId="77777777" w:rsidR="00F23E6D" w:rsidRPr="00C970C2" w:rsidRDefault="00F23E6D" w:rsidP="006F063E">
      <w:pPr>
        <w:pStyle w:val="4a"/>
        <w:numPr>
          <w:ilvl w:val="0"/>
          <w:numId w:val="18"/>
        </w:numPr>
      </w:pPr>
      <w:r w:rsidRPr="00C970C2">
        <w:t>-n --</w:t>
      </w:r>
      <w:r w:rsidRPr="00C970C2">
        <w:t>不要覆盖已存在的文件</w:t>
      </w:r>
      <w:r w:rsidRPr="00C970C2">
        <w:t>(</w:t>
      </w:r>
      <w:r w:rsidRPr="00C970C2">
        <w:t>使前面的</w:t>
      </w:r>
      <w:r w:rsidRPr="00C970C2">
        <w:t> -i </w:t>
      </w:r>
      <w:r w:rsidRPr="00C970C2">
        <w:t>选项失效</w:t>
      </w:r>
      <w:r w:rsidRPr="00C970C2">
        <w:t>)</w:t>
      </w:r>
      <w:r w:rsidRPr="00C970C2">
        <w:rPr>
          <w:rFonts w:hint="eastAsia"/>
        </w:rPr>
        <w:t>；</w:t>
      </w:r>
    </w:p>
    <w:p w14:paraId="503C64A4" w14:textId="77777777" w:rsidR="00F23E6D" w:rsidRPr="00C970C2" w:rsidRDefault="00F23E6D" w:rsidP="006F063E">
      <w:pPr>
        <w:pStyle w:val="4a"/>
        <w:numPr>
          <w:ilvl w:val="0"/>
          <w:numId w:val="18"/>
        </w:numPr>
      </w:pPr>
      <w:r w:rsidRPr="00C970C2">
        <w:t>-I --</w:t>
      </w:r>
      <w:r w:rsidRPr="00C970C2">
        <w:t>覆盖前询问</w:t>
      </w:r>
      <w:r w:rsidRPr="00C970C2">
        <w:t>(</w:t>
      </w:r>
      <w:r w:rsidRPr="00C970C2">
        <w:t>使前面的</w:t>
      </w:r>
      <w:r w:rsidRPr="00C970C2">
        <w:t> -n </w:t>
      </w:r>
      <w:r w:rsidRPr="00C970C2">
        <w:t>选项失效</w:t>
      </w:r>
      <w:r w:rsidRPr="00C970C2">
        <w:t>)</w:t>
      </w:r>
      <w:r w:rsidRPr="00C970C2">
        <w:rPr>
          <w:rFonts w:hint="eastAsia"/>
        </w:rPr>
        <w:t>；</w:t>
      </w:r>
    </w:p>
    <w:p w14:paraId="37EDD1C1" w14:textId="77777777" w:rsidR="00F23E6D" w:rsidRPr="00C970C2" w:rsidRDefault="00F23E6D" w:rsidP="006F063E">
      <w:pPr>
        <w:pStyle w:val="4a"/>
        <w:numPr>
          <w:ilvl w:val="0"/>
          <w:numId w:val="18"/>
        </w:numPr>
      </w:pPr>
      <w:r w:rsidRPr="00C970C2">
        <w:t>-p --</w:t>
      </w:r>
      <w:r w:rsidRPr="00C970C2">
        <w:t>保持指定的属性</w:t>
      </w:r>
      <w:r w:rsidRPr="00C970C2">
        <w:t>(</w:t>
      </w:r>
      <w:r w:rsidRPr="00C970C2">
        <w:t>默认：模式</w:t>
      </w:r>
      <w:r w:rsidRPr="00C970C2">
        <w:t>,</w:t>
      </w:r>
      <w:r w:rsidRPr="00C970C2">
        <w:t>所有权</w:t>
      </w:r>
      <w:r w:rsidRPr="00C970C2">
        <w:t>,</w:t>
      </w:r>
      <w:r w:rsidRPr="00C970C2">
        <w:t>时间戳</w:t>
      </w:r>
      <w:r w:rsidRPr="00C970C2">
        <w:t>)</w:t>
      </w:r>
      <w:r w:rsidRPr="00C970C2">
        <w:t>，如果可能保持附加属性：环境、链接、</w:t>
      </w:r>
      <w:r w:rsidRPr="00C970C2">
        <w:t>xattr </w:t>
      </w:r>
      <w:r w:rsidRPr="00C970C2">
        <w:t>等</w:t>
      </w:r>
      <w:r w:rsidRPr="00C970C2">
        <w:rPr>
          <w:rFonts w:hint="eastAsia"/>
        </w:rPr>
        <w:t>；</w:t>
      </w:r>
    </w:p>
    <w:p w14:paraId="39949B5A" w14:textId="77777777" w:rsidR="00F23E6D" w:rsidRPr="00C970C2" w:rsidRDefault="00F23E6D" w:rsidP="006F063E">
      <w:pPr>
        <w:pStyle w:val="4a"/>
        <w:numPr>
          <w:ilvl w:val="0"/>
          <w:numId w:val="18"/>
        </w:numPr>
      </w:pPr>
      <w:r w:rsidRPr="00C970C2">
        <w:t>-R,-r --</w:t>
      </w:r>
      <w:r w:rsidRPr="00C970C2">
        <w:t>复制目录及目录内的所有项目</w:t>
      </w:r>
      <w:r w:rsidRPr="00C970C2">
        <w:rPr>
          <w:rFonts w:hint="eastAsia"/>
        </w:rPr>
        <w:t>。</w:t>
      </w:r>
    </w:p>
    <w:p w14:paraId="1518950E" w14:textId="77777777" w:rsidR="00F23E6D" w:rsidRPr="00C970C2" w:rsidRDefault="00F23E6D" w:rsidP="00B424A0">
      <w:pPr>
        <w:pStyle w:val="1e"/>
      </w:pPr>
      <w:r w:rsidRPr="00C970C2">
        <w:t>参数说明：</w:t>
      </w:r>
    </w:p>
    <w:p w14:paraId="6B1AE6E4" w14:textId="77777777" w:rsidR="00F23E6D" w:rsidRPr="00C970C2" w:rsidRDefault="00F23E6D" w:rsidP="006F063E">
      <w:pPr>
        <w:pStyle w:val="4a"/>
        <w:numPr>
          <w:ilvl w:val="0"/>
          <w:numId w:val="18"/>
        </w:numPr>
      </w:pPr>
      <w:r w:rsidRPr="00C970C2">
        <w:t>参数</w:t>
      </w:r>
      <w:r w:rsidRPr="00C970C2">
        <w:t>1</w:t>
      </w:r>
      <w:r w:rsidRPr="00C970C2">
        <w:t>：源文件</w:t>
      </w:r>
      <w:r w:rsidRPr="00C970C2">
        <w:rPr>
          <w:rFonts w:hint="eastAsia"/>
        </w:rPr>
        <w:t>。</w:t>
      </w:r>
    </w:p>
    <w:p w14:paraId="0218AA80" w14:textId="77777777" w:rsidR="00F23E6D" w:rsidRPr="00C970C2" w:rsidRDefault="00F23E6D" w:rsidP="006F063E">
      <w:pPr>
        <w:pStyle w:val="4a"/>
        <w:numPr>
          <w:ilvl w:val="0"/>
          <w:numId w:val="18"/>
        </w:numPr>
      </w:pPr>
      <w:r w:rsidRPr="00C970C2">
        <w:t>参数</w:t>
      </w:r>
      <w:r w:rsidRPr="00C970C2">
        <w:t>2</w:t>
      </w:r>
      <w:r w:rsidRPr="00C970C2">
        <w:t>：目标文件</w:t>
      </w:r>
      <w:r w:rsidRPr="00C970C2">
        <w:rPr>
          <w:rFonts w:hint="eastAsia"/>
        </w:rPr>
        <w:t>。</w:t>
      </w:r>
    </w:p>
    <w:p w14:paraId="075192BF" w14:textId="77777777" w:rsidR="00F23E6D" w:rsidRPr="00C970C2" w:rsidRDefault="00F23E6D" w:rsidP="00B424A0">
      <w:pPr>
        <w:pStyle w:val="1e"/>
      </w:pPr>
      <w:r w:rsidRPr="00C970C2">
        <w:t>命令示例：</w:t>
      </w:r>
    </w:p>
    <w:p w14:paraId="5F775D3D" w14:textId="77777777" w:rsidR="00F23E6D" w:rsidRPr="00C970C2" w:rsidRDefault="00F23E6D" w:rsidP="006F063E">
      <w:pPr>
        <w:pStyle w:val="4a"/>
        <w:numPr>
          <w:ilvl w:val="0"/>
          <w:numId w:val="18"/>
        </w:numPr>
      </w:pPr>
      <w:r w:rsidRPr="00C970C2">
        <w:t>将</w:t>
      </w:r>
      <w:r w:rsidRPr="00C970C2">
        <w:t>home</w:t>
      </w:r>
      <w:r w:rsidRPr="00C970C2">
        <w:t>目录中的</w:t>
      </w:r>
      <w:r w:rsidRPr="00C970C2">
        <w:t>abc</w:t>
      </w:r>
      <w:r w:rsidRPr="00C970C2">
        <w:t>文件复制到</w:t>
      </w:r>
      <w:r w:rsidRPr="00C970C2">
        <w:t>opt</w:t>
      </w:r>
      <w:r w:rsidRPr="00C970C2">
        <w:t>目录下：</w:t>
      </w:r>
    </w:p>
    <w:p w14:paraId="0140D24F" w14:textId="77777777" w:rsidR="00F23E6D" w:rsidRPr="00C970C2" w:rsidRDefault="00F23E6D" w:rsidP="00F23E6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kern w:val="2"/>
          <w:sz w:val="18"/>
          <w:szCs w:val="18"/>
          <w:shd w:val="pct15" w:color="auto" w:fill="FFFFFF"/>
          <w:lang w:eastAsia="en-US"/>
        </w:rPr>
      </w:pPr>
      <w:r w:rsidRPr="00C970C2">
        <w:rPr>
          <w:rFonts w:ascii="Huawei Sans" w:eastAsia="方正兰亭黑简体" w:hAnsi="Huawei Sans" w:cs="Huawei Sans"/>
          <w:bCs/>
          <w:spacing w:val="-4"/>
          <w:kern w:val="2"/>
          <w:sz w:val="18"/>
          <w:szCs w:val="18"/>
          <w:shd w:val="pct15" w:color="auto" w:fill="FFFFFF"/>
          <w:lang w:eastAsia="en-US"/>
        </w:rPr>
        <w:t>cp /home/abc /opt</w:t>
      </w:r>
    </w:p>
    <w:p w14:paraId="2ED0CD22" w14:textId="77777777" w:rsidR="00F23E6D" w:rsidRPr="00C970C2" w:rsidRDefault="00F23E6D" w:rsidP="00B424A0">
      <w:pPr>
        <w:pStyle w:val="1e"/>
      </w:pPr>
      <w:r w:rsidRPr="00C970C2">
        <w:t>注：目标文件存在时，会询问是否覆盖。这是因为</w:t>
      </w:r>
      <w:r w:rsidRPr="00C970C2">
        <w:t>cp</w:t>
      </w:r>
      <w:r w:rsidRPr="00C970C2">
        <w:t>是</w:t>
      </w:r>
      <w:r w:rsidRPr="00C970C2">
        <w:t>cp -i</w:t>
      </w:r>
      <w:r w:rsidRPr="00C970C2">
        <w:t>的别名。目标文件存在时，即使加了</w:t>
      </w:r>
      <w:r w:rsidRPr="00C970C2">
        <w:t>-f</w:t>
      </w:r>
      <w:r w:rsidRPr="00C970C2">
        <w:t>标志，也还会询问是否覆盖。</w:t>
      </w:r>
    </w:p>
    <w:p w14:paraId="1B5A602E" w14:textId="77777777" w:rsidR="00F23E6D" w:rsidRPr="00C970C2" w:rsidRDefault="00F23E6D" w:rsidP="006F063E">
      <w:pPr>
        <w:pStyle w:val="3"/>
      </w:pPr>
      <w:bookmarkStart w:id="200" w:name="_Toc51057495"/>
      <w:bookmarkStart w:id="201" w:name="_Toc51158861"/>
      <w:bookmarkStart w:id="202" w:name="_Toc51335106"/>
      <w:bookmarkStart w:id="203" w:name="_Toc67402033"/>
      <w:r w:rsidRPr="00C970C2">
        <w:t>rm</w:t>
      </w:r>
      <w:bookmarkEnd w:id="200"/>
      <w:bookmarkEnd w:id="201"/>
      <w:bookmarkEnd w:id="202"/>
      <w:bookmarkEnd w:id="203"/>
    </w:p>
    <w:p w14:paraId="752886FB" w14:textId="77777777" w:rsidR="00F23E6D" w:rsidRPr="00C970C2" w:rsidRDefault="00F23E6D" w:rsidP="00B424A0">
      <w:pPr>
        <w:pStyle w:val="1e"/>
      </w:pPr>
      <w:r w:rsidRPr="00C970C2">
        <w:t>删除一个目录中的一个或多个文件或目录，它也可以将某个目录及其下的所有文件及子目录均删除。对于链接文件，只是删除了链接，原有文件均保持不变。</w:t>
      </w:r>
    </w:p>
    <w:p w14:paraId="2ECF5192" w14:textId="77777777" w:rsidR="00F23E6D" w:rsidRPr="00C970C2" w:rsidRDefault="00F23E6D" w:rsidP="00B424A0">
      <w:pPr>
        <w:pStyle w:val="1e"/>
      </w:pPr>
      <w:r w:rsidRPr="00C970C2">
        <w:t>rm</w:t>
      </w:r>
      <w:r w:rsidRPr="00C970C2">
        <w:t>是一个危险的命令，使用的时候要特别当心，否则整个系统就会毁在这个命令（比如在</w:t>
      </w:r>
      <w:r w:rsidRPr="00C970C2">
        <w:t>/</w:t>
      </w:r>
      <w:r w:rsidRPr="00C970C2">
        <w:t>（根目录）下执行</w:t>
      </w:r>
      <w:r w:rsidRPr="00C970C2">
        <w:t>rm * rf</w:t>
      </w:r>
      <w:r w:rsidRPr="00C970C2">
        <w:t>）。所以，我们在执行</w:t>
      </w:r>
      <w:r w:rsidRPr="00C970C2">
        <w:t>rm</w:t>
      </w:r>
      <w:r w:rsidRPr="00C970C2">
        <w:t>之前最好先确认一下在哪个目录，到底要删除什么东西，操作时保持高度清醒的头脑。</w:t>
      </w:r>
    </w:p>
    <w:p w14:paraId="62790C01" w14:textId="77777777" w:rsidR="00F23E6D" w:rsidRPr="00C970C2" w:rsidRDefault="00F23E6D" w:rsidP="00B424A0">
      <w:pPr>
        <w:pStyle w:val="1e"/>
      </w:pPr>
      <w:r w:rsidRPr="00C970C2">
        <w:t>命令语法：</w:t>
      </w:r>
    </w:p>
    <w:p w14:paraId="58CE6485" w14:textId="77777777" w:rsidR="00F23E6D" w:rsidRPr="00C970C2" w:rsidRDefault="00F23E6D" w:rsidP="00F23E6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kern w:val="2"/>
          <w:sz w:val="18"/>
          <w:szCs w:val="18"/>
          <w:shd w:val="pct15" w:color="auto" w:fill="FFFFFF"/>
        </w:rPr>
      </w:pPr>
      <w:r w:rsidRPr="00C970C2">
        <w:rPr>
          <w:rFonts w:ascii="Huawei Sans" w:eastAsia="方正兰亭黑简体" w:hAnsi="Huawei Sans" w:cs="Huawei Sans"/>
          <w:bCs/>
          <w:spacing w:val="-4"/>
          <w:kern w:val="2"/>
          <w:sz w:val="18"/>
          <w:szCs w:val="18"/>
          <w:shd w:val="pct15" w:color="auto" w:fill="FFFFFF"/>
        </w:rPr>
        <w:t>rm [</w:t>
      </w:r>
      <w:r w:rsidRPr="00C970C2">
        <w:rPr>
          <w:rFonts w:ascii="Huawei Sans" w:eastAsia="方正兰亭黑简体" w:hAnsi="Huawei Sans" w:cs="Huawei Sans"/>
          <w:bCs/>
          <w:spacing w:val="-4"/>
          <w:kern w:val="2"/>
          <w:sz w:val="18"/>
          <w:szCs w:val="18"/>
          <w:shd w:val="pct15" w:color="auto" w:fill="FFFFFF"/>
        </w:rPr>
        <w:t>选项</w:t>
      </w:r>
      <w:r w:rsidRPr="00C970C2">
        <w:rPr>
          <w:rFonts w:ascii="Huawei Sans" w:eastAsia="方正兰亭黑简体" w:hAnsi="Huawei Sans" w:cs="Huawei Sans"/>
          <w:bCs/>
          <w:spacing w:val="-4"/>
          <w:kern w:val="2"/>
          <w:sz w:val="18"/>
          <w:szCs w:val="18"/>
          <w:shd w:val="pct15" w:color="auto" w:fill="FFFFFF"/>
        </w:rPr>
        <w:t xml:space="preserve">] </w:t>
      </w:r>
      <w:r w:rsidRPr="00C970C2">
        <w:rPr>
          <w:rFonts w:ascii="Huawei Sans" w:eastAsia="方正兰亭黑简体" w:hAnsi="Huawei Sans" w:cs="Huawei Sans"/>
          <w:bCs/>
          <w:spacing w:val="-4"/>
          <w:kern w:val="2"/>
          <w:sz w:val="18"/>
          <w:szCs w:val="18"/>
          <w:shd w:val="pct15" w:color="auto" w:fill="FFFFFF"/>
        </w:rPr>
        <w:t>文件</w:t>
      </w:r>
    </w:p>
    <w:p w14:paraId="00F31A36" w14:textId="77777777" w:rsidR="00F23E6D" w:rsidRPr="00C970C2" w:rsidRDefault="00F23E6D" w:rsidP="00B424A0">
      <w:pPr>
        <w:pStyle w:val="1e"/>
      </w:pPr>
      <w:r w:rsidRPr="00C970C2">
        <w:t>常用选项：</w:t>
      </w:r>
    </w:p>
    <w:p w14:paraId="09413F92" w14:textId="77777777" w:rsidR="00F23E6D" w:rsidRPr="00C970C2" w:rsidRDefault="00F23E6D" w:rsidP="006F063E">
      <w:pPr>
        <w:pStyle w:val="4a"/>
        <w:numPr>
          <w:ilvl w:val="0"/>
          <w:numId w:val="18"/>
        </w:numPr>
      </w:pPr>
      <w:r w:rsidRPr="00C970C2">
        <w:t>-f --</w:t>
      </w:r>
      <w:r w:rsidRPr="00C970C2">
        <w:t>忽略不存在的文件，从不给出提示</w:t>
      </w:r>
      <w:r w:rsidRPr="00C970C2">
        <w:rPr>
          <w:rFonts w:hint="eastAsia"/>
        </w:rPr>
        <w:t>；</w:t>
      </w:r>
    </w:p>
    <w:p w14:paraId="27306F20" w14:textId="77777777" w:rsidR="00F23E6D" w:rsidRPr="00C970C2" w:rsidRDefault="00F23E6D" w:rsidP="006F063E">
      <w:pPr>
        <w:pStyle w:val="4a"/>
        <w:numPr>
          <w:ilvl w:val="0"/>
          <w:numId w:val="18"/>
        </w:numPr>
      </w:pPr>
      <w:r w:rsidRPr="00C970C2">
        <w:t>-r --</w:t>
      </w:r>
      <w:r w:rsidRPr="00C970C2">
        <w:t>指示</w:t>
      </w:r>
      <w:r w:rsidRPr="00C970C2">
        <w:t>rm</w:t>
      </w:r>
      <w:r w:rsidRPr="00C970C2">
        <w:t>将参数中列出的全部目录和子目录均递归地删除。</w:t>
      </w:r>
    </w:p>
    <w:p w14:paraId="0823EE9D" w14:textId="77777777" w:rsidR="00F23E6D" w:rsidRPr="00C970C2" w:rsidRDefault="00F23E6D" w:rsidP="00B424A0">
      <w:pPr>
        <w:pStyle w:val="1e"/>
      </w:pPr>
      <w:r w:rsidRPr="00C970C2">
        <w:t>参数说明：</w:t>
      </w:r>
    </w:p>
    <w:p w14:paraId="6585BFE8" w14:textId="77777777" w:rsidR="00F23E6D" w:rsidRPr="00C970C2" w:rsidRDefault="00F23E6D" w:rsidP="006F063E">
      <w:pPr>
        <w:pStyle w:val="4a"/>
        <w:numPr>
          <w:ilvl w:val="0"/>
          <w:numId w:val="18"/>
        </w:numPr>
      </w:pPr>
      <w:r w:rsidRPr="00C970C2">
        <w:t>需要删除的文件或目录</w:t>
      </w:r>
      <w:r w:rsidRPr="00C970C2">
        <w:rPr>
          <w:rFonts w:hint="eastAsia"/>
        </w:rPr>
        <w:t>。</w:t>
      </w:r>
    </w:p>
    <w:p w14:paraId="572018AF" w14:textId="77777777" w:rsidR="00F23E6D" w:rsidRPr="00C970C2" w:rsidRDefault="00F23E6D" w:rsidP="00B424A0">
      <w:pPr>
        <w:pStyle w:val="1e"/>
      </w:pPr>
      <w:r w:rsidRPr="00C970C2">
        <w:t>命令示例：</w:t>
      </w:r>
    </w:p>
    <w:p w14:paraId="055FDB3A" w14:textId="77777777" w:rsidR="00F23E6D" w:rsidRPr="00C970C2" w:rsidRDefault="00F23E6D" w:rsidP="006F063E">
      <w:pPr>
        <w:pStyle w:val="4a"/>
        <w:numPr>
          <w:ilvl w:val="0"/>
          <w:numId w:val="18"/>
        </w:numPr>
      </w:pPr>
      <w:r w:rsidRPr="00C970C2">
        <w:t>删除文件：</w:t>
      </w:r>
    </w:p>
    <w:p w14:paraId="4969F7E4" w14:textId="77777777" w:rsidR="00F23E6D" w:rsidRPr="00C970C2" w:rsidRDefault="00F23E6D" w:rsidP="00F23E6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kern w:val="2"/>
          <w:sz w:val="18"/>
          <w:szCs w:val="18"/>
          <w:shd w:val="pct15" w:color="auto" w:fill="FFFFFF"/>
          <w:lang w:eastAsia="en-US"/>
        </w:rPr>
      </w:pPr>
      <w:r w:rsidRPr="00C970C2">
        <w:rPr>
          <w:rFonts w:ascii="Huawei Sans" w:eastAsia="方正兰亭黑简体" w:hAnsi="Huawei Sans" w:cs="Huawei Sans"/>
          <w:bCs/>
          <w:spacing w:val="-4"/>
          <w:kern w:val="2"/>
          <w:sz w:val="18"/>
          <w:szCs w:val="18"/>
          <w:shd w:val="pct15" w:color="auto" w:fill="FFFFFF"/>
          <w:lang w:eastAsia="en-US"/>
        </w:rPr>
        <w:lastRenderedPageBreak/>
        <w:t>rm qwe</w:t>
      </w:r>
    </w:p>
    <w:p w14:paraId="0157CC09" w14:textId="77777777" w:rsidR="00F23E6D" w:rsidRPr="00C970C2" w:rsidRDefault="00F23E6D" w:rsidP="00B424A0">
      <w:pPr>
        <w:pStyle w:val="1e"/>
      </w:pPr>
      <w:r w:rsidRPr="00C970C2">
        <w:t>注：输入</w:t>
      </w:r>
      <w:r w:rsidRPr="00C970C2">
        <w:t>rm qwe</w:t>
      </w:r>
      <w:r w:rsidRPr="00C970C2">
        <w:t>命令后，系统会询问是否删除，输入</w:t>
      </w:r>
      <w:r w:rsidRPr="00C970C2">
        <w:t>y</w:t>
      </w:r>
      <w:r w:rsidRPr="00C970C2">
        <w:t>后就会删除文件，不想删除文件则输入</w:t>
      </w:r>
      <w:r w:rsidRPr="00C970C2">
        <w:t>n</w:t>
      </w:r>
      <w:r w:rsidRPr="00C970C2">
        <w:t>。</w:t>
      </w:r>
    </w:p>
    <w:p w14:paraId="203B1F75" w14:textId="77777777" w:rsidR="00F23E6D" w:rsidRPr="00C970C2" w:rsidRDefault="00F23E6D" w:rsidP="006F063E">
      <w:pPr>
        <w:pStyle w:val="4a"/>
        <w:numPr>
          <w:ilvl w:val="0"/>
          <w:numId w:val="18"/>
        </w:numPr>
      </w:pPr>
      <w:r w:rsidRPr="00C970C2">
        <w:t>强制删除某个文件：</w:t>
      </w:r>
    </w:p>
    <w:p w14:paraId="17328919" w14:textId="77777777" w:rsidR="00F23E6D" w:rsidRPr="00C970C2" w:rsidRDefault="00F23E6D" w:rsidP="00F23E6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kern w:val="2"/>
          <w:sz w:val="18"/>
          <w:szCs w:val="18"/>
          <w:shd w:val="pct15" w:color="auto" w:fill="FFFFFF"/>
          <w:lang w:eastAsia="en-US"/>
        </w:rPr>
      </w:pPr>
      <w:r w:rsidRPr="00C970C2">
        <w:rPr>
          <w:rFonts w:ascii="Huawei Sans" w:eastAsia="方正兰亭黑简体" w:hAnsi="Huawei Sans" w:cs="Huawei Sans"/>
          <w:bCs/>
          <w:spacing w:val="-4"/>
          <w:kern w:val="2"/>
          <w:sz w:val="18"/>
          <w:szCs w:val="18"/>
          <w:shd w:val="pct15" w:color="auto" w:fill="FFFFFF"/>
          <w:lang w:eastAsia="en-US"/>
        </w:rPr>
        <w:t>rm-rf clusterconfig.log</w:t>
      </w:r>
    </w:p>
    <w:p w14:paraId="08C24EE7" w14:textId="77777777" w:rsidR="00F23E6D" w:rsidRPr="00C970C2" w:rsidRDefault="00F23E6D" w:rsidP="006F063E">
      <w:pPr>
        <w:pStyle w:val="3"/>
      </w:pPr>
      <w:bookmarkStart w:id="204" w:name="_Toc51057496"/>
      <w:bookmarkStart w:id="205" w:name="_Toc51158862"/>
      <w:bookmarkStart w:id="206" w:name="_Toc51335107"/>
      <w:bookmarkStart w:id="207" w:name="_Toc67402034"/>
      <w:r w:rsidRPr="00C970C2">
        <w:t>cat</w:t>
      </w:r>
      <w:bookmarkEnd w:id="204"/>
      <w:bookmarkEnd w:id="205"/>
      <w:bookmarkEnd w:id="206"/>
      <w:bookmarkEnd w:id="207"/>
    </w:p>
    <w:p w14:paraId="2159A257" w14:textId="77777777" w:rsidR="00F23E6D" w:rsidRPr="00C970C2" w:rsidRDefault="00F23E6D" w:rsidP="00B424A0">
      <w:pPr>
        <w:pStyle w:val="1e"/>
      </w:pPr>
      <w:r w:rsidRPr="00C970C2">
        <w:t>连接文件并在标准输出上输出。这个命令常用来显示文件内容，或者将几个文件连接起来显示，或者从标准输入读取内容并显示，它常与重定向符号配合使用。</w:t>
      </w:r>
    </w:p>
    <w:p w14:paraId="06B59819" w14:textId="77777777" w:rsidR="00F23E6D" w:rsidRPr="00C970C2" w:rsidRDefault="00F23E6D" w:rsidP="00B424A0">
      <w:pPr>
        <w:pStyle w:val="1e"/>
      </w:pPr>
      <w:r w:rsidRPr="00C970C2">
        <w:t>命令语法：</w:t>
      </w:r>
    </w:p>
    <w:p w14:paraId="7F98A08D" w14:textId="77777777" w:rsidR="00F23E6D" w:rsidRPr="00C970C2" w:rsidRDefault="00F23E6D" w:rsidP="00F23E6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kern w:val="2"/>
          <w:sz w:val="18"/>
          <w:szCs w:val="18"/>
          <w:shd w:val="pct15" w:color="auto" w:fill="FFFFFF"/>
        </w:rPr>
      </w:pPr>
      <w:r w:rsidRPr="00C970C2">
        <w:rPr>
          <w:rFonts w:ascii="Huawei Sans" w:eastAsia="方正兰亭黑简体" w:hAnsi="Huawei Sans" w:cs="Huawei Sans"/>
          <w:bCs/>
          <w:spacing w:val="-4"/>
          <w:kern w:val="2"/>
          <w:sz w:val="18"/>
          <w:szCs w:val="18"/>
          <w:shd w:val="pct15" w:color="auto" w:fill="FFFFFF"/>
        </w:rPr>
        <w:t>cat [</w:t>
      </w:r>
      <w:r w:rsidRPr="00C970C2">
        <w:rPr>
          <w:rFonts w:ascii="Huawei Sans" w:eastAsia="方正兰亭黑简体" w:hAnsi="Huawei Sans" w:cs="Huawei Sans"/>
          <w:bCs/>
          <w:spacing w:val="-4"/>
          <w:kern w:val="2"/>
          <w:sz w:val="18"/>
          <w:szCs w:val="18"/>
          <w:shd w:val="pct15" w:color="auto" w:fill="FFFFFF"/>
        </w:rPr>
        <w:t>选项</w:t>
      </w:r>
      <w:r w:rsidRPr="00C970C2">
        <w:rPr>
          <w:rFonts w:ascii="Huawei Sans" w:eastAsia="方正兰亭黑简体" w:hAnsi="Huawei Sans" w:cs="Huawei Sans"/>
          <w:bCs/>
          <w:spacing w:val="-4"/>
          <w:kern w:val="2"/>
          <w:sz w:val="18"/>
          <w:szCs w:val="18"/>
          <w:shd w:val="pct15" w:color="auto" w:fill="FFFFFF"/>
        </w:rPr>
        <w:t>] [</w:t>
      </w:r>
      <w:r w:rsidRPr="00C970C2">
        <w:rPr>
          <w:rFonts w:ascii="Huawei Sans" w:eastAsia="方正兰亭黑简体" w:hAnsi="Huawei Sans" w:cs="Huawei Sans"/>
          <w:bCs/>
          <w:spacing w:val="-4"/>
          <w:kern w:val="2"/>
          <w:sz w:val="18"/>
          <w:szCs w:val="18"/>
          <w:shd w:val="pct15" w:color="auto" w:fill="FFFFFF"/>
        </w:rPr>
        <w:t>参数</w:t>
      </w:r>
      <w:r w:rsidRPr="00C970C2">
        <w:rPr>
          <w:rFonts w:ascii="Huawei Sans" w:eastAsia="方正兰亭黑简体" w:hAnsi="Huawei Sans" w:cs="Huawei Sans"/>
          <w:bCs/>
          <w:spacing w:val="-4"/>
          <w:kern w:val="2"/>
          <w:sz w:val="18"/>
          <w:szCs w:val="18"/>
          <w:shd w:val="pct15" w:color="auto" w:fill="FFFFFF"/>
        </w:rPr>
        <w:t>]</w:t>
      </w:r>
    </w:p>
    <w:p w14:paraId="1D5442E3" w14:textId="77777777" w:rsidR="00F23E6D" w:rsidRPr="00C970C2" w:rsidRDefault="00F23E6D" w:rsidP="00B424A0">
      <w:pPr>
        <w:pStyle w:val="1e"/>
      </w:pPr>
      <w:r w:rsidRPr="00C970C2">
        <w:t>常用选项：</w:t>
      </w:r>
    </w:p>
    <w:p w14:paraId="4496D1DC" w14:textId="77777777" w:rsidR="00F23E6D" w:rsidRPr="00C970C2" w:rsidRDefault="00F23E6D" w:rsidP="006F063E">
      <w:pPr>
        <w:pStyle w:val="4a"/>
        <w:numPr>
          <w:ilvl w:val="0"/>
          <w:numId w:val="18"/>
        </w:numPr>
      </w:pPr>
      <w:r w:rsidRPr="00C970C2">
        <w:t>-E --</w:t>
      </w:r>
      <w:r w:rsidRPr="00C970C2">
        <w:t>在每行结束显示</w:t>
      </w:r>
      <w:r w:rsidRPr="00C970C2">
        <w:t>$</w:t>
      </w:r>
      <w:r w:rsidRPr="00C970C2">
        <w:rPr>
          <w:rFonts w:hint="eastAsia"/>
        </w:rPr>
        <w:t>；</w:t>
      </w:r>
    </w:p>
    <w:p w14:paraId="68FDC521" w14:textId="77777777" w:rsidR="00F23E6D" w:rsidRPr="00C970C2" w:rsidRDefault="00F23E6D" w:rsidP="006F063E">
      <w:pPr>
        <w:pStyle w:val="4a"/>
        <w:numPr>
          <w:ilvl w:val="0"/>
          <w:numId w:val="18"/>
        </w:numPr>
      </w:pPr>
      <w:r w:rsidRPr="00C970C2">
        <w:t>-n –</w:t>
      </w:r>
      <w:r w:rsidRPr="00C970C2">
        <w:t>由</w:t>
      </w:r>
      <w:r w:rsidRPr="00C970C2">
        <w:t>1</w:t>
      </w:r>
      <w:r w:rsidRPr="00C970C2">
        <w:t>开始对给所有输出行编号</w:t>
      </w:r>
      <w:r w:rsidRPr="00C970C2">
        <w:rPr>
          <w:rFonts w:hint="eastAsia"/>
        </w:rPr>
        <w:t>；</w:t>
      </w:r>
    </w:p>
    <w:p w14:paraId="6A806584" w14:textId="77777777" w:rsidR="00F23E6D" w:rsidRPr="00C970C2" w:rsidRDefault="00F23E6D" w:rsidP="006F063E">
      <w:pPr>
        <w:pStyle w:val="4a"/>
        <w:numPr>
          <w:ilvl w:val="0"/>
          <w:numId w:val="18"/>
        </w:numPr>
      </w:pPr>
      <w:r w:rsidRPr="00C970C2">
        <w:t xml:space="preserve">-b </w:t>
      </w:r>
      <w:r w:rsidRPr="00C970C2">
        <w:t>或</w:t>
      </w:r>
      <w:r w:rsidRPr="00C970C2">
        <w:t xml:space="preserve"> --number-nonblank</w:t>
      </w:r>
      <w:r w:rsidRPr="00C970C2">
        <w:t>：和</w:t>
      </w:r>
      <w:r w:rsidRPr="00C970C2">
        <w:t xml:space="preserve"> -n </w:t>
      </w:r>
      <w:r w:rsidRPr="00C970C2">
        <w:t>相似，只不过对于空白行不编号</w:t>
      </w:r>
      <w:r w:rsidRPr="00C970C2">
        <w:rPr>
          <w:rFonts w:hint="eastAsia"/>
        </w:rPr>
        <w:t>；</w:t>
      </w:r>
    </w:p>
    <w:p w14:paraId="5AC373AF" w14:textId="77777777" w:rsidR="00F23E6D" w:rsidRPr="00C970C2" w:rsidRDefault="00F23E6D" w:rsidP="006F063E">
      <w:pPr>
        <w:pStyle w:val="4a"/>
        <w:numPr>
          <w:ilvl w:val="0"/>
          <w:numId w:val="18"/>
        </w:numPr>
      </w:pPr>
      <w:r w:rsidRPr="00C970C2">
        <w:t>-v --</w:t>
      </w:r>
      <w:r w:rsidRPr="00C970C2">
        <w:t>使用</w:t>
      </w:r>
      <w:r w:rsidRPr="00C970C2">
        <w:t xml:space="preserve"> ^ </w:t>
      </w:r>
      <w:r w:rsidRPr="00C970C2">
        <w:t>和</w:t>
      </w:r>
      <w:r w:rsidRPr="00C970C2">
        <w:t xml:space="preserve"> M- </w:t>
      </w:r>
      <w:r w:rsidRPr="00C970C2">
        <w:t>符号，除了</w:t>
      </w:r>
      <w:r w:rsidRPr="00C970C2">
        <w:t xml:space="preserve"> LFD </w:t>
      </w:r>
      <w:r w:rsidRPr="00C970C2">
        <w:t>和</w:t>
      </w:r>
      <w:r w:rsidRPr="00C970C2">
        <w:t xml:space="preserve"> TAB </w:t>
      </w:r>
      <w:r w:rsidRPr="00C970C2">
        <w:t>之外</w:t>
      </w:r>
      <w:r w:rsidRPr="00C970C2">
        <w:rPr>
          <w:rFonts w:hint="eastAsia"/>
        </w:rPr>
        <w:t>。</w:t>
      </w:r>
    </w:p>
    <w:p w14:paraId="1739EEA6" w14:textId="77777777" w:rsidR="00F23E6D" w:rsidRPr="00C970C2" w:rsidRDefault="00F23E6D" w:rsidP="00B424A0">
      <w:pPr>
        <w:pStyle w:val="1e"/>
      </w:pPr>
      <w:r w:rsidRPr="00C970C2">
        <w:t>参数说明：</w:t>
      </w:r>
    </w:p>
    <w:p w14:paraId="24850343" w14:textId="77777777" w:rsidR="00F23E6D" w:rsidRPr="00C970C2" w:rsidRDefault="00F23E6D" w:rsidP="006F063E">
      <w:pPr>
        <w:pStyle w:val="4a"/>
        <w:numPr>
          <w:ilvl w:val="0"/>
          <w:numId w:val="18"/>
        </w:numPr>
      </w:pPr>
      <w:r w:rsidRPr="00C970C2">
        <w:t>可操作的文件名</w:t>
      </w:r>
      <w:r w:rsidRPr="00C970C2">
        <w:rPr>
          <w:rFonts w:hint="eastAsia"/>
        </w:rPr>
        <w:t>。</w:t>
      </w:r>
    </w:p>
    <w:p w14:paraId="1DDAFA95" w14:textId="77777777" w:rsidR="00F23E6D" w:rsidRPr="00C970C2" w:rsidRDefault="00F23E6D" w:rsidP="00B424A0">
      <w:pPr>
        <w:pStyle w:val="1e"/>
      </w:pPr>
      <w:r w:rsidRPr="00C970C2">
        <w:t>命令示例</w:t>
      </w:r>
      <w:r w:rsidRPr="00C970C2">
        <w:t>:</w:t>
      </w:r>
    </w:p>
    <w:p w14:paraId="74CBE66A" w14:textId="77777777" w:rsidR="00F23E6D" w:rsidRPr="00C970C2" w:rsidRDefault="00F23E6D" w:rsidP="006F063E">
      <w:pPr>
        <w:pStyle w:val="4a"/>
        <w:numPr>
          <w:ilvl w:val="0"/>
          <w:numId w:val="18"/>
        </w:numPr>
      </w:pPr>
      <w:r w:rsidRPr="00C970C2">
        <w:t>显示</w:t>
      </w:r>
      <w:r w:rsidRPr="00C970C2">
        <w:rPr>
          <w:rFonts w:hint="eastAsia"/>
        </w:rPr>
        <w:t>testfile</w:t>
      </w:r>
      <w:r w:rsidRPr="00C970C2">
        <w:t>文件的内容：</w:t>
      </w:r>
    </w:p>
    <w:p w14:paraId="4D536ADD" w14:textId="77777777" w:rsidR="00F23E6D" w:rsidRPr="00C970C2" w:rsidRDefault="00F23E6D" w:rsidP="00F23E6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kern w:val="2"/>
          <w:sz w:val="18"/>
          <w:szCs w:val="18"/>
          <w:shd w:val="pct15" w:color="auto" w:fill="FFFFFF"/>
        </w:rPr>
      </w:pPr>
      <w:r w:rsidRPr="00C970C2">
        <w:rPr>
          <w:rFonts w:ascii="Huawei Sans" w:eastAsia="方正兰亭黑简体" w:hAnsi="Huawei Sans" w:cs="Huawei Sans"/>
          <w:bCs/>
          <w:spacing w:val="-4"/>
          <w:kern w:val="2"/>
          <w:sz w:val="18"/>
          <w:szCs w:val="18"/>
          <w:shd w:val="pct15" w:color="auto" w:fill="FFFFFF"/>
        </w:rPr>
        <w:t>cat textfile</w:t>
      </w:r>
    </w:p>
    <w:p w14:paraId="143791F4" w14:textId="77777777" w:rsidR="00F23E6D" w:rsidRPr="00C970C2" w:rsidRDefault="00F23E6D" w:rsidP="006F063E">
      <w:pPr>
        <w:pStyle w:val="4a"/>
        <w:numPr>
          <w:ilvl w:val="0"/>
          <w:numId w:val="18"/>
        </w:numPr>
      </w:pPr>
      <w:r w:rsidRPr="00C970C2">
        <w:rPr>
          <w:rFonts w:hint="eastAsia"/>
        </w:rPr>
        <w:t>把</w:t>
      </w:r>
      <w:r w:rsidRPr="00C970C2">
        <w:t xml:space="preserve"> textfile1 </w:t>
      </w:r>
      <w:r w:rsidRPr="00C970C2">
        <w:t>和</w:t>
      </w:r>
      <w:r w:rsidRPr="00C970C2">
        <w:t xml:space="preserve"> textfile2 </w:t>
      </w:r>
      <w:r w:rsidRPr="00C970C2">
        <w:t>的文档内容加上行号（空白行不加）之后将内容追加到</w:t>
      </w:r>
      <w:r w:rsidRPr="00C970C2">
        <w:t xml:space="preserve"> textfile3 </w:t>
      </w:r>
      <w:r w:rsidRPr="00C970C2">
        <w:t>文档里：</w:t>
      </w:r>
    </w:p>
    <w:p w14:paraId="32E7062C" w14:textId="77777777" w:rsidR="00F23E6D" w:rsidRPr="00C970C2" w:rsidRDefault="00F23E6D" w:rsidP="00F23E6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kern w:val="2"/>
          <w:sz w:val="18"/>
          <w:szCs w:val="18"/>
          <w:shd w:val="pct15" w:color="auto" w:fill="FFFFFF"/>
        </w:rPr>
      </w:pPr>
      <w:r w:rsidRPr="00C970C2">
        <w:rPr>
          <w:rFonts w:ascii="Huawei Sans" w:eastAsia="方正兰亭黑简体" w:hAnsi="Huawei Sans" w:cs="Huawei Sans"/>
          <w:bCs/>
          <w:spacing w:val="-4"/>
          <w:kern w:val="2"/>
          <w:sz w:val="18"/>
          <w:szCs w:val="18"/>
          <w:shd w:val="pct15" w:color="auto" w:fill="FFFFFF"/>
          <w:lang w:eastAsia="en-US"/>
        </w:rPr>
        <w:t>cat -b textfile1 textfile2 &gt;&gt; textfile3</w:t>
      </w:r>
    </w:p>
    <w:p w14:paraId="63E4993A" w14:textId="77777777" w:rsidR="00F23E6D" w:rsidRPr="00C970C2" w:rsidRDefault="00F23E6D" w:rsidP="006F063E">
      <w:pPr>
        <w:pStyle w:val="4a"/>
        <w:numPr>
          <w:ilvl w:val="0"/>
          <w:numId w:val="18"/>
        </w:numPr>
      </w:pPr>
      <w:r w:rsidRPr="00C970C2">
        <w:t>向</w:t>
      </w:r>
      <w:r w:rsidRPr="00C970C2">
        <w:t>/etc/profile</w:t>
      </w:r>
      <w:r w:rsidRPr="00C970C2">
        <w:t>中追加内容</w:t>
      </w:r>
      <w:r w:rsidRPr="00C970C2">
        <w:rPr>
          <w:rFonts w:hint="eastAsia"/>
        </w:rPr>
        <w:t>（输入</w:t>
      </w:r>
      <w:r w:rsidRPr="00C970C2">
        <w:rPr>
          <w:rFonts w:hint="eastAsia"/>
        </w:rPr>
        <w:t>EOF</w:t>
      </w:r>
      <w:r w:rsidRPr="00C970C2">
        <w:rPr>
          <w:rFonts w:hint="eastAsia"/>
        </w:rPr>
        <w:t>表示结束追加）：</w:t>
      </w:r>
    </w:p>
    <w:p w14:paraId="53D73EB4" w14:textId="77777777" w:rsidR="00F23E6D" w:rsidRPr="00C970C2" w:rsidRDefault="00F23E6D" w:rsidP="00F23E6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kern w:val="2"/>
          <w:sz w:val="18"/>
          <w:szCs w:val="18"/>
          <w:shd w:val="pct15" w:color="auto" w:fill="FFFFFF"/>
          <w:lang w:eastAsia="en-US"/>
        </w:rPr>
      </w:pPr>
      <w:r w:rsidRPr="00C970C2">
        <w:rPr>
          <w:rFonts w:ascii="Huawei Sans" w:eastAsia="方正兰亭黑简体" w:hAnsi="Huawei Sans" w:cs="Huawei Sans"/>
          <w:bCs/>
          <w:spacing w:val="-4"/>
          <w:kern w:val="2"/>
          <w:sz w:val="18"/>
          <w:szCs w:val="18"/>
          <w:shd w:val="pct15" w:color="auto" w:fill="FFFFFF"/>
          <w:lang w:eastAsia="en-US"/>
        </w:rPr>
        <w:t>cat &gt;&gt;/etc/profile&lt;&lt;EOF</w:t>
      </w:r>
    </w:p>
    <w:p w14:paraId="038D6A2B" w14:textId="77777777" w:rsidR="00F23E6D" w:rsidRPr="00C970C2" w:rsidRDefault="00F23E6D" w:rsidP="00F23E6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kern w:val="2"/>
          <w:sz w:val="18"/>
          <w:szCs w:val="18"/>
          <w:shd w:val="pct15" w:color="auto" w:fill="FFFFFF"/>
          <w:lang w:eastAsia="en-US"/>
        </w:rPr>
      </w:pPr>
      <w:r w:rsidRPr="00C970C2">
        <w:rPr>
          <w:rFonts w:ascii="Huawei Sans" w:eastAsia="方正兰亭黑简体" w:hAnsi="Huawei Sans" w:cs="Huawei Sans" w:hint="eastAsia"/>
          <w:bCs/>
          <w:spacing w:val="-4"/>
          <w:kern w:val="2"/>
          <w:sz w:val="18"/>
          <w:szCs w:val="18"/>
          <w:shd w:val="pct15" w:color="auto" w:fill="FFFFFF"/>
        </w:rPr>
        <w:t>&gt;</w:t>
      </w:r>
      <w:r w:rsidRPr="00C970C2">
        <w:rPr>
          <w:rFonts w:ascii="Huawei Sans" w:eastAsia="方正兰亭黑简体" w:hAnsi="Huawei Sans" w:cs="Huawei Sans"/>
          <w:bCs/>
          <w:spacing w:val="-4"/>
          <w:kern w:val="2"/>
          <w:sz w:val="18"/>
          <w:szCs w:val="18"/>
          <w:shd w:val="pct15" w:color="auto" w:fill="FFFFFF"/>
          <w:lang w:eastAsia="en-US"/>
        </w:rPr>
        <w:t>export LD_LIBRARY_PATH=$packagePath/script/gspylib/clib:$LD_LIBRARY_PATH</w:t>
      </w:r>
    </w:p>
    <w:p w14:paraId="632EA0E0" w14:textId="77777777" w:rsidR="00F23E6D" w:rsidRPr="00C970C2" w:rsidRDefault="00F23E6D" w:rsidP="00F23E6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kern w:val="2"/>
          <w:sz w:val="18"/>
          <w:szCs w:val="18"/>
          <w:shd w:val="pct15" w:color="auto" w:fill="FFFFFF"/>
          <w:lang w:eastAsia="en-US"/>
        </w:rPr>
      </w:pPr>
      <w:r w:rsidRPr="00C970C2">
        <w:rPr>
          <w:rFonts w:ascii="Huawei Sans" w:eastAsia="方正兰亭黑简体" w:hAnsi="Huawei Sans" w:cs="Huawei Sans"/>
          <w:bCs/>
          <w:spacing w:val="-4"/>
          <w:kern w:val="2"/>
          <w:sz w:val="18"/>
          <w:szCs w:val="18"/>
          <w:shd w:val="pct15" w:color="auto" w:fill="FFFFFF"/>
          <w:lang w:eastAsia="en-US"/>
        </w:rPr>
        <w:t>&gt;EOF</w:t>
      </w:r>
    </w:p>
    <w:p w14:paraId="0EDEA67E" w14:textId="77777777" w:rsidR="00F23E6D" w:rsidRPr="00C970C2" w:rsidRDefault="00F23E6D" w:rsidP="00B424A0">
      <w:pPr>
        <w:pStyle w:val="1e"/>
      </w:pPr>
      <w:r w:rsidRPr="00C970C2">
        <w:rPr>
          <w:rFonts w:hint="eastAsia"/>
        </w:rPr>
        <w:t>注：</w:t>
      </w:r>
    </w:p>
    <w:p w14:paraId="0EA5DF95" w14:textId="77777777" w:rsidR="00F23E6D" w:rsidRPr="00C970C2" w:rsidRDefault="00F23E6D" w:rsidP="006F063E">
      <w:pPr>
        <w:pStyle w:val="4a"/>
        <w:numPr>
          <w:ilvl w:val="0"/>
          <w:numId w:val="18"/>
        </w:numPr>
      </w:pPr>
      <w:r w:rsidRPr="00C970C2">
        <w:rPr>
          <w:rFonts w:hint="eastAsia"/>
        </w:rPr>
        <w:t>EOF</w:t>
      </w:r>
      <w:r w:rsidRPr="00C970C2">
        <w:rPr>
          <w:rFonts w:hint="eastAsia"/>
        </w:rPr>
        <w:t>是</w:t>
      </w:r>
      <w:r w:rsidRPr="00C970C2">
        <w:t>end of file</w:t>
      </w:r>
      <w:r w:rsidRPr="00C970C2">
        <w:t>的缩写，表示</w:t>
      </w:r>
      <w:r w:rsidRPr="00C970C2">
        <w:t>"</w:t>
      </w:r>
      <w:r w:rsidRPr="00C970C2">
        <w:t>文字流</w:t>
      </w:r>
      <w:r w:rsidRPr="00C970C2">
        <w:t>"</w:t>
      </w:r>
      <w:r w:rsidRPr="00C970C2">
        <w:t>（</w:t>
      </w:r>
      <w:r w:rsidRPr="00C970C2">
        <w:t>stream</w:t>
      </w:r>
      <w:r w:rsidRPr="00C970C2">
        <w:t>）的结尾。</w:t>
      </w:r>
      <w:r w:rsidRPr="00C970C2">
        <w:t>"</w:t>
      </w:r>
      <w:r w:rsidRPr="00C970C2">
        <w:t>文字流</w:t>
      </w:r>
      <w:r w:rsidRPr="00C970C2">
        <w:t>"</w:t>
      </w:r>
      <w:r w:rsidRPr="00C970C2">
        <w:t>可以是文件（</w:t>
      </w:r>
      <w:r w:rsidRPr="00C970C2">
        <w:t>file</w:t>
      </w:r>
      <w:r w:rsidRPr="00C970C2">
        <w:t>），也可以是标准输入（</w:t>
      </w:r>
      <w:r w:rsidRPr="00C970C2">
        <w:t>stdin</w:t>
      </w:r>
      <w:r w:rsidRPr="00C970C2">
        <w:t>）。</w:t>
      </w:r>
      <w:r w:rsidRPr="00C970C2">
        <w:rPr>
          <w:rFonts w:hint="eastAsia"/>
        </w:rPr>
        <w:t>在</w:t>
      </w:r>
      <w:r w:rsidRPr="00C970C2">
        <w:t>Linux</w:t>
      </w:r>
      <w:r w:rsidRPr="00C970C2">
        <w:t>系统之中，</w:t>
      </w:r>
      <w:r w:rsidRPr="00C970C2">
        <w:t>EOF</w:t>
      </w:r>
      <w:r w:rsidRPr="00C970C2">
        <w:t>是当系统读取到文件结尾，所返回的一个信号值（也就是</w:t>
      </w:r>
      <w:r w:rsidRPr="00C970C2">
        <w:t>-1</w:t>
      </w:r>
      <w:r w:rsidRPr="00C970C2">
        <w:t>）</w:t>
      </w:r>
      <w:r w:rsidRPr="00C970C2">
        <w:rPr>
          <w:rFonts w:hint="eastAsia"/>
        </w:rPr>
        <w:t>。</w:t>
      </w:r>
    </w:p>
    <w:p w14:paraId="0C7F0643" w14:textId="77777777" w:rsidR="00F23E6D" w:rsidRPr="00C970C2" w:rsidRDefault="00F23E6D" w:rsidP="006F063E">
      <w:pPr>
        <w:pStyle w:val="3"/>
      </w:pPr>
      <w:bookmarkStart w:id="208" w:name="_Toc67402035"/>
      <w:r w:rsidRPr="00C970C2">
        <w:t>unzip</w:t>
      </w:r>
      <w:bookmarkEnd w:id="208"/>
    </w:p>
    <w:p w14:paraId="001FF57C" w14:textId="77777777" w:rsidR="00F23E6D" w:rsidRPr="00C970C2" w:rsidRDefault="00F23E6D" w:rsidP="00B424A0">
      <w:pPr>
        <w:pStyle w:val="1e"/>
      </w:pPr>
      <w:r w:rsidRPr="00C970C2">
        <w:t>解压、查看、测试</w:t>
      </w:r>
      <w:r w:rsidRPr="00C970C2">
        <w:t>zip</w:t>
      </w:r>
      <w:r w:rsidRPr="00C970C2">
        <w:t>文档。</w:t>
      </w:r>
    </w:p>
    <w:p w14:paraId="651951EA" w14:textId="77777777" w:rsidR="00F23E6D" w:rsidRPr="00C970C2" w:rsidRDefault="00F23E6D" w:rsidP="00B424A0">
      <w:pPr>
        <w:pStyle w:val="1e"/>
      </w:pPr>
      <w:r w:rsidRPr="00C970C2">
        <w:t>命令语法：</w:t>
      </w:r>
    </w:p>
    <w:p w14:paraId="17685CDF" w14:textId="77777777" w:rsidR="00F23E6D" w:rsidRPr="00C970C2" w:rsidRDefault="00F23E6D" w:rsidP="00F23E6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kern w:val="2"/>
          <w:sz w:val="18"/>
          <w:szCs w:val="18"/>
          <w:shd w:val="pct15" w:color="auto" w:fill="FFFFFF"/>
        </w:rPr>
      </w:pPr>
      <w:r w:rsidRPr="00C970C2">
        <w:rPr>
          <w:rFonts w:ascii="Huawei Sans" w:eastAsia="方正兰亭黑简体" w:hAnsi="Huawei Sans" w:cs="Huawei Sans"/>
          <w:bCs/>
          <w:spacing w:val="-4"/>
          <w:kern w:val="2"/>
          <w:sz w:val="18"/>
          <w:szCs w:val="18"/>
          <w:shd w:val="pct15" w:color="auto" w:fill="FFFFFF"/>
        </w:rPr>
        <w:lastRenderedPageBreak/>
        <w:t xml:space="preserve">unzip </w:t>
      </w:r>
      <w:r w:rsidRPr="00C970C2">
        <w:rPr>
          <w:rFonts w:ascii="Huawei Sans" w:eastAsia="方正兰亭黑简体" w:hAnsi="Huawei Sans" w:cs="Huawei Sans" w:hint="eastAsia"/>
          <w:bCs/>
          <w:spacing w:val="-4"/>
          <w:kern w:val="2"/>
          <w:sz w:val="18"/>
          <w:szCs w:val="18"/>
          <w:shd w:val="pct15" w:color="auto" w:fill="FFFFFF"/>
        </w:rPr>
        <w:t>[</w:t>
      </w:r>
      <w:r w:rsidRPr="00C970C2">
        <w:rPr>
          <w:rFonts w:ascii="Huawei Sans" w:eastAsia="方正兰亭黑简体" w:hAnsi="Huawei Sans" w:cs="Huawei Sans"/>
          <w:bCs/>
          <w:spacing w:val="-4"/>
          <w:kern w:val="2"/>
          <w:sz w:val="18"/>
          <w:szCs w:val="18"/>
          <w:shd w:val="pct15" w:color="auto" w:fill="FFFFFF"/>
        </w:rPr>
        <w:t>选项</w:t>
      </w:r>
      <w:r w:rsidRPr="00C970C2">
        <w:rPr>
          <w:rFonts w:ascii="Huawei Sans" w:eastAsia="方正兰亭黑简体" w:hAnsi="Huawei Sans" w:cs="Huawei Sans" w:hint="eastAsia"/>
          <w:bCs/>
          <w:spacing w:val="-4"/>
          <w:kern w:val="2"/>
          <w:sz w:val="18"/>
          <w:szCs w:val="18"/>
          <w:shd w:val="pct15" w:color="auto" w:fill="FFFFFF"/>
        </w:rPr>
        <w:t>]</w:t>
      </w:r>
      <w:r w:rsidRPr="00C970C2">
        <w:rPr>
          <w:rFonts w:ascii="Huawei Sans" w:eastAsia="方正兰亭黑简体" w:hAnsi="Huawei Sans" w:cs="Huawei Sans"/>
          <w:bCs/>
          <w:spacing w:val="-4"/>
          <w:kern w:val="2"/>
          <w:sz w:val="18"/>
          <w:szCs w:val="18"/>
          <w:shd w:val="pct15" w:color="auto" w:fill="FFFFFF"/>
        </w:rPr>
        <w:t xml:space="preserve"> </w:t>
      </w:r>
      <w:r w:rsidRPr="00C970C2">
        <w:rPr>
          <w:rFonts w:ascii="Huawei Sans" w:eastAsia="方正兰亭黑简体" w:hAnsi="Huawei Sans" w:cs="Huawei Sans"/>
          <w:bCs/>
          <w:spacing w:val="-4"/>
          <w:kern w:val="2"/>
          <w:sz w:val="18"/>
          <w:szCs w:val="18"/>
          <w:shd w:val="pct15" w:color="auto" w:fill="FFFFFF"/>
        </w:rPr>
        <w:t>文件名</w:t>
      </w:r>
      <w:r w:rsidRPr="00C970C2">
        <w:rPr>
          <w:rFonts w:ascii="Huawei Sans" w:eastAsia="方正兰亭黑简体" w:hAnsi="Huawei Sans" w:cs="Huawei Sans"/>
          <w:bCs/>
          <w:spacing w:val="-4"/>
          <w:kern w:val="2"/>
          <w:sz w:val="18"/>
          <w:szCs w:val="18"/>
          <w:shd w:val="pct15" w:color="auto" w:fill="FFFFFF"/>
        </w:rPr>
        <w:t>.zip</w:t>
      </w:r>
    </w:p>
    <w:p w14:paraId="19BF973A" w14:textId="77777777" w:rsidR="00F23E6D" w:rsidRPr="00C970C2" w:rsidRDefault="00F23E6D" w:rsidP="00B424A0">
      <w:pPr>
        <w:pStyle w:val="1e"/>
      </w:pPr>
      <w:r w:rsidRPr="00C970C2">
        <w:t>常用选项：</w:t>
      </w:r>
    </w:p>
    <w:p w14:paraId="66195918" w14:textId="77777777" w:rsidR="00F23E6D" w:rsidRPr="00C970C2" w:rsidRDefault="00F23E6D" w:rsidP="006F063E">
      <w:pPr>
        <w:pStyle w:val="4a"/>
        <w:numPr>
          <w:ilvl w:val="0"/>
          <w:numId w:val="18"/>
        </w:numPr>
      </w:pPr>
      <w:r w:rsidRPr="00C970C2">
        <w:rPr>
          <w:rFonts w:hint="eastAsia"/>
        </w:rPr>
        <w:t>-a</w:t>
      </w:r>
      <w:r w:rsidRPr="00C970C2">
        <w:t xml:space="preserve"> </w:t>
      </w:r>
      <w:r w:rsidRPr="00C970C2">
        <w:rPr>
          <w:rFonts w:hint="eastAsia"/>
        </w:rPr>
        <w:t>对文本文件进行必要的字符转换；</w:t>
      </w:r>
    </w:p>
    <w:p w14:paraId="757BE36E" w14:textId="77777777" w:rsidR="00F23E6D" w:rsidRPr="00C970C2" w:rsidRDefault="00F23E6D" w:rsidP="006F063E">
      <w:pPr>
        <w:pStyle w:val="4a"/>
        <w:numPr>
          <w:ilvl w:val="0"/>
          <w:numId w:val="18"/>
        </w:numPr>
      </w:pPr>
      <w:r w:rsidRPr="00C970C2">
        <w:t xml:space="preserve">-c </w:t>
      </w:r>
      <w:r w:rsidRPr="00C970C2">
        <w:rPr>
          <w:rFonts w:hint="eastAsia"/>
        </w:rPr>
        <w:t>将解压缩的结果显示到屏幕上，并对字符做适当的转换；</w:t>
      </w:r>
    </w:p>
    <w:p w14:paraId="2CD0DA83" w14:textId="77777777" w:rsidR="00F23E6D" w:rsidRPr="00C970C2" w:rsidRDefault="00F23E6D" w:rsidP="006F063E">
      <w:pPr>
        <w:pStyle w:val="4a"/>
        <w:numPr>
          <w:ilvl w:val="0"/>
          <w:numId w:val="18"/>
        </w:numPr>
      </w:pPr>
      <w:r w:rsidRPr="00C970C2">
        <w:t xml:space="preserve">-f </w:t>
      </w:r>
      <w:r w:rsidRPr="00C970C2">
        <w:rPr>
          <w:rFonts w:hint="eastAsia"/>
        </w:rPr>
        <w:t>更新现有的文件；</w:t>
      </w:r>
    </w:p>
    <w:p w14:paraId="635BAEA0" w14:textId="77777777" w:rsidR="00F23E6D" w:rsidRPr="00C970C2" w:rsidRDefault="00F23E6D" w:rsidP="006F063E">
      <w:pPr>
        <w:pStyle w:val="4a"/>
        <w:numPr>
          <w:ilvl w:val="0"/>
          <w:numId w:val="18"/>
        </w:numPr>
      </w:pPr>
      <w:r w:rsidRPr="00C970C2">
        <w:t xml:space="preserve">-l </w:t>
      </w:r>
      <w:r w:rsidRPr="00C970C2">
        <w:rPr>
          <w:rFonts w:hint="eastAsia"/>
        </w:rPr>
        <w:t>显示压缩文件内所包含的内容；</w:t>
      </w:r>
    </w:p>
    <w:p w14:paraId="4F472490" w14:textId="77777777" w:rsidR="00F23E6D" w:rsidRPr="00C970C2" w:rsidRDefault="00F23E6D" w:rsidP="006F063E">
      <w:pPr>
        <w:pStyle w:val="4a"/>
        <w:numPr>
          <w:ilvl w:val="0"/>
          <w:numId w:val="18"/>
        </w:numPr>
      </w:pPr>
      <w:r w:rsidRPr="00C970C2">
        <w:rPr>
          <w:rFonts w:hint="eastAsia"/>
        </w:rPr>
        <w:t>-o</w:t>
      </w:r>
      <w:r w:rsidRPr="00C970C2">
        <w:t xml:space="preserve"> </w:t>
      </w:r>
      <w:r w:rsidRPr="00C970C2">
        <w:rPr>
          <w:rFonts w:hint="eastAsia"/>
        </w:rPr>
        <w:t>不询问用户，</w:t>
      </w:r>
      <w:r w:rsidRPr="00C970C2">
        <w:t>unzip</w:t>
      </w:r>
      <w:r w:rsidRPr="00C970C2">
        <w:t>执行后直接覆盖原文件；</w:t>
      </w:r>
    </w:p>
    <w:p w14:paraId="77528C7D" w14:textId="77777777" w:rsidR="00F23E6D" w:rsidRPr="00C970C2" w:rsidRDefault="00F23E6D" w:rsidP="006F063E">
      <w:pPr>
        <w:pStyle w:val="4a"/>
        <w:numPr>
          <w:ilvl w:val="0"/>
          <w:numId w:val="18"/>
        </w:numPr>
      </w:pPr>
      <w:r w:rsidRPr="00C970C2">
        <w:t xml:space="preserve">-t </w:t>
      </w:r>
      <w:r w:rsidRPr="00C970C2">
        <w:rPr>
          <w:rFonts w:hint="eastAsia"/>
        </w:rPr>
        <w:t>检查压缩文件是否正确；</w:t>
      </w:r>
    </w:p>
    <w:p w14:paraId="34E491FE" w14:textId="77777777" w:rsidR="00F23E6D" w:rsidRPr="00C970C2" w:rsidRDefault="00F23E6D" w:rsidP="006F063E">
      <w:pPr>
        <w:pStyle w:val="4a"/>
        <w:numPr>
          <w:ilvl w:val="0"/>
          <w:numId w:val="18"/>
        </w:numPr>
      </w:pPr>
      <w:r w:rsidRPr="00C970C2">
        <w:t xml:space="preserve">-v </w:t>
      </w:r>
      <w:r w:rsidRPr="00C970C2">
        <w:rPr>
          <w:rFonts w:hint="eastAsia"/>
        </w:rPr>
        <w:t>执行是时显示详细的信息；</w:t>
      </w:r>
    </w:p>
    <w:p w14:paraId="3FC19D68" w14:textId="77777777" w:rsidR="00F23E6D" w:rsidRPr="00C970C2" w:rsidRDefault="00F23E6D" w:rsidP="006F063E">
      <w:pPr>
        <w:pStyle w:val="4a"/>
        <w:numPr>
          <w:ilvl w:val="0"/>
          <w:numId w:val="18"/>
        </w:numPr>
      </w:pPr>
      <w:r w:rsidRPr="00C970C2">
        <w:t xml:space="preserve">-z </w:t>
      </w:r>
      <w:r w:rsidRPr="00C970C2">
        <w:rPr>
          <w:rFonts w:hint="eastAsia"/>
        </w:rPr>
        <w:t>仅显示压缩文件的备注文字。</w:t>
      </w:r>
    </w:p>
    <w:p w14:paraId="01C07A59" w14:textId="77777777" w:rsidR="00F23E6D" w:rsidRPr="00C970C2" w:rsidRDefault="00F23E6D" w:rsidP="00B424A0">
      <w:pPr>
        <w:pStyle w:val="1e"/>
      </w:pPr>
      <w:r w:rsidRPr="00C970C2">
        <w:t>参数说明：</w:t>
      </w:r>
    </w:p>
    <w:p w14:paraId="50225A75" w14:textId="77777777" w:rsidR="00F23E6D" w:rsidRPr="00C970C2" w:rsidRDefault="00F23E6D" w:rsidP="006F063E">
      <w:pPr>
        <w:pStyle w:val="4a"/>
        <w:numPr>
          <w:ilvl w:val="0"/>
          <w:numId w:val="18"/>
        </w:numPr>
      </w:pPr>
      <w:r w:rsidRPr="00C970C2">
        <w:t>可操作的</w:t>
      </w:r>
      <w:r w:rsidRPr="00C970C2">
        <w:t>zip</w:t>
      </w:r>
      <w:r w:rsidRPr="00C970C2">
        <w:t>文件名</w:t>
      </w:r>
      <w:r w:rsidRPr="00C970C2">
        <w:rPr>
          <w:rFonts w:hint="eastAsia"/>
        </w:rPr>
        <w:t>。</w:t>
      </w:r>
    </w:p>
    <w:p w14:paraId="50F52833" w14:textId="77777777" w:rsidR="00F23E6D" w:rsidRPr="00C970C2" w:rsidRDefault="00F23E6D" w:rsidP="00B424A0">
      <w:pPr>
        <w:pStyle w:val="1e"/>
      </w:pPr>
      <w:r w:rsidRPr="00C970C2">
        <w:t>命令示例</w:t>
      </w:r>
      <w:r w:rsidRPr="00C970C2">
        <w:t>:</w:t>
      </w:r>
    </w:p>
    <w:p w14:paraId="68141A5F" w14:textId="77777777" w:rsidR="00F23E6D" w:rsidRPr="00C970C2" w:rsidRDefault="00F23E6D" w:rsidP="006F063E">
      <w:pPr>
        <w:pStyle w:val="4a"/>
        <w:numPr>
          <w:ilvl w:val="0"/>
          <w:numId w:val="18"/>
        </w:numPr>
      </w:pPr>
      <w:r w:rsidRPr="00C970C2">
        <w:rPr>
          <w:rFonts w:hint="eastAsia"/>
        </w:rPr>
        <w:t>解压一个文件</w:t>
      </w:r>
      <w:r w:rsidRPr="00C970C2">
        <w:t>：</w:t>
      </w:r>
    </w:p>
    <w:p w14:paraId="6644934A" w14:textId="77777777" w:rsidR="00F23E6D" w:rsidRPr="00C970C2" w:rsidRDefault="00F23E6D" w:rsidP="00F23E6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kern w:val="2"/>
          <w:sz w:val="18"/>
          <w:szCs w:val="18"/>
          <w:shd w:val="pct15" w:color="auto" w:fill="FFFFFF"/>
        </w:rPr>
      </w:pPr>
      <w:r w:rsidRPr="00C970C2">
        <w:rPr>
          <w:rFonts w:ascii="Huawei Sans" w:eastAsia="方正兰亭黑简体" w:hAnsi="Huawei Sans" w:cs="Huawei Sans"/>
          <w:bCs/>
          <w:spacing w:val="-4"/>
          <w:kern w:val="2"/>
          <w:sz w:val="18"/>
          <w:szCs w:val="18"/>
          <w:shd w:val="pct15" w:color="auto" w:fill="FFFFFF"/>
        </w:rPr>
        <w:t>unzip demo.zip</w:t>
      </w:r>
    </w:p>
    <w:p w14:paraId="6FD3637C" w14:textId="77777777" w:rsidR="00F23E6D" w:rsidRPr="00C970C2" w:rsidRDefault="00F23E6D" w:rsidP="006F063E">
      <w:pPr>
        <w:pStyle w:val="4a"/>
        <w:numPr>
          <w:ilvl w:val="0"/>
          <w:numId w:val="18"/>
        </w:numPr>
      </w:pPr>
      <w:r w:rsidRPr="00C970C2">
        <w:rPr>
          <w:rFonts w:hint="eastAsia"/>
        </w:rPr>
        <w:t>查看压缩文件的目录信息，而不解压</w:t>
      </w:r>
      <w:r w:rsidRPr="00C970C2">
        <w:t>：</w:t>
      </w:r>
    </w:p>
    <w:p w14:paraId="1B9C7194" w14:textId="77777777" w:rsidR="00F23E6D" w:rsidRPr="00C970C2" w:rsidRDefault="00F23E6D" w:rsidP="00F23E6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kern w:val="2"/>
          <w:sz w:val="18"/>
          <w:szCs w:val="18"/>
          <w:shd w:val="pct15" w:color="auto" w:fill="FFFFFF"/>
        </w:rPr>
      </w:pPr>
      <w:r w:rsidRPr="00C970C2">
        <w:rPr>
          <w:rFonts w:ascii="Huawei Sans" w:eastAsia="方正兰亭黑简体" w:hAnsi="Huawei Sans" w:cs="Huawei Sans"/>
          <w:bCs/>
          <w:spacing w:val="-4"/>
          <w:kern w:val="2"/>
          <w:sz w:val="18"/>
          <w:szCs w:val="18"/>
          <w:shd w:val="pct15" w:color="auto" w:fill="FFFFFF"/>
          <w:lang w:eastAsia="en-US"/>
        </w:rPr>
        <w:t>unzip -v demo.zip</w:t>
      </w:r>
    </w:p>
    <w:p w14:paraId="5BBDF309" w14:textId="77777777" w:rsidR="00F23E6D" w:rsidRPr="00C970C2" w:rsidRDefault="00F23E6D" w:rsidP="006F063E">
      <w:pPr>
        <w:pStyle w:val="4a"/>
        <w:numPr>
          <w:ilvl w:val="0"/>
          <w:numId w:val="18"/>
        </w:numPr>
      </w:pPr>
      <w:r w:rsidRPr="00C970C2">
        <w:t>查看压缩文件的内容</w:t>
      </w:r>
      <w:r w:rsidRPr="00C970C2">
        <w:rPr>
          <w:rFonts w:hint="eastAsia"/>
        </w:rPr>
        <w:t>：</w:t>
      </w:r>
    </w:p>
    <w:p w14:paraId="212189EC" w14:textId="77777777" w:rsidR="00F23E6D" w:rsidRPr="00C970C2" w:rsidRDefault="00F23E6D" w:rsidP="00F23E6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kern w:val="2"/>
          <w:sz w:val="18"/>
          <w:szCs w:val="18"/>
          <w:shd w:val="pct15" w:color="auto" w:fill="FFFFFF"/>
          <w:lang w:eastAsia="en-US"/>
        </w:rPr>
      </w:pPr>
      <w:r w:rsidRPr="00C970C2">
        <w:rPr>
          <w:rFonts w:ascii="Huawei Sans" w:eastAsia="方正兰亭黑简体" w:hAnsi="Huawei Sans" w:cs="Huawei Sans"/>
          <w:bCs/>
          <w:spacing w:val="-4"/>
          <w:kern w:val="2"/>
          <w:sz w:val="18"/>
          <w:szCs w:val="18"/>
          <w:shd w:val="pct15" w:color="auto" w:fill="FFFFFF"/>
          <w:lang w:eastAsia="en-US"/>
        </w:rPr>
        <w:t>unzip -l demo.zip</w:t>
      </w:r>
    </w:p>
    <w:p w14:paraId="1EB4DA8F" w14:textId="77777777" w:rsidR="00F23E6D" w:rsidRPr="00C970C2" w:rsidRDefault="00F23E6D" w:rsidP="006F063E">
      <w:pPr>
        <w:pStyle w:val="3"/>
      </w:pPr>
      <w:bookmarkStart w:id="209" w:name="_Toc67402036"/>
      <w:r w:rsidRPr="00C970C2">
        <w:t>source</w:t>
      </w:r>
      <w:bookmarkEnd w:id="209"/>
    </w:p>
    <w:p w14:paraId="1B315FCA" w14:textId="77777777" w:rsidR="00F23E6D" w:rsidRPr="00C970C2" w:rsidRDefault="00F23E6D" w:rsidP="00B424A0">
      <w:pPr>
        <w:pStyle w:val="1e"/>
      </w:pPr>
      <w:r w:rsidRPr="00C970C2">
        <w:t>使</w:t>
      </w:r>
      <w:r w:rsidRPr="00C970C2">
        <w:t>shell</w:t>
      </w:r>
      <w:r w:rsidRPr="00C970C2">
        <w:t>读入指定的文件并依次执行文件中的所有语句。</w:t>
      </w:r>
      <w:r w:rsidRPr="00C970C2">
        <w:t>shell</w:t>
      </w:r>
      <w:r w:rsidRPr="00C970C2">
        <w:t>通常用</w:t>
      </w:r>
      <w:r w:rsidRPr="00C970C2">
        <w:rPr>
          <w:rFonts w:hint="eastAsia"/>
        </w:rPr>
        <w:t>“</w:t>
      </w:r>
      <w:r w:rsidRPr="00C970C2">
        <w:rPr>
          <w:rFonts w:hint="eastAsia"/>
        </w:rPr>
        <w:t>.</w:t>
      </w:r>
      <w:r w:rsidRPr="00C970C2">
        <w:rPr>
          <w:rFonts w:hint="eastAsia"/>
        </w:rPr>
        <w:t>”</w:t>
      </w:r>
      <w:r w:rsidRPr="00C970C2">
        <w:t>代替</w:t>
      </w:r>
      <w:r w:rsidRPr="00C970C2">
        <w:rPr>
          <w:rFonts w:hint="eastAsia"/>
        </w:rPr>
        <w:t>，被称为点命令。通常用于重新执行刚修改的初始化文件，使之立即生效，而无需注销并重新登录。</w:t>
      </w:r>
    </w:p>
    <w:p w14:paraId="503498EE" w14:textId="77777777" w:rsidR="00F23E6D" w:rsidRPr="00C970C2" w:rsidRDefault="00F23E6D" w:rsidP="00B424A0">
      <w:pPr>
        <w:pStyle w:val="1e"/>
      </w:pPr>
      <w:r w:rsidRPr="00C970C2">
        <w:t>命令语法：</w:t>
      </w:r>
    </w:p>
    <w:p w14:paraId="0CDBC66B" w14:textId="77777777" w:rsidR="00F23E6D" w:rsidRPr="00C970C2" w:rsidRDefault="00F23E6D" w:rsidP="00F23E6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kern w:val="2"/>
          <w:sz w:val="18"/>
          <w:szCs w:val="18"/>
          <w:shd w:val="pct15" w:color="auto" w:fill="FFFFFF"/>
        </w:rPr>
      </w:pPr>
      <w:r w:rsidRPr="00C970C2">
        <w:rPr>
          <w:rFonts w:ascii="Huawei Sans" w:eastAsia="方正兰亭黑简体" w:hAnsi="Huawei Sans" w:cs="Huawei Sans"/>
          <w:bCs/>
          <w:spacing w:val="-4"/>
          <w:kern w:val="2"/>
          <w:sz w:val="18"/>
          <w:szCs w:val="18"/>
          <w:shd w:val="pct15" w:color="auto" w:fill="FFFFFF"/>
        </w:rPr>
        <w:t xml:space="preserve">source </w:t>
      </w:r>
      <w:r w:rsidRPr="00C970C2">
        <w:rPr>
          <w:rFonts w:ascii="Huawei Sans" w:eastAsia="方正兰亭黑简体" w:hAnsi="Huawei Sans" w:cs="Huawei Sans"/>
          <w:bCs/>
          <w:spacing w:val="-4"/>
          <w:kern w:val="2"/>
          <w:sz w:val="18"/>
          <w:szCs w:val="18"/>
          <w:shd w:val="pct15" w:color="auto" w:fill="FFFFFF"/>
        </w:rPr>
        <w:t>文件名</w:t>
      </w:r>
      <w:r w:rsidRPr="00C970C2">
        <w:rPr>
          <w:rFonts w:ascii="Huawei Sans" w:eastAsia="方正兰亭黑简体" w:hAnsi="Huawei Sans" w:cs="Huawei Sans" w:hint="eastAsia"/>
          <w:bCs/>
          <w:spacing w:val="-4"/>
          <w:kern w:val="2"/>
          <w:sz w:val="18"/>
          <w:szCs w:val="18"/>
          <w:shd w:val="pct15" w:color="auto" w:fill="FFFFFF"/>
        </w:rPr>
        <w:t xml:space="preserve"> </w:t>
      </w:r>
      <w:r w:rsidRPr="00C970C2">
        <w:rPr>
          <w:rFonts w:ascii="Huawei Sans" w:eastAsia="方正兰亭黑简体" w:hAnsi="Huawei Sans" w:cs="Huawei Sans" w:hint="eastAsia"/>
          <w:bCs/>
          <w:spacing w:val="-4"/>
          <w:kern w:val="2"/>
          <w:sz w:val="18"/>
          <w:szCs w:val="18"/>
          <w:shd w:val="pct15" w:color="auto" w:fill="FFFFFF"/>
        </w:rPr>
        <w:t>或者</w:t>
      </w:r>
      <w:r w:rsidRPr="00C970C2">
        <w:rPr>
          <w:rFonts w:ascii="Huawei Sans" w:eastAsia="方正兰亭黑简体" w:hAnsi="Huawei Sans" w:cs="Huawei Sans" w:hint="eastAsia"/>
          <w:bCs/>
          <w:spacing w:val="-4"/>
          <w:kern w:val="2"/>
          <w:sz w:val="18"/>
          <w:szCs w:val="18"/>
          <w:shd w:val="pct15" w:color="auto" w:fill="FFFFFF"/>
        </w:rPr>
        <w:t xml:space="preserve"> </w:t>
      </w:r>
      <w:r w:rsidRPr="00C970C2">
        <w:rPr>
          <w:rFonts w:ascii="Huawei Sans" w:eastAsia="方正兰亭黑简体" w:hAnsi="Huawei Sans" w:cs="Huawei Sans"/>
          <w:bCs/>
          <w:spacing w:val="-4"/>
          <w:kern w:val="2"/>
          <w:sz w:val="18"/>
          <w:szCs w:val="18"/>
          <w:shd w:val="pct15" w:color="auto" w:fill="FFFFFF"/>
        </w:rPr>
        <w:t xml:space="preserve">. </w:t>
      </w:r>
      <w:r w:rsidRPr="00C970C2">
        <w:rPr>
          <w:rFonts w:ascii="Huawei Sans" w:eastAsia="方正兰亭黑简体" w:hAnsi="Huawei Sans" w:cs="Huawei Sans"/>
          <w:bCs/>
          <w:spacing w:val="-4"/>
          <w:kern w:val="2"/>
          <w:sz w:val="18"/>
          <w:szCs w:val="18"/>
          <w:shd w:val="pct15" w:color="auto" w:fill="FFFFFF"/>
        </w:rPr>
        <w:t>文件名</w:t>
      </w:r>
    </w:p>
    <w:p w14:paraId="6657B62F" w14:textId="77777777" w:rsidR="00F23E6D" w:rsidRPr="00C970C2" w:rsidRDefault="00F23E6D" w:rsidP="00B424A0">
      <w:pPr>
        <w:pStyle w:val="1e"/>
      </w:pPr>
      <w:r w:rsidRPr="00C970C2">
        <w:t>注意：</w:t>
      </w:r>
    </w:p>
    <w:p w14:paraId="4DF51592" w14:textId="77777777" w:rsidR="00F23E6D" w:rsidRPr="00C970C2" w:rsidRDefault="00F23E6D" w:rsidP="006F063E">
      <w:pPr>
        <w:pStyle w:val="4a"/>
        <w:numPr>
          <w:ilvl w:val="0"/>
          <w:numId w:val="18"/>
        </w:numPr>
      </w:pPr>
      <w:r w:rsidRPr="00C970C2">
        <w:t>文件名对应的必须是可执行的脚本文件</w:t>
      </w:r>
      <w:r w:rsidRPr="00C970C2">
        <w:rPr>
          <w:rFonts w:hint="eastAsia"/>
        </w:rPr>
        <w:t>；</w:t>
      </w:r>
    </w:p>
    <w:p w14:paraId="4E495C7A" w14:textId="77777777" w:rsidR="00F23E6D" w:rsidRPr="00C970C2" w:rsidRDefault="00F23E6D" w:rsidP="006F063E">
      <w:pPr>
        <w:pStyle w:val="4a"/>
        <w:numPr>
          <w:ilvl w:val="0"/>
          <w:numId w:val="18"/>
        </w:numPr>
      </w:pPr>
      <w:r w:rsidRPr="00C970C2">
        <w:t>点和文件名之间要保留一个空格</w:t>
      </w:r>
      <w:r w:rsidRPr="00C970C2">
        <w:rPr>
          <w:rFonts w:hint="eastAsia"/>
        </w:rPr>
        <w:t>。</w:t>
      </w:r>
    </w:p>
    <w:p w14:paraId="6F6D975F" w14:textId="77777777" w:rsidR="00F23E6D" w:rsidRPr="00C970C2" w:rsidRDefault="00F23E6D" w:rsidP="00B424A0">
      <w:pPr>
        <w:pStyle w:val="1e"/>
      </w:pPr>
      <w:r w:rsidRPr="00C970C2">
        <w:t>参数说明：</w:t>
      </w:r>
    </w:p>
    <w:p w14:paraId="5A551CA8" w14:textId="77777777" w:rsidR="00F23E6D" w:rsidRPr="00C970C2" w:rsidRDefault="00F23E6D" w:rsidP="006F063E">
      <w:pPr>
        <w:pStyle w:val="4a"/>
        <w:numPr>
          <w:ilvl w:val="0"/>
          <w:numId w:val="18"/>
        </w:numPr>
      </w:pPr>
      <w:r w:rsidRPr="00C970C2">
        <w:t>可执行的脚本文件名</w:t>
      </w:r>
      <w:r w:rsidRPr="00C970C2">
        <w:rPr>
          <w:rFonts w:hint="eastAsia"/>
        </w:rPr>
        <w:t>。</w:t>
      </w:r>
    </w:p>
    <w:p w14:paraId="0E3950B2" w14:textId="77777777" w:rsidR="00F23E6D" w:rsidRPr="00C970C2" w:rsidRDefault="00F23E6D" w:rsidP="00B424A0">
      <w:pPr>
        <w:pStyle w:val="1e"/>
      </w:pPr>
      <w:r w:rsidRPr="00C970C2">
        <w:t>命令示例</w:t>
      </w:r>
      <w:r w:rsidRPr="00C970C2">
        <w:t>:</w:t>
      </w:r>
    </w:p>
    <w:p w14:paraId="47D97336" w14:textId="77777777" w:rsidR="00F23E6D" w:rsidRPr="00C970C2" w:rsidRDefault="00F23E6D" w:rsidP="006F063E">
      <w:pPr>
        <w:pStyle w:val="4a"/>
        <w:numPr>
          <w:ilvl w:val="0"/>
          <w:numId w:val="18"/>
        </w:numPr>
      </w:pPr>
      <w:r w:rsidRPr="00C970C2">
        <w:rPr>
          <w:rFonts w:hint="eastAsia"/>
        </w:rPr>
        <w:t>执行一个文件</w:t>
      </w:r>
      <w:r w:rsidRPr="00C970C2">
        <w:t>：</w:t>
      </w:r>
    </w:p>
    <w:p w14:paraId="7C25C172" w14:textId="77777777" w:rsidR="00F23E6D" w:rsidRPr="00C970C2" w:rsidRDefault="00F23E6D" w:rsidP="00F23E6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kern w:val="2"/>
          <w:sz w:val="18"/>
          <w:szCs w:val="18"/>
          <w:shd w:val="pct15" w:color="auto" w:fill="FFFFFF"/>
        </w:rPr>
      </w:pPr>
      <w:r w:rsidRPr="00C970C2">
        <w:rPr>
          <w:rFonts w:ascii="Huawei Sans" w:eastAsia="方正兰亭黑简体" w:hAnsi="Huawei Sans" w:cs="Huawei Sans"/>
          <w:bCs/>
          <w:spacing w:val="-4"/>
          <w:kern w:val="2"/>
          <w:sz w:val="18"/>
          <w:szCs w:val="18"/>
          <w:shd w:val="pct15" w:color="auto" w:fill="FFFFFF"/>
        </w:rPr>
        <w:t>source env_pro</w:t>
      </w:r>
    </w:p>
    <w:p w14:paraId="4F7B22A8" w14:textId="77777777" w:rsidR="00F23E6D" w:rsidRPr="00C970C2" w:rsidRDefault="00F23E6D" w:rsidP="006F063E">
      <w:pPr>
        <w:pStyle w:val="3"/>
      </w:pPr>
      <w:bookmarkStart w:id="210" w:name="_Toc67402037"/>
      <w:r w:rsidRPr="00C970C2">
        <w:rPr>
          <w:rFonts w:hint="eastAsia"/>
        </w:rPr>
        <w:lastRenderedPageBreak/>
        <w:t>more</w:t>
      </w:r>
      <w:bookmarkEnd w:id="210"/>
    </w:p>
    <w:p w14:paraId="41ED64C4" w14:textId="77777777" w:rsidR="00F23E6D" w:rsidRPr="00C970C2" w:rsidRDefault="00F23E6D" w:rsidP="00B424A0">
      <w:pPr>
        <w:pStyle w:val="1e"/>
      </w:pPr>
      <w:r w:rsidRPr="00C970C2">
        <w:t>此命令类似于</w:t>
      </w:r>
      <w:r w:rsidRPr="00C970C2">
        <w:t>cat</w:t>
      </w:r>
      <w:r w:rsidRPr="00C970C2">
        <w:t>命令</w:t>
      </w:r>
      <w:r w:rsidRPr="00C970C2">
        <w:rPr>
          <w:rFonts w:hint="eastAsia"/>
        </w:rPr>
        <w:t>，</w:t>
      </w:r>
      <w:r w:rsidRPr="00C970C2">
        <w:t>但显示时会以页的形式进行翻屏方便阅读</w:t>
      </w:r>
      <w:r w:rsidRPr="00C970C2">
        <w:rPr>
          <w:rFonts w:hint="eastAsia"/>
        </w:rPr>
        <w:t>。按空白键（</w:t>
      </w:r>
      <w:r w:rsidRPr="00C970C2">
        <w:t>space</w:t>
      </w:r>
      <w:r w:rsidRPr="00C970C2">
        <w:t>）向下翻一页，按</w:t>
      </w:r>
      <w:r w:rsidRPr="00C970C2">
        <w:t xml:space="preserve"> b </w:t>
      </w:r>
      <w:r w:rsidRPr="00C970C2">
        <w:t>键往回（</w:t>
      </w:r>
      <w:r w:rsidRPr="00C970C2">
        <w:t>back</w:t>
      </w:r>
      <w:r w:rsidRPr="00C970C2">
        <w:t>）翻一页</w:t>
      </w:r>
      <w:r w:rsidRPr="00C970C2">
        <w:rPr>
          <w:rFonts w:hint="eastAsia"/>
        </w:rPr>
        <w:t>。</w:t>
      </w:r>
    </w:p>
    <w:p w14:paraId="4B3F95F5" w14:textId="77777777" w:rsidR="00F23E6D" w:rsidRPr="00C970C2" w:rsidRDefault="00F23E6D" w:rsidP="00B424A0">
      <w:pPr>
        <w:pStyle w:val="1e"/>
      </w:pPr>
      <w:r w:rsidRPr="00C970C2">
        <w:t>命令语法：</w:t>
      </w:r>
    </w:p>
    <w:p w14:paraId="6168C147" w14:textId="77777777" w:rsidR="00F23E6D" w:rsidRPr="00C970C2" w:rsidRDefault="00F23E6D" w:rsidP="00F23E6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kern w:val="2"/>
          <w:sz w:val="18"/>
          <w:szCs w:val="18"/>
          <w:shd w:val="pct15" w:color="auto" w:fill="FFFFFF"/>
        </w:rPr>
      </w:pPr>
      <w:r w:rsidRPr="00C970C2">
        <w:rPr>
          <w:rFonts w:ascii="Huawei Sans" w:eastAsia="方正兰亭黑简体" w:hAnsi="Huawei Sans" w:cs="Huawei Sans" w:hint="eastAsia"/>
          <w:bCs/>
          <w:spacing w:val="-4"/>
          <w:kern w:val="2"/>
          <w:sz w:val="18"/>
          <w:szCs w:val="18"/>
          <w:shd w:val="pct15" w:color="auto" w:fill="FFFFFF"/>
        </w:rPr>
        <w:t>more</w:t>
      </w:r>
      <w:r w:rsidRPr="00C970C2">
        <w:rPr>
          <w:rFonts w:ascii="Huawei Sans" w:eastAsia="方正兰亭黑简体" w:hAnsi="Huawei Sans" w:cs="Huawei Sans"/>
          <w:bCs/>
          <w:spacing w:val="-4"/>
          <w:kern w:val="2"/>
          <w:sz w:val="18"/>
          <w:szCs w:val="18"/>
          <w:shd w:val="pct15" w:color="auto" w:fill="FFFFFF"/>
        </w:rPr>
        <w:t xml:space="preserve"> </w:t>
      </w:r>
      <w:r w:rsidRPr="00C970C2">
        <w:rPr>
          <w:rFonts w:ascii="Huawei Sans" w:eastAsia="方正兰亭黑简体" w:hAnsi="Huawei Sans" w:cs="Huawei Sans"/>
          <w:bCs/>
          <w:spacing w:val="-4"/>
          <w:kern w:val="2"/>
          <w:sz w:val="18"/>
          <w:szCs w:val="18"/>
          <w:shd w:val="pct15" w:color="auto" w:fill="FFFFFF"/>
        </w:rPr>
        <w:t>文件名</w:t>
      </w:r>
    </w:p>
    <w:p w14:paraId="0ACBA281" w14:textId="77777777" w:rsidR="00F23E6D" w:rsidRPr="00C970C2" w:rsidRDefault="00F23E6D" w:rsidP="00B424A0">
      <w:pPr>
        <w:pStyle w:val="1e"/>
      </w:pPr>
      <w:r w:rsidRPr="00C970C2">
        <w:t>常用选项：</w:t>
      </w:r>
    </w:p>
    <w:p w14:paraId="4125DCF2" w14:textId="77777777" w:rsidR="00F23E6D" w:rsidRPr="00C970C2" w:rsidRDefault="00F23E6D" w:rsidP="006F063E">
      <w:pPr>
        <w:pStyle w:val="4a"/>
        <w:numPr>
          <w:ilvl w:val="0"/>
          <w:numId w:val="18"/>
        </w:numPr>
      </w:pPr>
      <w:r w:rsidRPr="00C970C2">
        <w:t xml:space="preserve">-num </w:t>
      </w:r>
      <w:r w:rsidRPr="00C970C2">
        <w:t>一次要显示的行数</w:t>
      </w:r>
      <w:r w:rsidRPr="00C970C2">
        <w:rPr>
          <w:rFonts w:hint="eastAsia"/>
        </w:rPr>
        <w:t>；</w:t>
      </w:r>
    </w:p>
    <w:p w14:paraId="6499FE96" w14:textId="77777777" w:rsidR="00F23E6D" w:rsidRPr="00C970C2" w:rsidRDefault="00F23E6D" w:rsidP="006F063E">
      <w:pPr>
        <w:pStyle w:val="4a"/>
        <w:numPr>
          <w:ilvl w:val="0"/>
          <w:numId w:val="18"/>
        </w:numPr>
      </w:pPr>
      <w:r w:rsidRPr="00C970C2">
        <w:t xml:space="preserve">-f </w:t>
      </w:r>
      <w:r w:rsidRPr="00C970C2">
        <w:t>以文件实际的行数计算行数，而不是自动换行过后的行数</w:t>
      </w:r>
      <w:r w:rsidRPr="00C970C2">
        <w:rPr>
          <w:rFonts w:hint="eastAsia"/>
        </w:rPr>
        <w:t>；</w:t>
      </w:r>
    </w:p>
    <w:p w14:paraId="02C8B60F" w14:textId="77777777" w:rsidR="00F23E6D" w:rsidRPr="00C970C2" w:rsidRDefault="00F23E6D" w:rsidP="006F063E">
      <w:pPr>
        <w:pStyle w:val="4a"/>
        <w:numPr>
          <w:ilvl w:val="0"/>
          <w:numId w:val="18"/>
        </w:numPr>
      </w:pPr>
      <w:r w:rsidRPr="00C970C2">
        <w:t xml:space="preserve">-p </w:t>
      </w:r>
      <w:r w:rsidRPr="00C970C2">
        <w:t>先清除</w:t>
      </w:r>
      <w:r w:rsidRPr="00C970C2">
        <w:rPr>
          <w:rFonts w:hint="eastAsia"/>
        </w:rPr>
        <w:t>屏幕</w:t>
      </w:r>
      <w:r w:rsidRPr="00C970C2">
        <w:t>再显示每一页内容</w:t>
      </w:r>
      <w:r w:rsidRPr="00C970C2">
        <w:rPr>
          <w:rFonts w:hint="eastAsia"/>
        </w:rPr>
        <w:t>，</w:t>
      </w:r>
      <w:r w:rsidRPr="00C970C2">
        <w:t>而不是以卷动的方式显示</w:t>
      </w:r>
      <w:r w:rsidRPr="00C970C2">
        <w:rPr>
          <w:rFonts w:hint="eastAsia"/>
        </w:rPr>
        <w:t>；</w:t>
      </w:r>
    </w:p>
    <w:p w14:paraId="68FD10B3" w14:textId="77777777" w:rsidR="00F23E6D" w:rsidRPr="00C970C2" w:rsidRDefault="00F23E6D" w:rsidP="006F063E">
      <w:pPr>
        <w:pStyle w:val="4a"/>
        <w:numPr>
          <w:ilvl w:val="0"/>
          <w:numId w:val="18"/>
        </w:numPr>
      </w:pPr>
      <w:r w:rsidRPr="00C970C2">
        <w:t xml:space="preserve">-s </w:t>
      </w:r>
      <w:r w:rsidRPr="00C970C2">
        <w:t>遇到有连续两行以上的空白行时替换为一行的空白行</w:t>
      </w:r>
      <w:r w:rsidRPr="00C970C2">
        <w:rPr>
          <w:rFonts w:hint="eastAsia"/>
        </w:rPr>
        <w:t>；</w:t>
      </w:r>
    </w:p>
    <w:p w14:paraId="4F768629" w14:textId="77777777" w:rsidR="00F23E6D" w:rsidRPr="00C970C2" w:rsidRDefault="00F23E6D" w:rsidP="006F063E">
      <w:pPr>
        <w:pStyle w:val="4a"/>
        <w:numPr>
          <w:ilvl w:val="0"/>
          <w:numId w:val="18"/>
        </w:numPr>
      </w:pPr>
      <w:r w:rsidRPr="00C970C2">
        <w:t xml:space="preserve">+num </w:t>
      </w:r>
      <w:r w:rsidRPr="00C970C2">
        <w:t>从第</w:t>
      </w:r>
      <w:r w:rsidRPr="00C970C2">
        <w:t>num</w:t>
      </w:r>
      <w:r w:rsidRPr="00C970C2">
        <w:t>行开始显示</w:t>
      </w:r>
      <w:r w:rsidRPr="00C970C2">
        <w:rPr>
          <w:rFonts w:hint="eastAsia"/>
        </w:rPr>
        <w:t>。</w:t>
      </w:r>
    </w:p>
    <w:p w14:paraId="1105A94A" w14:textId="77777777" w:rsidR="00F23E6D" w:rsidRPr="00C970C2" w:rsidRDefault="00F23E6D" w:rsidP="00B424A0">
      <w:pPr>
        <w:pStyle w:val="1e"/>
      </w:pPr>
      <w:r w:rsidRPr="00C970C2">
        <w:t>参数说明：</w:t>
      </w:r>
    </w:p>
    <w:p w14:paraId="213C3FEB" w14:textId="77777777" w:rsidR="00F23E6D" w:rsidRPr="00C970C2" w:rsidRDefault="00F23E6D" w:rsidP="006F063E">
      <w:pPr>
        <w:pStyle w:val="4a"/>
        <w:numPr>
          <w:ilvl w:val="0"/>
          <w:numId w:val="18"/>
        </w:numPr>
      </w:pPr>
      <w:r w:rsidRPr="00C970C2">
        <w:t>要翻阅的文件名</w:t>
      </w:r>
      <w:r w:rsidRPr="00C970C2">
        <w:rPr>
          <w:rFonts w:hint="eastAsia"/>
        </w:rPr>
        <w:t>。</w:t>
      </w:r>
    </w:p>
    <w:p w14:paraId="1F6CF184" w14:textId="77777777" w:rsidR="00F23E6D" w:rsidRPr="00C970C2" w:rsidRDefault="00F23E6D" w:rsidP="00B424A0">
      <w:pPr>
        <w:pStyle w:val="1e"/>
      </w:pPr>
      <w:r w:rsidRPr="00C970C2">
        <w:t>常用命令：</w:t>
      </w:r>
    </w:p>
    <w:p w14:paraId="317A11F2" w14:textId="77777777" w:rsidR="00F23E6D" w:rsidRPr="00C970C2" w:rsidRDefault="00F23E6D" w:rsidP="006F063E">
      <w:pPr>
        <w:pStyle w:val="4a"/>
        <w:numPr>
          <w:ilvl w:val="0"/>
          <w:numId w:val="18"/>
        </w:numPr>
      </w:pPr>
      <w:r w:rsidRPr="00C970C2">
        <w:t xml:space="preserve">Enter </w:t>
      </w:r>
      <w:r w:rsidRPr="00C970C2">
        <w:t>向下一行</w:t>
      </w:r>
      <w:r w:rsidRPr="00C970C2">
        <w:rPr>
          <w:rFonts w:hint="eastAsia"/>
        </w:rPr>
        <w:t>；</w:t>
      </w:r>
    </w:p>
    <w:p w14:paraId="330F4536" w14:textId="77777777" w:rsidR="00F23E6D" w:rsidRPr="00C970C2" w:rsidRDefault="00F23E6D" w:rsidP="006F063E">
      <w:pPr>
        <w:pStyle w:val="4a"/>
        <w:numPr>
          <w:ilvl w:val="0"/>
          <w:numId w:val="18"/>
        </w:numPr>
      </w:pPr>
      <w:r w:rsidRPr="00C970C2">
        <w:rPr>
          <w:rFonts w:hint="eastAsia"/>
        </w:rPr>
        <w:t>=</w:t>
      </w:r>
      <w:r w:rsidRPr="00C970C2">
        <w:t xml:space="preserve"> </w:t>
      </w:r>
      <w:r w:rsidRPr="00C970C2">
        <w:t>输出当前行号</w:t>
      </w:r>
      <w:r w:rsidRPr="00C970C2">
        <w:rPr>
          <w:rFonts w:hint="eastAsia"/>
        </w:rPr>
        <w:t>；</w:t>
      </w:r>
    </w:p>
    <w:p w14:paraId="6BDEE95A" w14:textId="77777777" w:rsidR="00F23E6D" w:rsidRPr="00C970C2" w:rsidRDefault="00F23E6D" w:rsidP="006F063E">
      <w:pPr>
        <w:pStyle w:val="4a"/>
        <w:numPr>
          <w:ilvl w:val="0"/>
          <w:numId w:val="18"/>
        </w:numPr>
      </w:pPr>
      <w:r w:rsidRPr="00C970C2">
        <w:t xml:space="preserve">Space </w:t>
      </w:r>
      <w:r w:rsidRPr="00C970C2">
        <w:t>向下滚动一屏</w:t>
      </w:r>
      <w:r w:rsidRPr="00C970C2">
        <w:rPr>
          <w:rFonts w:hint="eastAsia"/>
        </w:rPr>
        <w:t>；</w:t>
      </w:r>
    </w:p>
    <w:p w14:paraId="61AB1F80" w14:textId="77777777" w:rsidR="00F23E6D" w:rsidRPr="00C970C2" w:rsidRDefault="00F23E6D" w:rsidP="006F063E">
      <w:pPr>
        <w:pStyle w:val="4a"/>
        <w:numPr>
          <w:ilvl w:val="0"/>
          <w:numId w:val="18"/>
        </w:numPr>
      </w:pPr>
      <w:r w:rsidRPr="00C970C2">
        <w:t xml:space="preserve">b </w:t>
      </w:r>
      <w:r w:rsidRPr="00C970C2">
        <w:t>向上滚动一屏</w:t>
      </w:r>
      <w:r w:rsidRPr="00C970C2">
        <w:rPr>
          <w:rFonts w:hint="eastAsia"/>
        </w:rPr>
        <w:t>；</w:t>
      </w:r>
    </w:p>
    <w:p w14:paraId="7CE44A70" w14:textId="77777777" w:rsidR="00F23E6D" w:rsidRPr="00C970C2" w:rsidRDefault="00F23E6D" w:rsidP="006F063E">
      <w:pPr>
        <w:pStyle w:val="4a"/>
        <w:numPr>
          <w:ilvl w:val="0"/>
          <w:numId w:val="18"/>
        </w:numPr>
      </w:pPr>
      <w:r w:rsidRPr="00C970C2">
        <w:t xml:space="preserve">q </w:t>
      </w:r>
      <w:r w:rsidRPr="00C970C2">
        <w:t>退出</w:t>
      </w:r>
      <w:r w:rsidRPr="00C970C2">
        <w:t>more</w:t>
      </w:r>
      <w:r w:rsidRPr="00C970C2">
        <w:rPr>
          <w:rFonts w:hint="eastAsia"/>
        </w:rPr>
        <w:t>。</w:t>
      </w:r>
    </w:p>
    <w:p w14:paraId="5D089BD4" w14:textId="77777777" w:rsidR="00F23E6D" w:rsidRPr="00C970C2" w:rsidRDefault="00F23E6D" w:rsidP="00B424A0">
      <w:pPr>
        <w:pStyle w:val="1e"/>
      </w:pPr>
      <w:r w:rsidRPr="00C970C2">
        <w:t>命令示例</w:t>
      </w:r>
      <w:r w:rsidRPr="00C970C2">
        <w:t>:</w:t>
      </w:r>
    </w:p>
    <w:p w14:paraId="2E4EF8A5" w14:textId="77777777" w:rsidR="00F23E6D" w:rsidRPr="00C970C2" w:rsidRDefault="00F23E6D" w:rsidP="006F063E">
      <w:pPr>
        <w:pStyle w:val="4a"/>
        <w:numPr>
          <w:ilvl w:val="0"/>
          <w:numId w:val="18"/>
        </w:numPr>
      </w:pPr>
      <w:r w:rsidRPr="00C970C2">
        <w:rPr>
          <w:rFonts w:hint="eastAsia"/>
        </w:rPr>
        <w:t>从第</w:t>
      </w:r>
      <w:r w:rsidRPr="00C970C2">
        <w:t xml:space="preserve"> 10 </w:t>
      </w:r>
      <w:r w:rsidRPr="00C970C2">
        <w:t>行开始显示</w:t>
      </w:r>
      <w:r w:rsidRPr="00C970C2">
        <w:t xml:space="preserve"> myfile </w:t>
      </w:r>
      <w:r w:rsidRPr="00C970C2">
        <w:t>内容：</w:t>
      </w:r>
    </w:p>
    <w:p w14:paraId="26A5A99C" w14:textId="77777777" w:rsidR="00F23E6D" w:rsidRPr="00C970C2" w:rsidRDefault="00F23E6D" w:rsidP="00F23E6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kern w:val="2"/>
          <w:sz w:val="18"/>
          <w:szCs w:val="18"/>
          <w:shd w:val="pct15" w:color="auto" w:fill="FFFFFF"/>
        </w:rPr>
      </w:pPr>
      <w:r w:rsidRPr="00C970C2">
        <w:rPr>
          <w:rFonts w:ascii="Huawei Sans" w:eastAsia="方正兰亭黑简体" w:hAnsi="Huawei Sans" w:cs="Huawei Sans"/>
          <w:bCs/>
          <w:spacing w:val="-4"/>
          <w:kern w:val="2"/>
          <w:sz w:val="18"/>
          <w:szCs w:val="18"/>
          <w:shd w:val="pct15" w:color="auto" w:fill="FFFFFF"/>
        </w:rPr>
        <w:t>more +10 myfile</w:t>
      </w:r>
    </w:p>
    <w:p w14:paraId="3C688D14" w14:textId="77777777" w:rsidR="00F23E6D" w:rsidRPr="00C970C2" w:rsidRDefault="00F23E6D" w:rsidP="006F063E">
      <w:pPr>
        <w:pStyle w:val="3"/>
      </w:pPr>
      <w:bookmarkStart w:id="211" w:name="_Toc67402038"/>
      <w:r w:rsidRPr="00C970C2">
        <w:t>tar</w:t>
      </w:r>
      <w:bookmarkEnd w:id="211"/>
    </w:p>
    <w:p w14:paraId="11F91614" w14:textId="77777777" w:rsidR="00F23E6D" w:rsidRPr="00C970C2" w:rsidRDefault="00F23E6D" w:rsidP="00B424A0">
      <w:pPr>
        <w:pStyle w:val="1e"/>
      </w:pPr>
      <w:r w:rsidRPr="00C970C2">
        <w:rPr>
          <w:rFonts w:hint="eastAsia"/>
        </w:rPr>
        <w:t>用于</w:t>
      </w:r>
      <w:r w:rsidRPr="00C970C2">
        <w:t>备份文件</w:t>
      </w:r>
      <w:r w:rsidRPr="00C970C2">
        <w:rPr>
          <w:rFonts w:hint="eastAsia"/>
        </w:rPr>
        <w:t>，</w:t>
      </w:r>
      <w:r w:rsidRPr="00C970C2">
        <w:t>可以建立或者还原备份文件</w:t>
      </w:r>
      <w:r w:rsidRPr="00C970C2">
        <w:rPr>
          <w:rFonts w:hint="eastAsia"/>
        </w:rPr>
        <w:t>。扩展名为</w:t>
      </w:r>
      <w:r w:rsidRPr="00C970C2">
        <w:rPr>
          <w:rFonts w:hint="eastAsia"/>
        </w:rPr>
        <w:t>.</w:t>
      </w:r>
      <w:r w:rsidRPr="00C970C2">
        <w:t>tar</w:t>
      </w:r>
      <w:r w:rsidRPr="00C970C2">
        <w:t>的文件通常称为</w:t>
      </w:r>
      <w:r w:rsidRPr="00C970C2">
        <w:t>tar</w:t>
      </w:r>
      <w:r w:rsidRPr="00C970C2">
        <w:t>包</w:t>
      </w:r>
      <w:r w:rsidRPr="00C970C2">
        <w:rPr>
          <w:rFonts w:hint="eastAsia"/>
        </w:rPr>
        <w:t>。</w:t>
      </w:r>
    </w:p>
    <w:p w14:paraId="1BD0C0A1" w14:textId="77777777" w:rsidR="00F23E6D" w:rsidRPr="00C970C2" w:rsidRDefault="00F23E6D" w:rsidP="00B424A0">
      <w:pPr>
        <w:pStyle w:val="1e"/>
      </w:pPr>
      <w:r w:rsidRPr="00C970C2">
        <w:t>命令语法：</w:t>
      </w:r>
    </w:p>
    <w:p w14:paraId="327A9F48" w14:textId="77777777" w:rsidR="00F23E6D" w:rsidRPr="00C970C2" w:rsidRDefault="00F23E6D" w:rsidP="00F23E6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kern w:val="2"/>
          <w:sz w:val="18"/>
          <w:szCs w:val="18"/>
          <w:shd w:val="pct15" w:color="auto" w:fill="FFFFFF"/>
        </w:rPr>
      </w:pPr>
      <w:r w:rsidRPr="00C970C2">
        <w:rPr>
          <w:rFonts w:ascii="Huawei Sans" w:eastAsia="方正兰亭黑简体" w:hAnsi="Huawei Sans" w:cs="Huawei Sans"/>
          <w:bCs/>
          <w:spacing w:val="-4"/>
          <w:kern w:val="2"/>
          <w:sz w:val="18"/>
          <w:szCs w:val="18"/>
          <w:shd w:val="pct15" w:color="auto" w:fill="FFFFFF"/>
        </w:rPr>
        <w:t xml:space="preserve">tar </w:t>
      </w:r>
      <w:r w:rsidRPr="00C970C2">
        <w:rPr>
          <w:rFonts w:ascii="Huawei Sans" w:eastAsia="方正兰亭黑简体" w:hAnsi="Huawei Sans" w:cs="Huawei Sans"/>
          <w:bCs/>
          <w:spacing w:val="-4"/>
          <w:kern w:val="2"/>
          <w:sz w:val="18"/>
          <w:szCs w:val="18"/>
          <w:shd w:val="pct15" w:color="auto" w:fill="FFFFFF"/>
        </w:rPr>
        <w:t>选项</w:t>
      </w:r>
      <w:r w:rsidRPr="00C970C2">
        <w:rPr>
          <w:rFonts w:ascii="Huawei Sans" w:eastAsia="方正兰亭黑简体" w:hAnsi="Huawei Sans" w:cs="Huawei Sans" w:hint="eastAsia"/>
          <w:bCs/>
          <w:spacing w:val="-4"/>
          <w:kern w:val="2"/>
          <w:sz w:val="18"/>
          <w:szCs w:val="18"/>
          <w:shd w:val="pct15" w:color="auto" w:fill="FFFFFF"/>
        </w:rPr>
        <w:t xml:space="preserve"> </w:t>
      </w:r>
      <w:r w:rsidRPr="00C970C2">
        <w:rPr>
          <w:rFonts w:ascii="Huawei Sans" w:eastAsia="方正兰亭黑简体" w:hAnsi="Huawei Sans" w:cs="Huawei Sans" w:hint="eastAsia"/>
          <w:bCs/>
          <w:spacing w:val="-4"/>
          <w:kern w:val="2"/>
          <w:sz w:val="18"/>
          <w:szCs w:val="18"/>
          <w:shd w:val="pct15" w:color="auto" w:fill="FFFFFF"/>
        </w:rPr>
        <w:t>参数</w:t>
      </w:r>
      <w:r w:rsidRPr="00C970C2">
        <w:rPr>
          <w:rFonts w:ascii="Huawei Sans" w:eastAsia="方正兰亭黑简体" w:hAnsi="Huawei Sans" w:cs="Huawei Sans" w:hint="eastAsia"/>
          <w:bCs/>
          <w:spacing w:val="-4"/>
          <w:kern w:val="2"/>
          <w:sz w:val="18"/>
          <w:szCs w:val="18"/>
          <w:shd w:val="pct15" w:color="auto" w:fill="FFFFFF"/>
        </w:rPr>
        <w:t xml:space="preserve"> </w:t>
      </w:r>
      <w:r w:rsidRPr="00C970C2">
        <w:rPr>
          <w:rFonts w:ascii="Huawei Sans" w:eastAsia="方正兰亭黑简体" w:hAnsi="Huawei Sans" w:cs="Huawei Sans" w:hint="eastAsia"/>
          <w:bCs/>
          <w:spacing w:val="-4"/>
          <w:kern w:val="2"/>
          <w:sz w:val="18"/>
          <w:szCs w:val="18"/>
          <w:shd w:val="pct15" w:color="auto" w:fill="FFFFFF"/>
        </w:rPr>
        <w:t>文件</w:t>
      </w:r>
    </w:p>
    <w:p w14:paraId="253D48E0" w14:textId="77777777" w:rsidR="00F23E6D" w:rsidRPr="00C970C2" w:rsidRDefault="00F23E6D" w:rsidP="00B424A0">
      <w:pPr>
        <w:pStyle w:val="1e"/>
      </w:pPr>
      <w:r w:rsidRPr="00C970C2">
        <w:t>常用选项：</w:t>
      </w:r>
    </w:p>
    <w:p w14:paraId="3B218A4C" w14:textId="77777777" w:rsidR="00F23E6D" w:rsidRPr="00C970C2" w:rsidRDefault="00F23E6D" w:rsidP="006F063E">
      <w:pPr>
        <w:pStyle w:val="4a"/>
        <w:numPr>
          <w:ilvl w:val="0"/>
          <w:numId w:val="18"/>
        </w:numPr>
      </w:pPr>
      <w:r w:rsidRPr="00C970C2">
        <w:t>-A</w:t>
      </w:r>
      <w:r w:rsidRPr="00C970C2">
        <w:t>或</w:t>
      </w:r>
      <w:r w:rsidRPr="00C970C2">
        <w:t xml:space="preserve">--catenate </w:t>
      </w:r>
      <w:r w:rsidRPr="00C970C2">
        <w:t>新增文件到已存在的备份文件</w:t>
      </w:r>
      <w:r w:rsidRPr="00C970C2">
        <w:rPr>
          <w:rFonts w:hint="eastAsia"/>
        </w:rPr>
        <w:t>；</w:t>
      </w:r>
    </w:p>
    <w:p w14:paraId="10C3660C" w14:textId="77777777" w:rsidR="00F23E6D" w:rsidRPr="00C970C2" w:rsidRDefault="00F23E6D" w:rsidP="006F063E">
      <w:pPr>
        <w:pStyle w:val="4a"/>
        <w:numPr>
          <w:ilvl w:val="0"/>
          <w:numId w:val="18"/>
        </w:numPr>
      </w:pPr>
      <w:r w:rsidRPr="00C970C2">
        <w:t>-c</w:t>
      </w:r>
      <w:r w:rsidRPr="00C970C2">
        <w:t>或</w:t>
      </w:r>
      <w:r w:rsidRPr="00C970C2">
        <w:t xml:space="preserve">--create </w:t>
      </w:r>
      <w:r w:rsidRPr="00C970C2">
        <w:t>创建新的备份文件</w:t>
      </w:r>
      <w:r w:rsidRPr="00C970C2">
        <w:rPr>
          <w:rFonts w:hint="eastAsia"/>
        </w:rPr>
        <w:t>；</w:t>
      </w:r>
    </w:p>
    <w:p w14:paraId="332E8512" w14:textId="77777777" w:rsidR="00F23E6D" w:rsidRPr="00C970C2" w:rsidRDefault="00F23E6D" w:rsidP="006F063E">
      <w:pPr>
        <w:pStyle w:val="4a"/>
        <w:numPr>
          <w:ilvl w:val="0"/>
          <w:numId w:val="18"/>
        </w:numPr>
      </w:pPr>
      <w:r w:rsidRPr="00C970C2">
        <w:t>-C&lt;</w:t>
      </w:r>
      <w:r w:rsidRPr="00C970C2">
        <w:t>目录</w:t>
      </w:r>
      <w:r w:rsidRPr="00C970C2">
        <w:t xml:space="preserve">&gt; </w:t>
      </w:r>
      <w:r w:rsidRPr="00C970C2">
        <w:t>解压到指定的目录</w:t>
      </w:r>
      <w:r w:rsidRPr="00C970C2">
        <w:rPr>
          <w:rFonts w:hint="eastAsia"/>
        </w:rPr>
        <w:t>；</w:t>
      </w:r>
    </w:p>
    <w:p w14:paraId="1AB3CB8C" w14:textId="77777777" w:rsidR="00F23E6D" w:rsidRPr="00C970C2" w:rsidRDefault="00F23E6D" w:rsidP="006F063E">
      <w:pPr>
        <w:pStyle w:val="4a"/>
        <w:numPr>
          <w:ilvl w:val="0"/>
          <w:numId w:val="18"/>
        </w:numPr>
      </w:pPr>
      <w:r w:rsidRPr="00C970C2">
        <w:t>-f&lt;</w:t>
      </w:r>
      <w:r w:rsidRPr="00C970C2">
        <w:t>备份文件</w:t>
      </w:r>
      <w:r w:rsidRPr="00C970C2">
        <w:t>&gt;</w:t>
      </w:r>
      <w:r w:rsidRPr="00C970C2">
        <w:rPr>
          <w:rFonts w:hint="eastAsia"/>
        </w:rPr>
        <w:t xml:space="preserve"> </w:t>
      </w:r>
      <w:r w:rsidRPr="00C970C2">
        <w:t>指定备份文件</w:t>
      </w:r>
      <w:r w:rsidRPr="00C970C2">
        <w:rPr>
          <w:rFonts w:hint="eastAsia"/>
        </w:rPr>
        <w:t>；</w:t>
      </w:r>
    </w:p>
    <w:p w14:paraId="7E9482B0" w14:textId="77777777" w:rsidR="00F23E6D" w:rsidRPr="00C970C2" w:rsidRDefault="00F23E6D" w:rsidP="006F063E">
      <w:pPr>
        <w:pStyle w:val="4a"/>
        <w:numPr>
          <w:ilvl w:val="0"/>
          <w:numId w:val="18"/>
        </w:numPr>
      </w:pPr>
      <w:r w:rsidRPr="00C970C2">
        <w:t>-r</w:t>
      </w:r>
      <w:r w:rsidRPr="00C970C2">
        <w:t>新增文件到已存在的备份文件的结尾部分</w:t>
      </w:r>
      <w:r w:rsidRPr="00C970C2">
        <w:rPr>
          <w:rFonts w:hint="eastAsia"/>
        </w:rPr>
        <w:t>；</w:t>
      </w:r>
    </w:p>
    <w:p w14:paraId="2266890F" w14:textId="77777777" w:rsidR="00F23E6D" w:rsidRPr="00C970C2" w:rsidRDefault="00F23E6D" w:rsidP="006F063E">
      <w:pPr>
        <w:pStyle w:val="4a"/>
        <w:numPr>
          <w:ilvl w:val="0"/>
          <w:numId w:val="18"/>
        </w:numPr>
      </w:pPr>
      <w:r w:rsidRPr="00C970C2">
        <w:t>-t</w:t>
      </w:r>
      <w:r w:rsidRPr="00C970C2">
        <w:t>列出备份文件的内容</w:t>
      </w:r>
      <w:r w:rsidRPr="00C970C2">
        <w:rPr>
          <w:rFonts w:hint="eastAsia"/>
        </w:rPr>
        <w:t>；</w:t>
      </w:r>
    </w:p>
    <w:p w14:paraId="52A4C64F" w14:textId="77777777" w:rsidR="00F23E6D" w:rsidRPr="00C970C2" w:rsidRDefault="00F23E6D" w:rsidP="006F063E">
      <w:pPr>
        <w:pStyle w:val="4a"/>
        <w:numPr>
          <w:ilvl w:val="0"/>
          <w:numId w:val="18"/>
        </w:numPr>
      </w:pPr>
      <w:r w:rsidRPr="00C970C2">
        <w:lastRenderedPageBreak/>
        <w:t>-v</w:t>
      </w:r>
      <w:r w:rsidRPr="00C970C2">
        <w:t>显示指令执行过程</w:t>
      </w:r>
      <w:r w:rsidRPr="00C970C2">
        <w:rPr>
          <w:rFonts w:hint="eastAsia"/>
        </w:rPr>
        <w:t>；</w:t>
      </w:r>
    </w:p>
    <w:p w14:paraId="1658B7F1" w14:textId="77777777" w:rsidR="00F23E6D" w:rsidRPr="00C970C2" w:rsidRDefault="00F23E6D" w:rsidP="006F063E">
      <w:pPr>
        <w:pStyle w:val="4a"/>
        <w:numPr>
          <w:ilvl w:val="0"/>
          <w:numId w:val="18"/>
        </w:numPr>
      </w:pPr>
      <w:r w:rsidRPr="00C970C2">
        <w:t>-x</w:t>
      </w:r>
      <w:r w:rsidRPr="00C970C2">
        <w:t>从备份文件中还原文件</w:t>
      </w:r>
      <w:r w:rsidRPr="00C970C2">
        <w:rPr>
          <w:rFonts w:hint="eastAsia"/>
        </w:rPr>
        <w:t>；</w:t>
      </w:r>
    </w:p>
    <w:p w14:paraId="649559F6" w14:textId="77777777" w:rsidR="00F23E6D" w:rsidRPr="00C970C2" w:rsidRDefault="00F23E6D" w:rsidP="006F063E">
      <w:pPr>
        <w:pStyle w:val="4a"/>
        <w:numPr>
          <w:ilvl w:val="0"/>
          <w:numId w:val="18"/>
        </w:numPr>
      </w:pPr>
      <w:r w:rsidRPr="00C970C2">
        <w:t>-z</w:t>
      </w:r>
      <w:r w:rsidRPr="00C970C2">
        <w:t>通过</w:t>
      </w:r>
      <w:r w:rsidRPr="00C970C2">
        <w:t>gzip</w:t>
      </w:r>
      <w:r w:rsidRPr="00C970C2">
        <w:t>指令处理备份文件</w:t>
      </w:r>
      <w:r w:rsidRPr="00C970C2">
        <w:rPr>
          <w:rFonts w:hint="eastAsia"/>
        </w:rPr>
        <w:t>。</w:t>
      </w:r>
    </w:p>
    <w:p w14:paraId="50A92229" w14:textId="77777777" w:rsidR="00F23E6D" w:rsidRPr="00C970C2" w:rsidRDefault="00F23E6D" w:rsidP="00B424A0">
      <w:pPr>
        <w:pStyle w:val="1e"/>
      </w:pPr>
      <w:r w:rsidRPr="00C970C2">
        <w:t>参数说明：</w:t>
      </w:r>
    </w:p>
    <w:p w14:paraId="0390590A" w14:textId="77777777" w:rsidR="00F23E6D" w:rsidRPr="00C970C2" w:rsidRDefault="00F23E6D" w:rsidP="006F063E">
      <w:pPr>
        <w:pStyle w:val="4a"/>
        <w:numPr>
          <w:ilvl w:val="0"/>
          <w:numId w:val="18"/>
        </w:numPr>
      </w:pPr>
      <w:r w:rsidRPr="00C970C2">
        <w:t>要操作的文件名</w:t>
      </w:r>
      <w:r w:rsidRPr="00C970C2">
        <w:rPr>
          <w:rFonts w:hint="eastAsia"/>
        </w:rPr>
        <w:t>。</w:t>
      </w:r>
    </w:p>
    <w:p w14:paraId="53B47573" w14:textId="77777777" w:rsidR="00F23E6D" w:rsidRPr="00C970C2" w:rsidRDefault="00F23E6D" w:rsidP="00B424A0">
      <w:pPr>
        <w:pStyle w:val="1e"/>
      </w:pPr>
      <w:r w:rsidRPr="00C970C2">
        <w:t>命令示例</w:t>
      </w:r>
      <w:r w:rsidRPr="00C970C2">
        <w:t>:</w:t>
      </w:r>
    </w:p>
    <w:p w14:paraId="4D0AAC0C" w14:textId="77777777" w:rsidR="00F23E6D" w:rsidRPr="00C970C2" w:rsidRDefault="00F23E6D" w:rsidP="006F063E">
      <w:pPr>
        <w:pStyle w:val="4a"/>
        <w:numPr>
          <w:ilvl w:val="0"/>
          <w:numId w:val="18"/>
        </w:numPr>
      </w:pPr>
      <w:r w:rsidRPr="00C970C2">
        <w:rPr>
          <w:rFonts w:hint="eastAsia"/>
        </w:rPr>
        <w:t>列出压缩文件内容</w:t>
      </w:r>
      <w:r w:rsidRPr="00C970C2">
        <w:t>：</w:t>
      </w:r>
    </w:p>
    <w:p w14:paraId="2D771816" w14:textId="77777777" w:rsidR="00F23E6D" w:rsidRPr="00C970C2" w:rsidRDefault="00F23E6D" w:rsidP="00F23E6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kern w:val="2"/>
          <w:sz w:val="18"/>
          <w:szCs w:val="18"/>
          <w:shd w:val="pct15" w:color="auto" w:fill="FFFFFF"/>
        </w:rPr>
      </w:pPr>
      <w:r w:rsidRPr="00C970C2">
        <w:rPr>
          <w:rFonts w:ascii="Huawei Sans" w:eastAsia="方正兰亭黑简体" w:hAnsi="Huawei Sans" w:cs="Huawei Sans"/>
          <w:bCs/>
          <w:spacing w:val="-4"/>
          <w:kern w:val="2"/>
          <w:sz w:val="18"/>
          <w:szCs w:val="18"/>
          <w:shd w:val="pct15" w:color="auto" w:fill="FFFFFF"/>
        </w:rPr>
        <w:t>tar -tzvf myfile.tar.gz</w:t>
      </w:r>
    </w:p>
    <w:p w14:paraId="4CE3C1A8" w14:textId="77777777" w:rsidR="00F23E6D" w:rsidRPr="00C970C2" w:rsidRDefault="00F23E6D" w:rsidP="006F063E">
      <w:pPr>
        <w:pStyle w:val="4a"/>
        <w:numPr>
          <w:ilvl w:val="0"/>
          <w:numId w:val="18"/>
        </w:numPr>
      </w:pPr>
      <w:r w:rsidRPr="00C970C2">
        <w:rPr>
          <w:rFonts w:hint="eastAsia"/>
        </w:rPr>
        <w:t>压缩</w:t>
      </w:r>
      <w:r w:rsidRPr="00C970C2">
        <w:t>文件</w:t>
      </w:r>
      <w:r w:rsidRPr="00C970C2">
        <w:t>a.txt</w:t>
      </w:r>
      <w:r w:rsidRPr="00C970C2">
        <w:t>为</w:t>
      </w:r>
      <w:r w:rsidRPr="00C970C2">
        <w:t>myfile.tar.gz</w:t>
      </w:r>
      <w:r w:rsidRPr="00C970C2">
        <w:t>：</w:t>
      </w:r>
    </w:p>
    <w:p w14:paraId="588936AD" w14:textId="77777777" w:rsidR="00F23E6D" w:rsidRPr="00C970C2" w:rsidRDefault="00F23E6D" w:rsidP="00F23E6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kern w:val="2"/>
          <w:sz w:val="18"/>
          <w:szCs w:val="18"/>
          <w:shd w:val="pct15" w:color="auto" w:fill="FFFFFF"/>
        </w:rPr>
      </w:pPr>
      <w:r w:rsidRPr="00C970C2">
        <w:rPr>
          <w:rFonts w:ascii="Huawei Sans" w:eastAsia="方正兰亭黑简体" w:hAnsi="Huawei Sans" w:cs="Huawei Sans"/>
          <w:bCs/>
          <w:spacing w:val="-4"/>
          <w:kern w:val="2"/>
          <w:sz w:val="18"/>
          <w:szCs w:val="18"/>
          <w:shd w:val="pct15" w:color="auto" w:fill="FFFFFF"/>
        </w:rPr>
        <w:t>tar -czvf test.tar.gz a.c</w:t>
      </w:r>
    </w:p>
    <w:p w14:paraId="2303733A" w14:textId="77777777" w:rsidR="00F23E6D" w:rsidRPr="00C970C2" w:rsidRDefault="00F23E6D" w:rsidP="006F063E">
      <w:pPr>
        <w:pStyle w:val="4a"/>
        <w:numPr>
          <w:ilvl w:val="0"/>
          <w:numId w:val="18"/>
        </w:numPr>
      </w:pPr>
      <w:r w:rsidRPr="00C970C2">
        <w:rPr>
          <w:rFonts w:hint="eastAsia"/>
        </w:rPr>
        <w:t>解压</w:t>
      </w:r>
      <w:r w:rsidRPr="00C970C2">
        <w:t>文件</w:t>
      </w:r>
      <w:r w:rsidRPr="00C970C2">
        <w:t>myfile.tar.gz</w:t>
      </w:r>
      <w:r w:rsidRPr="00C970C2">
        <w:t>：</w:t>
      </w:r>
    </w:p>
    <w:p w14:paraId="56682C85" w14:textId="77777777" w:rsidR="00F23E6D" w:rsidRPr="00C970C2" w:rsidRDefault="00F23E6D" w:rsidP="00F23E6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kern w:val="2"/>
          <w:sz w:val="18"/>
          <w:szCs w:val="18"/>
          <w:shd w:val="pct15" w:color="auto" w:fill="FFFFFF"/>
        </w:rPr>
      </w:pPr>
      <w:r w:rsidRPr="00C970C2">
        <w:rPr>
          <w:rFonts w:ascii="Huawei Sans" w:eastAsia="方正兰亭黑简体" w:hAnsi="Huawei Sans" w:cs="Huawei Sans"/>
          <w:bCs/>
          <w:spacing w:val="-4"/>
          <w:kern w:val="2"/>
          <w:sz w:val="18"/>
          <w:szCs w:val="18"/>
          <w:shd w:val="pct15" w:color="auto" w:fill="FFFFFF"/>
        </w:rPr>
        <w:t>tar -xzvf test.tar.gz a.c</w:t>
      </w:r>
    </w:p>
    <w:bookmarkEnd w:id="9"/>
    <w:bookmarkEnd w:id="8"/>
    <w:bookmarkEnd w:id="7"/>
    <w:bookmarkEnd w:id="6"/>
    <w:bookmarkEnd w:id="5"/>
    <w:bookmarkEnd w:id="4"/>
    <w:bookmarkEnd w:id="3"/>
    <w:bookmarkEnd w:id="2"/>
    <w:bookmarkEnd w:id="1"/>
    <w:bookmarkEnd w:id="0"/>
    <w:bookmarkEnd w:id="144"/>
    <w:bookmarkEnd w:id="146"/>
    <w:bookmarkEnd w:id="147"/>
    <w:bookmarkEnd w:id="148"/>
    <w:bookmarkEnd w:id="149"/>
    <w:bookmarkEnd w:id="150"/>
    <w:p w14:paraId="30C68BE4" w14:textId="35372A2F" w:rsidR="0020153C" w:rsidRPr="00C970C2" w:rsidRDefault="0020153C" w:rsidP="00F23E6D">
      <w:pPr>
        <w:rPr>
          <w:rFonts w:ascii="Huawei Sans" w:eastAsia="方正兰亭黑简体" w:hAnsi="Huawei Sans"/>
        </w:rPr>
      </w:pPr>
    </w:p>
    <w:sectPr w:rsidR="0020153C" w:rsidRPr="00C970C2" w:rsidSect="00033B54">
      <w:headerReference w:type="default" r:id="rId269"/>
      <w:pgSz w:w="11906" w:h="16838" w:code="9"/>
      <w:pgMar w:top="1701" w:right="1134" w:bottom="1701" w:left="1134" w:header="567" w:footer="567" w:gutter="0"/>
      <w:pgNumType w:start="1"/>
      <w:cols w:space="425"/>
      <w:docGrid w:linePitch="312"/>
    </w:sectPr>
  </w:body>
</w:document>
</file>

<file path=word/customizations.xml><?xml version="1.0" encoding="utf-8"?>
<wne:tcg xmlns:r="http://schemas.openxmlformats.org/officeDocument/2006/relationships" xmlns:wne="http://schemas.microsoft.com/office/word/2006/wordml">
  <wne:keymaps>
    <wne:keymap wne:kcmPrimary="0071">
      <wne:acd wne:acdName="acd0"/>
    </wne:keymap>
    <wne:keymap wne:kcmPrimary="0074">
      <wne:acd wne:acdName="acd1"/>
    </wne:keymap>
    <wne:keymap wne:kcmPrimary="0076">
      <wne:acd wne:acdName="acd4"/>
    </wne:keymap>
    <wne:keymap wne:kcmPrimary="0077">
      <wne:acd wne:acdName="acd5"/>
    </wne:keymap>
    <wne:keymap wne:kcmPrimary="0431">
      <wne:acd wne:acdName="acd8"/>
    </wne:keymap>
    <wne:keymap wne:kcmPrimary="0432">
      <wne:acd wne:acdName="acd9"/>
    </wne:keymap>
    <wne:keymap wne:kcmPrimary="0433">
      <wne:acd wne:acdName="acd10"/>
    </wne:keymap>
    <wne:keymap wne:kcmPrimary="0434">
      <wne:acd wne:acdName="acd11"/>
    </wne:keymap>
    <wne:keymap wne:kcmPrimary="0435">
      <wne:acd wne:acdName="acd12"/>
    </wne:keymap>
    <wne:keymap wne:kcmPrimary="0436">
      <wne:acd wne:acdName="acd31"/>
    </wne:keymap>
    <wne:keymap wne:kcmPrimary="0437">
      <wne:acd wne:acdName="acd30"/>
    </wne:keymap>
    <wne:keymap wne:kcmPrimary="0458">
      <wne:acd wne:acdName="acd6"/>
    </wne:keymap>
    <wne:keymap wne:kcmPrimary="045A">
      <wne:acd wne:acdName="acd3"/>
    </wne:keymap>
    <wne:keymap wne:kcmPrimary="0470">
      <wne:acd wne:acdName="acd22"/>
    </wne:keymap>
    <wne:keymap wne:kcmPrimary="0471">
      <wne:acd wne:acdName="acd23"/>
    </wne:keymap>
    <wne:keymap wne:kcmPrimary="0472">
      <wne:acd wne:acdName="acd24"/>
    </wne:keymap>
    <wne:keymap wne:kcmPrimary="0473">
      <wne:acd wne:acdName="acd25"/>
    </wne:keymap>
    <wne:keymap wne:kcmPrimary="0474">
      <wne:acd wne:acdName="acd26"/>
    </wne:keymap>
    <wne:keymap wne:kcmPrimary="0475">
      <wne:acd wne:acdName="acd27"/>
    </wne:keymap>
    <wne:keymap wne:kcmPrimary="0476">
      <wne:acd wne:acdName="acd28"/>
    </wne:keymap>
    <wne:keymap wne:kcmPrimary="0477">
      <wne:acd wne:acdName="acd29"/>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Entry wne:acdName="acd31"/>
    </wne:acdManifest>
  </wne:toolbars>
  <wne:acds>
    <wne:acd wne:argValue="AQAAAAIA" wne:acdName="acd0" wne:fciIndexBasedOn="0065"/>
    <wne:acd wne:argValue="AQAAAAAA" wne:acdName="acd1" wne:fciIndexBasedOn="0065"/>
    <wne:acd wne:acdName="acd2" wne:fciIndexBasedOn="0065"/>
    <wne:acd wne:argValue="AgA3aA9fIAA+UJxlIADdhHKC" wne:acdName="acd3" wne:fciIndexBasedOn="0065"/>
    <wne:acd wne:argValue="AgBGAGkAZwB1AHIAZQAgAEQAZQBzAGMAcgBpAHAAdABpAG8AbgA=" wne:acdName="acd4" wne:fciIndexBasedOn="0065"/>
    <wne:acd wne:argValue="AgBUAGEAYgBsAGUAIABEAGUAcwBjAHIAaQBwAHQAaQBvAG4A" wne:acdName="acd5" wne:fciIndexBasedOn="0065"/>
    <wne:acd wne:argValue="AgBDAG8AbQBtAGEAbgBkAA==" wne:acdName="acd6" wne:fciIndexBasedOn="0065"/>
    <wne:acd wne:acdName="acd7" wne:fciIndexBasedOn="0065"/>
    <wne:acd wne:argValue="AgBBAEwAVAArADEA" wne:acdName="acd8" wne:fciIndexBasedOn="0065"/>
    <wne:acd wne:argValue="AgBBAEwAVAArADIA" wne:acdName="acd9" wne:fciIndexBasedOn="0065"/>
    <wne:acd wne:argValue="AgBBAEwAVAArADMA" wne:acdName="acd10" wne:fciIndexBasedOn="0065"/>
    <wne:acd wne:argValue="AgBBAEwAVAArADQA" wne:acdName="acd11" wne:fciIndexBasedOn="0065"/>
    <wne:acd wne:argValue="AgBBAEwAVAArADUA" wne:acdName="acd12" wne:fciIndexBasedOn="0065"/>
    <wne:acd wne:acdName="acd13" wne:fciIndexBasedOn="0065"/>
    <wne:acd wne:acdName="acd14" wne:fciIndexBasedOn="0065"/>
    <wne:acd wne:acdName="acd15" wne:fciIndexBasedOn="0065"/>
    <wne:acd wne:acdName="acd16" wne:fciIndexBasedOn="0065"/>
    <wne:acd wne:acdName="acd17" wne:fciIndexBasedOn="0065"/>
    <wne:acd wne:acdName="acd18" wne:fciIndexBasedOn="0065"/>
    <wne:acd wne:acdName="acd19" wne:fciIndexBasedOn="0065"/>
    <wne:acd wne:acdName="acd20" wne:fciIndexBasedOn="0065"/>
    <wne:acd wne:acdName="acd21" wne:fciIndexBasedOn="0065"/>
    <wne:acd wne:argValue="AgAxAC4AY2uHZQ==" wne:acdName="acd22" wne:fciIndexBasedOn="0065"/>
    <wne:acd wne:argValue="AgAyAC4AfVTkTg==" wne:acdName="acd23" wne:fciIndexBasedOn="0065"/>
    <wne:acd wne:argValue="AgAzAC4AZWukmg==" wne:acdName="acd24" wne:fciIndexBasedOn="0065"/>
    <wne:acd wne:argValue="AgA0AC4A+06hUg==" wne:acdName="acd25" wne:fciIndexBasedOn="0065"/>
    <wne:acd wne:argValue="AgA1AC4AaIg8aIdlV1s=" wne:acdName="acd26" wne:fciIndexBasedOn="0065"/>
    <wne:acd wne:argValue="AgA2AC4ATVIAig==" wne:acdName="acd27" wne:fciIndexBasedOn="0065"/>
    <wne:acd wne:argValue="AgA3AC4AgHvLTgdomJg=" wne:acdName="acd28" wne:fciIndexBasedOn="0065"/>
    <wne:acd wne:argValue="AgA4AC4ATVIAigdomJg=" wne:acdName="acd29" wne:fciIndexBasedOn="0065"/>
    <wne:acd wne:argValue="AgA5AC4A/lZHcgdomJg=" wne:acdName="acd30" wne:fciIndexBasedOn="0065"/>
    <wne:acd wne:argValue="AgA1AC4AaIg8aAdomJg=" wne:acdName="acd31"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17778E" w14:textId="77777777" w:rsidR="00AA1380" w:rsidRDefault="00AA1380" w:rsidP="00940D2A">
      <w:pPr>
        <w:spacing w:before="0" w:after="0" w:line="240" w:lineRule="auto"/>
      </w:pPr>
      <w:r>
        <w:separator/>
      </w:r>
    </w:p>
  </w:endnote>
  <w:endnote w:type="continuationSeparator" w:id="0">
    <w:p w14:paraId="404EAC28" w14:textId="77777777" w:rsidR="00AA1380" w:rsidRDefault="00AA1380" w:rsidP="00940D2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uawei Sans">
    <w:panose1 w:val="020C0503030203020204"/>
    <w:charset w:val="00"/>
    <w:family w:val="swiss"/>
    <w:pitch w:val="variable"/>
    <w:sig w:usb0="A00002FF" w:usb1="500078FB" w:usb2="00000008" w:usb3="00000000" w:csb0="0000009F" w:csb1="00000000"/>
  </w:font>
  <w:font w:name="方正兰亭黑简体">
    <w:panose1 w:val="02000000000000000000"/>
    <w:charset w:val="86"/>
    <w:family w:val="auto"/>
    <w:pitch w:val="variable"/>
    <w:sig w:usb0="00000001" w:usb1="080E0000" w:usb2="00000010" w:usb3="00000000" w:csb0="00040000"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Arial Unicode MS">
    <w:panose1 w:val="020B0604020202020204"/>
    <w:charset w:val="86"/>
    <w:family w:val="swiss"/>
    <w:pitch w:val="variable"/>
    <w:sig w:usb0="F7FFAFFF" w:usb1="E9DFFFFF" w:usb2="0000003F" w:usb3="00000000" w:csb0="003F01FF" w:csb1="00000000"/>
  </w:font>
  <w:font w:name="FrutigerNext LT Regular">
    <w:altName w:val="Arial"/>
    <w:charset w:val="00"/>
    <w:family w:val="swiss"/>
    <w:pitch w:val="variable"/>
    <w:sig w:usb0="00000001" w:usb1="4000204A" w:usb2="00000000" w:usb3="00000000" w:csb0="00000111" w:csb1="00000000"/>
  </w:font>
  <w:font w:name="华文细黑">
    <w:panose1 w:val="02010600040101010101"/>
    <w:charset w:val="86"/>
    <w:family w:val="auto"/>
    <w:pitch w:val="variable"/>
    <w:sig w:usb0="00000287" w:usb1="080F0000" w:usb2="00000010" w:usb3="00000000" w:csb0="0004009F" w:csb1="00000000"/>
  </w:font>
  <w:font w:name="楷体_GB2312">
    <w:altName w:val="楷体"/>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52AAFA" w14:textId="77777777" w:rsidR="00AA1380" w:rsidRDefault="00AA1380" w:rsidP="00940D2A">
      <w:pPr>
        <w:spacing w:before="0" w:after="0" w:line="240" w:lineRule="auto"/>
      </w:pPr>
      <w:r>
        <w:separator/>
      </w:r>
    </w:p>
  </w:footnote>
  <w:footnote w:type="continuationSeparator" w:id="0">
    <w:p w14:paraId="2D4F5F3C" w14:textId="77777777" w:rsidR="00AA1380" w:rsidRDefault="00AA1380" w:rsidP="00940D2A">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E7439D" w14:textId="77777777" w:rsidR="00084031" w:rsidRPr="009D4127" w:rsidRDefault="00084031" w:rsidP="00033B54">
    <w:pPr>
      <w:pStyle w:val="a6"/>
      <w:rPr>
        <w:rFonts w:ascii="Huawei Sans" w:eastAsia="方正兰亭黑简体" w:hAnsi="Huawei Sans"/>
      </w:rPr>
    </w:pPr>
  </w:p>
  <w:p w14:paraId="6619D47F" w14:textId="77777777" w:rsidR="00084031" w:rsidRPr="009D4127" w:rsidRDefault="00084031" w:rsidP="00033B54">
    <w:pPr>
      <w:pStyle w:val="a6"/>
      <w:rPr>
        <w:rFonts w:ascii="Huawei Sans" w:eastAsia="方正兰亭黑简体" w:hAnsi="Huawei Sans"/>
      </w:rPr>
    </w:pPr>
  </w:p>
  <w:tbl>
    <w:tblPr>
      <w:tblW w:w="9639" w:type="dxa"/>
      <w:tblInd w:w="-15" w:type="dxa"/>
      <w:tblCellMar>
        <w:left w:w="57" w:type="dxa"/>
        <w:right w:w="57" w:type="dxa"/>
      </w:tblCellMar>
      <w:tblLook w:val="04A0" w:firstRow="1" w:lastRow="0" w:firstColumn="1" w:lastColumn="0" w:noHBand="0" w:noVBand="1"/>
    </w:tblPr>
    <w:tblGrid>
      <w:gridCol w:w="1134"/>
      <w:gridCol w:w="7371"/>
      <w:gridCol w:w="1134"/>
    </w:tblGrid>
    <w:tr w:rsidR="00084031" w:rsidRPr="009D4127" w14:paraId="2FAC5D03" w14:textId="77777777" w:rsidTr="00854769">
      <w:trPr>
        <w:cantSplit/>
        <w:trHeight w:hRule="exact" w:val="738"/>
      </w:trPr>
      <w:tc>
        <w:tcPr>
          <w:tcW w:w="1134" w:type="dxa"/>
        </w:tcPr>
        <w:p w14:paraId="07F9ECB9" w14:textId="0621B518" w:rsidR="00084031" w:rsidRPr="009D4127" w:rsidRDefault="00084031" w:rsidP="00854769">
          <w:pPr>
            <w:pStyle w:val="afff9"/>
            <w:jc w:val="left"/>
            <w:rPr>
              <w:rFonts w:ascii="Huawei Sans" w:eastAsia="方正兰亭黑简体" w:hAnsi="Huawei Sans"/>
            </w:rPr>
          </w:pPr>
          <w:r w:rsidRPr="009D4127">
            <w:rPr>
              <w:rFonts w:ascii="Huawei Sans" w:eastAsia="方正兰亭黑简体" w:hAnsi="Huawei Sans"/>
              <w:noProof/>
            </w:rPr>
            <w:drawing>
              <wp:inline distT="0" distB="0" distL="0" distR="0" wp14:anchorId="562D1C54" wp14:editId="1BA4AEB7">
                <wp:extent cx="424800" cy="432623"/>
                <wp:effectExtent l="0" t="0" r="0" b="5715"/>
                <wp:docPr id="8" name="图片 8" descr="C:\Users\jwx341670\Desktop\华为标志 Huawei Logo 2018\竖版标志Vertical Version\PNG\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wx341670\Desktop\华为标志 Huawei Logo 2018\竖版标志Vertical Version\PNG\HW_POS_RBG_Vertical-150p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4800" cy="432623"/>
                        </a:xfrm>
                        <a:prstGeom prst="rect">
                          <a:avLst/>
                        </a:prstGeom>
                        <a:noFill/>
                        <a:ln>
                          <a:noFill/>
                        </a:ln>
                      </pic:spPr>
                    </pic:pic>
                  </a:graphicData>
                </a:graphic>
              </wp:inline>
            </w:drawing>
          </w:r>
        </w:p>
        <w:p w14:paraId="19FB2DDB" w14:textId="77777777" w:rsidR="00084031" w:rsidRPr="009D4127" w:rsidRDefault="00084031" w:rsidP="00033B54">
          <w:pPr>
            <w:spacing w:before="120"/>
            <w:rPr>
              <w:rFonts w:ascii="Huawei Sans" w:eastAsia="方正兰亭黑简体" w:hAnsi="Huawei Sans"/>
            </w:rPr>
          </w:pPr>
        </w:p>
      </w:tc>
      <w:tc>
        <w:tcPr>
          <w:tcW w:w="7371" w:type="dxa"/>
          <w:vAlign w:val="bottom"/>
        </w:tcPr>
        <w:p w14:paraId="541AEA52" w14:textId="61B463A7" w:rsidR="00084031" w:rsidRPr="009D4127" w:rsidRDefault="00084031" w:rsidP="00033B54">
          <w:pPr>
            <w:pStyle w:val="TableNote"/>
            <w:ind w:left="0"/>
            <w:jc w:val="center"/>
            <w:rPr>
              <w:rFonts w:ascii="Huawei Sans" w:eastAsia="方正兰亭黑简体" w:hAnsi="Huawei Sans"/>
              <w:noProof/>
            </w:rPr>
          </w:pPr>
          <w:r w:rsidRPr="003345D7">
            <w:rPr>
              <w:rFonts w:ascii="Huawei Sans" w:eastAsia="方正兰亭黑简体" w:hAnsi="Huawei Sans" w:hint="eastAsia"/>
              <w:noProof/>
            </w:rPr>
            <w:t>大数据离线分析实验手册</w:t>
          </w:r>
        </w:p>
      </w:tc>
      <w:tc>
        <w:tcPr>
          <w:tcW w:w="1134" w:type="dxa"/>
          <w:vAlign w:val="bottom"/>
        </w:tcPr>
        <w:p w14:paraId="279C3BBC" w14:textId="1A924E70" w:rsidR="00084031" w:rsidRPr="009D4127" w:rsidRDefault="00084031" w:rsidP="00033B54">
          <w:pPr>
            <w:pStyle w:val="TableNote"/>
            <w:ind w:left="0"/>
            <w:jc w:val="right"/>
            <w:rPr>
              <w:rFonts w:ascii="Huawei Sans" w:eastAsia="方正兰亭黑简体" w:hAnsi="Huawei Sans"/>
              <w:noProof/>
            </w:rPr>
          </w:pPr>
          <w:r w:rsidRPr="009D4127">
            <w:rPr>
              <w:rFonts w:ascii="Huawei Sans" w:eastAsia="方正兰亭黑简体" w:hAnsi="Huawei Sans"/>
            </w:rPr>
            <w:t>第</w:t>
          </w:r>
          <w:r w:rsidRPr="009D4127">
            <w:rPr>
              <w:rFonts w:ascii="Huawei Sans" w:eastAsia="方正兰亭黑简体" w:hAnsi="Huawei Sans"/>
            </w:rPr>
            <w:fldChar w:fldCharType="begin"/>
          </w:r>
          <w:r w:rsidRPr="009D4127">
            <w:rPr>
              <w:rFonts w:ascii="Huawei Sans" w:eastAsia="方正兰亭黑简体" w:hAnsi="Huawei Sans"/>
            </w:rPr>
            <w:instrText xml:space="preserve"> PAGE </w:instrText>
          </w:r>
          <w:r w:rsidRPr="009D4127">
            <w:rPr>
              <w:rFonts w:ascii="Huawei Sans" w:eastAsia="方正兰亭黑简体" w:hAnsi="Huawei Sans"/>
            </w:rPr>
            <w:fldChar w:fldCharType="separate"/>
          </w:r>
          <w:r w:rsidR="00C970C2">
            <w:rPr>
              <w:rFonts w:ascii="Huawei Sans" w:eastAsia="方正兰亭黑简体" w:hAnsi="Huawei Sans"/>
              <w:noProof/>
            </w:rPr>
            <w:t>37</w:t>
          </w:r>
          <w:r w:rsidRPr="009D4127">
            <w:rPr>
              <w:rFonts w:ascii="Huawei Sans" w:eastAsia="方正兰亭黑简体" w:hAnsi="Huawei Sans"/>
              <w:noProof/>
            </w:rPr>
            <w:fldChar w:fldCharType="end"/>
          </w:r>
          <w:r w:rsidRPr="009D4127">
            <w:rPr>
              <w:rFonts w:ascii="Huawei Sans" w:eastAsia="方正兰亭黑简体" w:hAnsi="Huawei Sans"/>
              <w:noProof/>
            </w:rPr>
            <w:t>页</w:t>
          </w:r>
        </w:p>
      </w:tc>
    </w:tr>
  </w:tbl>
  <w:p w14:paraId="0278FB09" w14:textId="77777777" w:rsidR="00084031" w:rsidRPr="009D4127" w:rsidRDefault="00084031" w:rsidP="00033B54">
    <w:pPr>
      <w:pStyle w:val="a6"/>
      <w:rPr>
        <w:rFonts w:ascii="Huawei Sans" w:eastAsia="方正兰亭黑简体" w:hAnsi="Huawei Sans"/>
      </w:rPr>
    </w:pPr>
  </w:p>
  <w:p w14:paraId="76432B8F" w14:textId="77777777" w:rsidR="00084031" w:rsidRPr="009D4127" w:rsidRDefault="00084031" w:rsidP="00033B54">
    <w:pPr>
      <w:pStyle w:val="a6"/>
      <w:rPr>
        <w:rFonts w:ascii="Huawei Sans" w:eastAsia="方正兰亭黑简体" w:hAnsi="Huawei Sans"/>
      </w:rPr>
    </w:pPr>
  </w:p>
  <w:p w14:paraId="2CCE42D9" w14:textId="77777777" w:rsidR="00084031" w:rsidRPr="009D4127" w:rsidRDefault="00084031">
    <w:pPr>
      <w:pStyle w:val="a6"/>
      <w:rPr>
        <w:rFonts w:ascii="Huawei Sans" w:eastAsia="方正兰亭黑简体" w:hAnsi="Huawei San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8701E2"/>
    <w:multiLevelType w:val="hybridMultilevel"/>
    <w:tmpl w:val="A6582318"/>
    <w:lvl w:ilvl="0" w:tplc="32BCCCF0">
      <w:start w:val="1"/>
      <w:numFmt w:val="bullet"/>
      <w:pStyle w:val="CAUTIONTextList"/>
      <w:lvlText w:val=""/>
      <w:lvlJc w:val="left"/>
      <w:pPr>
        <w:tabs>
          <w:tab w:val="num" w:pos="1985"/>
        </w:tabs>
        <w:ind w:left="1985" w:hanging="284"/>
      </w:pPr>
      <w:rPr>
        <w:rFonts w:ascii="Wingdings" w:hAnsi="Wingdings" w:hint="default"/>
        <w:color w:val="auto"/>
        <w:spacing w:val="0"/>
        <w:w w:val="100"/>
        <w:position w:val="1"/>
        <w:sz w:val="16"/>
        <w:szCs w:val="16"/>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 w15:restartNumberingAfterBreak="0">
    <w:nsid w:val="0EDB2900"/>
    <w:multiLevelType w:val="hybridMultilevel"/>
    <w:tmpl w:val="791493E4"/>
    <w:lvl w:ilvl="0" w:tplc="DFB60A4E">
      <w:start w:val="1"/>
      <w:numFmt w:val="bullet"/>
      <w:pStyle w:val="SubItemList"/>
      <w:lvlText w:val="−"/>
      <w:lvlJc w:val="left"/>
      <w:pPr>
        <w:tabs>
          <w:tab w:val="num" w:pos="2409"/>
        </w:tabs>
        <w:ind w:left="2410" w:hanging="284"/>
      </w:pPr>
      <w:rPr>
        <w:rFonts w:ascii="Times New Roman" w:hAnsi="Times New Roman" w:cs="Times New Roman" w:hint="default"/>
        <w:sz w:val="16"/>
        <w:szCs w:val="16"/>
      </w:rPr>
    </w:lvl>
    <w:lvl w:ilvl="1" w:tplc="AA38B928">
      <w:start w:val="1"/>
      <w:numFmt w:val="bullet"/>
      <w:lvlText w:val=""/>
      <w:lvlJc w:val="left"/>
      <w:pPr>
        <w:tabs>
          <w:tab w:val="num" w:pos="840"/>
        </w:tabs>
        <w:ind w:left="840" w:hanging="420"/>
      </w:pPr>
      <w:rPr>
        <w:rFonts w:ascii="Wingdings" w:hAnsi="Wingdings" w:cs="Wingdings" w:hint="default"/>
      </w:rPr>
    </w:lvl>
    <w:lvl w:ilvl="2" w:tplc="BBFC2218">
      <w:start w:val="1"/>
      <w:numFmt w:val="bullet"/>
      <w:lvlText w:val=""/>
      <w:lvlJc w:val="left"/>
      <w:pPr>
        <w:tabs>
          <w:tab w:val="num" w:pos="1260"/>
        </w:tabs>
        <w:ind w:left="1260" w:hanging="420"/>
      </w:pPr>
      <w:rPr>
        <w:rFonts w:ascii="Wingdings" w:hAnsi="Wingdings" w:cs="Wingdings" w:hint="default"/>
      </w:rPr>
    </w:lvl>
    <w:lvl w:ilvl="3" w:tplc="7D824786">
      <w:start w:val="1"/>
      <w:numFmt w:val="bullet"/>
      <w:lvlText w:val=""/>
      <w:lvlJc w:val="left"/>
      <w:pPr>
        <w:tabs>
          <w:tab w:val="num" w:pos="1680"/>
        </w:tabs>
        <w:ind w:left="1680" w:hanging="420"/>
      </w:pPr>
      <w:rPr>
        <w:rFonts w:ascii="Wingdings" w:hAnsi="Wingdings" w:cs="Wingdings" w:hint="default"/>
      </w:rPr>
    </w:lvl>
    <w:lvl w:ilvl="4" w:tplc="66DC77F0">
      <w:start w:val="1"/>
      <w:numFmt w:val="bullet"/>
      <w:lvlText w:val=""/>
      <w:lvlJc w:val="left"/>
      <w:pPr>
        <w:tabs>
          <w:tab w:val="num" w:pos="2100"/>
        </w:tabs>
        <w:ind w:left="2100" w:hanging="420"/>
      </w:pPr>
      <w:rPr>
        <w:rFonts w:ascii="Wingdings" w:hAnsi="Wingdings" w:cs="Wingdings" w:hint="default"/>
      </w:rPr>
    </w:lvl>
    <w:lvl w:ilvl="5" w:tplc="AC3AB3D4">
      <w:start w:val="1"/>
      <w:numFmt w:val="bullet"/>
      <w:lvlText w:val=""/>
      <w:lvlJc w:val="left"/>
      <w:pPr>
        <w:tabs>
          <w:tab w:val="num" w:pos="2520"/>
        </w:tabs>
        <w:ind w:left="2520" w:hanging="420"/>
      </w:pPr>
      <w:rPr>
        <w:rFonts w:ascii="Wingdings" w:hAnsi="Wingdings" w:cs="Wingdings" w:hint="default"/>
      </w:rPr>
    </w:lvl>
    <w:lvl w:ilvl="6" w:tplc="65525D6E">
      <w:start w:val="1"/>
      <w:numFmt w:val="bullet"/>
      <w:lvlText w:val=""/>
      <w:lvlJc w:val="left"/>
      <w:pPr>
        <w:tabs>
          <w:tab w:val="num" w:pos="2940"/>
        </w:tabs>
        <w:ind w:left="2940" w:hanging="420"/>
      </w:pPr>
      <w:rPr>
        <w:rFonts w:ascii="Wingdings" w:hAnsi="Wingdings" w:cs="Wingdings" w:hint="default"/>
      </w:rPr>
    </w:lvl>
    <w:lvl w:ilvl="7" w:tplc="9B768918">
      <w:start w:val="1"/>
      <w:numFmt w:val="bullet"/>
      <w:lvlText w:val=""/>
      <w:lvlJc w:val="left"/>
      <w:pPr>
        <w:tabs>
          <w:tab w:val="num" w:pos="3360"/>
        </w:tabs>
        <w:ind w:left="3360" w:hanging="420"/>
      </w:pPr>
      <w:rPr>
        <w:rFonts w:ascii="Wingdings" w:hAnsi="Wingdings" w:cs="Wingdings" w:hint="default"/>
      </w:rPr>
    </w:lvl>
    <w:lvl w:ilvl="8" w:tplc="F3583E5E">
      <w:start w:val="1"/>
      <w:numFmt w:val="bullet"/>
      <w:lvlText w:val=""/>
      <w:lvlJc w:val="left"/>
      <w:pPr>
        <w:tabs>
          <w:tab w:val="num" w:pos="3780"/>
        </w:tabs>
        <w:ind w:left="3780" w:hanging="420"/>
      </w:pPr>
      <w:rPr>
        <w:rFonts w:ascii="Wingdings" w:hAnsi="Wingdings" w:cs="Wingdings" w:hint="default"/>
      </w:rPr>
    </w:lvl>
  </w:abstractNum>
  <w:abstractNum w:abstractNumId="2" w15:restartNumberingAfterBreak="0">
    <w:nsid w:val="154C386A"/>
    <w:multiLevelType w:val="hybridMultilevel"/>
    <w:tmpl w:val="BE205D78"/>
    <w:lvl w:ilvl="0" w:tplc="5B52BD56">
      <w:start w:val="1"/>
      <w:numFmt w:val="bullet"/>
      <w:lvlText w:val=""/>
      <w:lvlJc w:val="left"/>
      <w:pPr>
        <w:ind w:left="1866" w:hanging="420"/>
      </w:pPr>
      <w:rPr>
        <w:rFonts w:ascii="Wingdings" w:hAnsi="Wingdings" w:hint="default"/>
      </w:rPr>
    </w:lvl>
    <w:lvl w:ilvl="1" w:tplc="04090003" w:tentative="1">
      <w:start w:val="1"/>
      <w:numFmt w:val="bullet"/>
      <w:lvlText w:val=""/>
      <w:lvlJc w:val="left"/>
      <w:pPr>
        <w:ind w:left="2286" w:hanging="420"/>
      </w:pPr>
      <w:rPr>
        <w:rFonts w:ascii="Wingdings" w:hAnsi="Wingdings" w:hint="default"/>
      </w:rPr>
    </w:lvl>
    <w:lvl w:ilvl="2" w:tplc="04090005" w:tentative="1">
      <w:start w:val="1"/>
      <w:numFmt w:val="bullet"/>
      <w:lvlText w:val=""/>
      <w:lvlJc w:val="left"/>
      <w:pPr>
        <w:ind w:left="2706" w:hanging="420"/>
      </w:pPr>
      <w:rPr>
        <w:rFonts w:ascii="Wingdings" w:hAnsi="Wingdings" w:hint="default"/>
      </w:rPr>
    </w:lvl>
    <w:lvl w:ilvl="3" w:tplc="04090001" w:tentative="1">
      <w:start w:val="1"/>
      <w:numFmt w:val="bullet"/>
      <w:lvlText w:val=""/>
      <w:lvlJc w:val="left"/>
      <w:pPr>
        <w:ind w:left="3126" w:hanging="420"/>
      </w:pPr>
      <w:rPr>
        <w:rFonts w:ascii="Wingdings" w:hAnsi="Wingdings" w:hint="default"/>
      </w:rPr>
    </w:lvl>
    <w:lvl w:ilvl="4" w:tplc="04090003" w:tentative="1">
      <w:start w:val="1"/>
      <w:numFmt w:val="bullet"/>
      <w:lvlText w:val=""/>
      <w:lvlJc w:val="left"/>
      <w:pPr>
        <w:ind w:left="3546" w:hanging="420"/>
      </w:pPr>
      <w:rPr>
        <w:rFonts w:ascii="Wingdings" w:hAnsi="Wingdings" w:hint="default"/>
      </w:rPr>
    </w:lvl>
    <w:lvl w:ilvl="5" w:tplc="04090005" w:tentative="1">
      <w:start w:val="1"/>
      <w:numFmt w:val="bullet"/>
      <w:lvlText w:val=""/>
      <w:lvlJc w:val="left"/>
      <w:pPr>
        <w:ind w:left="3966" w:hanging="420"/>
      </w:pPr>
      <w:rPr>
        <w:rFonts w:ascii="Wingdings" w:hAnsi="Wingdings" w:hint="default"/>
      </w:rPr>
    </w:lvl>
    <w:lvl w:ilvl="6" w:tplc="04090001" w:tentative="1">
      <w:start w:val="1"/>
      <w:numFmt w:val="bullet"/>
      <w:lvlText w:val=""/>
      <w:lvlJc w:val="left"/>
      <w:pPr>
        <w:ind w:left="4386" w:hanging="420"/>
      </w:pPr>
      <w:rPr>
        <w:rFonts w:ascii="Wingdings" w:hAnsi="Wingdings" w:hint="default"/>
      </w:rPr>
    </w:lvl>
    <w:lvl w:ilvl="7" w:tplc="04090003" w:tentative="1">
      <w:start w:val="1"/>
      <w:numFmt w:val="bullet"/>
      <w:lvlText w:val=""/>
      <w:lvlJc w:val="left"/>
      <w:pPr>
        <w:ind w:left="4806" w:hanging="420"/>
      </w:pPr>
      <w:rPr>
        <w:rFonts w:ascii="Wingdings" w:hAnsi="Wingdings" w:hint="default"/>
      </w:rPr>
    </w:lvl>
    <w:lvl w:ilvl="8" w:tplc="04090005" w:tentative="1">
      <w:start w:val="1"/>
      <w:numFmt w:val="bullet"/>
      <w:lvlText w:val=""/>
      <w:lvlJc w:val="left"/>
      <w:pPr>
        <w:ind w:left="5226" w:hanging="420"/>
      </w:pPr>
      <w:rPr>
        <w:rFonts w:ascii="Wingdings" w:hAnsi="Wingdings" w:hint="default"/>
      </w:rPr>
    </w:lvl>
  </w:abstractNum>
  <w:abstractNum w:abstractNumId="3" w15:restartNumberingAfterBreak="0">
    <w:nsid w:val="171657A1"/>
    <w:multiLevelType w:val="multilevel"/>
    <w:tmpl w:val="9A7E5CC8"/>
    <w:lvl w:ilvl="0">
      <w:start w:val="1"/>
      <w:numFmt w:val="decimal"/>
      <w:pStyle w:val="1"/>
      <w:suff w:val="nothing"/>
      <w:lvlText w:val="%1 "/>
      <w:lvlJc w:val="left"/>
      <w:pPr>
        <w:ind w:left="0" w:firstLine="0"/>
      </w:pPr>
      <w:rPr>
        <w:rFonts w:ascii="Huawei Sans" w:eastAsia="方正兰亭黑简体" w:hAnsi="Huawei Sans" w:cs="Huawei Sans" w:hint="default"/>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
      <w:suff w:val="nothing"/>
      <w:lvlText w:val="%1.%2 "/>
      <w:lvlJc w:val="left"/>
      <w:pPr>
        <w:ind w:left="0" w:firstLine="0"/>
      </w:pPr>
      <w:rPr>
        <w:rFonts w:ascii="Huawei Sans" w:eastAsia="方正兰亭黑简体" w:hAnsi="Huawei Sans" w:cs="Huawei Sans"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suff w:val="nothing"/>
      <w:lvlText w:val="%1.%2.%3 "/>
      <w:lvlJc w:val="left"/>
      <w:pPr>
        <w:ind w:left="3260" w:firstLine="0"/>
      </w:pPr>
      <w:rPr>
        <w:rFonts w:ascii="Huawei Sans" w:eastAsia="方正兰亭黑简体" w:hAnsi="Huawei Sans" w:cs="Huawei Sans"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suff w:val="nothing"/>
      <w:lvlText w:val="%1.%2.%3.%4 "/>
      <w:lvlJc w:val="left"/>
      <w:pPr>
        <w:ind w:left="0" w:firstLine="0"/>
      </w:pPr>
      <w:rPr>
        <w:rFonts w:ascii="Huawei Sans" w:eastAsia="方正兰亭黑简体" w:hAnsi="Huawei Sans" w:cs="Book Antiqua" w:hint="default"/>
        <w:bCs/>
        <w:i w:val="0"/>
        <w:iCs w:val="0"/>
        <w:caps w:val="0"/>
        <w:strike w:val="0"/>
        <w:dstrike w:val="0"/>
        <w:vanish w:val="0"/>
        <w:color w:val="00000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5"/>
      <w:suff w:val="nothing"/>
      <w:lvlText w:val="%1.%2.%3.%4.%5 "/>
      <w:lvlJc w:val="left"/>
      <w:pPr>
        <w:ind w:left="0" w:firstLine="0"/>
      </w:pPr>
      <w:rPr>
        <w:rFonts w:ascii="Huawei Sans" w:eastAsia="方正兰亭黑简体" w:hAnsi="Huawei Sans" w:cs="Book Antiqua" w:hint="default"/>
        <w:bCs/>
        <w:i w:val="0"/>
        <w:iCs w:val="0"/>
        <w:caps w:val="0"/>
        <w:strike w:val="0"/>
        <w:dstrike w:val="0"/>
        <w:vanish w:val="0"/>
        <w:color w:val="00000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30"/>
      <w:lvlText w:val="步骤 %6"/>
      <w:lvlJc w:val="right"/>
      <w:pPr>
        <w:tabs>
          <w:tab w:val="num" w:pos="1701"/>
        </w:tabs>
        <w:ind w:left="1701" w:hanging="159"/>
      </w:pPr>
      <w:rPr>
        <w:rFonts w:ascii="Huawei Sans" w:eastAsia="方正兰亭黑简体" w:hAnsi="Huawei Sans" w:cs="Arial" w:hint="default"/>
        <w:b w:val="0"/>
        <w:bCs/>
        <w:i w:val="0"/>
        <w:iCs w:val="0"/>
        <w:caps w:val="0"/>
        <w:strike w:val="0"/>
        <w:dstrike w:val="0"/>
        <w:vanish w:val="0"/>
        <w:color w:val="auto"/>
        <w:sz w:val="24"/>
        <w:szCs w:val="24"/>
        <w:vertAlign w:val="baseline"/>
        <w:lang w:val="en-US"/>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ItemStep"/>
      <w:lvlText w:val="%7."/>
      <w:lvlJc w:val="left"/>
      <w:pPr>
        <w:tabs>
          <w:tab w:val="num" w:pos="2126"/>
        </w:tabs>
        <w:ind w:left="2126" w:hanging="425"/>
      </w:pPr>
      <w:rPr>
        <w:rFonts w:ascii="Times New Roman" w:eastAsia="黑体" w:hAnsi="Times New Roman" w:cs="Times New Roman" w:hint="default"/>
        <w:b w:val="0"/>
        <w:bCs/>
        <w:i w:val="0"/>
        <w:iCs w:val="0"/>
        <w:color w:val="auto"/>
        <w:sz w:val="21"/>
        <w:szCs w:val="21"/>
      </w:rPr>
    </w:lvl>
    <w:lvl w:ilvl="7">
      <w:start w:val="1"/>
      <w:numFmt w:val="decimal"/>
      <w:lvlRestart w:val="1"/>
      <w:pStyle w:val="9"/>
      <w:suff w:val="space"/>
      <w:lvlText w:val="图%1-%8"/>
      <w:lvlJc w:val="left"/>
      <w:pPr>
        <w:ind w:left="1701" w:firstLine="0"/>
      </w:pPr>
      <w:rPr>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decimal"/>
      <w:lvlRestart w:val="1"/>
      <w:pStyle w:val="50"/>
      <w:suff w:val="space"/>
      <w:lvlText w:val="表%1-%9"/>
      <w:lvlJc w:val="left"/>
      <w:pPr>
        <w:ind w:left="1701" w:firstLine="0"/>
      </w:pPr>
      <w:rPr>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4" w15:restartNumberingAfterBreak="0">
    <w:nsid w:val="1A89310D"/>
    <w:multiLevelType w:val="hybridMultilevel"/>
    <w:tmpl w:val="F4143E18"/>
    <w:lvl w:ilvl="0" w:tplc="E74C10E2">
      <w:start w:val="1"/>
      <w:numFmt w:val="bullet"/>
      <w:pStyle w:val="NotesTextListinTable"/>
      <w:lvlText w:val=""/>
      <w:lvlJc w:val="left"/>
      <w:pPr>
        <w:ind w:left="704" w:hanging="420"/>
      </w:pPr>
      <w:rPr>
        <w:rFonts w:ascii="Wingdings" w:hAnsi="Wingdings" w:hint="default"/>
        <w:b w:val="0"/>
        <w:i w:val="0"/>
        <w:sz w:val="13"/>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5" w15:restartNumberingAfterBreak="0">
    <w:nsid w:val="1D5755D3"/>
    <w:multiLevelType w:val="hybridMultilevel"/>
    <w:tmpl w:val="81C29152"/>
    <w:lvl w:ilvl="0" w:tplc="6A6C2C8C">
      <w:start w:val="1"/>
      <w:numFmt w:val="bullet"/>
      <w:pStyle w:val="ItemList"/>
      <w:lvlText w:val=""/>
      <w:lvlJc w:val="left"/>
      <w:pPr>
        <w:tabs>
          <w:tab w:val="num" w:pos="2126"/>
        </w:tabs>
        <w:ind w:left="2126" w:hanging="425"/>
      </w:pPr>
      <w:rPr>
        <w:rFonts w:ascii="Wingdings" w:hAnsi="Wingdings" w:cs="Wingdings" w:hint="default"/>
        <w:b w:val="0"/>
        <w:bCs w:val="0"/>
        <w:i w:val="0"/>
        <w:iCs w:val="0"/>
        <w:caps w:val="0"/>
        <w:strike w:val="0"/>
        <w:dstrike w:val="0"/>
        <w:vanish w:val="0"/>
        <w:color w:val="000000"/>
        <w:spacing w:val="0"/>
        <w:w w:val="100"/>
        <w:position w:val="2"/>
        <w:sz w:val="16"/>
        <w:szCs w:val="16"/>
        <w:vertAlign w:val="baseline"/>
        <w14:shadow w14:blurRad="0" w14:dist="0" w14:dir="0" w14:sx="0" w14:sy="0" w14:kx="0" w14:ky="0" w14:algn="none">
          <w14:srgbClr w14:val="000000"/>
        </w14:shadow>
        <w14:textOutline w14:w="0" w14:cap="rnd" w14:cmpd="sng" w14:algn="ctr">
          <w14:noFill/>
          <w14:prstDash w14:val="solid"/>
          <w14:bevel/>
        </w14:textOutline>
      </w:rPr>
    </w:lvl>
    <w:lvl w:ilvl="1" w:tplc="91CE270A">
      <w:start w:val="1"/>
      <w:numFmt w:val="bullet"/>
      <w:lvlText w:val=""/>
      <w:lvlJc w:val="left"/>
      <w:pPr>
        <w:tabs>
          <w:tab w:val="num" w:pos="840"/>
        </w:tabs>
        <w:ind w:left="840" w:hanging="420"/>
      </w:pPr>
      <w:rPr>
        <w:rFonts w:ascii="Wingdings" w:hAnsi="Wingdings" w:hint="default"/>
      </w:rPr>
    </w:lvl>
    <w:lvl w:ilvl="2" w:tplc="FCD403D0" w:tentative="1">
      <w:start w:val="1"/>
      <w:numFmt w:val="bullet"/>
      <w:lvlText w:val=""/>
      <w:lvlJc w:val="left"/>
      <w:pPr>
        <w:tabs>
          <w:tab w:val="num" w:pos="1260"/>
        </w:tabs>
        <w:ind w:left="1260" w:hanging="420"/>
      </w:pPr>
      <w:rPr>
        <w:rFonts w:ascii="Wingdings" w:hAnsi="Wingdings" w:hint="default"/>
      </w:rPr>
    </w:lvl>
    <w:lvl w:ilvl="3" w:tplc="9F4C8D40">
      <w:start w:val="1"/>
      <w:numFmt w:val="bullet"/>
      <w:lvlText w:val=""/>
      <w:lvlJc w:val="left"/>
      <w:pPr>
        <w:tabs>
          <w:tab w:val="num" w:pos="1680"/>
        </w:tabs>
        <w:ind w:left="1680" w:hanging="420"/>
      </w:pPr>
      <w:rPr>
        <w:rFonts w:ascii="Wingdings" w:hAnsi="Wingdings" w:hint="default"/>
      </w:rPr>
    </w:lvl>
    <w:lvl w:ilvl="4" w:tplc="776E4734" w:tentative="1">
      <w:start w:val="1"/>
      <w:numFmt w:val="bullet"/>
      <w:lvlText w:val=""/>
      <w:lvlJc w:val="left"/>
      <w:pPr>
        <w:tabs>
          <w:tab w:val="num" w:pos="2100"/>
        </w:tabs>
        <w:ind w:left="2100" w:hanging="420"/>
      </w:pPr>
      <w:rPr>
        <w:rFonts w:ascii="Wingdings" w:hAnsi="Wingdings" w:hint="default"/>
      </w:rPr>
    </w:lvl>
    <w:lvl w:ilvl="5" w:tplc="115447CC" w:tentative="1">
      <w:start w:val="1"/>
      <w:numFmt w:val="bullet"/>
      <w:lvlText w:val=""/>
      <w:lvlJc w:val="left"/>
      <w:pPr>
        <w:tabs>
          <w:tab w:val="num" w:pos="2520"/>
        </w:tabs>
        <w:ind w:left="2520" w:hanging="420"/>
      </w:pPr>
      <w:rPr>
        <w:rFonts w:ascii="Wingdings" w:hAnsi="Wingdings" w:hint="default"/>
      </w:rPr>
    </w:lvl>
    <w:lvl w:ilvl="6" w:tplc="CE541586" w:tentative="1">
      <w:start w:val="1"/>
      <w:numFmt w:val="bullet"/>
      <w:lvlText w:val=""/>
      <w:lvlJc w:val="left"/>
      <w:pPr>
        <w:tabs>
          <w:tab w:val="num" w:pos="2940"/>
        </w:tabs>
        <w:ind w:left="2940" w:hanging="420"/>
      </w:pPr>
      <w:rPr>
        <w:rFonts w:ascii="Wingdings" w:hAnsi="Wingdings" w:hint="default"/>
      </w:rPr>
    </w:lvl>
    <w:lvl w:ilvl="7" w:tplc="02861138" w:tentative="1">
      <w:start w:val="1"/>
      <w:numFmt w:val="bullet"/>
      <w:lvlText w:val=""/>
      <w:lvlJc w:val="left"/>
      <w:pPr>
        <w:tabs>
          <w:tab w:val="num" w:pos="3360"/>
        </w:tabs>
        <w:ind w:left="3360" w:hanging="420"/>
      </w:pPr>
      <w:rPr>
        <w:rFonts w:ascii="Wingdings" w:hAnsi="Wingdings" w:hint="default"/>
      </w:rPr>
    </w:lvl>
    <w:lvl w:ilvl="8" w:tplc="F45E6884" w:tentative="1">
      <w:start w:val="1"/>
      <w:numFmt w:val="bullet"/>
      <w:lvlText w:val=""/>
      <w:lvlJc w:val="left"/>
      <w:pPr>
        <w:tabs>
          <w:tab w:val="num" w:pos="3780"/>
        </w:tabs>
        <w:ind w:left="3780" w:hanging="420"/>
      </w:pPr>
      <w:rPr>
        <w:rFonts w:ascii="Wingdings" w:hAnsi="Wingdings" w:hint="default"/>
      </w:rPr>
    </w:lvl>
  </w:abstractNum>
  <w:abstractNum w:abstractNumId="6" w15:restartNumberingAfterBreak="0">
    <w:nsid w:val="20453EF0"/>
    <w:multiLevelType w:val="multilevel"/>
    <w:tmpl w:val="F126062C"/>
    <w:lvl w:ilvl="0">
      <w:start w:val="1"/>
      <w:numFmt w:val="upperLetter"/>
      <w:pStyle w:val="51"/>
      <w:lvlText w:val="附录%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7" w15:restartNumberingAfterBreak="0">
    <w:nsid w:val="2F3F4415"/>
    <w:multiLevelType w:val="hybridMultilevel"/>
    <w:tmpl w:val="2F4007DC"/>
    <w:lvl w:ilvl="0" w:tplc="DDA8172C">
      <w:start w:val="1"/>
      <w:numFmt w:val="decimal"/>
      <w:lvlText w:val="步骤%1"/>
      <w:lvlJc w:val="right"/>
      <w:pPr>
        <w:ind w:left="155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2A046D5"/>
    <w:multiLevelType w:val="multilevel"/>
    <w:tmpl w:val="04090023"/>
    <w:styleLink w:val="a"/>
    <w:lvl w:ilvl="0">
      <w:start w:val="1"/>
      <w:numFmt w:val="upperRoman"/>
      <w:lvlText w:val="第 %1 条"/>
      <w:lvlJc w:val="left"/>
      <w:pPr>
        <w:tabs>
          <w:tab w:val="num" w:pos="1800"/>
        </w:tabs>
        <w:ind w:left="0" w:firstLine="0"/>
      </w:pPr>
    </w:lvl>
    <w:lvl w:ilvl="1">
      <w:start w:val="1"/>
      <w:numFmt w:val="decimalZero"/>
      <w:isLgl/>
      <w:lvlText w:val="节 %1.%2"/>
      <w:lvlJc w:val="left"/>
      <w:pPr>
        <w:tabs>
          <w:tab w:val="num" w:pos="144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9" w15:restartNumberingAfterBreak="0">
    <w:nsid w:val="42FE570A"/>
    <w:multiLevelType w:val="multilevel"/>
    <w:tmpl w:val="11FEBED6"/>
    <w:lvl w:ilvl="0">
      <w:start w:val="1"/>
      <w:numFmt w:val="decimal"/>
      <w:pStyle w:val="40"/>
      <w:suff w:val="nothing"/>
      <w:lvlText w:val="%1  "/>
      <w:lvlJc w:val="left"/>
      <w:pPr>
        <w:ind w:left="0" w:firstLine="0"/>
      </w:pPr>
      <w:rPr>
        <w:rFonts w:ascii="Arial" w:eastAsia="黑体" w:hAnsi="Arial" w:hint="default"/>
        <w:b w:val="0"/>
        <w:i w:val="0"/>
        <w:sz w:val="36"/>
        <w:szCs w:val="36"/>
      </w:rPr>
    </w:lvl>
    <w:lvl w:ilvl="1">
      <w:start w:val="1"/>
      <w:numFmt w:val="decimal"/>
      <w:suff w:val="nothing"/>
      <w:lvlText w:val="%1.%2  "/>
      <w:lvlJc w:val="left"/>
      <w:pPr>
        <w:ind w:left="0" w:firstLine="0"/>
      </w:pPr>
      <w:rPr>
        <w:rFonts w:ascii="Arial" w:hAnsi="Arial" w:hint="default"/>
        <w:b w:val="0"/>
        <w:i w:val="0"/>
        <w:sz w:val="30"/>
        <w:szCs w:val="30"/>
      </w:rPr>
    </w:lvl>
    <w:lvl w:ilvl="2">
      <w:start w:val="1"/>
      <w:numFmt w:val="decimal"/>
      <w:suff w:val="nothing"/>
      <w:lvlText w:val="%1.%2.%3  "/>
      <w:lvlJc w:val="left"/>
      <w:pPr>
        <w:ind w:left="0" w:firstLine="0"/>
      </w:pPr>
      <w:rPr>
        <w:rFonts w:ascii="Arial" w:hAnsi="Arial" w:hint="default"/>
        <w:b w:val="0"/>
        <w:i w:val="0"/>
        <w:sz w:val="24"/>
        <w:szCs w:val="24"/>
      </w:rPr>
    </w:lvl>
    <w:lvl w:ilvl="3">
      <w:start w:val="1"/>
      <w:numFmt w:val="decimal"/>
      <w:suff w:val="nothing"/>
      <w:lvlText w:val="%1.%2.%3.%4  "/>
      <w:lvlJc w:val="left"/>
      <w:pPr>
        <w:ind w:left="0" w:firstLine="0"/>
      </w:pPr>
      <w:rPr>
        <w:rFonts w:ascii="Arial" w:hAnsi="Arial" w:hint="default"/>
        <w:b w:val="0"/>
        <w:i w:val="0"/>
        <w:sz w:val="21"/>
        <w:szCs w:val="21"/>
      </w:rPr>
    </w:lvl>
    <w:lvl w:ilvl="4">
      <w:start w:val="1"/>
      <w:numFmt w:val="decimal"/>
      <w:lvlText w:val="%5."/>
      <w:lvlJc w:val="left"/>
      <w:pPr>
        <w:tabs>
          <w:tab w:val="num" w:pos="1134"/>
        </w:tabs>
        <w:ind w:left="1134" w:hanging="312"/>
      </w:pPr>
      <w:rPr>
        <w:rFonts w:ascii="Arial" w:hAnsi="Arial" w:hint="default"/>
        <w:b w:val="0"/>
        <w:i w:val="0"/>
        <w:sz w:val="21"/>
        <w:szCs w:val="21"/>
      </w:rPr>
    </w:lvl>
    <w:lvl w:ilvl="5">
      <w:start w:val="1"/>
      <w:numFmt w:val="decimal"/>
      <w:lvlText w:val="%6)"/>
      <w:lvlJc w:val="left"/>
      <w:pPr>
        <w:tabs>
          <w:tab w:val="num" w:pos="1134"/>
        </w:tabs>
        <w:ind w:left="1134" w:hanging="312"/>
      </w:pPr>
      <w:rPr>
        <w:rFonts w:ascii="Arial" w:hAnsi="Arial" w:hint="default"/>
        <w:b w:val="0"/>
        <w:i w:val="0"/>
        <w:sz w:val="21"/>
        <w:szCs w:val="21"/>
      </w:rPr>
    </w:lvl>
    <w:lvl w:ilvl="6">
      <w:start w:val="1"/>
      <w:numFmt w:val="lowerLetter"/>
      <w:lvlText w:val="%7."/>
      <w:lvlJc w:val="left"/>
      <w:pPr>
        <w:tabs>
          <w:tab w:val="num" w:pos="1134"/>
        </w:tabs>
        <w:ind w:left="1134" w:hanging="312"/>
      </w:pPr>
      <w:rPr>
        <w:rFonts w:ascii="Arial" w:hAnsi="Arial" w:hint="default"/>
        <w:b w:val="0"/>
        <w:i w:val="0"/>
        <w:sz w:val="21"/>
        <w:szCs w:val="21"/>
      </w:rPr>
    </w:lvl>
    <w:lvl w:ilvl="7">
      <w:start w:val="1"/>
      <w:numFmt w:val="decimal"/>
      <w:lvlRestart w:val="0"/>
      <w:suff w:val="space"/>
      <w:lvlText w:val="图%8"/>
      <w:lvlJc w:val="center"/>
      <w:pPr>
        <w:ind w:left="0" w:firstLine="0"/>
      </w:pPr>
      <w:rPr>
        <w:rFonts w:ascii="Arial" w:eastAsia="黑体" w:hAnsi="Arial" w:hint="default"/>
        <w:b w:val="0"/>
        <w:i w:val="0"/>
        <w:sz w:val="18"/>
        <w:szCs w:val="18"/>
      </w:rPr>
    </w:lvl>
    <w:lvl w:ilvl="8">
      <w:start w:val="1"/>
      <w:numFmt w:val="decimal"/>
      <w:lvlRestart w:val="0"/>
      <w:suff w:val="space"/>
      <w:lvlText w:val="表%9"/>
      <w:lvlJc w:val="center"/>
      <w:pPr>
        <w:ind w:left="0" w:firstLine="0"/>
      </w:pPr>
      <w:rPr>
        <w:rFonts w:ascii="Arial" w:eastAsia="黑体" w:hAnsi="Arial" w:hint="default"/>
        <w:b w:val="0"/>
        <w:i w:val="0"/>
        <w:sz w:val="18"/>
        <w:szCs w:val="18"/>
      </w:rPr>
    </w:lvl>
  </w:abstractNum>
  <w:abstractNum w:abstractNumId="10" w15:restartNumberingAfterBreak="0">
    <w:nsid w:val="463C3DB5"/>
    <w:multiLevelType w:val="multilevel"/>
    <w:tmpl w:val="13C02300"/>
    <w:lvl w:ilvl="0">
      <w:start w:val="1"/>
      <w:numFmt w:val="decimal"/>
      <w:pStyle w:val="ItemStepinTable"/>
      <w:lvlText w:val="%1."/>
      <w:lvlJc w:val="left"/>
      <w:pPr>
        <w:tabs>
          <w:tab w:val="num" w:pos="284"/>
        </w:tabs>
        <w:ind w:left="284" w:hanging="284"/>
      </w:pPr>
      <w:rPr>
        <w:rFonts w:ascii="Times New Roman" w:hAnsi="Times New Roman" w:hint="default"/>
        <w:b w:val="0"/>
        <w:i w:val="0"/>
        <w:sz w:val="21"/>
      </w:rPr>
    </w:lvl>
    <w:lvl w:ilvl="1">
      <w:start w:val="1"/>
      <w:numFmt w:val="lowerLetter"/>
      <w:lvlText w:val="%2)"/>
      <w:lvlJc w:val="left"/>
      <w:pPr>
        <w:tabs>
          <w:tab w:val="num" w:pos="840"/>
        </w:tabs>
        <w:ind w:left="840" w:hanging="420"/>
      </w:pPr>
      <w:rPr>
        <w:rFonts w:hint="eastAsia"/>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abstractNum w:abstractNumId="11" w15:restartNumberingAfterBreak="0">
    <w:nsid w:val="4DDA66D1"/>
    <w:multiLevelType w:val="multilevel"/>
    <w:tmpl w:val="C1403B94"/>
    <w:lvl w:ilvl="0">
      <w:start w:val="1"/>
      <w:numFmt w:val="upperLetter"/>
      <w:pStyle w:val="Appendixheading1"/>
      <w:suff w:val="nothing"/>
      <w:lvlText w:val="%1 "/>
      <w:lvlJc w:val="left"/>
      <w:pPr>
        <w:ind w:left="0" w:firstLine="0"/>
      </w:pPr>
      <w:rPr>
        <w:rFonts w:ascii="Book Antiqua" w:eastAsia="黑体" w:hAnsi="Book Antiqua" w:cs="Book Antiqua" w:hint="default"/>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Appendixheading2"/>
      <w:suff w:val="nothing"/>
      <w:lvlText w:val="%1.%2 "/>
      <w:lvlJc w:val="left"/>
      <w:pPr>
        <w:ind w:left="0" w:firstLine="0"/>
      </w:pPr>
      <w:rPr>
        <w:rFonts w:ascii="Book Antiqua" w:eastAsia="黑体" w:hAnsi="Book Antiqua" w:cs="Book Antiqua"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Appendixheading3"/>
      <w:suff w:val="nothing"/>
      <w:lvlText w:val="%1.%2.%3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Appendixheading4"/>
      <w:suff w:val="nothing"/>
      <w:lvlText w:val="%1.%2.%3.%4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Appendixheading5"/>
      <w:suff w:val="nothing"/>
      <w:lvlText w:val="%1.%2.%3.%4.%5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步骤 %6"/>
      <w:lvlJc w:val="right"/>
      <w:pPr>
        <w:tabs>
          <w:tab w:val="num" w:pos="1701"/>
        </w:tabs>
        <w:ind w:left="1701" w:hanging="159"/>
      </w:pPr>
      <w:rPr>
        <w:rFonts w:ascii="Book Antiqua" w:eastAsia="黑体" w:hAnsi="Book Antiqua" w:cs="Times New Roman" w:hint="default"/>
        <w:b w:val="0"/>
        <w:bCs/>
        <w:i w:val="0"/>
        <w:iCs w:val="0"/>
        <w:sz w:val="21"/>
        <w:szCs w:val="21"/>
        <w:u w:val="none"/>
      </w:rPr>
    </w:lvl>
    <w:lvl w:ilvl="6">
      <w:start w:val="1"/>
      <w:numFmt w:val="decimal"/>
      <w:lvlText w:val="%7."/>
      <w:lvlJc w:val="left"/>
      <w:pPr>
        <w:tabs>
          <w:tab w:val="num" w:pos="2126"/>
        </w:tabs>
        <w:ind w:left="2126" w:hanging="425"/>
      </w:pPr>
      <w:rPr>
        <w:rFonts w:ascii="Times New Roman" w:hAnsi="Times New Roman" w:cs="Times New Roman" w:hint="default"/>
        <w:b w:val="0"/>
        <w:bCs/>
        <w:i w:val="0"/>
        <w:iCs w:val="0"/>
        <w:color w:val="auto"/>
        <w:sz w:val="21"/>
        <w:szCs w:val="21"/>
      </w:rPr>
    </w:lvl>
    <w:lvl w:ilvl="7">
      <w:start w:val="1"/>
      <w:numFmt w:val="decimal"/>
      <w:lvlRestart w:val="1"/>
      <w:pStyle w:val="FigureDescriptioninAppendix"/>
      <w:suff w:val="space"/>
      <w:lvlText w:val="图%1-%8"/>
      <w:lvlJc w:val="left"/>
      <w:pPr>
        <w:ind w:left="1701" w:firstLine="0"/>
      </w:pPr>
      <w:rPr>
        <w:rFonts w:ascii="Times New Roman" w:eastAsia="黑体" w:hAnsi="Times New Roman" w:cs="Book Antiqua" w:hint="default"/>
        <w:b w:val="0"/>
        <w:bCs/>
        <w:i w:val="0"/>
        <w:iCs w:val="0"/>
        <w:sz w:val="21"/>
        <w:szCs w:val="21"/>
        <w:u w:val="none"/>
      </w:rPr>
    </w:lvl>
    <w:lvl w:ilvl="8">
      <w:start w:val="1"/>
      <w:numFmt w:val="decimal"/>
      <w:lvlRestart w:val="1"/>
      <w:suff w:val="space"/>
      <w:lvlText w:val="表%1-%9"/>
      <w:lvlJc w:val="left"/>
      <w:pPr>
        <w:ind w:left="1701" w:firstLine="0"/>
      </w:pPr>
      <w:rPr>
        <w:rFonts w:ascii="Times New Roman" w:eastAsia="黑体" w:hAnsi="Times New Roman" w:cs="Book Antiqua" w:hint="default"/>
        <w:b w:val="0"/>
        <w:bCs/>
        <w:i w:val="0"/>
        <w:iCs w:val="0"/>
        <w:strike w:val="0"/>
        <w:dstrike w:val="0"/>
        <w:color w:val="auto"/>
        <w:sz w:val="21"/>
        <w:szCs w:val="21"/>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2" w15:restartNumberingAfterBreak="0">
    <w:nsid w:val="56C04D8F"/>
    <w:multiLevelType w:val="hybridMultilevel"/>
    <w:tmpl w:val="6A8AD108"/>
    <w:lvl w:ilvl="0" w:tplc="711CD91C">
      <w:start w:val="1"/>
      <w:numFmt w:val="bullet"/>
      <w:pStyle w:val="ItemListinTable"/>
      <w:lvlText w:val=""/>
      <w:lvlJc w:val="left"/>
      <w:pPr>
        <w:ind w:left="420" w:hanging="420"/>
      </w:pPr>
      <w:rPr>
        <w:rFonts w:ascii="Wingdings" w:hAnsi="Wingdings" w:hint="default"/>
        <w:b w:val="0"/>
        <w:i w:val="0"/>
        <w:spacing w:val="0"/>
        <w:w w:val="100"/>
        <w:position w:val="3"/>
        <w:sz w:val="13"/>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64F969CC"/>
    <w:multiLevelType w:val="hybridMultilevel"/>
    <w:tmpl w:val="B762B89C"/>
    <w:lvl w:ilvl="0" w:tplc="D4F0A858">
      <w:start w:val="1"/>
      <w:numFmt w:val="decimal"/>
      <w:lvlText w:val="%1）"/>
      <w:lvlJc w:val="left"/>
      <w:pPr>
        <w:ind w:left="1381" w:hanging="360"/>
      </w:pPr>
      <w:rPr>
        <w:rFonts w:hint="default"/>
      </w:rPr>
    </w:lvl>
    <w:lvl w:ilvl="1" w:tplc="04090019" w:tentative="1">
      <w:start w:val="1"/>
      <w:numFmt w:val="lowerLetter"/>
      <w:lvlText w:val="%2)"/>
      <w:lvlJc w:val="left"/>
      <w:pPr>
        <w:ind w:left="1861" w:hanging="420"/>
      </w:pPr>
    </w:lvl>
    <w:lvl w:ilvl="2" w:tplc="0409001B" w:tentative="1">
      <w:start w:val="1"/>
      <w:numFmt w:val="lowerRoman"/>
      <w:lvlText w:val="%3."/>
      <w:lvlJc w:val="right"/>
      <w:pPr>
        <w:ind w:left="2281" w:hanging="420"/>
      </w:pPr>
    </w:lvl>
    <w:lvl w:ilvl="3" w:tplc="0409000F" w:tentative="1">
      <w:start w:val="1"/>
      <w:numFmt w:val="decimal"/>
      <w:lvlText w:val="%4."/>
      <w:lvlJc w:val="left"/>
      <w:pPr>
        <w:ind w:left="2701" w:hanging="420"/>
      </w:pPr>
    </w:lvl>
    <w:lvl w:ilvl="4" w:tplc="04090019" w:tentative="1">
      <w:start w:val="1"/>
      <w:numFmt w:val="lowerLetter"/>
      <w:lvlText w:val="%5)"/>
      <w:lvlJc w:val="left"/>
      <w:pPr>
        <w:ind w:left="3121" w:hanging="420"/>
      </w:pPr>
    </w:lvl>
    <w:lvl w:ilvl="5" w:tplc="0409001B" w:tentative="1">
      <w:start w:val="1"/>
      <w:numFmt w:val="lowerRoman"/>
      <w:lvlText w:val="%6."/>
      <w:lvlJc w:val="right"/>
      <w:pPr>
        <w:ind w:left="3541" w:hanging="420"/>
      </w:pPr>
    </w:lvl>
    <w:lvl w:ilvl="6" w:tplc="0409000F" w:tentative="1">
      <w:start w:val="1"/>
      <w:numFmt w:val="decimal"/>
      <w:lvlText w:val="%7."/>
      <w:lvlJc w:val="left"/>
      <w:pPr>
        <w:ind w:left="3961" w:hanging="420"/>
      </w:pPr>
    </w:lvl>
    <w:lvl w:ilvl="7" w:tplc="04090019" w:tentative="1">
      <w:start w:val="1"/>
      <w:numFmt w:val="lowerLetter"/>
      <w:lvlText w:val="%8)"/>
      <w:lvlJc w:val="left"/>
      <w:pPr>
        <w:ind w:left="4381" w:hanging="420"/>
      </w:pPr>
    </w:lvl>
    <w:lvl w:ilvl="8" w:tplc="0409001B" w:tentative="1">
      <w:start w:val="1"/>
      <w:numFmt w:val="lowerRoman"/>
      <w:lvlText w:val="%9."/>
      <w:lvlJc w:val="right"/>
      <w:pPr>
        <w:ind w:left="4801" w:hanging="420"/>
      </w:pPr>
    </w:lvl>
  </w:abstractNum>
  <w:abstractNum w:abstractNumId="14" w15:restartNumberingAfterBreak="0">
    <w:nsid w:val="667437AC"/>
    <w:multiLevelType w:val="hybridMultilevel"/>
    <w:tmpl w:val="6E74E2D6"/>
    <w:lvl w:ilvl="0" w:tplc="FFFFFFFF">
      <w:start w:val="1"/>
      <w:numFmt w:val="bullet"/>
      <w:pStyle w:val="NotesTextList"/>
      <w:lvlText w:val=""/>
      <w:lvlJc w:val="left"/>
      <w:pPr>
        <w:tabs>
          <w:tab w:val="num" w:pos="2359"/>
        </w:tabs>
        <w:ind w:left="2359" w:hanging="284"/>
      </w:pPr>
      <w:rPr>
        <w:rFonts w:ascii="Wingdings" w:hAnsi="Wingdings" w:cs="Wingdings" w:hint="default"/>
        <w:position w:val="1"/>
        <w:sz w:val="13"/>
        <w:szCs w:val="13"/>
        <w:effect w:val="none"/>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15" w15:restartNumberingAfterBreak="0">
    <w:nsid w:val="67DE040F"/>
    <w:multiLevelType w:val="hybridMultilevel"/>
    <w:tmpl w:val="A77CB840"/>
    <w:lvl w:ilvl="0" w:tplc="D4822188">
      <w:start w:val="1"/>
      <w:numFmt w:val="bullet"/>
      <w:pStyle w:val="a0"/>
      <w:lvlText w:val=""/>
      <w:lvlJc w:val="left"/>
      <w:pPr>
        <w:ind w:left="1720" w:hanging="420"/>
      </w:pPr>
      <w:rPr>
        <w:rFonts w:ascii="Wingdings" w:hAnsi="Wingdings" w:hint="default"/>
      </w:rPr>
    </w:lvl>
    <w:lvl w:ilvl="1" w:tplc="04090003" w:tentative="1">
      <w:start w:val="1"/>
      <w:numFmt w:val="bullet"/>
      <w:lvlText w:val=""/>
      <w:lvlJc w:val="left"/>
      <w:pPr>
        <w:ind w:left="2140" w:hanging="420"/>
      </w:pPr>
      <w:rPr>
        <w:rFonts w:ascii="Wingdings" w:hAnsi="Wingdings" w:hint="default"/>
      </w:rPr>
    </w:lvl>
    <w:lvl w:ilvl="2" w:tplc="04090005" w:tentative="1">
      <w:start w:val="1"/>
      <w:numFmt w:val="bullet"/>
      <w:lvlText w:val=""/>
      <w:lvlJc w:val="left"/>
      <w:pPr>
        <w:ind w:left="2560" w:hanging="420"/>
      </w:pPr>
      <w:rPr>
        <w:rFonts w:ascii="Wingdings" w:hAnsi="Wingdings" w:hint="default"/>
      </w:rPr>
    </w:lvl>
    <w:lvl w:ilvl="3" w:tplc="04090001" w:tentative="1">
      <w:start w:val="1"/>
      <w:numFmt w:val="bullet"/>
      <w:lvlText w:val=""/>
      <w:lvlJc w:val="left"/>
      <w:pPr>
        <w:ind w:left="2980" w:hanging="420"/>
      </w:pPr>
      <w:rPr>
        <w:rFonts w:ascii="Wingdings" w:hAnsi="Wingdings" w:hint="default"/>
      </w:rPr>
    </w:lvl>
    <w:lvl w:ilvl="4" w:tplc="04090003" w:tentative="1">
      <w:start w:val="1"/>
      <w:numFmt w:val="bullet"/>
      <w:lvlText w:val=""/>
      <w:lvlJc w:val="left"/>
      <w:pPr>
        <w:ind w:left="3400" w:hanging="420"/>
      </w:pPr>
      <w:rPr>
        <w:rFonts w:ascii="Wingdings" w:hAnsi="Wingdings" w:hint="default"/>
      </w:rPr>
    </w:lvl>
    <w:lvl w:ilvl="5" w:tplc="04090005" w:tentative="1">
      <w:start w:val="1"/>
      <w:numFmt w:val="bullet"/>
      <w:lvlText w:val=""/>
      <w:lvlJc w:val="left"/>
      <w:pPr>
        <w:ind w:left="3820" w:hanging="420"/>
      </w:pPr>
      <w:rPr>
        <w:rFonts w:ascii="Wingdings" w:hAnsi="Wingdings" w:hint="default"/>
      </w:rPr>
    </w:lvl>
    <w:lvl w:ilvl="6" w:tplc="04090001" w:tentative="1">
      <w:start w:val="1"/>
      <w:numFmt w:val="bullet"/>
      <w:lvlText w:val=""/>
      <w:lvlJc w:val="left"/>
      <w:pPr>
        <w:ind w:left="4240" w:hanging="420"/>
      </w:pPr>
      <w:rPr>
        <w:rFonts w:ascii="Wingdings" w:hAnsi="Wingdings" w:hint="default"/>
      </w:rPr>
    </w:lvl>
    <w:lvl w:ilvl="7" w:tplc="04090003" w:tentative="1">
      <w:start w:val="1"/>
      <w:numFmt w:val="bullet"/>
      <w:lvlText w:val=""/>
      <w:lvlJc w:val="left"/>
      <w:pPr>
        <w:ind w:left="4660" w:hanging="420"/>
      </w:pPr>
      <w:rPr>
        <w:rFonts w:ascii="Wingdings" w:hAnsi="Wingdings" w:hint="default"/>
      </w:rPr>
    </w:lvl>
    <w:lvl w:ilvl="8" w:tplc="04090005" w:tentative="1">
      <w:start w:val="1"/>
      <w:numFmt w:val="bullet"/>
      <w:lvlText w:val=""/>
      <w:lvlJc w:val="left"/>
      <w:pPr>
        <w:ind w:left="5080" w:hanging="420"/>
      </w:pPr>
      <w:rPr>
        <w:rFonts w:ascii="Wingdings" w:hAnsi="Wingdings" w:hint="default"/>
      </w:rPr>
    </w:lvl>
  </w:abstractNum>
  <w:abstractNum w:abstractNumId="16" w15:restartNumberingAfterBreak="0">
    <w:nsid w:val="708C7AD2"/>
    <w:multiLevelType w:val="hybridMultilevel"/>
    <w:tmpl w:val="ED9634A4"/>
    <w:lvl w:ilvl="0" w:tplc="4A6EC15E">
      <w:start w:val="1"/>
      <w:numFmt w:val="decimal"/>
      <w:pStyle w:val="111"/>
      <w:lvlText w:val="2.%1"/>
      <w:lvlJc w:val="left"/>
      <w:pPr>
        <w:ind w:left="420" w:hanging="420"/>
      </w:pPr>
      <w:rPr>
        <w:rFonts w:hint="eastAsia"/>
      </w:rPr>
    </w:lvl>
    <w:lvl w:ilvl="1" w:tplc="D29C6C76">
      <w:start w:val="1"/>
      <w:numFmt w:val="lowerLetter"/>
      <w:lvlText w:val="%2)"/>
      <w:lvlJc w:val="left"/>
      <w:pPr>
        <w:ind w:left="840" w:hanging="420"/>
      </w:pPr>
    </w:lvl>
    <w:lvl w:ilvl="2" w:tplc="4350AA4E">
      <w:start w:val="1"/>
      <w:numFmt w:val="decimal"/>
      <w:lvlText w:val="%3."/>
      <w:lvlJc w:val="left"/>
      <w:pPr>
        <w:ind w:left="1260" w:hanging="420"/>
      </w:pPr>
    </w:lvl>
    <w:lvl w:ilvl="3" w:tplc="EE944670" w:tentative="1">
      <w:start w:val="1"/>
      <w:numFmt w:val="decimal"/>
      <w:lvlText w:val="%4."/>
      <w:lvlJc w:val="left"/>
      <w:pPr>
        <w:ind w:left="1680" w:hanging="420"/>
      </w:pPr>
    </w:lvl>
    <w:lvl w:ilvl="4" w:tplc="8E20C44C" w:tentative="1">
      <w:start w:val="1"/>
      <w:numFmt w:val="lowerLetter"/>
      <w:lvlText w:val="%5)"/>
      <w:lvlJc w:val="left"/>
      <w:pPr>
        <w:ind w:left="2100" w:hanging="420"/>
      </w:pPr>
    </w:lvl>
    <w:lvl w:ilvl="5" w:tplc="0A2EC282" w:tentative="1">
      <w:start w:val="1"/>
      <w:numFmt w:val="lowerRoman"/>
      <w:lvlText w:val="%6."/>
      <w:lvlJc w:val="right"/>
      <w:pPr>
        <w:ind w:left="2520" w:hanging="420"/>
      </w:pPr>
    </w:lvl>
    <w:lvl w:ilvl="6" w:tplc="7A6AB41C" w:tentative="1">
      <w:start w:val="1"/>
      <w:numFmt w:val="decimal"/>
      <w:lvlText w:val="%7."/>
      <w:lvlJc w:val="left"/>
      <w:pPr>
        <w:ind w:left="2940" w:hanging="420"/>
      </w:pPr>
    </w:lvl>
    <w:lvl w:ilvl="7" w:tplc="29028D3E" w:tentative="1">
      <w:start w:val="1"/>
      <w:numFmt w:val="lowerLetter"/>
      <w:lvlText w:val="%8)"/>
      <w:lvlJc w:val="left"/>
      <w:pPr>
        <w:ind w:left="3360" w:hanging="420"/>
      </w:pPr>
    </w:lvl>
    <w:lvl w:ilvl="8" w:tplc="2962D8AE" w:tentative="1">
      <w:start w:val="1"/>
      <w:numFmt w:val="lowerRoman"/>
      <w:lvlText w:val="%9."/>
      <w:lvlJc w:val="right"/>
      <w:pPr>
        <w:ind w:left="3780" w:hanging="420"/>
      </w:pPr>
    </w:lvl>
  </w:abstractNum>
  <w:abstractNum w:abstractNumId="17" w15:restartNumberingAfterBreak="0">
    <w:nsid w:val="72347E6A"/>
    <w:multiLevelType w:val="multilevel"/>
    <w:tmpl w:val="D95C4700"/>
    <w:lvl w:ilvl="0">
      <w:start w:val="1"/>
      <w:numFmt w:val="upperLetter"/>
      <w:pStyle w:val="a1"/>
      <w:lvlText w:val="附录%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8" w15:restartNumberingAfterBreak="0">
    <w:nsid w:val="752A1F15"/>
    <w:multiLevelType w:val="hybridMultilevel"/>
    <w:tmpl w:val="CB0E8C1E"/>
    <w:lvl w:ilvl="0" w:tplc="C78E1A8C">
      <w:start w:val="1"/>
      <w:numFmt w:val="decimal"/>
      <w:lvlText w:val="步骤%1"/>
      <w:lvlJc w:val="right"/>
      <w:pPr>
        <w:ind w:left="155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9"/>
  </w:num>
  <w:num w:numId="3">
    <w:abstractNumId w:val="6"/>
  </w:num>
  <w:num w:numId="4">
    <w:abstractNumId w:val="3"/>
  </w:num>
  <w:num w:numId="5">
    <w:abstractNumId w:val="11"/>
  </w:num>
  <w:num w:numId="6">
    <w:abstractNumId w:val="5"/>
  </w:num>
  <w:num w:numId="7">
    <w:abstractNumId w:val="1"/>
  </w:num>
  <w:num w:numId="8">
    <w:abstractNumId w:val="8"/>
  </w:num>
  <w:num w:numId="9">
    <w:abstractNumId w:val="12"/>
  </w:num>
  <w:num w:numId="10">
    <w:abstractNumId w:val="10"/>
  </w:num>
  <w:num w:numId="11">
    <w:abstractNumId w:val="14"/>
  </w:num>
  <w:num w:numId="12">
    <w:abstractNumId w:val="0"/>
  </w:num>
  <w:num w:numId="13">
    <w:abstractNumId w:val="3"/>
  </w:num>
  <w:num w:numId="14">
    <w:abstractNumId w:val="4"/>
  </w:num>
  <w:num w:numId="15">
    <w:abstractNumId w:val="16"/>
  </w:num>
  <w:num w:numId="16">
    <w:abstractNumId w:val="15"/>
  </w:num>
  <w:num w:numId="17">
    <w:abstractNumId w:val="13"/>
  </w:num>
  <w:num w:numId="18">
    <w:abstractNumId w:val="2"/>
  </w:num>
  <w:num w:numId="19">
    <w:abstractNumId w:val="18"/>
  </w:num>
  <w:num w:numId="20">
    <w:abstractNumId w:val="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hideSpelling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420"/>
  <w:defaultTableStyle w:val="V3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0B94"/>
    <w:rsid w:val="0000015A"/>
    <w:rsid w:val="00000724"/>
    <w:rsid w:val="0000120B"/>
    <w:rsid w:val="00001904"/>
    <w:rsid w:val="00002614"/>
    <w:rsid w:val="00005B13"/>
    <w:rsid w:val="0000639A"/>
    <w:rsid w:val="00007325"/>
    <w:rsid w:val="00010C0A"/>
    <w:rsid w:val="00011630"/>
    <w:rsid w:val="00011962"/>
    <w:rsid w:val="00011B50"/>
    <w:rsid w:val="00013155"/>
    <w:rsid w:val="00014276"/>
    <w:rsid w:val="00014364"/>
    <w:rsid w:val="000145D8"/>
    <w:rsid w:val="00014C0D"/>
    <w:rsid w:val="000171EC"/>
    <w:rsid w:val="00017C40"/>
    <w:rsid w:val="000210D2"/>
    <w:rsid w:val="0002214D"/>
    <w:rsid w:val="0002276F"/>
    <w:rsid w:val="00022E89"/>
    <w:rsid w:val="00024836"/>
    <w:rsid w:val="0002558E"/>
    <w:rsid w:val="0002735A"/>
    <w:rsid w:val="00027F46"/>
    <w:rsid w:val="00030293"/>
    <w:rsid w:val="0003061C"/>
    <w:rsid w:val="000321CB"/>
    <w:rsid w:val="00033243"/>
    <w:rsid w:val="00033B54"/>
    <w:rsid w:val="00033F84"/>
    <w:rsid w:val="000375E9"/>
    <w:rsid w:val="0003777C"/>
    <w:rsid w:val="00037E12"/>
    <w:rsid w:val="0004112A"/>
    <w:rsid w:val="00041545"/>
    <w:rsid w:val="00041907"/>
    <w:rsid w:val="00041BD6"/>
    <w:rsid w:val="00043B1A"/>
    <w:rsid w:val="00043CC3"/>
    <w:rsid w:val="000444EF"/>
    <w:rsid w:val="000460BA"/>
    <w:rsid w:val="0004716A"/>
    <w:rsid w:val="000502C1"/>
    <w:rsid w:val="00050311"/>
    <w:rsid w:val="000504DB"/>
    <w:rsid w:val="0005104F"/>
    <w:rsid w:val="0005157D"/>
    <w:rsid w:val="00051A7C"/>
    <w:rsid w:val="00051CA2"/>
    <w:rsid w:val="00051F2B"/>
    <w:rsid w:val="00052608"/>
    <w:rsid w:val="000535E5"/>
    <w:rsid w:val="0005493F"/>
    <w:rsid w:val="00054DE4"/>
    <w:rsid w:val="00062A99"/>
    <w:rsid w:val="00062B60"/>
    <w:rsid w:val="00064443"/>
    <w:rsid w:val="00064E5C"/>
    <w:rsid w:val="00064F80"/>
    <w:rsid w:val="0006678D"/>
    <w:rsid w:val="0006684D"/>
    <w:rsid w:val="00066A44"/>
    <w:rsid w:val="00066F4D"/>
    <w:rsid w:val="00067EB0"/>
    <w:rsid w:val="00070957"/>
    <w:rsid w:val="00071923"/>
    <w:rsid w:val="00071B5D"/>
    <w:rsid w:val="00072087"/>
    <w:rsid w:val="0007236C"/>
    <w:rsid w:val="00072AAD"/>
    <w:rsid w:val="000732EA"/>
    <w:rsid w:val="000733C7"/>
    <w:rsid w:val="00074B6E"/>
    <w:rsid w:val="0007553D"/>
    <w:rsid w:val="00076475"/>
    <w:rsid w:val="00076AFE"/>
    <w:rsid w:val="00077691"/>
    <w:rsid w:val="000777E5"/>
    <w:rsid w:val="0008037B"/>
    <w:rsid w:val="0008048D"/>
    <w:rsid w:val="00080838"/>
    <w:rsid w:val="00080D2F"/>
    <w:rsid w:val="00082C9D"/>
    <w:rsid w:val="00082F3F"/>
    <w:rsid w:val="000834DE"/>
    <w:rsid w:val="00083A51"/>
    <w:rsid w:val="00084031"/>
    <w:rsid w:val="00084BE0"/>
    <w:rsid w:val="0008503A"/>
    <w:rsid w:val="000854EA"/>
    <w:rsid w:val="000862CE"/>
    <w:rsid w:val="00087504"/>
    <w:rsid w:val="00087B38"/>
    <w:rsid w:val="0009129A"/>
    <w:rsid w:val="00091B19"/>
    <w:rsid w:val="00091C88"/>
    <w:rsid w:val="000934F1"/>
    <w:rsid w:val="0009536E"/>
    <w:rsid w:val="0009621C"/>
    <w:rsid w:val="00096488"/>
    <w:rsid w:val="00096753"/>
    <w:rsid w:val="00096A63"/>
    <w:rsid w:val="00097458"/>
    <w:rsid w:val="0009792A"/>
    <w:rsid w:val="00097A9D"/>
    <w:rsid w:val="00097DE7"/>
    <w:rsid w:val="000A0022"/>
    <w:rsid w:val="000A1ACA"/>
    <w:rsid w:val="000A1AFA"/>
    <w:rsid w:val="000A2674"/>
    <w:rsid w:val="000A47B1"/>
    <w:rsid w:val="000A585E"/>
    <w:rsid w:val="000A5CB3"/>
    <w:rsid w:val="000A5E01"/>
    <w:rsid w:val="000A6E55"/>
    <w:rsid w:val="000A7CA4"/>
    <w:rsid w:val="000A7E5C"/>
    <w:rsid w:val="000A7FBA"/>
    <w:rsid w:val="000B1E79"/>
    <w:rsid w:val="000B1F79"/>
    <w:rsid w:val="000B245B"/>
    <w:rsid w:val="000B279C"/>
    <w:rsid w:val="000B48EB"/>
    <w:rsid w:val="000B4987"/>
    <w:rsid w:val="000B5EE1"/>
    <w:rsid w:val="000B6384"/>
    <w:rsid w:val="000B72B5"/>
    <w:rsid w:val="000B7C6A"/>
    <w:rsid w:val="000B7EFF"/>
    <w:rsid w:val="000C0221"/>
    <w:rsid w:val="000C06CE"/>
    <w:rsid w:val="000C0963"/>
    <w:rsid w:val="000C0A74"/>
    <w:rsid w:val="000C30E7"/>
    <w:rsid w:val="000C3F98"/>
    <w:rsid w:val="000C62CD"/>
    <w:rsid w:val="000C667F"/>
    <w:rsid w:val="000D0045"/>
    <w:rsid w:val="000D0348"/>
    <w:rsid w:val="000D0502"/>
    <w:rsid w:val="000D2513"/>
    <w:rsid w:val="000D41DD"/>
    <w:rsid w:val="000D57E7"/>
    <w:rsid w:val="000D601E"/>
    <w:rsid w:val="000D79DE"/>
    <w:rsid w:val="000E12FE"/>
    <w:rsid w:val="000E16AA"/>
    <w:rsid w:val="000E1F57"/>
    <w:rsid w:val="000E2B9F"/>
    <w:rsid w:val="000E2BA9"/>
    <w:rsid w:val="000E3396"/>
    <w:rsid w:val="000E3FA8"/>
    <w:rsid w:val="000E48ED"/>
    <w:rsid w:val="000E5412"/>
    <w:rsid w:val="000E5B3B"/>
    <w:rsid w:val="000E6900"/>
    <w:rsid w:val="000F21A1"/>
    <w:rsid w:val="000F443B"/>
    <w:rsid w:val="000F4683"/>
    <w:rsid w:val="000F536E"/>
    <w:rsid w:val="000F573D"/>
    <w:rsid w:val="000F6AA5"/>
    <w:rsid w:val="000F73A2"/>
    <w:rsid w:val="000F7AA1"/>
    <w:rsid w:val="001007FB"/>
    <w:rsid w:val="001017DC"/>
    <w:rsid w:val="0010187A"/>
    <w:rsid w:val="00101AE3"/>
    <w:rsid w:val="001020BB"/>
    <w:rsid w:val="0010214D"/>
    <w:rsid w:val="0010341A"/>
    <w:rsid w:val="0010410B"/>
    <w:rsid w:val="0010416E"/>
    <w:rsid w:val="00104ADC"/>
    <w:rsid w:val="00105051"/>
    <w:rsid w:val="00106460"/>
    <w:rsid w:val="00106A4A"/>
    <w:rsid w:val="00107072"/>
    <w:rsid w:val="00107DA6"/>
    <w:rsid w:val="0011067D"/>
    <w:rsid w:val="00110F4C"/>
    <w:rsid w:val="00111042"/>
    <w:rsid w:val="0011199D"/>
    <w:rsid w:val="00113963"/>
    <w:rsid w:val="001142EF"/>
    <w:rsid w:val="00114A3D"/>
    <w:rsid w:val="0011636E"/>
    <w:rsid w:val="00116DBF"/>
    <w:rsid w:val="001178C7"/>
    <w:rsid w:val="00117C30"/>
    <w:rsid w:val="00120B6C"/>
    <w:rsid w:val="00120C0B"/>
    <w:rsid w:val="0012112D"/>
    <w:rsid w:val="00122A8A"/>
    <w:rsid w:val="00124224"/>
    <w:rsid w:val="001251B4"/>
    <w:rsid w:val="00125657"/>
    <w:rsid w:val="001262AF"/>
    <w:rsid w:val="00131214"/>
    <w:rsid w:val="00131CAC"/>
    <w:rsid w:val="0013242A"/>
    <w:rsid w:val="00132523"/>
    <w:rsid w:val="0013412D"/>
    <w:rsid w:val="00134332"/>
    <w:rsid w:val="00134805"/>
    <w:rsid w:val="00134E75"/>
    <w:rsid w:val="00135B97"/>
    <w:rsid w:val="00135C53"/>
    <w:rsid w:val="00141351"/>
    <w:rsid w:val="0014145E"/>
    <w:rsid w:val="0014154F"/>
    <w:rsid w:val="00142926"/>
    <w:rsid w:val="00142F34"/>
    <w:rsid w:val="0014332B"/>
    <w:rsid w:val="0014385B"/>
    <w:rsid w:val="0014498F"/>
    <w:rsid w:val="001453BD"/>
    <w:rsid w:val="001454CD"/>
    <w:rsid w:val="001454D1"/>
    <w:rsid w:val="00145A38"/>
    <w:rsid w:val="001467C8"/>
    <w:rsid w:val="00150967"/>
    <w:rsid w:val="001513DD"/>
    <w:rsid w:val="00152929"/>
    <w:rsid w:val="001549E3"/>
    <w:rsid w:val="00154ACF"/>
    <w:rsid w:val="00156B13"/>
    <w:rsid w:val="00156F51"/>
    <w:rsid w:val="0015739E"/>
    <w:rsid w:val="00160729"/>
    <w:rsid w:val="00161BC3"/>
    <w:rsid w:val="0016285E"/>
    <w:rsid w:val="00162E9A"/>
    <w:rsid w:val="00162ECC"/>
    <w:rsid w:val="00163D02"/>
    <w:rsid w:val="001656F5"/>
    <w:rsid w:val="001666C5"/>
    <w:rsid w:val="00166832"/>
    <w:rsid w:val="00171676"/>
    <w:rsid w:val="00172027"/>
    <w:rsid w:val="00172E55"/>
    <w:rsid w:val="0017327A"/>
    <w:rsid w:val="0017451A"/>
    <w:rsid w:val="00176B45"/>
    <w:rsid w:val="001801B7"/>
    <w:rsid w:val="00180259"/>
    <w:rsid w:val="0018080D"/>
    <w:rsid w:val="00180E3E"/>
    <w:rsid w:val="00181143"/>
    <w:rsid w:val="00182C93"/>
    <w:rsid w:val="00185231"/>
    <w:rsid w:val="001857D0"/>
    <w:rsid w:val="00185AA1"/>
    <w:rsid w:val="00185EEE"/>
    <w:rsid w:val="00187508"/>
    <w:rsid w:val="001878E6"/>
    <w:rsid w:val="00187DEF"/>
    <w:rsid w:val="00190A41"/>
    <w:rsid w:val="00191323"/>
    <w:rsid w:val="001915B1"/>
    <w:rsid w:val="00191D15"/>
    <w:rsid w:val="001921A9"/>
    <w:rsid w:val="00193C51"/>
    <w:rsid w:val="001964B5"/>
    <w:rsid w:val="00196C9F"/>
    <w:rsid w:val="00197385"/>
    <w:rsid w:val="001A114A"/>
    <w:rsid w:val="001A14C4"/>
    <w:rsid w:val="001A23F1"/>
    <w:rsid w:val="001A24AF"/>
    <w:rsid w:val="001A3936"/>
    <w:rsid w:val="001A42A4"/>
    <w:rsid w:val="001A6242"/>
    <w:rsid w:val="001A7817"/>
    <w:rsid w:val="001B0FF2"/>
    <w:rsid w:val="001B1484"/>
    <w:rsid w:val="001B18BF"/>
    <w:rsid w:val="001B20C3"/>
    <w:rsid w:val="001B38FF"/>
    <w:rsid w:val="001B3964"/>
    <w:rsid w:val="001B3B2E"/>
    <w:rsid w:val="001B4094"/>
    <w:rsid w:val="001B4737"/>
    <w:rsid w:val="001B5D02"/>
    <w:rsid w:val="001B6FAC"/>
    <w:rsid w:val="001B70B6"/>
    <w:rsid w:val="001C0851"/>
    <w:rsid w:val="001C0E12"/>
    <w:rsid w:val="001C0F7A"/>
    <w:rsid w:val="001C29FE"/>
    <w:rsid w:val="001C3D41"/>
    <w:rsid w:val="001C3F12"/>
    <w:rsid w:val="001C4487"/>
    <w:rsid w:val="001D001D"/>
    <w:rsid w:val="001D0149"/>
    <w:rsid w:val="001D0278"/>
    <w:rsid w:val="001D18DC"/>
    <w:rsid w:val="001D291F"/>
    <w:rsid w:val="001D4C2E"/>
    <w:rsid w:val="001D669F"/>
    <w:rsid w:val="001D6842"/>
    <w:rsid w:val="001D7530"/>
    <w:rsid w:val="001D7DDA"/>
    <w:rsid w:val="001E0F4A"/>
    <w:rsid w:val="001E1A5E"/>
    <w:rsid w:val="001E30B9"/>
    <w:rsid w:val="001E382D"/>
    <w:rsid w:val="001E3E14"/>
    <w:rsid w:val="001E3FC9"/>
    <w:rsid w:val="001E458E"/>
    <w:rsid w:val="001E5B72"/>
    <w:rsid w:val="001E5D24"/>
    <w:rsid w:val="001E6211"/>
    <w:rsid w:val="001E6ABB"/>
    <w:rsid w:val="001E71BD"/>
    <w:rsid w:val="001F1D00"/>
    <w:rsid w:val="001F3661"/>
    <w:rsid w:val="001F512A"/>
    <w:rsid w:val="001F54BE"/>
    <w:rsid w:val="002004D8"/>
    <w:rsid w:val="00200836"/>
    <w:rsid w:val="0020153C"/>
    <w:rsid w:val="00202983"/>
    <w:rsid w:val="00203E5B"/>
    <w:rsid w:val="002044DD"/>
    <w:rsid w:val="0020695B"/>
    <w:rsid w:val="00207FCF"/>
    <w:rsid w:val="00210AA0"/>
    <w:rsid w:val="0021130D"/>
    <w:rsid w:val="002116A0"/>
    <w:rsid w:val="002121E2"/>
    <w:rsid w:val="0021235C"/>
    <w:rsid w:val="002134C0"/>
    <w:rsid w:val="0021362D"/>
    <w:rsid w:val="00213E96"/>
    <w:rsid w:val="00214310"/>
    <w:rsid w:val="002148FC"/>
    <w:rsid w:val="00214A4F"/>
    <w:rsid w:val="0021524A"/>
    <w:rsid w:val="00215A5A"/>
    <w:rsid w:val="00215F94"/>
    <w:rsid w:val="00216D88"/>
    <w:rsid w:val="00217D84"/>
    <w:rsid w:val="0022020A"/>
    <w:rsid w:val="00220C70"/>
    <w:rsid w:val="002213B8"/>
    <w:rsid w:val="002226E2"/>
    <w:rsid w:val="002245F2"/>
    <w:rsid w:val="002247BC"/>
    <w:rsid w:val="002257B5"/>
    <w:rsid w:val="00225DA0"/>
    <w:rsid w:val="00226568"/>
    <w:rsid w:val="002315E3"/>
    <w:rsid w:val="0023220D"/>
    <w:rsid w:val="00232D1D"/>
    <w:rsid w:val="00234CC4"/>
    <w:rsid w:val="002352DE"/>
    <w:rsid w:val="00236A73"/>
    <w:rsid w:val="002375BA"/>
    <w:rsid w:val="002376A5"/>
    <w:rsid w:val="0024048B"/>
    <w:rsid w:val="00242778"/>
    <w:rsid w:val="00242D9E"/>
    <w:rsid w:val="00244E19"/>
    <w:rsid w:val="00244EA6"/>
    <w:rsid w:val="002457D8"/>
    <w:rsid w:val="00245D1B"/>
    <w:rsid w:val="002461C9"/>
    <w:rsid w:val="00246BF3"/>
    <w:rsid w:val="00246E3D"/>
    <w:rsid w:val="00247114"/>
    <w:rsid w:val="002509EA"/>
    <w:rsid w:val="002512A2"/>
    <w:rsid w:val="00251FCE"/>
    <w:rsid w:val="002526AB"/>
    <w:rsid w:val="00253234"/>
    <w:rsid w:val="00253B8B"/>
    <w:rsid w:val="002541B3"/>
    <w:rsid w:val="00254FAD"/>
    <w:rsid w:val="00257718"/>
    <w:rsid w:val="0026038E"/>
    <w:rsid w:val="002605B0"/>
    <w:rsid w:val="00260775"/>
    <w:rsid w:val="00262636"/>
    <w:rsid w:val="00263D4E"/>
    <w:rsid w:val="00264059"/>
    <w:rsid w:val="002652D5"/>
    <w:rsid w:val="00267A2B"/>
    <w:rsid w:val="002711F9"/>
    <w:rsid w:val="00271653"/>
    <w:rsid w:val="00271B6E"/>
    <w:rsid w:val="00271EE7"/>
    <w:rsid w:val="00273DF1"/>
    <w:rsid w:val="00273F68"/>
    <w:rsid w:val="00274DC5"/>
    <w:rsid w:val="0027689A"/>
    <w:rsid w:val="00276B83"/>
    <w:rsid w:val="00276BD2"/>
    <w:rsid w:val="00276E3E"/>
    <w:rsid w:val="00277696"/>
    <w:rsid w:val="002819BC"/>
    <w:rsid w:val="00282BAA"/>
    <w:rsid w:val="00282C8C"/>
    <w:rsid w:val="00284CBB"/>
    <w:rsid w:val="002867B5"/>
    <w:rsid w:val="002867C1"/>
    <w:rsid w:val="00287854"/>
    <w:rsid w:val="00287B6B"/>
    <w:rsid w:val="00287E2E"/>
    <w:rsid w:val="0029076F"/>
    <w:rsid w:val="002907EC"/>
    <w:rsid w:val="00292365"/>
    <w:rsid w:val="002935E0"/>
    <w:rsid w:val="00294C23"/>
    <w:rsid w:val="00296E4D"/>
    <w:rsid w:val="002978F8"/>
    <w:rsid w:val="00297AEF"/>
    <w:rsid w:val="002A09D3"/>
    <w:rsid w:val="002A0BFC"/>
    <w:rsid w:val="002A1B3F"/>
    <w:rsid w:val="002A2995"/>
    <w:rsid w:val="002A2E79"/>
    <w:rsid w:val="002A2F8F"/>
    <w:rsid w:val="002A33AF"/>
    <w:rsid w:val="002A39A2"/>
    <w:rsid w:val="002A3B1A"/>
    <w:rsid w:val="002A486C"/>
    <w:rsid w:val="002A571E"/>
    <w:rsid w:val="002A5DEE"/>
    <w:rsid w:val="002A6C79"/>
    <w:rsid w:val="002A7E08"/>
    <w:rsid w:val="002B0014"/>
    <w:rsid w:val="002B12E7"/>
    <w:rsid w:val="002B3A45"/>
    <w:rsid w:val="002B479B"/>
    <w:rsid w:val="002B5115"/>
    <w:rsid w:val="002B5444"/>
    <w:rsid w:val="002B5643"/>
    <w:rsid w:val="002B67F2"/>
    <w:rsid w:val="002B6979"/>
    <w:rsid w:val="002C0294"/>
    <w:rsid w:val="002C0543"/>
    <w:rsid w:val="002C13CF"/>
    <w:rsid w:val="002C189D"/>
    <w:rsid w:val="002C1DB5"/>
    <w:rsid w:val="002C22D4"/>
    <w:rsid w:val="002C2318"/>
    <w:rsid w:val="002C2323"/>
    <w:rsid w:val="002C3278"/>
    <w:rsid w:val="002C3365"/>
    <w:rsid w:val="002C48D7"/>
    <w:rsid w:val="002C5BEE"/>
    <w:rsid w:val="002C5EE9"/>
    <w:rsid w:val="002C6505"/>
    <w:rsid w:val="002D10F5"/>
    <w:rsid w:val="002D1728"/>
    <w:rsid w:val="002D4486"/>
    <w:rsid w:val="002D489E"/>
    <w:rsid w:val="002D5BF8"/>
    <w:rsid w:val="002D6C54"/>
    <w:rsid w:val="002E002F"/>
    <w:rsid w:val="002E0191"/>
    <w:rsid w:val="002E182F"/>
    <w:rsid w:val="002E48D0"/>
    <w:rsid w:val="002E5399"/>
    <w:rsid w:val="002F014B"/>
    <w:rsid w:val="002F16D9"/>
    <w:rsid w:val="002F2BC0"/>
    <w:rsid w:val="002F41B8"/>
    <w:rsid w:val="002F4605"/>
    <w:rsid w:val="002F496F"/>
    <w:rsid w:val="002F6142"/>
    <w:rsid w:val="002F64F1"/>
    <w:rsid w:val="002F692D"/>
    <w:rsid w:val="002F6A34"/>
    <w:rsid w:val="002F723A"/>
    <w:rsid w:val="002F7B08"/>
    <w:rsid w:val="002F7CDB"/>
    <w:rsid w:val="00300685"/>
    <w:rsid w:val="00302245"/>
    <w:rsid w:val="003025F1"/>
    <w:rsid w:val="00303D9D"/>
    <w:rsid w:val="003041A0"/>
    <w:rsid w:val="00305BEB"/>
    <w:rsid w:val="00305FB3"/>
    <w:rsid w:val="00306280"/>
    <w:rsid w:val="00307DBA"/>
    <w:rsid w:val="00311171"/>
    <w:rsid w:val="00312005"/>
    <w:rsid w:val="00312DF1"/>
    <w:rsid w:val="003141CC"/>
    <w:rsid w:val="00314574"/>
    <w:rsid w:val="00315A1E"/>
    <w:rsid w:val="003162AE"/>
    <w:rsid w:val="0031692E"/>
    <w:rsid w:val="00316C8E"/>
    <w:rsid w:val="00320117"/>
    <w:rsid w:val="00321154"/>
    <w:rsid w:val="00321BC4"/>
    <w:rsid w:val="00322063"/>
    <w:rsid w:val="003249CE"/>
    <w:rsid w:val="00324BF8"/>
    <w:rsid w:val="00325029"/>
    <w:rsid w:val="0032607C"/>
    <w:rsid w:val="003267BB"/>
    <w:rsid w:val="00327963"/>
    <w:rsid w:val="00327A89"/>
    <w:rsid w:val="00330736"/>
    <w:rsid w:val="00331180"/>
    <w:rsid w:val="003315A4"/>
    <w:rsid w:val="0033425D"/>
    <w:rsid w:val="003344D9"/>
    <w:rsid w:val="003345D7"/>
    <w:rsid w:val="003369E5"/>
    <w:rsid w:val="003372EA"/>
    <w:rsid w:val="00337A16"/>
    <w:rsid w:val="00337B1D"/>
    <w:rsid w:val="00337DB1"/>
    <w:rsid w:val="00340C4B"/>
    <w:rsid w:val="00342110"/>
    <w:rsid w:val="003449B6"/>
    <w:rsid w:val="0034512E"/>
    <w:rsid w:val="00345758"/>
    <w:rsid w:val="00345CA8"/>
    <w:rsid w:val="003460BF"/>
    <w:rsid w:val="003461B0"/>
    <w:rsid w:val="0034741F"/>
    <w:rsid w:val="00350893"/>
    <w:rsid w:val="00350A7D"/>
    <w:rsid w:val="00352B6D"/>
    <w:rsid w:val="00352F23"/>
    <w:rsid w:val="003539B9"/>
    <w:rsid w:val="00354F26"/>
    <w:rsid w:val="00355556"/>
    <w:rsid w:val="00355A23"/>
    <w:rsid w:val="003579F6"/>
    <w:rsid w:val="00360713"/>
    <w:rsid w:val="003610EF"/>
    <w:rsid w:val="003614B9"/>
    <w:rsid w:val="00361792"/>
    <w:rsid w:val="00361F14"/>
    <w:rsid w:val="00362546"/>
    <w:rsid w:val="003629CB"/>
    <w:rsid w:val="00362BAD"/>
    <w:rsid w:val="00362ECF"/>
    <w:rsid w:val="00365AD2"/>
    <w:rsid w:val="0036631D"/>
    <w:rsid w:val="00366E4B"/>
    <w:rsid w:val="00367D29"/>
    <w:rsid w:val="00370DC3"/>
    <w:rsid w:val="00373B2C"/>
    <w:rsid w:val="00375EAD"/>
    <w:rsid w:val="0037666D"/>
    <w:rsid w:val="0037764C"/>
    <w:rsid w:val="0038143E"/>
    <w:rsid w:val="00382427"/>
    <w:rsid w:val="00382C74"/>
    <w:rsid w:val="00383C67"/>
    <w:rsid w:val="00383D3A"/>
    <w:rsid w:val="00384F48"/>
    <w:rsid w:val="003860AA"/>
    <w:rsid w:val="0038612C"/>
    <w:rsid w:val="00386230"/>
    <w:rsid w:val="0038624B"/>
    <w:rsid w:val="00390D3B"/>
    <w:rsid w:val="00391A56"/>
    <w:rsid w:val="003925C2"/>
    <w:rsid w:val="00392E32"/>
    <w:rsid w:val="003938C4"/>
    <w:rsid w:val="003944FC"/>
    <w:rsid w:val="003959B9"/>
    <w:rsid w:val="00395E30"/>
    <w:rsid w:val="0039711D"/>
    <w:rsid w:val="003A028D"/>
    <w:rsid w:val="003A104F"/>
    <w:rsid w:val="003A14F1"/>
    <w:rsid w:val="003A18EB"/>
    <w:rsid w:val="003A1B69"/>
    <w:rsid w:val="003A27F5"/>
    <w:rsid w:val="003A3E26"/>
    <w:rsid w:val="003A3E7D"/>
    <w:rsid w:val="003A49B8"/>
    <w:rsid w:val="003A539B"/>
    <w:rsid w:val="003A5BE8"/>
    <w:rsid w:val="003A5FE1"/>
    <w:rsid w:val="003A7260"/>
    <w:rsid w:val="003A77EA"/>
    <w:rsid w:val="003A7C9C"/>
    <w:rsid w:val="003B06D6"/>
    <w:rsid w:val="003B0C21"/>
    <w:rsid w:val="003B1A88"/>
    <w:rsid w:val="003B1CDC"/>
    <w:rsid w:val="003B22E9"/>
    <w:rsid w:val="003B2BDB"/>
    <w:rsid w:val="003B2CEF"/>
    <w:rsid w:val="003B3C8F"/>
    <w:rsid w:val="003B49A7"/>
    <w:rsid w:val="003B4A06"/>
    <w:rsid w:val="003B6165"/>
    <w:rsid w:val="003B6F29"/>
    <w:rsid w:val="003C08CB"/>
    <w:rsid w:val="003C1512"/>
    <w:rsid w:val="003C1978"/>
    <w:rsid w:val="003C1E9E"/>
    <w:rsid w:val="003C2E2D"/>
    <w:rsid w:val="003C30C3"/>
    <w:rsid w:val="003C39E6"/>
    <w:rsid w:val="003C47EE"/>
    <w:rsid w:val="003C5BE1"/>
    <w:rsid w:val="003D03A3"/>
    <w:rsid w:val="003D0B98"/>
    <w:rsid w:val="003D2573"/>
    <w:rsid w:val="003D2786"/>
    <w:rsid w:val="003D443A"/>
    <w:rsid w:val="003E06CC"/>
    <w:rsid w:val="003E115D"/>
    <w:rsid w:val="003E1CCE"/>
    <w:rsid w:val="003E1F44"/>
    <w:rsid w:val="003E20B8"/>
    <w:rsid w:val="003E211E"/>
    <w:rsid w:val="003E2736"/>
    <w:rsid w:val="003E3A83"/>
    <w:rsid w:val="003E429D"/>
    <w:rsid w:val="003E4C0D"/>
    <w:rsid w:val="003E4D01"/>
    <w:rsid w:val="003E5019"/>
    <w:rsid w:val="003E5313"/>
    <w:rsid w:val="003E63EC"/>
    <w:rsid w:val="003E7FEC"/>
    <w:rsid w:val="003F0B45"/>
    <w:rsid w:val="003F0F18"/>
    <w:rsid w:val="003F3A47"/>
    <w:rsid w:val="003F3D2A"/>
    <w:rsid w:val="003F4170"/>
    <w:rsid w:val="003F43CE"/>
    <w:rsid w:val="003F4FCF"/>
    <w:rsid w:val="003F5718"/>
    <w:rsid w:val="003F62C3"/>
    <w:rsid w:val="003F6805"/>
    <w:rsid w:val="003F707F"/>
    <w:rsid w:val="003F70EE"/>
    <w:rsid w:val="003F7555"/>
    <w:rsid w:val="00400F61"/>
    <w:rsid w:val="00401A2C"/>
    <w:rsid w:val="00401EAC"/>
    <w:rsid w:val="00403032"/>
    <w:rsid w:val="0040332D"/>
    <w:rsid w:val="004040EF"/>
    <w:rsid w:val="00404FD7"/>
    <w:rsid w:val="004053CB"/>
    <w:rsid w:val="0041039A"/>
    <w:rsid w:val="00411791"/>
    <w:rsid w:val="00413400"/>
    <w:rsid w:val="004136A5"/>
    <w:rsid w:val="0041409F"/>
    <w:rsid w:val="00414572"/>
    <w:rsid w:val="00414C08"/>
    <w:rsid w:val="00415F16"/>
    <w:rsid w:val="00416B80"/>
    <w:rsid w:val="00416E2E"/>
    <w:rsid w:val="0042001A"/>
    <w:rsid w:val="00420B72"/>
    <w:rsid w:val="00422748"/>
    <w:rsid w:val="00426273"/>
    <w:rsid w:val="004278B5"/>
    <w:rsid w:val="004300F4"/>
    <w:rsid w:val="004301DF"/>
    <w:rsid w:val="004314CE"/>
    <w:rsid w:val="004346AD"/>
    <w:rsid w:val="004356EB"/>
    <w:rsid w:val="00435FAE"/>
    <w:rsid w:val="0043602D"/>
    <w:rsid w:val="0043675F"/>
    <w:rsid w:val="00436804"/>
    <w:rsid w:val="00436B92"/>
    <w:rsid w:val="00440AA8"/>
    <w:rsid w:val="00441D72"/>
    <w:rsid w:val="00447103"/>
    <w:rsid w:val="0044762D"/>
    <w:rsid w:val="00450392"/>
    <w:rsid w:val="00450E12"/>
    <w:rsid w:val="00451CF6"/>
    <w:rsid w:val="0045298C"/>
    <w:rsid w:val="0045366D"/>
    <w:rsid w:val="004547B4"/>
    <w:rsid w:val="00455497"/>
    <w:rsid w:val="00456A72"/>
    <w:rsid w:val="00457348"/>
    <w:rsid w:val="00457BB2"/>
    <w:rsid w:val="004601F1"/>
    <w:rsid w:val="004622AB"/>
    <w:rsid w:val="00462D8E"/>
    <w:rsid w:val="0046363A"/>
    <w:rsid w:val="00463820"/>
    <w:rsid w:val="00464E48"/>
    <w:rsid w:val="00466677"/>
    <w:rsid w:val="0046676C"/>
    <w:rsid w:val="00466E8E"/>
    <w:rsid w:val="00470A8F"/>
    <w:rsid w:val="004712DB"/>
    <w:rsid w:val="004722EF"/>
    <w:rsid w:val="00473036"/>
    <w:rsid w:val="00473679"/>
    <w:rsid w:val="00473CB2"/>
    <w:rsid w:val="00473FEF"/>
    <w:rsid w:val="00476BFD"/>
    <w:rsid w:val="00476FB1"/>
    <w:rsid w:val="0047729F"/>
    <w:rsid w:val="00477927"/>
    <w:rsid w:val="004821F6"/>
    <w:rsid w:val="004832FC"/>
    <w:rsid w:val="0048347D"/>
    <w:rsid w:val="00483F9A"/>
    <w:rsid w:val="00486E75"/>
    <w:rsid w:val="00487707"/>
    <w:rsid w:val="00487A1C"/>
    <w:rsid w:val="00487E35"/>
    <w:rsid w:val="00490EDD"/>
    <w:rsid w:val="00491A2E"/>
    <w:rsid w:val="00492853"/>
    <w:rsid w:val="004933CE"/>
    <w:rsid w:val="004947C7"/>
    <w:rsid w:val="004957AB"/>
    <w:rsid w:val="00496E4C"/>
    <w:rsid w:val="00497F73"/>
    <w:rsid w:val="004A1FA2"/>
    <w:rsid w:val="004A2642"/>
    <w:rsid w:val="004A2673"/>
    <w:rsid w:val="004A31D9"/>
    <w:rsid w:val="004A3992"/>
    <w:rsid w:val="004A3A67"/>
    <w:rsid w:val="004A3FF2"/>
    <w:rsid w:val="004A4005"/>
    <w:rsid w:val="004B0D41"/>
    <w:rsid w:val="004B29CD"/>
    <w:rsid w:val="004B3531"/>
    <w:rsid w:val="004B38F1"/>
    <w:rsid w:val="004B3D5C"/>
    <w:rsid w:val="004B4C7A"/>
    <w:rsid w:val="004B6114"/>
    <w:rsid w:val="004B6679"/>
    <w:rsid w:val="004B6AA4"/>
    <w:rsid w:val="004B7A61"/>
    <w:rsid w:val="004C0466"/>
    <w:rsid w:val="004C28C6"/>
    <w:rsid w:val="004C4012"/>
    <w:rsid w:val="004C41B3"/>
    <w:rsid w:val="004C7563"/>
    <w:rsid w:val="004C77A8"/>
    <w:rsid w:val="004D09A8"/>
    <w:rsid w:val="004D2AC9"/>
    <w:rsid w:val="004D2AE8"/>
    <w:rsid w:val="004D2C13"/>
    <w:rsid w:val="004D5BCC"/>
    <w:rsid w:val="004D5CF1"/>
    <w:rsid w:val="004D5DC8"/>
    <w:rsid w:val="004D643F"/>
    <w:rsid w:val="004D69D2"/>
    <w:rsid w:val="004D6EE6"/>
    <w:rsid w:val="004E058B"/>
    <w:rsid w:val="004E0672"/>
    <w:rsid w:val="004E1362"/>
    <w:rsid w:val="004E2448"/>
    <w:rsid w:val="004E26B5"/>
    <w:rsid w:val="004E2A9A"/>
    <w:rsid w:val="004E2B4B"/>
    <w:rsid w:val="004E2DD3"/>
    <w:rsid w:val="004E2FEA"/>
    <w:rsid w:val="004E305E"/>
    <w:rsid w:val="004E42D2"/>
    <w:rsid w:val="004E435F"/>
    <w:rsid w:val="004E5AB1"/>
    <w:rsid w:val="004E6EC6"/>
    <w:rsid w:val="004F06FA"/>
    <w:rsid w:val="004F1522"/>
    <w:rsid w:val="004F1A3D"/>
    <w:rsid w:val="004F3771"/>
    <w:rsid w:val="004F38AE"/>
    <w:rsid w:val="004F3C7C"/>
    <w:rsid w:val="004F3E1C"/>
    <w:rsid w:val="004F3F43"/>
    <w:rsid w:val="004F6280"/>
    <w:rsid w:val="004F6823"/>
    <w:rsid w:val="004F697C"/>
    <w:rsid w:val="004F6CED"/>
    <w:rsid w:val="005016A8"/>
    <w:rsid w:val="00501B07"/>
    <w:rsid w:val="00501EA8"/>
    <w:rsid w:val="00503848"/>
    <w:rsid w:val="00503D14"/>
    <w:rsid w:val="005042B3"/>
    <w:rsid w:val="00504B55"/>
    <w:rsid w:val="00505848"/>
    <w:rsid w:val="0050614A"/>
    <w:rsid w:val="00506743"/>
    <w:rsid w:val="00507B1C"/>
    <w:rsid w:val="00507E2A"/>
    <w:rsid w:val="00511D07"/>
    <w:rsid w:val="005135D9"/>
    <w:rsid w:val="005139F4"/>
    <w:rsid w:val="0051458F"/>
    <w:rsid w:val="00520C4A"/>
    <w:rsid w:val="005214A7"/>
    <w:rsid w:val="0052217C"/>
    <w:rsid w:val="00522580"/>
    <w:rsid w:val="00523C28"/>
    <w:rsid w:val="0052474E"/>
    <w:rsid w:val="00526952"/>
    <w:rsid w:val="00526BBC"/>
    <w:rsid w:val="00530302"/>
    <w:rsid w:val="00530D24"/>
    <w:rsid w:val="0053194D"/>
    <w:rsid w:val="00533708"/>
    <w:rsid w:val="005350A0"/>
    <w:rsid w:val="00536900"/>
    <w:rsid w:val="00536D4D"/>
    <w:rsid w:val="00537472"/>
    <w:rsid w:val="00543953"/>
    <w:rsid w:val="00543A76"/>
    <w:rsid w:val="00543FDE"/>
    <w:rsid w:val="00544094"/>
    <w:rsid w:val="00545A3D"/>
    <w:rsid w:val="0054749C"/>
    <w:rsid w:val="005476F7"/>
    <w:rsid w:val="00547873"/>
    <w:rsid w:val="0055520C"/>
    <w:rsid w:val="0055595D"/>
    <w:rsid w:val="00556DB2"/>
    <w:rsid w:val="005578B6"/>
    <w:rsid w:val="005607FC"/>
    <w:rsid w:val="00562E3E"/>
    <w:rsid w:val="00563999"/>
    <w:rsid w:val="00566AEE"/>
    <w:rsid w:val="005706B5"/>
    <w:rsid w:val="00570D3F"/>
    <w:rsid w:val="00571B40"/>
    <w:rsid w:val="00573C39"/>
    <w:rsid w:val="0057476C"/>
    <w:rsid w:val="0057502B"/>
    <w:rsid w:val="005750C8"/>
    <w:rsid w:val="00577A5F"/>
    <w:rsid w:val="00577A8B"/>
    <w:rsid w:val="00577CDF"/>
    <w:rsid w:val="00581446"/>
    <w:rsid w:val="00581962"/>
    <w:rsid w:val="00584E91"/>
    <w:rsid w:val="00585E01"/>
    <w:rsid w:val="00586D12"/>
    <w:rsid w:val="00591160"/>
    <w:rsid w:val="005912E8"/>
    <w:rsid w:val="00592EA9"/>
    <w:rsid w:val="00594091"/>
    <w:rsid w:val="00596A92"/>
    <w:rsid w:val="0059766D"/>
    <w:rsid w:val="005A0AAD"/>
    <w:rsid w:val="005A0AFC"/>
    <w:rsid w:val="005A0EB4"/>
    <w:rsid w:val="005A1A80"/>
    <w:rsid w:val="005A1E6F"/>
    <w:rsid w:val="005A26CE"/>
    <w:rsid w:val="005A285D"/>
    <w:rsid w:val="005A348F"/>
    <w:rsid w:val="005A50D9"/>
    <w:rsid w:val="005A53D7"/>
    <w:rsid w:val="005A751D"/>
    <w:rsid w:val="005B0949"/>
    <w:rsid w:val="005B1188"/>
    <w:rsid w:val="005B11F5"/>
    <w:rsid w:val="005B2518"/>
    <w:rsid w:val="005B2BFD"/>
    <w:rsid w:val="005B30B2"/>
    <w:rsid w:val="005B310A"/>
    <w:rsid w:val="005B3DDC"/>
    <w:rsid w:val="005B5054"/>
    <w:rsid w:val="005B5970"/>
    <w:rsid w:val="005B5D25"/>
    <w:rsid w:val="005B6D8C"/>
    <w:rsid w:val="005B755C"/>
    <w:rsid w:val="005B7DC2"/>
    <w:rsid w:val="005B7E6C"/>
    <w:rsid w:val="005C2197"/>
    <w:rsid w:val="005C3039"/>
    <w:rsid w:val="005C4B55"/>
    <w:rsid w:val="005C4E64"/>
    <w:rsid w:val="005C4EEA"/>
    <w:rsid w:val="005C5874"/>
    <w:rsid w:val="005C7FAB"/>
    <w:rsid w:val="005D203C"/>
    <w:rsid w:val="005D2A15"/>
    <w:rsid w:val="005D2C5E"/>
    <w:rsid w:val="005D2DB6"/>
    <w:rsid w:val="005D4160"/>
    <w:rsid w:val="005D419D"/>
    <w:rsid w:val="005D499C"/>
    <w:rsid w:val="005D4B94"/>
    <w:rsid w:val="005D4C6C"/>
    <w:rsid w:val="005D50C5"/>
    <w:rsid w:val="005E004F"/>
    <w:rsid w:val="005E0257"/>
    <w:rsid w:val="005E08C3"/>
    <w:rsid w:val="005E2968"/>
    <w:rsid w:val="005E2BA8"/>
    <w:rsid w:val="005E2DD2"/>
    <w:rsid w:val="005E4B56"/>
    <w:rsid w:val="005E50C0"/>
    <w:rsid w:val="005E5310"/>
    <w:rsid w:val="005E7DA2"/>
    <w:rsid w:val="005F10B1"/>
    <w:rsid w:val="005F26D0"/>
    <w:rsid w:val="005F2A85"/>
    <w:rsid w:val="005F5536"/>
    <w:rsid w:val="00600FA3"/>
    <w:rsid w:val="0060106F"/>
    <w:rsid w:val="006014A4"/>
    <w:rsid w:val="00602412"/>
    <w:rsid w:val="00602B73"/>
    <w:rsid w:val="00604F78"/>
    <w:rsid w:val="00606353"/>
    <w:rsid w:val="006072A9"/>
    <w:rsid w:val="00607A81"/>
    <w:rsid w:val="00610C3F"/>
    <w:rsid w:val="006120E1"/>
    <w:rsid w:val="006134E7"/>
    <w:rsid w:val="006137CA"/>
    <w:rsid w:val="00613D31"/>
    <w:rsid w:val="00614715"/>
    <w:rsid w:val="00615102"/>
    <w:rsid w:val="006174FF"/>
    <w:rsid w:val="0061787C"/>
    <w:rsid w:val="00620B4A"/>
    <w:rsid w:val="00621B0C"/>
    <w:rsid w:val="00621FE8"/>
    <w:rsid w:val="00622AD7"/>
    <w:rsid w:val="0062319F"/>
    <w:rsid w:val="00623396"/>
    <w:rsid w:val="0062432C"/>
    <w:rsid w:val="00624F47"/>
    <w:rsid w:val="006253D6"/>
    <w:rsid w:val="00625487"/>
    <w:rsid w:val="006259EC"/>
    <w:rsid w:val="006271F9"/>
    <w:rsid w:val="00627321"/>
    <w:rsid w:val="00631584"/>
    <w:rsid w:val="00631B2F"/>
    <w:rsid w:val="006320F1"/>
    <w:rsid w:val="0063293F"/>
    <w:rsid w:val="00632A2C"/>
    <w:rsid w:val="00633087"/>
    <w:rsid w:val="0063351F"/>
    <w:rsid w:val="00634469"/>
    <w:rsid w:val="00634DF4"/>
    <w:rsid w:val="00635C41"/>
    <w:rsid w:val="00636190"/>
    <w:rsid w:val="00636666"/>
    <w:rsid w:val="00637549"/>
    <w:rsid w:val="0064022C"/>
    <w:rsid w:val="00640FAB"/>
    <w:rsid w:val="00641667"/>
    <w:rsid w:val="00641F46"/>
    <w:rsid w:val="00641FC7"/>
    <w:rsid w:val="006420EA"/>
    <w:rsid w:val="006447DB"/>
    <w:rsid w:val="0064680E"/>
    <w:rsid w:val="006468D2"/>
    <w:rsid w:val="006521BE"/>
    <w:rsid w:val="00652A23"/>
    <w:rsid w:val="00652FDB"/>
    <w:rsid w:val="00655365"/>
    <w:rsid w:val="006559D9"/>
    <w:rsid w:val="00656D35"/>
    <w:rsid w:val="00656DFB"/>
    <w:rsid w:val="006611CD"/>
    <w:rsid w:val="00661235"/>
    <w:rsid w:val="00662E2B"/>
    <w:rsid w:val="006646A8"/>
    <w:rsid w:val="006651F6"/>
    <w:rsid w:val="00665B0E"/>
    <w:rsid w:val="0067042B"/>
    <w:rsid w:val="00671837"/>
    <w:rsid w:val="00672951"/>
    <w:rsid w:val="00674188"/>
    <w:rsid w:val="00674A4C"/>
    <w:rsid w:val="006765F5"/>
    <w:rsid w:val="00676C2A"/>
    <w:rsid w:val="00680302"/>
    <w:rsid w:val="00680585"/>
    <w:rsid w:val="00680B76"/>
    <w:rsid w:val="00681061"/>
    <w:rsid w:val="00683953"/>
    <w:rsid w:val="0068422F"/>
    <w:rsid w:val="0068586C"/>
    <w:rsid w:val="00691C48"/>
    <w:rsid w:val="00691CA6"/>
    <w:rsid w:val="00692B48"/>
    <w:rsid w:val="0069554C"/>
    <w:rsid w:val="00695D19"/>
    <w:rsid w:val="00697663"/>
    <w:rsid w:val="00697D2C"/>
    <w:rsid w:val="006A144A"/>
    <w:rsid w:val="006A22A1"/>
    <w:rsid w:val="006A25D7"/>
    <w:rsid w:val="006A39FD"/>
    <w:rsid w:val="006A458E"/>
    <w:rsid w:val="006A7AB4"/>
    <w:rsid w:val="006B4367"/>
    <w:rsid w:val="006B58EE"/>
    <w:rsid w:val="006B5E98"/>
    <w:rsid w:val="006B693B"/>
    <w:rsid w:val="006B6A79"/>
    <w:rsid w:val="006B6B04"/>
    <w:rsid w:val="006B6C44"/>
    <w:rsid w:val="006C1E0B"/>
    <w:rsid w:val="006C425F"/>
    <w:rsid w:val="006C4329"/>
    <w:rsid w:val="006C559F"/>
    <w:rsid w:val="006C65AA"/>
    <w:rsid w:val="006C756C"/>
    <w:rsid w:val="006D0B05"/>
    <w:rsid w:val="006D0E86"/>
    <w:rsid w:val="006D46A5"/>
    <w:rsid w:val="006D5628"/>
    <w:rsid w:val="006D622A"/>
    <w:rsid w:val="006D7AE5"/>
    <w:rsid w:val="006E0824"/>
    <w:rsid w:val="006E17E3"/>
    <w:rsid w:val="006E2DF2"/>
    <w:rsid w:val="006E2F9F"/>
    <w:rsid w:val="006E70B8"/>
    <w:rsid w:val="006F063E"/>
    <w:rsid w:val="006F206B"/>
    <w:rsid w:val="006F23AF"/>
    <w:rsid w:val="006F2A6C"/>
    <w:rsid w:val="006F3081"/>
    <w:rsid w:val="006F30BD"/>
    <w:rsid w:val="006F4046"/>
    <w:rsid w:val="006F58F0"/>
    <w:rsid w:val="006F61A2"/>
    <w:rsid w:val="006F6B63"/>
    <w:rsid w:val="006F754D"/>
    <w:rsid w:val="007029D0"/>
    <w:rsid w:val="00702BB7"/>
    <w:rsid w:val="0070345E"/>
    <w:rsid w:val="0070376F"/>
    <w:rsid w:val="00703C97"/>
    <w:rsid w:val="007042AA"/>
    <w:rsid w:val="007043C1"/>
    <w:rsid w:val="00704E84"/>
    <w:rsid w:val="00705017"/>
    <w:rsid w:val="0070636C"/>
    <w:rsid w:val="00707F57"/>
    <w:rsid w:val="007117AB"/>
    <w:rsid w:val="00711AA7"/>
    <w:rsid w:val="00713707"/>
    <w:rsid w:val="00714C88"/>
    <w:rsid w:val="007153FB"/>
    <w:rsid w:val="00715EF5"/>
    <w:rsid w:val="007163A7"/>
    <w:rsid w:val="00716916"/>
    <w:rsid w:val="00716F24"/>
    <w:rsid w:val="0072122A"/>
    <w:rsid w:val="00722684"/>
    <w:rsid w:val="00723562"/>
    <w:rsid w:val="00723A5F"/>
    <w:rsid w:val="00724205"/>
    <w:rsid w:val="00725F76"/>
    <w:rsid w:val="00726669"/>
    <w:rsid w:val="00727170"/>
    <w:rsid w:val="0072774E"/>
    <w:rsid w:val="00727A1A"/>
    <w:rsid w:val="0073084B"/>
    <w:rsid w:val="007308D9"/>
    <w:rsid w:val="007317BB"/>
    <w:rsid w:val="00731863"/>
    <w:rsid w:val="00731ADC"/>
    <w:rsid w:val="0073326B"/>
    <w:rsid w:val="00733628"/>
    <w:rsid w:val="00733BDB"/>
    <w:rsid w:val="00733F10"/>
    <w:rsid w:val="0073530A"/>
    <w:rsid w:val="007369BD"/>
    <w:rsid w:val="00737CAE"/>
    <w:rsid w:val="00737D63"/>
    <w:rsid w:val="00737E11"/>
    <w:rsid w:val="00737EF0"/>
    <w:rsid w:val="00737F81"/>
    <w:rsid w:val="00741CDF"/>
    <w:rsid w:val="00742A75"/>
    <w:rsid w:val="00742D5E"/>
    <w:rsid w:val="007430A2"/>
    <w:rsid w:val="0074365E"/>
    <w:rsid w:val="007451BB"/>
    <w:rsid w:val="007455B8"/>
    <w:rsid w:val="0074627D"/>
    <w:rsid w:val="0074648A"/>
    <w:rsid w:val="007476D8"/>
    <w:rsid w:val="007511FB"/>
    <w:rsid w:val="007513EB"/>
    <w:rsid w:val="00752842"/>
    <w:rsid w:val="00752B9C"/>
    <w:rsid w:val="00755129"/>
    <w:rsid w:val="0075561F"/>
    <w:rsid w:val="0075691C"/>
    <w:rsid w:val="00756FCA"/>
    <w:rsid w:val="0075717D"/>
    <w:rsid w:val="00757266"/>
    <w:rsid w:val="007578B3"/>
    <w:rsid w:val="00760AD1"/>
    <w:rsid w:val="00762127"/>
    <w:rsid w:val="007638B2"/>
    <w:rsid w:val="007652F0"/>
    <w:rsid w:val="00765F00"/>
    <w:rsid w:val="0076735B"/>
    <w:rsid w:val="007673B1"/>
    <w:rsid w:val="007714A2"/>
    <w:rsid w:val="00771F53"/>
    <w:rsid w:val="00772675"/>
    <w:rsid w:val="00774DDB"/>
    <w:rsid w:val="007750B2"/>
    <w:rsid w:val="00775422"/>
    <w:rsid w:val="00780864"/>
    <w:rsid w:val="00781436"/>
    <w:rsid w:val="00781B39"/>
    <w:rsid w:val="0078266A"/>
    <w:rsid w:val="00783167"/>
    <w:rsid w:val="00783E3A"/>
    <w:rsid w:val="00783EB2"/>
    <w:rsid w:val="0078422C"/>
    <w:rsid w:val="00785ECF"/>
    <w:rsid w:val="00787543"/>
    <w:rsid w:val="00790918"/>
    <w:rsid w:val="00790CE5"/>
    <w:rsid w:val="00791CC2"/>
    <w:rsid w:val="00792F48"/>
    <w:rsid w:val="00793CC6"/>
    <w:rsid w:val="007946B0"/>
    <w:rsid w:val="00796312"/>
    <w:rsid w:val="007A0830"/>
    <w:rsid w:val="007A0C9B"/>
    <w:rsid w:val="007A1649"/>
    <w:rsid w:val="007A2E34"/>
    <w:rsid w:val="007A3762"/>
    <w:rsid w:val="007A40F2"/>
    <w:rsid w:val="007A4B89"/>
    <w:rsid w:val="007A4C1B"/>
    <w:rsid w:val="007A78ED"/>
    <w:rsid w:val="007B1146"/>
    <w:rsid w:val="007B1662"/>
    <w:rsid w:val="007B1E9D"/>
    <w:rsid w:val="007B43DA"/>
    <w:rsid w:val="007B5088"/>
    <w:rsid w:val="007B570C"/>
    <w:rsid w:val="007B5F15"/>
    <w:rsid w:val="007B656E"/>
    <w:rsid w:val="007B6B40"/>
    <w:rsid w:val="007B6F23"/>
    <w:rsid w:val="007B793C"/>
    <w:rsid w:val="007C0684"/>
    <w:rsid w:val="007C0C8B"/>
    <w:rsid w:val="007C16D6"/>
    <w:rsid w:val="007C58EA"/>
    <w:rsid w:val="007D0F25"/>
    <w:rsid w:val="007D1776"/>
    <w:rsid w:val="007D1AD5"/>
    <w:rsid w:val="007D1DFD"/>
    <w:rsid w:val="007D2A02"/>
    <w:rsid w:val="007D2A46"/>
    <w:rsid w:val="007D370D"/>
    <w:rsid w:val="007D410C"/>
    <w:rsid w:val="007D64F6"/>
    <w:rsid w:val="007D67AE"/>
    <w:rsid w:val="007D75BC"/>
    <w:rsid w:val="007D7C88"/>
    <w:rsid w:val="007E021F"/>
    <w:rsid w:val="007E0F7E"/>
    <w:rsid w:val="007E1945"/>
    <w:rsid w:val="007E2B96"/>
    <w:rsid w:val="007E2F3F"/>
    <w:rsid w:val="007E30DF"/>
    <w:rsid w:val="007E4F2E"/>
    <w:rsid w:val="007E59F2"/>
    <w:rsid w:val="007E5E20"/>
    <w:rsid w:val="007E6778"/>
    <w:rsid w:val="007F0138"/>
    <w:rsid w:val="007F1CDC"/>
    <w:rsid w:val="007F2ED8"/>
    <w:rsid w:val="007F349E"/>
    <w:rsid w:val="007F3648"/>
    <w:rsid w:val="007F5A96"/>
    <w:rsid w:val="007F72E4"/>
    <w:rsid w:val="007F79DF"/>
    <w:rsid w:val="007F7AA3"/>
    <w:rsid w:val="007F7C13"/>
    <w:rsid w:val="008019B8"/>
    <w:rsid w:val="00802CB6"/>
    <w:rsid w:val="00802D26"/>
    <w:rsid w:val="00803565"/>
    <w:rsid w:val="00803612"/>
    <w:rsid w:val="00804E62"/>
    <w:rsid w:val="008054F9"/>
    <w:rsid w:val="00805D58"/>
    <w:rsid w:val="00806486"/>
    <w:rsid w:val="00806744"/>
    <w:rsid w:val="00806D41"/>
    <w:rsid w:val="00807F84"/>
    <w:rsid w:val="00810E74"/>
    <w:rsid w:val="00811280"/>
    <w:rsid w:val="00811B8B"/>
    <w:rsid w:val="00811EA4"/>
    <w:rsid w:val="0081257B"/>
    <w:rsid w:val="00814B59"/>
    <w:rsid w:val="0081556A"/>
    <w:rsid w:val="0081683E"/>
    <w:rsid w:val="008170F5"/>
    <w:rsid w:val="00817623"/>
    <w:rsid w:val="008178E2"/>
    <w:rsid w:val="008179B4"/>
    <w:rsid w:val="0082028F"/>
    <w:rsid w:val="00820CA0"/>
    <w:rsid w:val="00820D56"/>
    <w:rsid w:val="008222C3"/>
    <w:rsid w:val="008226AF"/>
    <w:rsid w:val="00823835"/>
    <w:rsid w:val="0082485E"/>
    <w:rsid w:val="008251CB"/>
    <w:rsid w:val="00825757"/>
    <w:rsid w:val="00826AC1"/>
    <w:rsid w:val="0082751B"/>
    <w:rsid w:val="0083167D"/>
    <w:rsid w:val="00832F4E"/>
    <w:rsid w:val="008330A4"/>
    <w:rsid w:val="008330FA"/>
    <w:rsid w:val="008354A3"/>
    <w:rsid w:val="0084058A"/>
    <w:rsid w:val="00841556"/>
    <w:rsid w:val="00842A43"/>
    <w:rsid w:val="00843274"/>
    <w:rsid w:val="0084363F"/>
    <w:rsid w:val="00843817"/>
    <w:rsid w:val="0084475E"/>
    <w:rsid w:val="0084655B"/>
    <w:rsid w:val="008465FA"/>
    <w:rsid w:val="00846BB0"/>
    <w:rsid w:val="008507B1"/>
    <w:rsid w:val="00850B14"/>
    <w:rsid w:val="00851383"/>
    <w:rsid w:val="00851563"/>
    <w:rsid w:val="00851688"/>
    <w:rsid w:val="00851DB9"/>
    <w:rsid w:val="00851E66"/>
    <w:rsid w:val="00851F82"/>
    <w:rsid w:val="008522C4"/>
    <w:rsid w:val="00852C97"/>
    <w:rsid w:val="00852EDF"/>
    <w:rsid w:val="008540B8"/>
    <w:rsid w:val="00854769"/>
    <w:rsid w:val="008558AA"/>
    <w:rsid w:val="00856EDA"/>
    <w:rsid w:val="00857AD4"/>
    <w:rsid w:val="0086134D"/>
    <w:rsid w:val="008619CD"/>
    <w:rsid w:val="00861AD4"/>
    <w:rsid w:val="00864F67"/>
    <w:rsid w:val="00865C51"/>
    <w:rsid w:val="00866CFB"/>
    <w:rsid w:val="00870416"/>
    <w:rsid w:val="00870F0E"/>
    <w:rsid w:val="008711C0"/>
    <w:rsid w:val="008731B3"/>
    <w:rsid w:val="0087487B"/>
    <w:rsid w:val="0087575D"/>
    <w:rsid w:val="008763C5"/>
    <w:rsid w:val="0087703A"/>
    <w:rsid w:val="0087789B"/>
    <w:rsid w:val="00877F78"/>
    <w:rsid w:val="008815FE"/>
    <w:rsid w:val="00883CD8"/>
    <w:rsid w:val="00883E46"/>
    <w:rsid w:val="00883E98"/>
    <w:rsid w:val="008845C4"/>
    <w:rsid w:val="00884B45"/>
    <w:rsid w:val="00887F79"/>
    <w:rsid w:val="00890300"/>
    <w:rsid w:val="00890E6E"/>
    <w:rsid w:val="0089106F"/>
    <w:rsid w:val="00891E3D"/>
    <w:rsid w:val="00892ED7"/>
    <w:rsid w:val="008938AC"/>
    <w:rsid w:val="00894601"/>
    <w:rsid w:val="00894B1A"/>
    <w:rsid w:val="00896E8D"/>
    <w:rsid w:val="00897757"/>
    <w:rsid w:val="008A0664"/>
    <w:rsid w:val="008A08C6"/>
    <w:rsid w:val="008A0CDC"/>
    <w:rsid w:val="008A0D87"/>
    <w:rsid w:val="008A1CD8"/>
    <w:rsid w:val="008A288E"/>
    <w:rsid w:val="008A3B32"/>
    <w:rsid w:val="008A4138"/>
    <w:rsid w:val="008A4ADD"/>
    <w:rsid w:val="008A4BDD"/>
    <w:rsid w:val="008A4D88"/>
    <w:rsid w:val="008A5256"/>
    <w:rsid w:val="008A6265"/>
    <w:rsid w:val="008B0E3E"/>
    <w:rsid w:val="008B17EE"/>
    <w:rsid w:val="008B34F2"/>
    <w:rsid w:val="008B4C74"/>
    <w:rsid w:val="008B4D70"/>
    <w:rsid w:val="008B5835"/>
    <w:rsid w:val="008B6D57"/>
    <w:rsid w:val="008B7B9B"/>
    <w:rsid w:val="008C0438"/>
    <w:rsid w:val="008C09F3"/>
    <w:rsid w:val="008C2C35"/>
    <w:rsid w:val="008C2E4D"/>
    <w:rsid w:val="008C2F83"/>
    <w:rsid w:val="008C30F4"/>
    <w:rsid w:val="008C5037"/>
    <w:rsid w:val="008C6A31"/>
    <w:rsid w:val="008C7F85"/>
    <w:rsid w:val="008D138D"/>
    <w:rsid w:val="008D1D53"/>
    <w:rsid w:val="008D2C22"/>
    <w:rsid w:val="008D3976"/>
    <w:rsid w:val="008D40B2"/>
    <w:rsid w:val="008D6CF9"/>
    <w:rsid w:val="008D76B5"/>
    <w:rsid w:val="008E0285"/>
    <w:rsid w:val="008E1285"/>
    <w:rsid w:val="008E17DF"/>
    <w:rsid w:val="008E1F44"/>
    <w:rsid w:val="008E322E"/>
    <w:rsid w:val="008E6235"/>
    <w:rsid w:val="008E68BA"/>
    <w:rsid w:val="008E6C78"/>
    <w:rsid w:val="008E71C0"/>
    <w:rsid w:val="008E72B4"/>
    <w:rsid w:val="008F2081"/>
    <w:rsid w:val="008F311D"/>
    <w:rsid w:val="008F4E81"/>
    <w:rsid w:val="008F7FF9"/>
    <w:rsid w:val="009004AB"/>
    <w:rsid w:val="00900AEF"/>
    <w:rsid w:val="0090210B"/>
    <w:rsid w:val="00902B2B"/>
    <w:rsid w:val="00903192"/>
    <w:rsid w:val="00903F93"/>
    <w:rsid w:val="009058A8"/>
    <w:rsid w:val="00907A51"/>
    <w:rsid w:val="00907AFD"/>
    <w:rsid w:val="00907F52"/>
    <w:rsid w:val="00912A6C"/>
    <w:rsid w:val="00914937"/>
    <w:rsid w:val="0091628A"/>
    <w:rsid w:val="00916F00"/>
    <w:rsid w:val="009171BC"/>
    <w:rsid w:val="0092083F"/>
    <w:rsid w:val="009216D9"/>
    <w:rsid w:val="009227DD"/>
    <w:rsid w:val="00923F55"/>
    <w:rsid w:val="0092482D"/>
    <w:rsid w:val="00925318"/>
    <w:rsid w:val="00925EA4"/>
    <w:rsid w:val="009301F6"/>
    <w:rsid w:val="00931412"/>
    <w:rsid w:val="009319E8"/>
    <w:rsid w:val="00934483"/>
    <w:rsid w:val="00937764"/>
    <w:rsid w:val="009379C2"/>
    <w:rsid w:val="00940D2A"/>
    <w:rsid w:val="00941295"/>
    <w:rsid w:val="00941CE0"/>
    <w:rsid w:val="00943F7A"/>
    <w:rsid w:val="00946310"/>
    <w:rsid w:val="00947A35"/>
    <w:rsid w:val="00950A31"/>
    <w:rsid w:val="00951F14"/>
    <w:rsid w:val="00952F90"/>
    <w:rsid w:val="009540D2"/>
    <w:rsid w:val="009574FE"/>
    <w:rsid w:val="00957527"/>
    <w:rsid w:val="00961D79"/>
    <w:rsid w:val="00963BC9"/>
    <w:rsid w:val="009642C5"/>
    <w:rsid w:val="00964E90"/>
    <w:rsid w:val="00965B42"/>
    <w:rsid w:val="00967337"/>
    <w:rsid w:val="00967407"/>
    <w:rsid w:val="00967511"/>
    <w:rsid w:val="0096779F"/>
    <w:rsid w:val="00967C36"/>
    <w:rsid w:val="00970D02"/>
    <w:rsid w:val="0097211B"/>
    <w:rsid w:val="00972BB4"/>
    <w:rsid w:val="00973BF8"/>
    <w:rsid w:val="009753BD"/>
    <w:rsid w:val="009761C5"/>
    <w:rsid w:val="0097664E"/>
    <w:rsid w:val="00977DD6"/>
    <w:rsid w:val="00980F37"/>
    <w:rsid w:val="00982BE1"/>
    <w:rsid w:val="00983660"/>
    <w:rsid w:val="00984F4D"/>
    <w:rsid w:val="009867D0"/>
    <w:rsid w:val="00986B3A"/>
    <w:rsid w:val="0098700B"/>
    <w:rsid w:val="00987C18"/>
    <w:rsid w:val="00987F76"/>
    <w:rsid w:val="00991106"/>
    <w:rsid w:val="0099118D"/>
    <w:rsid w:val="00991782"/>
    <w:rsid w:val="00992C3B"/>
    <w:rsid w:val="00993624"/>
    <w:rsid w:val="009947C2"/>
    <w:rsid w:val="009951C6"/>
    <w:rsid w:val="0099614E"/>
    <w:rsid w:val="00996CC6"/>
    <w:rsid w:val="00997EF2"/>
    <w:rsid w:val="009A00CC"/>
    <w:rsid w:val="009A0D55"/>
    <w:rsid w:val="009A117B"/>
    <w:rsid w:val="009A2185"/>
    <w:rsid w:val="009A3302"/>
    <w:rsid w:val="009A3B80"/>
    <w:rsid w:val="009A6019"/>
    <w:rsid w:val="009A65E8"/>
    <w:rsid w:val="009A6947"/>
    <w:rsid w:val="009A6B73"/>
    <w:rsid w:val="009A72CE"/>
    <w:rsid w:val="009A7644"/>
    <w:rsid w:val="009B014A"/>
    <w:rsid w:val="009B2AEB"/>
    <w:rsid w:val="009B2E12"/>
    <w:rsid w:val="009B499C"/>
    <w:rsid w:val="009B7234"/>
    <w:rsid w:val="009B7760"/>
    <w:rsid w:val="009C1BE8"/>
    <w:rsid w:val="009C3747"/>
    <w:rsid w:val="009C3DB8"/>
    <w:rsid w:val="009C4F82"/>
    <w:rsid w:val="009C6EF4"/>
    <w:rsid w:val="009C730E"/>
    <w:rsid w:val="009D0212"/>
    <w:rsid w:val="009D0D2A"/>
    <w:rsid w:val="009D19D5"/>
    <w:rsid w:val="009D2929"/>
    <w:rsid w:val="009D2C7C"/>
    <w:rsid w:val="009D2FB6"/>
    <w:rsid w:val="009D30BB"/>
    <w:rsid w:val="009D4127"/>
    <w:rsid w:val="009D586E"/>
    <w:rsid w:val="009D744F"/>
    <w:rsid w:val="009D7B26"/>
    <w:rsid w:val="009E1B18"/>
    <w:rsid w:val="009E1F10"/>
    <w:rsid w:val="009E2157"/>
    <w:rsid w:val="009E2C46"/>
    <w:rsid w:val="009E58E3"/>
    <w:rsid w:val="009E6D66"/>
    <w:rsid w:val="009E7B91"/>
    <w:rsid w:val="009F1FBC"/>
    <w:rsid w:val="009F3595"/>
    <w:rsid w:val="009F4AF8"/>
    <w:rsid w:val="009F5451"/>
    <w:rsid w:val="009F5D6B"/>
    <w:rsid w:val="009F675F"/>
    <w:rsid w:val="009F72A5"/>
    <w:rsid w:val="00A002BA"/>
    <w:rsid w:val="00A00541"/>
    <w:rsid w:val="00A01367"/>
    <w:rsid w:val="00A0182F"/>
    <w:rsid w:val="00A01D16"/>
    <w:rsid w:val="00A01EBD"/>
    <w:rsid w:val="00A02096"/>
    <w:rsid w:val="00A0237C"/>
    <w:rsid w:val="00A02EF3"/>
    <w:rsid w:val="00A03BF9"/>
    <w:rsid w:val="00A05345"/>
    <w:rsid w:val="00A0652E"/>
    <w:rsid w:val="00A06748"/>
    <w:rsid w:val="00A06EE2"/>
    <w:rsid w:val="00A07CC4"/>
    <w:rsid w:val="00A07EFA"/>
    <w:rsid w:val="00A07FFB"/>
    <w:rsid w:val="00A103A7"/>
    <w:rsid w:val="00A1052A"/>
    <w:rsid w:val="00A10F41"/>
    <w:rsid w:val="00A11D60"/>
    <w:rsid w:val="00A12301"/>
    <w:rsid w:val="00A13047"/>
    <w:rsid w:val="00A13D67"/>
    <w:rsid w:val="00A142D6"/>
    <w:rsid w:val="00A14988"/>
    <w:rsid w:val="00A20093"/>
    <w:rsid w:val="00A207D3"/>
    <w:rsid w:val="00A20DAD"/>
    <w:rsid w:val="00A2181C"/>
    <w:rsid w:val="00A21F06"/>
    <w:rsid w:val="00A22080"/>
    <w:rsid w:val="00A22743"/>
    <w:rsid w:val="00A22BAD"/>
    <w:rsid w:val="00A22CC6"/>
    <w:rsid w:val="00A24A27"/>
    <w:rsid w:val="00A250A5"/>
    <w:rsid w:val="00A25571"/>
    <w:rsid w:val="00A27105"/>
    <w:rsid w:val="00A2731B"/>
    <w:rsid w:val="00A30296"/>
    <w:rsid w:val="00A32195"/>
    <w:rsid w:val="00A3398E"/>
    <w:rsid w:val="00A3607A"/>
    <w:rsid w:val="00A37BAA"/>
    <w:rsid w:val="00A40B3C"/>
    <w:rsid w:val="00A41E61"/>
    <w:rsid w:val="00A42333"/>
    <w:rsid w:val="00A4295A"/>
    <w:rsid w:val="00A47302"/>
    <w:rsid w:val="00A47728"/>
    <w:rsid w:val="00A51A89"/>
    <w:rsid w:val="00A5245A"/>
    <w:rsid w:val="00A531D2"/>
    <w:rsid w:val="00A53288"/>
    <w:rsid w:val="00A539FD"/>
    <w:rsid w:val="00A5523D"/>
    <w:rsid w:val="00A55F0C"/>
    <w:rsid w:val="00A57961"/>
    <w:rsid w:val="00A61F42"/>
    <w:rsid w:val="00A621E5"/>
    <w:rsid w:val="00A65E23"/>
    <w:rsid w:val="00A67072"/>
    <w:rsid w:val="00A673A0"/>
    <w:rsid w:val="00A6744F"/>
    <w:rsid w:val="00A70954"/>
    <w:rsid w:val="00A70A70"/>
    <w:rsid w:val="00A7306A"/>
    <w:rsid w:val="00A736B6"/>
    <w:rsid w:val="00A73D37"/>
    <w:rsid w:val="00A73FA6"/>
    <w:rsid w:val="00A7532F"/>
    <w:rsid w:val="00A75ACB"/>
    <w:rsid w:val="00A75FEB"/>
    <w:rsid w:val="00A76E5D"/>
    <w:rsid w:val="00A81AF3"/>
    <w:rsid w:val="00A82F82"/>
    <w:rsid w:val="00A83E06"/>
    <w:rsid w:val="00A85A78"/>
    <w:rsid w:val="00A86CB6"/>
    <w:rsid w:val="00A87702"/>
    <w:rsid w:val="00A91900"/>
    <w:rsid w:val="00A92AB8"/>
    <w:rsid w:val="00A93FAC"/>
    <w:rsid w:val="00A965B7"/>
    <w:rsid w:val="00A97E4A"/>
    <w:rsid w:val="00AA0054"/>
    <w:rsid w:val="00AA1380"/>
    <w:rsid w:val="00AA16B2"/>
    <w:rsid w:val="00AA1C68"/>
    <w:rsid w:val="00AA2952"/>
    <w:rsid w:val="00AA31C3"/>
    <w:rsid w:val="00AA35BF"/>
    <w:rsid w:val="00AA3B07"/>
    <w:rsid w:val="00AA5866"/>
    <w:rsid w:val="00AA5CD8"/>
    <w:rsid w:val="00AA66AA"/>
    <w:rsid w:val="00AA695C"/>
    <w:rsid w:val="00AA76F9"/>
    <w:rsid w:val="00AB0B93"/>
    <w:rsid w:val="00AB271F"/>
    <w:rsid w:val="00AB3B4E"/>
    <w:rsid w:val="00AB3DED"/>
    <w:rsid w:val="00AB4692"/>
    <w:rsid w:val="00AB4E49"/>
    <w:rsid w:val="00AC0FE4"/>
    <w:rsid w:val="00AC248F"/>
    <w:rsid w:val="00AC2508"/>
    <w:rsid w:val="00AC263C"/>
    <w:rsid w:val="00AC2F29"/>
    <w:rsid w:val="00AC33AE"/>
    <w:rsid w:val="00AC3B01"/>
    <w:rsid w:val="00AC3F87"/>
    <w:rsid w:val="00AC40C5"/>
    <w:rsid w:val="00AC4746"/>
    <w:rsid w:val="00AC4FAB"/>
    <w:rsid w:val="00AC7F0E"/>
    <w:rsid w:val="00AD0444"/>
    <w:rsid w:val="00AD0914"/>
    <w:rsid w:val="00AD1C1B"/>
    <w:rsid w:val="00AD1EE1"/>
    <w:rsid w:val="00AD3733"/>
    <w:rsid w:val="00AD442D"/>
    <w:rsid w:val="00AD482A"/>
    <w:rsid w:val="00AD48F7"/>
    <w:rsid w:val="00AD6D29"/>
    <w:rsid w:val="00AD7A12"/>
    <w:rsid w:val="00AD7D83"/>
    <w:rsid w:val="00AE023A"/>
    <w:rsid w:val="00AE2D28"/>
    <w:rsid w:val="00AE38D9"/>
    <w:rsid w:val="00AE5AB6"/>
    <w:rsid w:val="00AE6172"/>
    <w:rsid w:val="00AE7452"/>
    <w:rsid w:val="00AF18DD"/>
    <w:rsid w:val="00AF22EE"/>
    <w:rsid w:val="00AF2E9B"/>
    <w:rsid w:val="00AF35D0"/>
    <w:rsid w:val="00AF46B6"/>
    <w:rsid w:val="00AF63C5"/>
    <w:rsid w:val="00AF79D0"/>
    <w:rsid w:val="00B0131B"/>
    <w:rsid w:val="00B019CA"/>
    <w:rsid w:val="00B0343B"/>
    <w:rsid w:val="00B039AF"/>
    <w:rsid w:val="00B03E5E"/>
    <w:rsid w:val="00B03F48"/>
    <w:rsid w:val="00B04A7C"/>
    <w:rsid w:val="00B04EBC"/>
    <w:rsid w:val="00B0531F"/>
    <w:rsid w:val="00B0626D"/>
    <w:rsid w:val="00B062AB"/>
    <w:rsid w:val="00B06E3E"/>
    <w:rsid w:val="00B10FF9"/>
    <w:rsid w:val="00B121F3"/>
    <w:rsid w:val="00B122B9"/>
    <w:rsid w:val="00B12767"/>
    <w:rsid w:val="00B12A56"/>
    <w:rsid w:val="00B1346D"/>
    <w:rsid w:val="00B13EB0"/>
    <w:rsid w:val="00B1631E"/>
    <w:rsid w:val="00B17EEB"/>
    <w:rsid w:val="00B201C9"/>
    <w:rsid w:val="00B2047C"/>
    <w:rsid w:val="00B22966"/>
    <w:rsid w:val="00B22BAC"/>
    <w:rsid w:val="00B23A0F"/>
    <w:rsid w:val="00B23E35"/>
    <w:rsid w:val="00B27534"/>
    <w:rsid w:val="00B27DDF"/>
    <w:rsid w:val="00B3026B"/>
    <w:rsid w:val="00B3254B"/>
    <w:rsid w:val="00B32B98"/>
    <w:rsid w:val="00B32C83"/>
    <w:rsid w:val="00B33CE3"/>
    <w:rsid w:val="00B3608A"/>
    <w:rsid w:val="00B3672F"/>
    <w:rsid w:val="00B370F1"/>
    <w:rsid w:val="00B37A3E"/>
    <w:rsid w:val="00B40687"/>
    <w:rsid w:val="00B4085A"/>
    <w:rsid w:val="00B40D7A"/>
    <w:rsid w:val="00B41006"/>
    <w:rsid w:val="00B4225D"/>
    <w:rsid w:val="00B424A0"/>
    <w:rsid w:val="00B434B0"/>
    <w:rsid w:val="00B44587"/>
    <w:rsid w:val="00B45FAA"/>
    <w:rsid w:val="00B476CD"/>
    <w:rsid w:val="00B51FE4"/>
    <w:rsid w:val="00B52D8B"/>
    <w:rsid w:val="00B53096"/>
    <w:rsid w:val="00B546C4"/>
    <w:rsid w:val="00B549EC"/>
    <w:rsid w:val="00B55F9B"/>
    <w:rsid w:val="00B56EBF"/>
    <w:rsid w:val="00B602CD"/>
    <w:rsid w:val="00B60808"/>
    <w:rsid w:val="00B60EC4"/>
    <w:rsid w:val="00B617D6"/>
    <w:rsid w:val="00B62F16"/>
    <w:rsid w:val="00B6476C"/>
    <w:rsid w:val="00B6647A"/>
    <w:rsid w:val="00B66DA1"/>
    <w:rsid w:val="00B6735C"/>
    <w:rsid w:val="00B71380"/>
    <w:rsid w:val="00B72ACC"/>
    <w:rsid w:val="00B736C2"/>
    <w:rsid w:val="00B75A84"/>
    <w:rsid w:val="00B7675A"/>
    <w:rsid w:val="00B8152B"/>
    <w:rsid w:val="00B81DEF"/>
    <w:rsid w:val="00B82F1B"/>
    <w:rsid w:val="00B83916"/>
    <w:rsid w:val="00B83DFF"/>
    <w:rsid w:val="00B8503A"/>
    <w:rsid w:val="00B86A5A"/>
    <w:rsid w:val="00B87936"/>
    <w:rsid w:val="00B90C54"/>
    <w:rsid w:val="00B90E9B"/>
    <w:rsid w:val="00B919A9"/>
    <w:rsid w:val="00B92E71"/>
    <w:rsid w:val="00B94FB4"/>
    <w:rsid w:val="00B9558A"/>
    <w:rsid w:val="00B95E17"/>
    <w:rsid w:val="00B95E78"/>
    <w:rsid w:val="00B9624E"/>
    <w:rsid w:val="00B96C7D"/>
    <w:rsid w:val="00BA1BDD"/>
    <w:rsid w:val="00BA33D5"/>
    <w:rsid w:val="00BA4830"/>
    <w:rsid w:val="00BA4D8A"/>
    <w:rsid w:val="00BA528E"/>
    <w:rsid w:val="00BA662C"/>
    <w:rsid w:val="00BA67CE"/>
    <w:rsid w:val="00BA6A02"/>
    <w:rsid w:val="00BA6A93"/>
    <w:rsid w:val="00BA7494"/>
    <w:rsid w:val="00BA777D"/>
    <w:rsid w:val="00BB0104"/>
    <w:rsid w:val="00BB0D26"/>
    <w:rsid w:val="00BB1121"/>
    <w:rsid w:val="00BB13B1"/>
    <w:rsid w:val="00BB18B3"/>
    <w:rsid w:val="00BB1B45"/>
    <w:rsid w:val="00BB3A14"/>
    <w:rsid w:val="00BB3C20"/>
    <w:rsid w:val="00BB7A7C"/>
    <w:rsid w:val="00BC0475"/>
    <w:rsid w:val="00BC0B94"/>
    <w:rsid w:val="00BC128B"/>
    <w:rsid w:val="00BC19DC"/>
    <w:rsid w:val="00BC1F91"/>
    <w:rsid w:val="00BC2DEA"/>
    <w:rsid w:val="00BC2F94"/>
    <w:rsid w:val="00BC365E"/>
    <w:rsid w:val="00BC3BE5"/>
    <w:rsid w:val="00BC4521"/>
    <w:rsid w:val="00BC50B6"/>
    <w:rsid w:val="00BC5C02"/>
    <w:rsid w:val="00BC5F95"/>
    <w:rsid w:val="00BC68DE"/>
    <w:rsid w:val="00BC7C8F"/>
    <w:rsid w:val="00BD0135"/>
    <w:rsid w:val="00BD0B27"/>
    <w:rsid w:val="00BD1099"/>
    <w:rsid w:val="00BD1CD4"/>
    <w:rsid w:val="00BD38BD"/>
    <w:rsid w:val="00BD7ADA"/>
    <w:rsid w:val="00BE05AF"/>
    <w:rsid w:val="00BE1257"/>
    <w:rsid w:val="00BE174A"/>
    <w:rsid w:val="00BE194F"/>
    <w:rsid w:val="00BE1DA9"/>
    <w:rsid w:val="00BE2EDF"/>
    <w:rsid w:val="00BE36C5"/>
    <w:rsid w:val="00BE3B30"/>
    <w:rsid w:val="00BE5A13"/>
    <w:rsid w:val="00BE683E"/>
    <w:rsid w:val="00BE6A13"/>
    <w:rsid w:val="00BE7F84"/>
    <w:rsid w:val="00BF046A"/>
    <w:rsid w:val="00BF148D"/>
    <w:rsid w:val="00BF1725"/>
    <w:rsid w:val="00BF17B9"/>
    <w:rsid w:val="00BF1B54"/>
    <w:rsid w:val="00BF1C93"/>
    <w:rsid w:val="00BF2812"/>
    <w:rsid w:val="00BF2CEA"/>
    <w:rsid w:val="00BF6169"/>
    <w:rsid w:val="00BF64F4"/>
    <w:rsid w:val="00BF6D0B"/>
    <w:rsid w:val="00BF73B0"/>
    <w:rsid w:val="00C010B6"/>
    <w:rsid w:val="00C01CD5"/>
    <w:rsid w:val="00C03728"/>
    <w:rsid w:val="00C03A93"/>
    <w:rsid w:val="00C05792"/>
    <w:rsid w:val="00C060BC"/>
    <w:rsid w:val="00C066BC"/>
    <w:rsid w:val="00C06F68"/>
    <w:rsid w:val="00C07C21"/>
    <w:rsid w:val="00C07E78"/>
    <w:rsid w:val="00C109A3"/>
    <w:rsid w:val="00C11E5E"/>
    <w:rsid w:val="00C12837"/>
    <w:rsid w:val="00C13493"/>
    <w:rsid w:val="00C147D6"/>
    <w:rsid w:val="00C14DA1"/>
    <w:rsid w:val="00C14F84"/>
    <w:rsid w:val="00C1569C"/>
    <w:rsid w:val="00C159AF"/>
    <w:rsid w:val="00C165A1"/>
    <w:rsid w:val="00C1668F"/>
    <w:rsid w:val="00C17092"/>
    <w:rsid w:val="00C1742D"/>
    <w:rsid w:val="00C20B50"/>
    <w:rsid w:val="00C20F4E"/>
    <w:rsid w:val="00C22E2C"/>
    <w:rsid w:val="00C23CF1"/>
    <w:rsid w:val="00C243D2"/>
    <w:rsid w:val="00C24D2E"/>
    <w:rsid w:val="00C2595D"/>
    <w:rsid w:val="00C25FEA"/>
    <w:rsid w:val="00C264E9"/>
    <w:rsid w:val="00C266F5"/>
    <w:rsid w:val="00C26A17"/>
    <w:rsid w:val="00C26D5D"/>
    <w:rsid w:val="00C315D5"/>
    <w:rsid w:val="00C32D87"/>
    <w:rsid w:val="00C330D6"/>
    <w:rsid w:val="00C34F67"/>
    <w:rsid w:val="00C36EDB"/>
    <w:rsid w:val="00C37E00"/>
    <w:rsid w:val="00C40614"/>
    <w:rsid w:val="00C41742"/>
    <w:rsid w:val="00C41B25"/>
    <w:rsid w:val="00C41B58"/>
    <w:rsid w:val="00C435F2"/>
    <w:rsid w:val="00C445BE"/>
    <w:rsid w:val="00C44E38"/>
    <w:rsid w:val="00C45733"/>
    <w:rsid w:val="00C460DE"/>
    <w:rsid w:val="00C46510"/>
    <w:rsid w:val="00C50344"/>
    <w:rsid w:val="00C5274C"/>
    <w:rsid w:val="00C53018"/>
    <w:rsid w:val="00C5363D"/>
    <w:rsid w:val="00C54293"/>
    <w:rsid w:val="00C54DA5"/>
    <w:rsid w:val="00C57360"/>
    <w:rsid w:val="00C57AA7"/>
    <w:rsid w:val="00C57E7D"/>
    <w:rsid w:val="00C602AF"/>
    <w:rsid w:val="00C63397"/>
    <w:rsid w:val="00C63FF2"/>
    <w:rsid w:val="00C67061"/>
    <w:rsid w:val="00C672C6"/>
    <w:rsid w:val="00C7008C"/>
    <w:rsid w:val="00C71844"/>
    <w:rsid w:val="00C72048"/>
    <w:rsid w:val="00C72410"/>
    <w:rsid w:val="00C72E0B"/>
    <w:rsid w:val="00C7376F"/>
    <w:rsid w:val="00C75C41"/>
    <w:rsid w:val="00C76BD7"/>
    <w:rsid w:val="00C80B6C"/>
    <w:rsid w:val="00C82BCB"/>
    <w:rsid w:val="00C82FB3"/>
    <w:rsid w:val="00C83831"/>
    <w:rsid w:val="00C84622"/>
    <w:rsid w:val="00C84841"/>
    <w:rsid w:val="00C85E9D"/>
    <w:rsid w:val="00C87587"/>
    <w:rsid w:val="00C9043E"/>
    <w:rsid w:val="00C90E0F"/>
    <w:rsid w:val="00C919E6"/>
    <w:rsid w:val="00C91D8E"/>
    <w:rsid w:val="00C92BC4"/>
    <w:rsid w:val="00C942B9"/>
    <w:rsid w:val="00C94889"/>
    <w:rsid w:val="00C95961"/>
    <w:rsid w:val="00C959C6"/>
    <w:rsid w:val="00C970C2"/>
    <w:rsid w:val="00CA1AAD"/>
    <w:rsid w:val="00CA29F8"/>
    <w:rsid w:val="00CA2CED"/>
    <w:rsid w:val="00CA332F"/>
    <w:rsid w:val="00CA4987"/>
    <w:rsid w:val="00CA563B"/>
    <w:rsid w:val="00CA5672"/>
    <w:rsid w:val="00CA5733"/>
    <w:rsid w:val="00CA5B38"/>
    <w:rsid w:val="00CA64E4"/>
    <w:rsid w:val="00CB00A4"/>
    <w:rsid w:val="00CB043F"/>
    <w:rsid w:val="00CB12B5"/>
    <w:rsid w:val="00CB18DE"/>
    <w:rsid w:val="00CB1C12"/>
    <w:rsid w:val="00CB32ED"/>
    <w:rsid w:val="00CB472C"/>
    <w:rsid w:val="00CB4F29"/>
    <w:rsid w:val="00CB54E9"/>
    <w:rsid w:val="00CB76A4"/>
    <w:rsid w:val="00CC0FB5"/>
    <w:rsid w:val="00CC2148"/>
    <w:rsid w:val="00CC5335"/>
    <w:rsid w:val="00CC7F17"/>
    <w:rsid w:val="00CD1F3E"/>
    <w:rsid w:val="00CD510E"/>
    <w:rsid w:val="00CD5637"/>
    <w:rsid w:val="00CD5D76"/>
    <w:rsid w:val="00CD5FCA"/>
    <w:rsid w:val="00CD7010"/>
    <w:rsid w:val="00CD7055"/>
    <w:rsid w:val="00CE05D0"/>
    <w:rsid w:val="00CE31C9"/>
    <w:rsid w:val="00CE4471"/>
    <w:rsid w:val="00CE4BA5"/>
    <w:rsid w:val="00CE4D13"/>
    <w:rsid w:val="00CE5DF7"/>
    <w:rsid w:val="00CE7CCC"/>
    <w:rsid w:val="00CF0A83"/>
    <w:rsid w:val="00CF12BE"/>
    <w:rsid w:val="00CF1D76"/>
    <w:rsid w:val="00CF29BC"/>
    <w:rsid w:val="00CF2BE3"/>
    <w:rsid w:val="00CF549E"/>
    <w:rsid w:val="00CF60E2"/>
    <w:rsid w:val="00CF63BA"/>
    <w:rsid w:val="00D001A0"/>
    <w:rsid w:val="00D00B2D"/>
    <w:rsid w:val="00D0104C"/>
    <w:rsid w:val="00D01EA7"/>
    <w:rsid w:val="00D02D23"/>
    <w:rsid w:val="00D03557"/>
    <w:rsid w:val="00D046F5"/>
    <w:rsid w:val="00D063A8"/>
    <w:rsid w:val="00D064FF"/>
    <w:rsid w:val="00D065EA"/>
    <w:rsid w:val="00D069B3"/>
    <w:rsid w:val="00D07622"/>
    <w:rsid w:val="00D07E88"/>
    <w:rsid w:val="00D10067"/>
    <w:rsid w:val="00D100E0"/>
    <w:rsid w:val="00D11BC7"/>
    <w:rsid w:val="00D12941"/>
    <w:rsid w:val="00D12A88"/>
    <w:rsid w:val="00D13439"/>
    <w:rsid w:val="00D148F4"/>
    <w:rsid w:val="00D14B03"/>
    <w:rsid w:val="00D157DD"/>
    <w:rsid w:val="00D173F3"/>
    <w:rsid w:val="00D2174E"/>
    <w:rsid w:val="00D22B29"/>
    <w:rsid w:val="00D22B61"/>
    <w:rsid w:val="00D23189"/>
    <w:rsid w:val="00D256C4"/>
    <w:rsid w:val="00D26DAA"/>
    <w:rsid w:val="00D26F70"/>
    <w:rsid w:val="00D27659"/>
    <w:rsid w:val="00D277C9"/>
    <w:rsid w:val="00D31358"/>
    <w:rsid w:val="00D31E13"/>
    <w:rsid w:val="00D32D89"/>
    <w:rsid w:val="00D34627"/>
    <w:rsid w:val="00D34C10"/>
    <w:rsid w:val="00D3574A"/>
    <w:rsid w:val="00D36AE0"/>
    <w:rsid w:val="00D372D9"/>
    <w:rsid w:val="00D37A91"/>
    <w:rsid w:val="00D40CEF"/>
    <w:rsid w:val="00D41398"/>
    <w:rsid w:val="00D41603"/>
    <w:rsid w:val="00D416D7"/>
    <w:rsid w:val="00D43650"/>
    <w:rsid w:val="00D44FDB"/>
    <w:rsid w:val="00D46064"/>
    <w:rsid w:val="00D47CF7"/>
    <w:rsid w:val="00D507E6"/>
    <w:rsid w:val="00D546F0"/>
    <w:rsid w:val="00D54DA0"/>
    <w:rsid w:val="00D5597A"/>
    <w:rsid w:val="00D55A0F"/>
    <w:rsid w:val="00D56881"/>
    <w:rsid w:val="00D56A0D"/>
    <w:rsid w:val="00D56ABF"/>
    <w:rsid w:val="00D56B74"/>
    <w:rsid w:val="00D570F3"/>
    <w:rsid w:val="00D57460"/>
    <w:rsid w:val="00D576E4"/>
    <w:rsid w:val="00D60062"/>
    <w:rsid w:val="00D60B3A"/>
    <w:rsid w:val="00D61762"/>
    <w:rsid w:val="00D61DC2"/>
    <w:rsid w:val="00D63AF2"/>
    <w:rsid w:val="00D65514"/>
    <w:rsid w:val="00D65689"/>
    <w:rsid w:val="00D65C31"/>
    <w:rsid w:val="00D661A8"/>
    <w:rsid w:val="00D66D85"/>
    <w:rsid w:val="00D67D46"/>
    <w:rsid w:val="00D705F1"/>
    <w:rsid w:val="00D70C5F"/>
    <w:rsid w:val="00D711C3"/>
    <w:rsid w:val="00D72DB1"/>
    <w:rsid w:val="00D7320F"/>
    <w:rsid w:val="00D7434C"/>
    <w:rsid w:val="00D747A4"/>
    <w:rsid w:val="00D7687D"/>
    <w:rsid w:val="00D769B9"/>
    <w:rsid w:val="00D76A65"/>
    <w:rsid w:val="00D831FC"/>
    <w:rsid w:val="00D84170"/>
    <w:rsid w:val="00D844BA"/>
    <w:rsid w:val="00D84AC2"/>
    <w:rsid w:val="00D84ACF"/>
    <w:rsid w:val="00D8581C"/>
    <w:rsid w:val="00D8584C"/>
    <w:rsid w:val="00D85B3A"/>
    <w:rsid w:val="00D87A93"/>
    <w:rsid w:val="00D87F8D"/>
    <w:rsid w:val="00D9006B"/>
    <w:rsid w:val="00D90198"/>
    <w:rsid w:val="00D916B4"/>
    <w:rsid w:val="00D919AA"/>
    <w:rsid w:val="00D91CEE"/>
    <w:rsid w:val="00D924C0"/>
    <w:rsid w:val="00D92F60"/>
    <w:rsid w:val="00D93007"/>
    <w:rsid w:val="00D9376B"/>
    <w:rsid w:val="00D94261"/>
    <w:rsid w:val="00D94299"/>
    <w:rsid w:val="00D94588"/>
    <w:rsid w:val="00D95632"/>
    <w:rsid w:val="00D95933"/>
    <w:rsid w:val="00D9693C"/>
    <w:rsid w:val="00DA1F51"/>
    <w:rsid w:val="00DA23CF"/>
    <w:rsid w:val="00DA37A8"/>
    <w:rsid w:val="00DA3CE9"/>
    <w:rsid w:val="00DA58B2"/>
    <w:rsid w:val="00DA58E1"/>
    <w:rsid w:val="00DA649B"/>
    <w:rsid w:val="00DA7B74"/>
    <w:rsid w:val="00DB2748"/>
    <w:rsid w:val="00DB53C2"/>
    <w:rsid w:val="00DB5B1F"/>
    <w:rsid w:val="00DB5E3C"/>
    <w:rsid w:val="00DB6E24"/>
    <w:rsid w:val="00DB7765"/>
    <w:rsid w:val="00DC1FBE"/>
    <w:rsid w:val="00DC2761"/>
    <w:rsid w:val="00DC2C3A"/>
    <w:rsid w:val="00DC300C"/>
    <w:rsid w:val="00DC33B4"/>
    <w:rsid w:val="00DC5960"/>
    <w:rsid w:val="00DC6966"/>
    <w:rsid w:val="00DC6DD9"/>
    <w:rsid w:val="00DC7815"/>
    <w:rsid w:val="00DC7A65"/>
    <w:rsid w:val="00DC7C6B"/>
    <w:rsid w:val="00DD0015"/>
    <w:rsid w:val="00DD12E4"/>
    <w:rsid w:val="00DD2D28"/>
    <w:rsid w:val="00DD2FC5"/>
    <w:rsid w:val="00DD370A"/>
    <w:rsid w:val="00DD3ABB"/>
    <w:rsid w:val="00DD5B11"/>
    <w:rsid w:val="00DD7BE0"/>
    <w:rsid w:val="00DD7EA6"/>
    <w:rsid w:val="00DE06CC"/>
    <w:rsid w:val="00DE201F"/>
    <w:rsid w:val="00DE26CF"/>
    <w:rsid w:val="00DE2D12"/>
    <w:rsid w:val="00DE3E92"/>
    <w:rsid w:val="00DE416B"/>
    <w:rsid w:val="00DE428D"/>
    <w:rsid w:val="00DE58FA"/>
    <w:rsid w:val="00DE5AC8"/>
    <w:rsid w:val="00DE5D26"/>
    <w:rsid w:val="00DE6573"/>
    <w:rsid w:val="00DE6816"/>
    <w:rsid w:val="00DF0619"/>
    <w:rsid w:val="00DF104A"/>
    <w:rsid w:val="00DF30CE"/>
    <w:rsid w:val="00DF588F"/>
    <w:rsid w:val="00DF6479"/>
    <w:rsid w:val="00DF71F5"/>
    <w:rsid w:val="00DF7819"/>
    <w:rsid w:val="00DF7A41"/>
    <w:rsid w:val="00DF7B26"/>
    <w:rsid w:val="00E00406"/>
    <w:rsid w:val="00E00FE7"/>
    <w:rsid w:val="00E01CDE"/>
    <w:rsid w:val="00E01D44"/>
    <w:rsid w:val="00E01F77"/>
    <w:rsid w:val="00E02ED6"/>
    <w:rsid w:val="00E04EEA"/>
    <w:rsid w:val="00E059F3"/>
    <w:rsid w:val="00E05F59"/>
    <w:rsid w:val="00E07ACA"/>
    <w:rsid w:val="00E10490"/>
    <w:rsid w:val="00E107EC"/>
    <w:rsid w:val="00E11ECD"/>
    <w:rsid w:val="00E132AD"/>
    <w:rsid w:val="00E134B9"/>
    <w:rsid w:val="00E1373D"/>
    <w:rsid w:val="00E13A8D"/>
    <w:rsid w:val="00E13F7D"/>
    <w:rsid w:val="00E14227"/>
    <w:rsid w:val="00E148D3"/>
    <w:rsid w:val="00E15CC0"/>
    <w:rsid w:val="00E165B0"/>
    <w:rsid w:val="00E17315"/>
    <w:rsid w:val="00E219D5"/>
    <w:rsid w:val="00E2309E"/>
    <w:rsid w:val="00E23859"/>
    <w:rsid w:val="00E239B6"/>
    <w:rsid w:val="00E24D82"/>
    <w:rsid w:val="00E259CD"/>
    <w:rsid w:val="00E260FB"/>
    <w:rsid w:val="00E263D0"/>
    <w:rsid w:val="00E268DC"/>
    <w:rsid w:val="00E27058"/>
    <w:rsid w:val="00E3083B"/>
    <w:rsid w:val="00E31ED1"/>
    <w:rsid w:val="00E31F8F"/>
    <w:rsid w:val="00E32B18"/>
    <w:rsid w:val="00E330A8"/>
    <w:rsid w:val="00E33D06"/>
    <w:rsid w:val="00E341D7"/>
    <w:rsid w:val="00E3459F"/>
    <w:rsid w:val="00E36635"/>
    <w:rsid w:val="00E37736"/>
    <w:rsid w:val="00E40671"/>
    <w:rsid w:val="00E418C3"/>
    <w:rsid w:val="00E43ED6"/>
    <w:rsid w:val="00E445BF"/>
    <w:rsid w:val="00E44B38"/>
    <w:rsid w:val="00E47910"/>
    <w:rsid w:val="00E47CF2"/>
    <w:rsid w:val="00E509FF"/>
    <w:rsid w:val="00E51DEA"/>
    <w:rsid w:val="00E51F41"/>
    <w:rsid w:val="00E5304E"/>
    <w:rsid w:val="00E53059"/>
    <w:rsid w:val="00E5394A"/>
    <w:rsid w:val="00E53D67"/>
    <w:rsid w:val="00E53FDB"/>
    <w:rsid w:val="00E54273"/>
    <w:rsid w:val="00E54FB1"/>
    <w:rsid w:val="00E609C5"/>
    <w:rsid w:val="00E613C5"/>
    <w:rsid w:val="00E63113"/>
    <w:rsid w:val="00E631EB"/>
    <w:rsid w:val="00E63EFC"/>
    <w:rsid w:val="00E65C68"/>
    <w:rsid w:val="00E66289"/>
    <w:rsid w:val="00E66978"/>
    <w:rsid w:val="00E66A56"/>
    <w:rsid w:val="00E670C2"/>
    <w:rsid w:val="00E70255"/>
    <w:rsid w:val="00E728AB"/>
    <w:rsid w:val="00E73AF8"/>
    <w:rsid w:val="00E74316"/>
    <w:rsid w:val="00E7444B"/>
    <w:rsid w:val="00E75636"/>
    <w:rsid w:val="00E75EA5"/>
    <w:rsid w:val="00E760E6"/>
    <w:rsid w:val="00E80275"/>
    <w:rsid w:val="00E8074C"/>
    <w:rsid w:val="00E80948"/>
    <w:rsid w:val="00E8157D"/>
    <w:rsid w:val="00E81ED4"/>
    <w:rsid w:val="00E825B6"/>
    <w:rsid w:val="00E83E4A"/>
    <w:rsid w:val="00E84541"/>
    <w:rsid w:val="00E8559C"/>
    <w:rsid w:val="00E857B6"/>
    <w:rsid w:val="00E85A93"/>
    <w:rsid w:val="00E9111D"/>
    <w:rsid w:val="00E91A02"/>
    <w:rsid w:val="00E91CFC"/>
    <w:rsid w:val="00E922DF"/>
    <w:rsid w:val="00E929D9"/>
    <w:rsid w:val="00E933ED"/>
    <w:rsid w:val="00E93620"/>
    <w:rsid w:val="00E937DC"/>
    <w:rsid w:val="00E95C32"/>
    <w:rsid w:val="00E97254"/>
    <w:rsid w:val="00E9743A"/>
    <w:rsid w:val="00E974D5"/>
    <w:rsid w:val="00E976B1"/>
    <w:rsid w:val="00E97FD9"/>
    <w:rsid w:val="00EA0975"/>
    <w:rsid w:val="00EA0AF8"/>
    <w:rsid w:val="00EA31D3"/>
    <w:rsid w:val="00EA3203"/>
    <w:rsid w:val="00EA3B42"/>
    <w:rsid w:val="00EA3C8B"/>
    <w:rsid w:val="00EA3D0C"/>
    <w:rsid w:val="00EA585B"/>
    <w:rsid w:val="00EA6476"/>
    <w:rsid w:val="00EA6654"/>
    <w:rsid w:val="00EA73FF"/>
    <w:rsid w:val="00EA745A"/>
    <w:rsid w:val="00EB03F8"/>
    <w:rsid w:val="00EB12DC"/>
    <w:rsid w:val="00EB1D56"/>
    <w:rsid w:val="00EB35E7"/>
    <w:rsid w:val="00EB3C3B"/>
    <w:rsid w:val="00EB4AF4"/>
    <w:rsid w:val="00EB74F9"/>
    <w:rsid w:val="00EC077F"/>
    <w:rsid w:val="00EC2199"/>
    <w:rsid w:val="00EC2807"/>
    <w:rsid w:val="00EC2C02"/>
    <w:rsid w:val="00EC3C72"/>
    <w:rsid w:val="00EC4EA2"/>
    <w:rsid w:val="00EC6DB5"/>
    <w:rsid w:val="00ED126D"/>
    <w:rsid w:val="00ED23AD"/>
    <w:rsid w:val="00ED330C"/>
    <w:rsid w:val="00ED5A32"/>
    <w:rsid w:val="00ED6254"/>
    <w:rsid w:val="00ED68EE"/>
    <w:rsid w:val="00ED6C19"/>
    <w:rsid w:val="00EE2196"/>
    <w:rsid w:val="00EE2404"/>
    <w:rsid w:val="00EE2DF2"/>
    <w:rsid w:val="00EE35C8"/>
    <w:rsid w:val="00EE51F2"/>
    <w:rsid w:val="00EE68EE"/>
    <w:rsid w:val="00EE73CE"/>
    <w:rsid w:val="00EE7C55"/>
    <w:rsid w:val="00EF0B3B"/>
    <w:rsid w:val="00EF41F1"/>
    <w:rsid w:val="00EF6554"/>
    <w:rsid w:val="00EF67DA"/>
    <w:rsid w:val="00F02C5C"/>
    <w:rsid w:val="00F02CAD"/>
    <w:rsid w:val="00F03FF8"/>
    <w:rsid w:val="00F04521"/>
    <w:rsid w:val="00F04810"/>
    <w:rsid w:val="00F04A3F"/>
    <w:rsid w:val="00F064EA"/>
    <w:rsid w:val="00F06E9C"/>
    <w:rsid w:val="00F073BE"/>
    <w:rsid w:val="00F1087F"/>
    <w:rsid w:val="00F11616"/>
    <w:rsid w:val="00F11A16"/>
    <w:rsid w:val="00F1237A"/>
    <w:rsid w:val="00F12554"/>
    <w:rsid w:val="00F12C5E"/>
    <w:rsid w:val="00F15E32"/>
    <w:rsid w:val="00F20933"/>
    <w:rsid w:val="00F211EE"/>
    <w:rsid w:val="00F21A7A"/>
    <w:rsid w:val="00F22DAE"/>
    <w:rsid w:val="00F22E0F"/>
    <w:rsid w:val="00F23770"/>
    <w:rsid w:val="00F239B6"/>
    <w:rsid w:val="00F23E6D"/>
    <w:rsid w:val="00F2439C"/>
    <w:rsid w:val="00F30A7E"/>
    <w:rsid w:val="00F320DF"/>
    <w:rsid w:val="00F32A4B"/>
    <w:rsid w:val="00F33F84"/>
    <w:rsid w:val="00F3414D"/>
    <w:rsid w:val="00F34D8C"/>
    <w:rsid w:val="00F352F5"/>
    <w:rsid w:val="00F35791"/>
    <w:rsid w:val="00F36970"/>
    <w:rsid w:val="00F37818"/>
    <w:rsid w:val="00F4079D"/>
    <w:rsid w:val="00F41950"/>
    <w:rsid w:val="00F41C79"/>
    <w:rsid w:val="00F42053"/>
    <w:rsid w:val="00F437FB"/>
    <w:rsid w:val="00F43E0A"/>
    <w:rsid w:val="00F448F4"/>
    <w:rsid w:val="00F45242"/>
    <w:rsid w:val="00F45C23"/>
    <w:rsid w:val="00F45CB7"/>
    <w:rsid w:val="00F45FC0"/>
    <w:rsid w:val="00F46D70"/>
    <w:rsid w:val="00F47143"/>
    <w:rsid w:val="00F50371"/>
    <w:rsid w:val="00F5170C"/>
    <w:rsid w:val="00F53A66"/>
    <w:rsid w:val="00F53ACE"/>
    <w:rsid w:val="00F53EA4"/>
    <w:rsid w:val="00F54562"/>
    <w:rsid w:val="00F54CD2"/>
    <w:rsid w:val="00F55CCB"/>
    <w:rsid w:val="00F56732"/>
    <w:rsid w:val="00F60D1E"/>
    <w:rsid w:val="00F60D3E"/>
    <w:rsid w:val="00F62169"/>
    <w:rsid w:val="00F64E13"/>
    <w:rsid w:val="00F64F84"/>
    <w:rsid w:val="00F65914"/>
    <w:rsid w:val="00F70B27"/>
    <w:rsid w:val="00F715F9"/>
    <w:rsid w:val="00F719DD"/>
    <w:rsid w:val="00F72C5B"/>
    <w:rsid w:val="00F7304E"/>
    <w:rsid w:val="00F73117"/>
    <w:rsid w:val="00F73215"/>
    <w:rsid w:val="00F738F5"/>
    <w:rsid w:val="00F739A7"/>
    <w:rsid w:val="00F73F7D"/>
    <w:rsid w:val="00F749B0"/>
    <w:rsid w:val="00F75204"/>
    <w:rsid w:val="00F7529E"/>
    <w:rsid w:val="00F75C29"/>
    <w:rsid w:val="00F77175"/>
    <w:rsid w:val="00F81BFB"/>
    <w:rsid w:val="00F8338E"/>
    <w:rsid w:val="00F85AF1"/>
    <w:rsid w:val="00F86022"/>
    <w:rsid w:val="00F87412"/>
    <w:rsid w:val="00F90098"/>
    <w:rsid w:val="00F90963"/>
    <w:rsid w:val="00F90BA4"/>
    <w:rsid w:val="00F92EF2"/>
    <w:rsid w:val="00F936A3"/>
    <w:rsid w:val="00F959A4"/>
    <w:rsid w:val="00F959FD"/>
    <w:rsid w:val="00F95E42"/>
    <w:rsid w:val="00F95FFC"/>
    <w:rsid w:val="00F96BA0"/>
    <w:rsid w:val="00F970AA"/>
    <w:rsid w:val="00F971D1"/>
    <w:rsid w:val="00F97B9A"/>
    <w:rsid w:val="00FA0954"/>
    <w:rsid w:val="00FA1991"/>
    <w:rsid w:val="00FA264A"/>
    <w:rsid w:val="00FA2E7C"/>
    <w:rsid w:val="00FA5CD5"/>
    <w:rsid w:val="00FA7295"/>
    <w:rsid w:val="00FB1848"/>
    <w:rsid w:val="00FB3A49"/>
    <w:rsid w:val="00FB4062"/>
    <w:rsid w:val="00FB494A"/>
    <w:rsid w:val="00FB5073"/>
    <w:rsid w:val="00FB70AA"/>
    <w:rsid w:val="00FC084E"/>
    <w:rsid w:val="00FC1344"/>
    <w:rsid w:val="00FC188E"/>
    <w:rsid w:val="00FC2E70"/>
    <w:rsid w:val="00FC3250"/>
    <w:rsid w:val="00FC32D8"/>
    <w:rsid w:val="00FC33C1"/>
    <w:rsid w:val="00FC37D5"/>
    <w:rsid w:val="00FC3AAC"/>
    <w:rsid w:val="00FC41DA"/>
    <w:rsid w:val="00FC5DD0"/>
    <w:rsid w:val="00FC5E37"/>
    <w:rsid w:val="00FC7574"/>
    <w:rsid w:val="00FC77D7"/>
    <w:rsid w:val="00FC7B31"/>
    <w:rsid w:val="00FC7B61"/>
    <w:rsid w:val="00FD089B"/>
    <w:rsid w:val="00FD0ED5"/>
    <w:rsid w:val="00FD15DD"/>
    <w:rsid w:val="00FD1A4E"/>
    <w:rsid w:val="00FD3155"/>
    <w:rsid w:val="00FD3373"/>
    <w:rsid w:val="00FD3964"/>
    <w:rsid w:val="00FD450C"/>
    <w:rsid w:val="00FD4B0D"/>
    <w:rsid w:val="00FD6CD0"/>
    <w:rsid w:val="00FD733D"/>
    <w:rsid w:val="00FD73EA"/>
    <w:rsid w:val="00FD7A39"/>
    <w:rsid w:val="00FE45BC"/>
    <w:rsid w:val="00FE4DF3"/>
    <w:rsid w:val="00FE5E39"/>
    <w:rsid w:val="00FE71DC"/>
    <w:rsid w:val="00FE74C3"/>
    <w:rsid w:val="00FE74CD"/>
    <w:rsid w:val="00FE7500"/>
    <w:rsid w:val="00FE7A25"/>
    <w:rsid w:val="00FF08F9"/>
    <w:rsid w:val="00FF0D35"/>
    <w:rsid w:val="00FF1D52"/>
    <w:rsid w:val="00FF3AE2"/>
    <w:rsid w:val="00FF4540"/>
    <w:rsid w:val="00FF580D"/>
    <w:rsid w:val="00FF6CAE"/>
    <w:rsid w:val="00FF7757"/>
    <w:rsid w:val="00FF7844"/>
    <w:rsid w:val="00FF7E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D3CAA1E"/>
  <w15:docId w15:val="{677CF055-CECF-4E46-BD82-A6DEEB7B3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aliases w:val="正文基准"/>
    <w:rsid w:val="004A31D9"/>
    <w:pPr>
      <w:topLinePunct/>
      <w:adjustRightInd w:val="0"/>
      <w:snapToGrid w:val="0"/>
      <w:spacing w:before="80" w:after="80" w:line="240" w:lineRule="atLeast"/>
      <w:ind w:left="1134"/>
    </w:pPr>
    <w:rPr>
      <w:rFonts w:ascii="微软雅黑" w:eastAsia="微软雅黑" w:hAnsi="微软雅黑" w:cs="微软雅黑"/>
    </w:rPr>
  </w:style>
  <w:style w:type="paragraph" w:styleId="1">
    <w:name w:val="heading 1"/>
    <w:aliases w:val="ALT+1,heading 1,Qc1,h:1,h:1app,level 1,Level 1 Head,H1,h1,Huvudrubrik,Title1,l1,1st level,Section Head,Sec1,h11,1st level1,h12,1st level2,h13,1st level3,h14,1st level4,h15,1st level5,h16,1st level6,h17,1st level7,h18,1st level8,h111,1st level11"/>
    <w:basedOn w:val="a2"/>
    <w:next w:val="2"/>
    <w:link w:val="1Char"/>
    <w:autoRedefine/>
    <w:qFormat/>
    <w:rsid w:val="00FC5DD0"/>
    <w:pPr>
      <w:keepNext/>
      <w:numPr>
        <w:numId w:val="13"/>
      </w:numPr>
      <w:pBdr>
        <w:bottom w:val="single" w:sz="12" w:space="1" w:color="auto"/>
      </w:pBdr>
      <w:spacing w:before="0" w:after="800"/>
      <w:jc w:val="right"/>
      <w:outlineLvl w:val="0"/>
    </w:pPr>
    <w:rPr>
      <w:rFonts w:ascii="Huawei Sans" w:eastAsia="方正兰亭黑简体" w:hAnsi="Huawei Sans"/>
      <w:b/>
      <w:bCs/>
      <w:sz w:val="44"/>
      <w:szCs w:val="44"/>
    </w:rPr>
  </w:style>
  <w:style w:type="paragraph" w:styleId="2">
    <w:name w:val="heading 2"/>
    <w:aliases w:val="ALT+2,--F2,heading 2,H2,h2,UNDERRUBRIK 1-2,2,h 2,2nd level,l2,heading 2 Char,标题 2 Char Char Char Char Char Char,PIM2,Heading 2 Hidden,Heading 2 CCBS,Titre3,HD2,sect 1.2,H21,sect 1.21,H22,sect 1.22,H211,sect 1.211,H23,sect 1.23,H212,D,±êÌâ 2 Cha"/>
    <w:basedOn w:val="a2"/>
    <w:next w:val="3"/>
    <w:link w:val="2Char"/>
    <w:autoRedefine/>
    <w:qFormat/>
    <w:rsid w:val="00FC5DD0"/>
    <w:pPr>
      <w:keepNext/>
      <w:keepLines/>
      <w:numPr>
        <w:ilvl w:val="1"/>
        <w:numId w:val="13"/>
      </w:numPr>
      <w:spacing w:before="600"/>
      <w:outlineLvl w:val="1"/>
    </w:pPr>
    <w:rPr>
      <w:rFonts w:ascii="Huawei Sans" w:eastAsia="方正兰亭黑简体" w:hAnsi="Huawei Sans" w:cs="Book Antiqua"/>
      <w:bCs/>
      <w:noProof/>
      <w:sz w:val="36"/>
      <w:szCs w:val="36"/>
      <w:lang w:eastAsia="en-US"/>
    </w:rPr>
  </w:style>
  <w:style w:type="paragraph" w:styleId="3">
    <w:name w:val="heading 3"/>
    <w:aliases w:val="ALT+3,3.1安装客户端,三级目录"/>
    <w:basedOn w:val="a2"/>
    <w:link w:val="3Char"/>
    <w:autoRedefine/>
    <w:qFormat/>
    <w:rsid w:val="00E268DC"/>
    <w:pPr>
      <w:keepNext/>
      <w:keepLines/>
      <w:numPr>
        <w:ilvl w:val="2"/>
        <w:numId w:val="4"/>
      </w:numPr>
      <w:spacing w:before="200"/>
      <w:ind w:left="709"/>
      <w:outlineLvl w:val="2"/>
    </w:pPr>
    <w:rPr>
      <w:rFonts w:ascii="Huawei Sans" w:eastAsia="方正兰亭黑简体" w:hAnsi="Huawei Sans"/>
      <w:noProof/>
      <w:sz w:val="32"/>
      <w:szCs w:val="32"/>
    </w:rPr>
  </w:style>
  <w:style w:type="paragraph" w:styleId="4">
    <w:name w:val="heading 4"/>
    <w:aliases w:val="ALT+4,heading 4,--F4,五号,标题 4 Char1,标题 4 Char Char Char,标题 4 Char Char,--F4 Char,标题 4 Char1 Char Char,heading 5,标题 51,标题 511,标题 5111,标题 51111,标题 511111,标题 5111111,标题 51111111,标题 511111111,标题 5111111111,标题 51111111111,标题 511111111111,4,五,PIM 4,Char1"/>
    <w:basedOn w:val="a2"/>
    <w:next w:val="5"/>
    <w:autoRedefine/>
    <w:qFormat/>
    <w:rsid w:val="009D4127"/>
    <w:pPr>
      <w:keepNext/>
      <w:keepLines/>
      <w:numPr>
        <w:ilvl w:val="3"/>
        <w:numId w:val="13"/>
      </w:numPr>
      <w:outlineLvl w:val="3"/>
    </w:pPr>
    <w:rPr>
      <w:rFonts w:ascii="Huawei Sans" w:eastAsia="方正兰亭黑简体" w:hAnsi="Huawei Sans" w:hint="eastAsia"/>
      <w:noProof/>
      <w:sz w:val="28"/>
      <w:szCs w:val="28"/>
    </w:rPr>
  </w:style>
  <w:style w:type="paragraph" w:styleId="5">
    <w:name w:val="heading 5"/>
    <w:aliases w:val="ALT+5"/>
    <w:basedOn w:val="a2"/>
    <w:next w:val="BlockLabel"/>
    <w:autoRedefine/>
    <w:qFormat/>
    <w:rsid w:val="009D4127"/>
    <w:pPr>
      <w:keepNext/>
      <w:keepLines/>
      <w:numPr>
        <w:ilvl w:val="4"/>
        <w:numId w:val="13"/>
      </w:numPr>
      <w:outlineLvl w:val="4"/>
    </w:pPr>
    <w:rPr>
      <w:rFonts w:ascii="Huawei Sans" w:eastAsia="方正兰亭黑简体" w:hAnsi="Huawei Sans" w:hint="eastAsia"/>
      <w:noProof/>
      <w:sz w:val="24"/>
      <w:szCs w:val="24"/>
    </w:rPr>
  </w:style>
  <w:style w:type="paragraph" w:styleId="6">
    <w:name w:val="heading 6"/>
    <w:basedOn w:val="a2"/>
    <w:next w:val="a2"/>
    <w:semiHidden/>
    <w:qFormat/>
    <w:rsid w:val="008938AC"/>
    <w:pPr>
      <w:keepNext/>
      <w:keepLines/>
      <w:spacing w:before="240" w:after="64" w:line="320" w:lineRule="atLeast"/>
      <w:outlineLvl w:val="5"/>
    </w:pPr>
    <w:rPr>
      <w:rFonts w:ascii="Arial" w:eastAsia="黑体" w:hAnsi="Arial" w:cs="Times New Roman"/>
      <w:b/>
      <w:bCs/>
    </w:rPr>
  </w:style>
  <w:style w:type="paragraph" w:styleId="7">
    <w:name w:val="heading 7"/>
    <w:basedOn w:val="1"/>
    <w:next w:val="8"/>
    <w:rsid w:val="00963BC9"/>
    <w:pPr>
      <w:keepLines/>
      <w:numPr>
        <w:numId w:val="0"/>
      </w:numPr>
      <w:topLinePunct w:val="0"/>
      <w:outlineLvl w:val="6"/>
    </w:pPr>
    <w:rPr>
      <w:bCs w:val="0"/>
    </w:rPr>
  </w:style>
  <w:style w:type="paragraph" w:styleId="8">
    <w:name w:val="heading 8"/>
    <w:basedOn w:val="2"/>
    <w:next w:val="90"/>
    <w:rsid w:val="008938AC"/>
    <w:pPr>
      <w:numPr>
        <w:ilvl w:val="0"/>
        <w:numId w:val="0"/>
      </w:numPr>
      <w:topLinePunct w:val="0"/>
      <w:spacing w:before="200"/>
      <w:outlineLvl w:val="7"/>
    </w:pPr>
    <w:rPr>
      <w:rFonts w:cs="Times New Roman"/>
    </w:rPr>
  </w:style>
  <w:style w:type="paragraph" w:styleId="90">
    <w:name w:val="heading 9"/>
    <w:basedOn w:val="3"/>
    <w:next w:val="a2"/>
    <w:rsid w:val="008938AC"/>
    <w:pPr>
      <w:numPr>
        <w:ilvl w:val="0"/>
        <w:numId w:val="0"/>
      </w:numPr>
      <w:topLinePunct w:val="0"/>
      <w:outlineLvl w:val="8"/>
    </w:pPr>
    <w:rPr>
      <w:rFonts w:cs="Times New Roman"/>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BlockLabel">
    <w:name w:val="Block Label"/>
    <w:basedOn w:val="a2"/>
    <w:next w:val="a2"/>
    <w:link w:val="BlockLabelChar"/>
    <w:rsid w:val="009319E8"/>
    <w:pPr>
      <w:keepNext/>
      <w:keepLines/>
      <w:spacing w:before="300"/>
      <w:ind w:left="0"/>
    </w:pPr>
    <w:rPr>
      <w:rFonts w:ascii="Arial Unicode MS" w:eastAsia="黑体" w:hAnsi="Arial Unicode MS" w:cs="Book Antiqua"/>
      <w:bCs/>
      <w:sz w:val="26"/>
      <w:szCs w:val="26"/>
    </w:rPr>
  </w:style>
  <w:style w:type="paragraph" w:customStyle="1" w:styleId="Cover1">
    <w:name w:val="Cover1"/>
    <w:basedOn w:val="a2"/>
    <w:rsid w:val="009D0E48"/>
    <w:pPr>
      <w:spacing w:line="240" w:lineRule="auto"/>
      <w:ind w:left="0"/>
    </w:pPr>
    <w:rPr>
      <w:rFonts w:ascii="Arial" w:eastAsia="黑体" w:hAnsi="Arial"/>
      <w:b/>
      <w:bCs/>
      <w:noProof/>
      <w:sz w:val="48"/>
      <w:szCs w:val="48"/>
    </w:rPr>
  </w:style>
  <w:style w:type="paragraph" w:customStyle="1" w:styleId="Cover4">
    <w:name w:val="Cover 4"/>
    <w:basedOn w:val="Cover3"/>
    <w:rsid w:val="001178C7"/>
    <w:pPr>
      <w:spacing w:before="0" w:after="0" w:line="240" w:lineRule="auto"/>
      <w:jc w:val="both"/>
    </w:pPr>
    <w:rPr>
      <w:sz w:val="21"/>
      <w:szCs w:val="21"/>
    </w:rPr>
  </w:style>
  <w:style w:type="character" w:customStyle="1" w:styleId="Char">
    <w:name w:val="页眉 Char"/>
    <w:basedOn w:val="a3"/>
    <w:link w:val="a6"/>
    <w:semiHidden/>
    <w:rsid w:val="00DD12E4"/>
    <w:rPr>
      <w:rFonts w:cs="Arial"/>
      <w:kern w:val="2"/>
      <w:sz w:val="2"/>
      <w:szCs w:val="2"/>
    </w:rPr>
  </w:style>
  <w:style w:type="table" w:customStyle="1" w:styleId="TableNoFrame">
    <w:name w:val="Table No Frame"/>
    <w:basedOn w:val="a7"/>
    <w:semiHidden/>
    <w:rsid w:val="00A461C1"/>
    <w:pPr>
      <w:adjustRightInd/>
      <w:snapToGrid/>
      <w:jc w:val="left"/>
    </w:pPr>
    <w:tblPr/>
    <w:trPr>
      <w:cantSplit/>
    </w:trPr>
  </w:style>
  <w:style w:type="paragraph" w:customStyle="1" w:styleId="Figure">
    <w:name w:val="Figure"/>
    <w:basedOn w:val="a2"/>
    <w:next w:val="a2"/>
    <w:rsid w:val="00686344"/>
  </w:style>
  <w:style w:type="paragraph" w:customStyle="1" w:styleId="FigureDescription">
    <w:name w:val="Figure Description"/>
    <w:next w:val="Figure"/>
    <w:link w:val="FigureDescription0"/>
    <w:rsid w:val="00302245"/>
    <w:pPr>
      <w:keepNext/>
      <w:adjustRightInd w:val="0"/>
      <w:snapToGrid w:val="0"/>
      <w:spacing w:before="320" w:after="80" w:line="240" w:lineRule="atLeast"/>
      <w:ind w:left="1701"/>
      <w:outlineLvl w:val="7"/>
    </w:pPr>
    <w:rPr>
      <w:rFonts w:eastAsia="黑体" w:cs="Arial"/>
      <w:spacing w:val="-4"/>
      <w:kern w:val="2"/>
      <w:sz w:val="21"/>
      <w:szCs w:val="21"/>
    </w:rPr>
  </w:style>
  <w:style w:type="paragraph" w:customStyle="1" w:styleId="FigureText">
    <w:name w:val="Figure Text"/>
    <w:rsid w:val="006256E0"/>
    <w:pPr>
      <w:widowControl w:val="0"/>
      <w:adjustRightInd w:val="0"/>
      <w:snapToGrid w:val="0"/>
      <w:spacing w:line="240" w:lineRule="atLeast"/>
    </w:pPr>
    <w:rPr>
      <w:rFonts w:cs="Arial"/>
      <w:sz w:val="18"/>
      <w:szCs w:val="18"/>
      <w:lang w:eastAsia="en-US"/>
    </w:rPr>
  </w:style>
  <w:style w:type="paragraph" w:customStyle="1" w:styleId="HeadingLeft">
    <w:name w:val="Heading Left"/>
    <w:basedOn w:val="a2"/>
    <w:rsid w:val="009D0E48"/>
    <w:pPr>
      <w:spacing w:before="0" w:after="0"/>
      <w:ind w:left="0"/>
    </w:pPr>
  </w:style>
  <w:style w:type="paragraph" w:customStyle="1" w:styleId="HeadingRight">
    <w:name w:val="Heading Right"/>
    <w:basedOn w:val="a2"/>
    <w:rsid w:val="009D0E48"/>
    <w:pPr>
      <w:spacing w:before="0" w:after="0"/>
      <w:ind w:left="0"/>
      <w:jc w:val="right"/>
    </w:pPr>
  </w:style>
  <w:style w:type="paragraph" w:customStyle="1" w:styleId="Heading1NoNumber">
    <w:name w:val="Heading1 No Number"/>
    <w:basedOn w:val="1"/>
    <w:next w:val="a2"/>
    <w:link w:val="Heading1NoNumber0"/>
    <w:rsid w:val="001A0403"/>
    <w:pPr>
      <w:pageBreakBefore/>
      <w:numPr>
        <w:numId w:val="0"/>
      </w:numPr>
    </w:pPr>
  </w:style>
  <w:style w:type="paragraph" w:customStyle="1" w:styleId="Heading2NoNumber">
    <w:name w:val="Heading2 No Number"/>
    <w:basedOn w:val="2"/>
    <w:next w:val="a2"/>
    <w:link w:val="Heading2NoNumber0"/>
    <w:rsid w:val="00477927"/>
    <w:pPr>
      <w:numPr>
        <w:ilvl w:val="0"/>
        <w:numId w:val="0"/>
      </w:numPr>
    </w:pPr>
  </w:style>
  <w:style w:type="paragraph" w:customStyle="1" w:styleId="Heading3NoNumber">
    <w:name w:val="Heading3 No Number"/>
    <w:basedOn w:val="3"/>
    <w:next w:val="a2"/>
    <w:link w:val="Heading3NoNumber0"/>
    <w:autoRedefine/>
    <w:rsid w:val="00CB5842"/>
    <w:pPr>
      <w:numPr>
        <w:ilvl w:val="0"/>
        <w:numId w:val="0"/>
      </w:numPr>
      <w:outlineLvl w:val="9"/>
    </w:pPr>
    <w:rPr>
      <w:rFonts w:cs="Book Antiqua"/>
      <w:sz w:val="26"/>
    </w:rPr>
  </w:style>
  <w:style w:type="paragraph" w:customStyle="1" w:styleId="Heading4NoNumber">
    <w:name w:val="Heading4 No Number"/>
    <w:basedOn w:val="a2"/>
    <w:semiHidden/>
    <w:rsid w:val="009D0E48"/>
    <w:pPr>
      <w:keepNext/>
      <w:spacing w:before="200"/>
    </w:pPr>
    <w:rPr>
      <w:rFonts w:eastAsia="黑体"/>
      <w:bCs/>
      <w:spacing w:val="-4"/>
    </w:rPr>
  </w:style>
  <w:style w:type="paragraph" w:customStyle="1" w:styleId="AboutThisChapter">
    <w:name w:val="About This Chapter"/>
    <w:basedOn w:val="Heading2NoNumber"/>
    <w:next w:val="a2"/>
    <w:rsid w:val="009D0E48"/>
    <w:pPr>
      <w:spacing w:after="560"/>
    </w:pPr>
  </w:style>
  <w:style w:type="numbering" w:styleId="111111">
    <w:name w:val="Outline List 2"/>
    <w:basedOn w:val="a5"/>
    <w:semiHidden/>
    <w:rsid w:val="009D0E48"/>
  </w:style>
  <w:style w:type="paragraph" w:customStyle="1" w:styleId="ItemList">
    <w:name w:val="Item List"/>
    <w:link w:val="ItemList0"/>
    <w:qFormat/>
    <w:rsid w:val="00FD450C"/>
    <w:pPr>
      <w:numPr>
        <w:numId w:val="6"/>
      </w:numPr>
      <w:adjustRightInd w:val="0"/>
      <w:snapToGrid w:val="0"/>
      <w:spacing w:before="80" w:after="80" w:line="240" w:lineRule="atLeast"/>
    </w:pPr>
    <w:rPr>
      <w:rFonts w:ascii="FrutigerNext LT Regular" w:eastAsia="华文细黑" w:hAnsi="FrutigerNext LT Regular" w:cs="Arial"/>
      <w:kern w:val="2"/>
      <w:sz w:val="21"/>
      <w:szCs w:val="21"/>
    </w:rPr>
  </w:style>
  <w:style w:type="paragraph" w:customStyle="1" w:styleId="ItemListinTable">
    <w:name w:val="Item List in Table"/>
    <w:basedOn w:val="a2"/>
    <w:rsid w:val="00DE6816"/>
    <w:pPr>
      <w:numPr>
        <w:numId w:val="9"/>
      </w:numPr>
      <w:tabs>
        <w:tab w:val="left" w:pos="284"/>
      </w:tabs>
      <w:ind w:left="284" w:hanging="284"/>
    </w:pPr>
  </w:style>
  <w:style w:type="paragraph" w:customStyle="1" w:styleId="ItemListText">
    <w:name w:val="Item List Text"/>
    <w:rsid w:val="006256E0"/>
    <w:pPr>
      <w:adjustRightInd w:val="0"/>
      <w:snapToGrid w:val="0"/>
      <w:spacing w:before="80" w:after="80" w:line="240" w:lineRule="atLeast"/>
      <w:ind w:left="2126"/>
    </w:pPr>
    <w:rPr>
      <w:kern w:val="2"/>
      <w:sz w:val="21"/>
      <w:szCs w:val="21"/>
    </w:rPr>
  </w:style>
  <w:style w:type="paragraph" w:customStyle="1" w:styleId="ItemStep">
    <w:name w:val="Item Step"/>
    <w:qFormat/>
    <w:rsid w:val="006765F5"/>
    <w:pPr>
      <w:numPr>
        <w:ilvl w:val="6"/>
        <w:numId w:val="13"/>
      </w:numPr>
      <w:adjustRightInd w:val="0"/>
      <w:snapToGrid w:val="0"/>
      <w:spacing w:before="80" w:after="80" w:line="240" w:lineRule="atLeast"/>
      <w:outlineLvl w:val="6"/>
    </w:pPr>
    <w:rPr>
      <w:rFonts w:cs="Arial"/>
      <w:sz w:val="21"/>
      <w:szCs w:val="21"/>
    </w:rPr>
  </w:style>
  <w:style w:type="paragraph" w:customStyle="1" w:styleId="ManualTitle1">
    <w:name w:val="Manual Title1"/>
    <w:semiHidden/>
    <w:rsid w:val="009D0E48"/>
    <w:rPr>
      <w:rFonts w:ascii="Arial" w:eastAsia="黑体" w:hAnsi="Arial"/>
      <w:noProof/>
      <w:sz w:val="30"/>
      <w:lang w:eastAsia="en-US"/>
    </w:rPr>
  </w:style>
  <w:style w:type="paragraph" w:customStyle="1" w:styleId="CAUTIONHeading">
    <w:name w:val="CAUTION Heading"/>
    <w:basedOn w:val="a2"/>
    <w:rsid w:val="006256E0"/>
    <w:pPr>
      <w:keepNext/>
      <w:pBdr>
        <w:top w:val="single" w:sz="12" w:space="4" w:color="auto"/>
      </w:pBdr>
    </w:pPr>
    <w:rPr>
      <w:rFonts w:ascii="Book Antiqua" w:eastAsia="黑体" w:hAnsi="Book Antiqua"/>
      <w:bCs/>
      <w:noProof/>
    </w:rPr>
  </w:style>
  <w:style w:type="paragraph" w:customStyle="1" w:styleId="NotesHeadinginTable">
    <w:name w:val="Notes Heading in Table"/>
    <w:next w:val="NotesTextinTable"/>
    <w:rsid w:val="006256E0"/>
    <w:pPr>
      <w:keepNext/>
      <w:adjustRightInd w:val="0"/>
      <w:snapToGrid w:val="0"/>
      <w:spacing w:before="80" w:after="40" w:line="240" w:lineRule="atLeast"/>
    </w:pPr>
    <w:rPr>
      <w:rFonts w:eastAsia="黑体" w:cs="Arial"/>
      <w:bCs/>
      <w:kern w:val="2"/>
      <w:sz w:val="18"/>
      <w:szCs w:val="18"/>
    </w:rPr>
  </w:style>
  <w:style w:type="paragraph" w:customStyle="1" w:styleId="CAUTIONText">
    <w:name w:val="CAUTION Text"/>
    <w:basedOn w:val="a2"/>
    <w:rsid w:val="006256E0"/>
    <w:pPr>
      <w:keepLines/>
      <w:pBdr>
        <w:bottom w:val="single" w:sz="12" w:space="4" w:color="auto"/>
      </w:pBdr>
    </w:pPr>
    <w:rPr>
      <w:rFonts w:eastAsia="楷体_GB2312"/>
      <w:iCs/>
    </w:rPr>
  </w:style>
  <w:style w:type="paragraph" w:customStyle="1" w:styleId="NotesTextinTable">
    <w:name w:val="Notes Text in Table"/>
    <w:rsid w:val="00F03FF8"/>
    <w:pPr>
      <w:widowControl w:val="0"/>
      <w:adjustRightInd w:val="0"/>
      <w:snapToGrid w:val="0"/>
      <w:spacing w:before="40" w:after="80" w:line="240" w:lineRule="atLeast"/>
      <w:ind w:left="170"/>
    </w:pPr>
    <w:rPr>
      <w:rFonts w:eastAsia="楷体_GB2312" w:cs="Arial"/>
      <w:iCs/>
      <w:kern w:val="2"/>
      <w:szCs w:val="18"/>
    </w:rPr>
  </w:style>
  <w:style w:type="paragraph" w:customStyle="1" w:styleId="CAUTIONTextList">
    <w:name w:val="CAUTION Text List"/>
    <w:basedOn w:val="CAUTIONText"/>
    <w:rsid w:val="002541B3"/>
    <w:pPr>
      <w:keepNext/>
      <w:numPr>
        <w:numId w:val="12"/>
      </w:numPr>
    </w:pPr>
  </w:style>
  <w:style w:type="paragraph" w:customStyle="1" w:styleId="10">
    <w:name w:val="表格1"/>
    <w:basedOn w:val="TableHeading"/>
    <w:link w:val="11"/>
    <w:rsid w:val="002C2323"/>
    <w:pPr>
      <w:jc w:val="center"/>
    </w:pPr>
    <w:rPr>
      <w:b/>
    </w:rPr>
  </w:style>
  <w:style w:type="table" w:styleId="a7">
    <w:name w:val="Table Grid"/>
    <w:basedOn w:val="a4"/>
    <w:rsid w:val="009D0E48"/>
    <w:pPr>
      <w:widowControl w:val="0"/>
      <w:adjustRightInd w:val="0"/>
      <w:snapToGrid w:val="0"/>
      <w:jc w:val="both"/>
    </w:pPr>
    <w:tblPr>
      <w:tblInd w:w="113" w:type="dxa"/>
    </w:tblPr>
  </w:style>
  <w:style w:type="paragraph" w:customStyle="1" w:styleId="Step">
    <w:name w:val="Step"/>
    <w:basedOn w:val="a2"/>
    <w:link w:val="Step0"/>
    <w:rsid w:val="000D0045"/>
    <w:pPr>
      <w:tabs>
        <w:tab w:val="num" w:pos="1701"/>
      </w:tabs>
      <w:ind w:left="1701" w:hanging="159"/>
      <w:outlineLvl w:val="5"/>
    </w:pPr>
    <w:rPr>
      <w:snapToGrid w:val="0"/>
    </w:rPr>
  </w:style>
  <w:style w:type="paragraph" w:customStyle="1" w:styleId="SubItemList">
    <w:name w:val="Sub Item List"/>
    <w:basedOn w:val="a2"/>
    <w:qFormat/>
    <w:rsid w:val="001C0E12"/>
    <w:pPr>
      <w:numPr>
        <w:numId w:val="7"/>
      </w:numPr>
    </w:pPr>
  </w:style>
  <w:style w:type="paragraph" w:customStyle="1" w:styleId="SubItemListText">
    <w:name w:val="Sub Item List Text"/>
    <w:rsid w:val="006256E0"/>
    <w:pPr>
      <w:adjustRightInd w:val="0"/>
      <w:snapToGrid w:val="0"/>
      <w:spacing w:before="80" w:after="80" w:line="240" w:lineRule="atLeast"/>
      <w:ind w:left="2410"/>
    </w:pPr>
    <w:rPr>
      <w:kern w:val="2"/>
      <w:sz w:val="21"/>
      <w:szCs w:val="21"/>
    </w:rPr>
  </w:style>
  <w:style w:type="paragraph" w:styleId="a8">
    <w:name w:val="Title"/>
    <w:basedOn w:val="a2"/>
    <w:semiHidden/>
    <w:qFormat/>
    <w:rsid w:val="008938AC"/>
    <w:pPr>
      <w:spacing w:before="240" w:after="60"/>
      <w:jc w:val="center"/>
      <w:outlineLvl w:val="0"/>
    </w:pPr>
    <w:rPr>
      <w:rFonts w:ascii="Arial" w:hAnsi="Arial"/>
      <w:b/>
      <w:bCs/>
      <w:sz w:val="32"/>
      <w:szCs w:val="32"/>
    </w:rPr>
  </w:style>
  <w:style w:type="table" w:styleId="a9">
    <w:name w:val="Table Professional"/>
    <w:basedOn w:val="a4"/>
    <w:semiHidden/>
    <w:rsid w:val="009D0E48"/>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TableDescription">
    <w:name w:val="Table Description"/>
    <w:basedOn w:val="a2"/>
    <w:next w:val="a2"/>
    <w:link w:val="TableDescription0"/>
    <w:rsid w:val="00302245"/>
    <w:pPr>
      <w:keepNext/>
      <w:topLinePunct w:val="0"/>
      <w:spacing w:before="320"/>
      <w:ind w:left="1701"/>
      <w:outlineLvl w:val="8"/>
    </w:pPr>
    <w:rPr>
      <w:rFonts w:eastAsia="黑体"/>
      <w:spacing w:val="-4"/>
    </w:rPr>
  </w:style>
  <w:style w:type="paragraph" w:customStyle="1" w:styleId="TableNote">
    <w:name w:val="Table Note"/>
    <w:basedOn w:val="a2"/>
    <w:rsid w:val="006256E0"/>
    <w:rPr>
      <w:sz w:val="18"/>
      <w:szCs w:val="18"/>
    </w:rPr>
  </w:style>
  <w:style w:type="paragraph" w:customStyle="1" w:styleId="TerminalDisplay">
    <w:name w:val="Terminal Display"/>
    <w:rsid w:val="00C5274C"/>
    <w:pPr>
      <w:snapToGrid w:val="0"/>
      <w:spacing w:line="240" w:lineRule="atLeast"/>
      <w:ind w:left="1701"/>
    </w:pPr>
    <w:rPr>
      <w:rFonts w:ascii="Courier New" w:hAnsi="Courier New" w:cs="Courier New"/>
      <w:snapToGrid w:val="0"/>
      <w:spacing w:val="-1"/>
      <w:sz w:val="21"/>
      <w:szCs w:val="16"/>
    </w:rPr>
  </w:style>
  <w:style w:type="paragraph" w:styleId="12">
    <w:name w:val="toc 1"/>
    <w:basedOn w:val="a2"/>
    <w:next w:val="a2"/>
    <w:uiPriority w:val="39"/>
    <w:rsid w:val="001B1484"/>
    <w:pPr>
      <w:ind w:left="0"/>
    </w:pPr>
    <w:rPr>
      <w:rFonts w:ascii="Huawei Sans" w:eastAsia="方正兰亭黑简体" w:hAnsi="Huawei Sans" w:cs="Book Antiqua"/>
      <w:b/>
      <w:bCs/>
      <w:sz w:val="24"/>
      <w:szCs w:val="24"/>
    </w:rPr>
  </w:style>
  <w:style w:type="paragraph" w:styleId="20">
    <w:name w:val="toc 2"/>
    <w:basedOn w:val="a2"/>
    <w:next w:val="a2"/>
    <w:uiPriority w:val="39"/>
    <w:rsid w:val="001B1484"/>
    <w:pPr>
      <w:ind w:left="0"/>
    </w:pPr>
    <w:rPr>
      <w:rFonts w:ascii="Huawei Sans" w:eastAsia="方正兰亭黑简体" w:hAnsi="Huawei Sans"/>
      <w:noProof/>
    </w:rPr>
  </w:style>
  <w:style w:type="paragraph" w:styleId="31">
    <w:name w:val="toc 3"/>
    <w:basedOn w:val="a2"/>
    <w:next w:val="a2"/>
    <w:uiPriority w:val="39"/>
    <w:rsid w:val="001B1484"/>
    <w:pPr>
      <w:ind w:left="0"/>
    </w:pPr>
    <w:rPr>
      <w:rFonts w:ascii="Huawei Sans" w:eastAsia="方正兰亭黑简体" w:hAnsi="Huawei Sans"/>
      <w:noProof/>
    </w:rPr>
  </w:style>
  <w:style w:type="paragraph" w:styleId="41">
    <w:name w:val="toc 4"/>
    <w:basedOn w:val="a2"/>
    <w:next w:val="a2"/>
    <w:uiPriority w:val="39"/>
    <w:rsid w:val="001B1484"/>
    <w:pPr>
      <w:ind w:left="0"/>
    </w:pPr>
    <w:rPr>
      <w:rFonts w:ascii="Huawei Sans" w:eastAsia="方正兰亭黑简体" w:hAnsi="Huawei Sans"/>
    </w:rPr>
  </w:style>
  <w:style w:type="paragraph" w:styleId="52">
    <w:name w:val="toc 5"/>
    <w:basedOn w:val="a2"/>
    <w:next w:val="a2"/>
    <w:uiPriority w:val="39"/>
    <w:rsid w:val="001B1484"/>
    <w:pPr>
      <w:ind w:left="0"/>
    </w:pPr>
    <w:rPr>
      <w:rFonts w:ascii="Huawei Sans" w:eastAsia="方正兰亭黑简体" w:hAnsi="Huawei Sans"/>
    </w:rPr>
  </w:style>
  <w:style w:type="paragraph" w:styleId="60">
    <w:name w:val="toc 6"/>
    <w:basedOn w:val="a2"/>
    <w:next w:val="a2"/>
    <w:autoRedefine/>
    <w:uiPriority w:val="39"/>
    <w:rsid w:val="001B1484"/>
    <w:pPr>
      <w:ind w:left="2100"/>
    </w:pPr>
    <w:rPr>
      <w:rFonts w:ascii="Huawei Sans" w:eastAsia="方正兰亭黑简体" w:hAnsi="Huawei Sans"/>
      <w:sz w:val="24"/>
    </w:rPr>
  </w:style>
  <w:style w:type="paragraph" w:styleId="70">
    <w:name w:val="toc 7"/>
    <w:basedOn w:val="a2"/>
    <w:next w:val="a2"/>
    <w:autoRedefine/>
    <w:uiPriority w:val="39"/>
    <w:rsid w:val="001B1484"/>
    <w:pPr>
      <w:ind w:left="2520"/>
    </w:pPr>
    <w:rPr>
      <w:rFonts w:ascii="Huawei Sans" w:eastAsia="方正兰亭黑简体" w:hAnsi="Huawei Sans"/>
      <w:sz w:val="24"/>
    </w:rPr>
  </w:style>
  <w:style w:type="paragraph" w:styleId="80">
    <w:name w:val="toc 8"/>
    <w:basedOn w:val="a2"/>
    <w:next w:val="a2"/>
    <w:autoRedefine/>
    <w:uiPriority w:val="39"/>
    <w:rsid w:val="009D0E48"/>
    <w:pPr>
      <w:ind w:left="2940"/>
    </w:pPr>
    <w:rPr>
      <w:sz w:val="24"/>
    </w:rPr>
  </w:style>
  <w:style w:type="paragraph" w:styleId="91">
    <w:name w:val="toc 9"/>
    <w:basedOn w:val="a2"/>
    <w:next w:val="a2"/>
    <w:autoRedefine/>
    <w:uiPriority w:val="39"/>
    <w:rsid w:val="009D0E48"/>
    <w:pPr>
      <w:ind w:left="3360"/>
    </w:pPr>
    <w:rPr>
      <w:sz w:val="24"/>
    </w:rPr>
  </w:style>
  <w:style w:type="paragraph" w:styleId="13">
    <w:name w:val="index 1"/>
    <w:basedOn w:val="a2"/>
    <w:next w:val="a2"/>
    <w:autoRedefine/>
    <w:semiHidden/>
    <w:rsid w:val="009D0E48"/>
    <w:rPr>
      <w:sz w:val="24"/>
    </w:rPr>
  </w:style>
  <w:style w:type="paragraph" w:styleId="21">
    <w:name w:val="index 2"/>
    <w:basedOn w:val="a2"/>
    <w:next w:val="a2"/>
    <w:autoRedefine/>
    <w:semiHidden/>
    <w:rsid w:val="009D0E48"/>
    <w:pPr>
      <w:ind w:leftChars="200" w:left="200"/>
    </w:pPr>
    <w:rPr>
      <w:sz w:val="24"/>
    </w:rPr>
  </w:style>
  <w:style w:type="paragraph" w:styleId="32">
    <w:name w:val="index 3"/>
    <w:basedOn w:val="a2"/>
    <w:next w:val="a2"/>
    <w:autoRedefine/>
    <w:semiHidden/>
    <w:rsid w:val="009D0E48"/>
    <w:pPr>
      <w:ind w:leftChars="400" w:left="400"/>
    </w:pPr>
    <w:rPr>
      <w:sz w:val="24"/>
    </w:rPr>
  </w:style>
  <w:style w:type="paragraph" w:styleId="53">
    <w:name w:val="index 5"/>
    <w:basedOn w:val="a2"/>
    <w:next w:val="a2"/>
    <w:autoRedefine/>
    <w:semiHidden/>
    <w:rsid w:val="009D0E48"/>
    <w:pPr>
      <w:ind w:left="1050" w:hanging="210"/>
    </w:pPr>
  </w:style>
  <w:style w:type="paragraph" w:styleId="61">
    <w:name w:val="index 6"/>
    <w:basedOn w:val="a2"/>
    <w:next w:val="a2"/>
    <w:autoRedefine/>
    <w:semiHidden/>
    <w:rsid w:val="009D0E48"/>
    <w:pPr>
      <w:ind w:left="1260" w:hanging="210"/>
    </w:pPr>
  </w:style>
  <w:style w:type="paragraph" w:styleId="71">
    <w:name w:val="index 7"/>
    <w:basedOn w:val="a2"/>
    <w:next w:val="a2"/>
    <w:autoRedefine/>
    <w:semiHidden/>
    <w:rsid w:val="009D0E48"/>
    <w:pPr>
      <w:ind w:left="1470" w:hanging="210"/>
    </w:pPr>
  </w:style>
  <w:style w:type="paragraph" w:styleId="81">
    <w:name w:val="index 8"/>
    <w:basedOn w:val="a2"/>
    <w:next w:val="a2"/>
    <w:autoRedefine/>
    <w:semiHidden/>
    <w:rsid w:val="009D0E48"/>
    <w:pPr>
      <w:ind w:left="1680" w:hanging="210"/>
    </w:pPr>
  </w:style>
  <w:style w:type="paragraph" w:styleId="92">
    <w:name w:val="index 9"/>
    <w:basedOn w:val="a2"/>
    <w:next w:val="a2"/>
    <w:autoRedefine/>
    <w:semiHidden/>
    <w:rsid w:val="009D0E48"/>
    <w:pPr>
      <w:ind w:left="1890" w:hanging="210"/>
    </w:pPr>
  </w:style>
  <w:style w:type="paragraph" w:styleId="aa">
    <w:name w:val="table of figures"/>
    <w:basedOn w:val="a2"/>
    <w:next w:val="a2"/>
    <w:semiHidden/>
    <w:rsid w:val="009D0E48"/>
    <w:pPr>
      <w:spacing w:afterLines="50"/>
      <w:ind w:leftChars="300" w:left="300"/>
    </w:pPr>
  </w:style>
  <w:style w:type="paragraph" w:styleId="ab">
    <w:name w:val="Document Map"/>
    <w:basedOn w:val="a2"/>
    <w:semiHidden/>
    <w:rsid w:val="009D0E48"/>
    <w:pPr>
      <w:shd w:val="clear" w:color="auto" w:fill="000080"/>
    </w:pPr>
  </w:style>
  <w:style w:type="paragraph" w:styleId="ac">
    <w:name w:val="footer"/>
    <w:basedOn w:val="HeadingLeft"/>
    <w:link w:val="Char0"/>
    <w:uiPriority w:val="99"/>
    <w:rsid w:val="001A084E"/>
    <w:pPr>
      <w:spacing w:before="200" w:after="200" w:line="20" w:lineRule="atLeast"/>
      <w:jc w:val="center"/>
    </w:pPr>
    <w:rPr>
      <w:rFonts w:cs="Times New Roman"/>
      <w:b/>
      <w:bCs/>
      <w:sz w:val="2"/>
      <w:szCs w:val="2"/>
    </w:rPr>
  </w:style>
  <w:style w:type="paragraph" w:customStyle="1" w:styleId="TerminalDisplayinTable">
    <w:name w:val="Terminal Display in Table"/>
    <w:rsid w:val="006256E0"/>
    <w:pPr>
      <w:widowControl w:val="0"/>
      <w:adjustRightInd w:val="0"/>
      <w:snapToGrid w:val="0"/>
      <w:spacing w:before="80" w:after="80" w:line="240" w:lineRule="atLeast"/>
    </w:pPr>
    <w:rPr>
      <w:rFonts w:ascii="Courier New" w:hAnsi="Courier New" w:cs="Courier New"/>
      <w:snapToGrid w:val="0"/>
      <w:spacing w:val="-1"/>
      <w:sz w:val="16"/>
      <w:szCs w:val="16"/>
    </w:rPr>
  </w:style>
  <w:style w:type="paragraph" w:styleId="a6">
    <w:name w:val="header"/>
    <w:basedOn w:val="a2"/>
    <w:link w:val="Char"/>
    <w:semiHidden/>
    <w:rsid w:val="001A084E"/>
    <w:pPr>
      <w:tabs>
        <w:tab w:val="center" w:pos="4153"/>
        <w:tab w:val="right" w:pos="8306"/>
      </w:tabs>
      <w:spacing w:before="0" w:after="0" w:line="20" w:lineRule="atLeast"/>
      <w:ind w:left="0"/>
      <w:jc w:val="right"/>
    </w:pPr>
    <w:rPr>
      <w:sz w:val="2"/>
      <w:szCs w:val="2"/>
    </w:rPr>
  </w:style>
  <w:style w:type="character" w:styleId="ad">
    <w:name w:val="Hyperlink"/>
    <w:uiPriority w:val="99"/>
    <w:qFormat/>
    <w:rsid w:val="009D0E48"/>
    <w:rPr>
      <w:color w:val="0000FF"/>
      <w:u w:val="none"/>
    </w:rPr>
  </w:style>
  <w:style w:type="paragraph" w:customStyle="1" w:styleId="CopyrightDeclaration">
    <w:name w:val="Copyright Declaration"/>
    <w:semiHidden/>
    <w:rsid w:val="009D0E48"/>
    <w:pPr>
      <w:spacing w:before="80" w:after="80"/>
    </w:pPr>
    <w:rPr>
      <w:rFonts w:ascii="Arial" w:eastAsia="黑体" w:hAnsi="Arial"/>
      <w:sz w:val="36"/>
    </w:rPr>
  </w:style>
  <w:style w:type="numbering" w:styleId="1111110">
    <w:name w:val="Outline List 1"/>
    <w:basedOn w:val="a5"/>
    <w:semiHidden/>
    <w:rsid w:val="009D0E48"/>
  </w:style>
  <w:style w:type="paragraph" w:customStyle="1" w:styleId="TableHeading">
    <w:name w:val="Table Heading"/>
    <w:basedOn w:val="a2"/>
    <w:link w:val="TableHeading0"/>
    <w:rsid w:val="006256E0"/>
    <w:pPr>
      <w:keepNext/>
      <w:widowControl w:val="0"/>
      <w:ind w:left="0"/>
    </w:pPr>
    <w:rPr>
      <w:rFonts w:ascii="Book Antiqua" w:eastAsia="黑体" w:hAnsi="Book Antiqua" w:cs="Book Antiqua"/>
      <w:bCs/>
      <w:snapToGrid w:val="0"/>
    </w:rPr>
  </w:style>
  <w:style w:type="paragraph" w:customStyle="1" w:styleId="TableText">
    <w:name w:val="Table Text"/>
    <w:basedOn w:val="a2"/>
    <w:link w:val="TableText0"/>
    <w:rsid w:val="006256E0"/>
    <w:pPr>
      <w:widowControl w:val="0"/>
      <w:ind w:left="0"/>
    </w:pPr>
    <w:rPr>
      <w:snapToGrid w:val="0"/>
    </w:rPr>
  </w:style>
  <w:style w:type="paragraph" w:customStyle="1" w:styleId="HeadingMiddle">
    <w:name w:val="Heading Middle"/>
    <w:rsid w:val="009D0E48"/>
    <w:pPr>
      <w:adjustRightInd w:val="0"/>
      <w:snapToGrid w:val="0"/>
      <w:spacing w:line="240" w:lineRule="atLeast"/>
      <w:jc w:val="center"/>
    </w:pPr>
    <w:rPr>
      <w:rFonts w:cs="Arial"/>
      <w:snapToGrid w:val="0"/>
    </w:rPr>
  </w:style>
  <w:style w:type="paragraph" w:styleId="ae">
    <w:name w:val="macro"/>
    <w:semiHidden/>
    <w:rsid w:val="009D0E48"/>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hAnsi="Courier New" w:cs="Courier New"/>
      <w:kern w:val="2"/>
      <w:sz w:val="24"/>
      <w:szCs w:val="24"/>
    </w:rPr>
  </w:style>
  <w:style w:type="paragraph" w:styleId="af">
    <w:name w:val="footnote text"/>
    <w:basedOn w:val="a2"/>
    <w:link w:val="Char1"/>
    <w:uiPriority w:val="99"/>
    <w:rsid w:val="009D0E48"/>
    <w:rPr>
      <w:sz w:val="18"/>
      <w:szCs w:val="18"/>
    </w:rPr>
  </w:style>
  <w:style w:type="character" w:styleId="af0">
    <w:name w:val="footnote reference"/>
    <w:basedOn w:val="a3"/>
    <w:semiHidden/>
    <w:rsid w:val="009D0E48"/>
    <w:rPr>
      <w:vertAlign w:val="superscript"/>
    </w:rPr>
  </w:style>
  <w:style w:type="paragraph" w:styleId="af1">
    <w:name w:val="Balloon Text"/>
    <w:basedOn w:val="a2"/>
    <w:semiHidden/>
    <w:rsid w:val="009D0E48"/>
    <w:rPr>
      <w:sz w:val="18"/>
      <w:szCs w:val="18"/>
    </w:rPr>
  </w:style>
  <w:style w:type="paragraph" w:styleId="af2">
    <w:name w:val="annotation text"/>
    <w:basedOn w:val="a2"/>
    <w:semiHidden/>
    <w:rsid w:val="009D0E48"/>
  </w:style>
  <w:style w:type="character" w:styleId="af3">
    <w:name w:val="annotation reference"/>
    <w:basedOn w:val="a3"/>
    <w:semiHidden/>
    <w:rsid w:val="009D0E48"/>
    <w:rPr>
      <w:sz w:val="21"/>
      <w:szCs w:val="21"/>
    </w:rPr>
  </w:style>
  <w:style w:type="paragraph" w:styleId="af4">
    <w:name w:val="annotation subject"/>
    <w:basedOn w:val="af2"/>
    <w:next w:val="af2"/>
    <w:semiHidden/>
    <w:rsid w:val="009D0E48"/>
    <w:rPr>
      <w:b/>
      <w:bCs/>
    </w:rPr>
  </w:style>
  <w:style w:type="paragraph" w:styleId="42">
    <w:name w:val="index 4"/>
    <w:basedOn w:val="a2"/>
    <w:next w:val="a2"/>
    <w:autoRedefine/>
    <w:semiHidden/>
    <w:rsid w:val="009D0E48"/>
    <w:pPr>
      <w:ind w:left="1260"/>
    </w:pPr>
  </w:style>
  <w:style w:type="paragraph" w:styleId="af5">
    <w:name w:val="index heading"/>
    <w:basedOn w:val="a2"/>
    <w:next w:val="13"/>
    <w:semiHidden/>
    <w:rsid w:val="009D0E48"/>
    <w:rPr>
      <w:rFonts w:ascii="Arial" w:hAnsi="Arial"/>
      <w:b/>
      <w:bCs/>
    </w:rPr>
  </w:style>
  <w:style w:type="paragraph" w:styleId="af6">
    <w:name w:val="caption"/>
    <w:basedOn w:val="a2"/>
    <w:next w:val="a2"/>
    <w:semiHidden/>
    <w:qFormat/>
    <w:rsid w:val="008938AC"/>
    <w:pPr>
      <w:spacing w:before="152"/>
    </w:pPr>
    <w:rPr>
      <w:rFonts w:ascii="Arial" w:eastAsia="黑体" w:hAnsi="Arial"/>
    </w:rPr>
  </w:style>
  <w:style w:type="paragraph" w:styleId="af7">
    <w:name w:val="endnote text"/>
    <w:basedOn w:val="a2"/>
    <w:semiHidden/>
    <w:rsid w:val="009D0E48"/>
  </w:style>
  <w:style w:type="character" w:styleId="af8">
    <w:name w:val="endnote reference"/>
    <w:basedOn w:val="a3"/>
    <w:semiHidden/>
    <w:rsid w:val="009D0E48"/>
    <w:rPr>
      <w:vertAlign w:val="superscript"/>
    </w:rPr>
  </w:style>
  <w:style w:type="paragraph" w:styleId="af9">
    <w:name w:val="table of authorities"/>
    <w:basedOn w:val="a2"/>
    <w:next w:val="a2"/>
    <w:semiHidden/>
    <w:rsid w:val="009D0E48"/>
    <w:pPr>
      <w:ind w:left="420"/>
    </w:pPr>
  </w:style>
  <w:style w:type="paragraph" w:styleId="afa">
    <w:name w:val="toa heading"/>
    <w:basedOn w:val="a2"/>
    <w:next w:val="a2"/>
    <w:semiHidden/>
    <w:rsid w:val="009D0E48"/>
    <w:pPr>
      <w:spacing w:before="120"/>
    </w:pPr>
    <w:rPr>
      <w:rFonts w:ascii="Arial" w:hAnsi="Arial"/>
    </w:rPr>
  </w:style>
  <w:style w:type="paragraph" w:customStyle="1" w:styleId="Contents">
    <w:name w:val="Contents"/>
    <w:basedOn w:val="Heading1NoNumber"/>
    <w:rsid w:val="001A0403"/>
    <w:pPr>
      <w:outlineLvl w:val="9"/>
    </w:pPr>
  </w:style>
  <w:style w:type="character" w:styleId="HTML">
    <w:name w:val="HTML Variable"/>
    <w:basedOn w:val="a3"/>
    <w:semiHidden/>
    <w:rsid w:val="009D0E48"/>
    <w:rPr>
      <w:i/>
      <w:iCs/>
    </w:rPr>
  </w:style>
  <w:style w:type="character" w:styleId="HTML0">
    <w:name w:val="HTML Typewriter"/>
    <w:basedOn w:val="a3"/>
    <w:semiHidden/>
    <w:rsid w:val="009D0E48"/>
    <w:rPr>
      <w:rFonts w:ascii="Courier New" w:hAnsi="Courier New" w:cs="Courier New"/>
      <w:sz w:val="20"/>
      <w:szCs w:val="20"/>
    </w:rPr>
  </w:style>
  <w:style w:type="character" w:styleId="HTML1">
    <w:name w:val="HTML Code"/>
    <w:basedOn w:val="a3"/>
    <w:semiHidden/>
    <w:rsid w:val="009D0E48"/>
    <w:rPr>
      <w:rFonts w:ascii="Courier New" w:hAnsi="Courier New" w:cs="Courier New"/>
      <w:sz w:val="20"/>
      <w:szCs w:val="20"/>
    </w:rPr>
  </w:style>
  <w:style w:type="paragraph" w:styleId="HTML2">
    <w:name w:val="HTML Address"/>
    <w:basedOn w:val="a2"/>
    <w:semiHidden/>
    <w:rsid w:val="009D0E48"/>
    <w:rPr>
      <w:i/>
      <w:iCs/>
    </w:rPr>
  </w:style>
  <w:style w:type="character" w:styleId="HTML3">
    <w:name w:val="HTML Definition"/>
    <w:basedOn w:val="a3"/>
    <w:semiHidden/>
    <w:rsid w:val="009D0E48"/>
    <w:rPr>
      <w:i/>
      <w:iCs/>
    </w:rPr>
  </w:style>
  <w:style w:type="character" w:styleId="HTML4">
    <w:name w:val="HTML Keyboard"/>
    <w:basedOn w:val="a3"/>
    <w:semiHidden/>
    <w:rsid w:val="009D0E48"/>
    <w:rPr>
      <w:rFonts w:ascii="Courier New" w:hAnsi="Courier New" w:cs="Courier New"/>
      <w:sz w:val="20"/>
      <w:szCs w:val="20"/>
    </w:rPr>
  </w:style>
  <w:style w:type="character" w:styleId="HTML5">
    <w:name w:val="HTML Acronym"/>
    <w:basedOn w:val="a3"/>
    <w:semiHidden/>
    <w:rsid w:val="009D0E48"/>
  </w:style>
  <w:style w:type="character" w:styleId="HTML6">
    <w:name w:val="HTML Sample"/>
    <w:basedOn w:val="a3"/>
    <w:semiHidden/>
    <w:rsid w:val="009D0E48"/>
    <w:rPr>
      <w:rFonts w:ascii="Courier New" w:hAnsi="Courier New" w:cs="Courier New"/>
    </w:rPr>
  </w:style>
  <w:style w:type="character" w:styleId="HTML7">
    <w:name w:val="HTML Cite"/>
    <w:basedOn w:val="a3"/>
    <w:semiHidden/>
    <w:rsid w:val="009D0E48"/>
    <w:rPr>
      <w:i/>
      <w:iCs/>
    </w:rPr>
  </w:style>
  <w:style w:type="paragraph" w:styleId="HTML8">
    <w:name w:val="HTML Preformatted"/>
    <w:basedOn w:val="a2"/>
    <w:link w:val="HTMLChar"/>
    <w:uiPriority w:val="99"/>
    <w:rsid w:val="009D0E48"/>
    <w:rPr>
      <w:rFonts w:ascii="Courier New" w:hAnsi="Courier New" w:cs="Courier New"/>
    </w:rPr>
  </w:style>
  <w:style w:type="table" w:styleId="14">
    <w:name w:val="Table Web 1"/>
    <w:basedOn w:val="a4"/>
    <w:semiHidden/>
    <w:rsid w:val="009D0E48"/>
    <w:pPr>
      <w:adjustRightInd w:val="0"/>
      <w:snapToGrid w:val="0"/>
      <w:spacing w:before="160" w:after="160" w:line="240" w:lineRule="atLeast"/>
      <w:ind w:left="1701"/>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2">
    <w:name w:val="Table Web 2"/>
    <w:basedOn w:val="a4"/>
    <w:semiHidden/>
    <w:rsid w:val="009D0E48"/>
    <w:pPr>
      <w:adjustRightInd w:val="0"/>
      <w:snapToGrid w:val="0"/>
      <w:spacing w:before="160" w:after="160" w:line="240" w:lineRule="atLeast"/>
      <w:ind w:left="1701"/>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3">
    <w:name w:val="Table Web 3"/>
    <w:basedOn w:val="a4"/>
    <w:semiHidden/>
    <w:rsid w:val="009D0E48"/>
    <w:pPr>
      <w:adjustRightInd w:val="0"/>
      <w:snapToGrid w:val="0"/>
      <w:spacing w:before="160" w:after="160" w:line="240" w:lineRule="atLeast"/>
      <w:ind w:left="1701"/>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afb">
    <w:name w:val="Table Theme"/>
    <w:basedOn w:val="a4"/>
    <w:semiHidden/>
    <w:rsid w:val="009D0E48"/>
    <w:pPr>
      <w:adjustRightInd w:val="0"/>
      <w:snapToGrid w:val="0"/>
      <w:spacing w:before="160" w:after="160" w:line="240" w:lineRule="atLeast"/>
      <w:ind w:left="170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5">
    <w:name w:val="Table Colorful 1"/>
    <w:basedOn w:val="a4"/>
    <w:semiHidden/>
    <w:rsid w:val="009D0E48"/>
    <w:pPr>
      <w:adjustRightInd w:val="0"/>
      <w:snapToGrid w:val="0"/>
      <w:spacing w:before="160" w:after="160" w:line="240" w:lineRule="atLeast"/>
      <w:ind w:left="1701"/>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3">
    <w:name w:val="Table Colorful 2"/>
    <w:basedOn w:val="a4"/>
    <w:semiHidden/>
    <w:rsid w:val="009D0E48"/>
    <w:pPr>
      <w:adjustRightInd w:val="0"/>
      <w:snapToGrid w:val="0"/>
      <w:spacing w:before="160" w:after="160" w:line="240" w:lineRule="atLeast"/>
      <w:ind w:left="1701"/>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4">
    <w:name w:val="Table Colorful 3"/>
    <w:basedOn w:val="a4"/>
    <w:semiHidden/>
    <w:rsid w:val="009D0E48"/>
    <w:pPr>
      <w:adjustRightInd w:val="0"/>
      <w:snapToGrid w:val="0"/>
      <w:spacing w:before="160" w:after="160" w:line="240" w:lineRule="atLeast"/>
      <w:ind w:left="1701"/>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afc">
    <w:name w:val="Salutation"/>
    <w:basedOn w:val="a2"/>
    <w:next w:val="a2"/>
    <w:semiHidden/>
    <w:rsid w:val="009D0E48"/>
  </w:style>
  <w:style w:type="paragraph" w:styleId="afd">
    <w:name w:val="Plain Text"/>
    <w:basedOn w:val="a2"/>
    <w:semiHidden/>
    <w:rsid w:val="009D0E48"/>
    <w:rPr>
      <w:rFonts w:ascii="宋体" w:hAnsi="Courier New" w:cs="Courier New"/>
    </w:rPr>
  </w:style>
  <w:style w:type="table" w:styleId="afe">
    <w:name w:val="Table Elegant"/>
    <w:basedOn w:val="a4"/>
    <w:semiHidden/>
    <w:rsid w:val="009D0E48"/>
    <w:pPr>
      <w:adjustRightInd w:val="0"/>
      <w:snapToGrid w:val="0"/>
      <w:spacing w:before="160" w:after="160" w:line="240" w:lineRule="atLeast"/>
      <w:ind w:left="1701"/>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aff">
    <w:name w:val="E-mail Signature"/>
    <w:basedOn w:val="a2"/>
    <w:semiHidden/>
    <w:rsid w:val="009D0E48"/>
  </w:style>
  <w:style w:type="paragraph" w:styleId="aff0">
    <w:name w:val="Subtitle"/>
    <w:basedOn w:val="a2"/>
    <w:semiHidden/>
    <w:qFormat/>
    <w:rsid w:val="008938AC"/>
    <w:pPr>
      <w:spacing w:before="240" w:after="60" w:line="312" w:lineRule="atLeast"/>
      <w:jc w:val="center"/>
      <w:outlineLvl w:val="1"/>
    </w:pPr>
    <w:rPr>
      <w:rFonts w:ascii="Arial" w:hAnsi="Arial"/>
      <w:b/>
      <w:bCs/>
      <w:kern w:val="28"/>
      <w:sz w:val="32"/>
      <w:szCs w:val="32"/>
    </w:rPr>
  </w:style>
  <w:style w:type="table" w:styleId="16">
    <w:name w:val="Table Classic 1"/>
    <w:basedOn w:val="a4"/>
    <w:semiHidden/>
    <w:rsid w:val="009D0E48"/>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4">
    <w:name w:val="Table Classic 2"/>
    <w:basedOn w:val="a4"/>
    <w:semiHidden/>
    <w:rsid w:val="009D0E48"/>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5">
    <w:name w:val="Table Classic 3"/>
    <w:basedOn w:val="a4"/>
    <w:semiHidden/>
    <w:rsid w:val="009D0E48"/>
    <w:pPr>
      <w:adjustRightInd w:val="0"/>
      <w:snapToGrid w:val="0"/>
      <w:spacing w:before="160" w:after="160" w:line="240" w:lineRule="atLeast"/>
      <w:ind w:left="1701"/>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3">
    <w:name w:val="Table Classic 4"/>
    <w:basedOn w:val="a4"/>
    <w:semiHidden/>
    <w:rsid w:val="009D0E48"/>
    <w:pPr>
      <w:adjustRightInd w:val="0"/>
      <w:snapToGrid w:val="0"/>
      <w:spacing w:before="160" w:after="160" w:line="240" w:lineRule="atLeast"/>
      <w:ind w:left="1701"/>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aff1">
    <w:name w:val="envelope return"/>
    <w:basedOn w:val="a2"/>
    <w:semiHidden/>
    <w:rsid w:val="009D0E48"/>
    <w:rPr>
      <w:rFonts w:ascii="Arial" w:hAnsi="Arial"/>
    </w:rPr>
  </w:style>
  <w:style w:type="table" w:styleId="17">
    <w:name w:val="Table Simple 1"/>
    <w:basedOn w:val="a4"/>
    <w:semiHidden/>
    <w:rsid w:val="009D0E48"/>
    <w:pPr>
      <w:adjustRightInd w:val="0"/>
      <w:snapToGrid w:val="0"/>
      <w:spacing w:before="160" w:after="160" w:line="240" w:lineRule="atLeast"/>
      <w:ind w:left="1701"/>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5">
    <w:name w:val="Table Simple 2"/>
    <w:basedOn w:val="a4"/>
    <w:semiHidden/>
    <w:rsid w:val="009D0E48"/>
    <w:pPr>
      <w:adjustRightInd w:val="0"/>
      <w:snapToGrid w:val="0"/>
      <w:spacing w:before="160" w:after="160" w:line="240" w:lineRule="atLeast"/>
      <w:ind w:left="1701"/>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6">
    <w:name w:val="Table Simple 3"/>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aff2">
    <w:name w:val="Closing"/>
    <w:basedOn w:val="a2"/>
    <w:semiHidden/>
    <w:rsid w:val="009D0E48"/>
    <w:pPr>
      <w:ind w:leftChars="2100" w:left="100"/>
    </w:pPr>
  </w:style>
  <w:style w:type="table" w:styleId="18">
    <w:name w:val="Table Subtle 1"/>
    <w:basedOn w:val="a4"/>
    <w:semiHidden/>
    <w:rsid w:val="009D0E48"/>
    <w:pPr>
      <w:adjustRightInd w:val="0"/>
      <w:snapToGrid w:val="0"/>
      <w:spacing w:before="160" w:after="160" w:line="240" w:lineRule="atLeast"/>
      <w:ind w:left="1701"/>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6">
    <w:name w:val="Table Subtle 2"/>
    <w:basedOn w:val="a4"/>
    <w:semiHidden/>
    <w:rsid w:val="009D0E48"/>
    <w:pPr>
      <w:adjustRightInd w:val="0"/>
      <w:snapToGrid w:val="0"/>
      <w:spacing w:before="160" w:after="160" w:line="240" w:lineRule="atLeast"/>
      <w:ind w:left="1701"/>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9">
    <w:name w:val="Table 3D effects 1"/>
    <w:basedOn w:val="a4"/>
    <w:semiHidden/>
    <w:rsid w:val="009D0E48"/>
    <w:pPr>
      <w:adjustRightInd w:val="0"/>
      <w:snapToGrid w:val="0"/>
      <w:spacing w:before="160" w:after="160" w:line="240" w:lineRule="atLeast"/>
      <w:ind w:left="1701"/>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7">
    <w:name w:val="Table 3D effects 2"/>
    <w:basedOn w:val="a4"/>
    <w:semiHidden/>
    <w:rsid w:val="009D0E48"/>
    <w:pPr>
      <w:adjustRightInd w:val="0"/>
      <w:snapToGrid w:val="0"/>
      <w:spacing w:before="160" w:after="160" w:line="240" w:lineRule="atLeast"/>
      <w:ind w:left="1701"/>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7">
    <w:name w:val="Table 3D effects 3"/>
    <w:basedOn w:val="a4"/>
    <w:semiHidden/>
    <w:rsid w:val="009D0E48"/>
    <w:pPr>
      <w:adjustRightInd w:val="0"/>
      <w:snapToGrid w:val="0"/>
      <w:spacing w:before="160" w:after="160" w:line="240" w:lineRule="atLeast"/>
      <w:ind w:left="1701"/>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f3">
    <w:name w:val="List"/>
    <w:basedOn w:val="a2"/>
    <w:semiHidden/>
    <w:rsid w:val="009D0E48"/>
    <w:pPr>
      <w:ind w:left="200" w:hangingChars="200" w:hanging="200"/>
    </w:pPr>
  </w:style>
  <w:style w:type="paragraph" w:styleId="28">
    <w:name w:val="List 2"/>
    <w:basedOn w:val="a2"/>
    <w:semiHidden/>
    <w:rsid w:val="009D0E48"/>
    <w:pPr>
      <w:ind w:leftChars="200" w:left="100" w:hangingChars="200" w:hanging="200"/>
    </w:pPr>
  </w:style>
  <w:style w:type="paragraph" w:styleId="38">
    <w:name w:val="List 3"/>
    <w:basedOn w:val="a2"/>
    <w:semiHidden/>
    <w:rsid w:val="009D0E48"/>
    <w:pPr>
      <w:ind w:leftChars="400" w:left="100" w:hangingChars="200" w:hanging="200"/>
    </w:pPr>
  </w:style>
  <w:style w:type="paragraph" w:styleId="44">
    <w:name w:val="List 4"/>
    <w:basedOn w:val="a2"/>
    <w:semiHidden/>
    <w:rsid w:val="009D0E48"/>
    <w:pPr>
      <w:ind w:leftChars="600" w:left="100" w:hangingChars="200" w:hanging="200"/>
    </w:pPr>
  </w:style>
  <w:style w:type="paragraph" w:styleId="54">
    <w:name w:val="List 5"/>
    <w:basedOn w:val="a2"/>
    <w:semiHidden/>
    <w:rsid w:val="009D0E48"/>
    <w:pPr>
      <w:ind w:leftChars="800" w:left="100" w:hangingChars="200" w:hanging="200"/>
    </w:pPr>
  </w:style>
  <w:style w:type="paragraph" w:styleId="a1">
    <w:name w:val="List Number"/>
    <w:basedOn w:val="a2"/>
    <w:semiHidden/>
    <w:rsid w:val="009D0E48"/>
    <w:pPr>
      <w:numPr>
        <w:numId w:val="1"/>
      </w:numPr>
    </w:pPr>
  </w:style>
  <w:style w:type="paragraph" w:styleId="29">
    <w:name w:val="List Number 2"/>
    <w:basedOn w:val="a2"/>
    <w:semiHidden/>
    <w:rsid w:val="009D0E48"/>
    <w:pPr>
      <w:tabs>
        <w:tab w:val="num" w:pos="432"/>
      </w:tabs>
      <w:ind w:left="432" w:hanging="432"/>
    </w:pPr>
  </w:style>
  <w:style w:type="paragraph" w:styleId="39">
    <w:name w:val="List Number 3"/>
    <w:basedOn w:val="a2"/>
    <w:semiHidden/>
    <w:rsid w:val="009D0E48"/>
    <w:pPr>
      <w:tabs>
        <w:tab w:val="num" w:pos="432"/>
      </w:tabs>
      <w:ind w:left="432" w:hanging="432"/>
    </w:pPr>
  </w:style>
  <w:style w:type="paragraph" w:styleId="40">
    <w:name w:val="List Number 4"/>
    <w:basedOn w:val="a2"/>
    <w:semiHidden/>
    <w:rsid w:val="009D0E48"/>
    <w:pPr>
      <w:numPr>
        <w:numId w:val="2"/>
      </w:numPr>
    </w:pPr>
  </w:style>
  <w:style w:type="paragraph" w:styleId="55">
    <w:name w:val="List Number 5"/>
    <w:basedOn w:val="a2"/>
    <w:semiHidden/>
    <w:rsid w:val="009D0E48"/>
    <w:pPr>
      <w:ind w:left="0"/>
    </w:pPr>
  </w:style>
  <w:style w:type="paragraph" w:styleId="aff4">
    <w:name w:val="List Continue"/>
    <w:basedOn w:val="a2"/>
    <w:semiHidden/>
    <w:rsid w:val="009D0E48"/>
    <w:pPr>
      <w:spacing w:after="120"/>
      <w:ind w:leftChars="200" w:left="420"/>
    </w:pPr>
  </w:style>
  <w:style w:type="paragraph" w:styleId="2a">
    <w:name w:val="List Continue 2"/>
    <w:basedOn w:val="a2"/>
    <w:semiHidden/>
    <w:rsid w:val="009D0E48"/>
    <w:pPr>
      <w:spacing w:after="120"/>
      <w:ind w:leftChars="400" w:left="840"/>
    </w:pPr>
  </w:style>
  <w:style w:type="paragraph" w:styleId="3a">
    <w:name w:val="List Continue 3"/>
    <w:basedOn w:val="a2"/>
    <w:semiHidden/>
    <w:rsid w:val="009D0E48"/>
    <w:pPr>
      <w:spacing w:after="120"/>
      <w:ind w:leftChars="600" w:left="1260"/>
    </w:pPr>
  </w:style>
  <w:style w:type="paragraph" w:styleId="45">
    <w:name w:val="List Continue 4"/>
    <w:basedOn w:val="a2"/>
    <w:semiHidden/>
    <w:rsid w:val="009D0E48"/>
    <w:pPr>
      <w:spacing w:after="120"/>
      <w:ind w:leftChars="800" w:left="1680"/>
    </w:pPr>
  </w:style>
  <w:style w:type="paragraph" w:styleId="56">
    <w:name w:val="List Continue 5"/>
    <w:basedOn w:val="a2"/>
    <w:semiHidden/>
    <w:rsid w:val="009D0E48"/>
    <w:pPr>
      <w:spacing w:after="120"/>
      <w:ind w:leftChars="1000" w:left="2100"/>
    </w:pPr>
  </w:style>
  <w:style w:type="paragraph" w:styleId="aff5">
    <w:name w:val="List Bullet"/>
    <w:basedOn w:val="a2"/>
    <w:autoRedefine/>
    <w:semiHidden/>
    <w:rsid w:val="009D0E48"/>
    <w:pPr>
      <w:tabs>
        <w:tab w:val="num" w:pos="432"/>
      </w:tabs>
      <w:ind w:left="432" w:hanging="432"/>
    </w:pPr>
  </w:style>
  <w:style w:type="paragraph" w:styleId="2b">
    <w:name w:val="List Bullet 2"/>
    <w:basedOn w:val="a2"/>
    <w:autoRedefine/>
    <w:semiHidden/>
    <w:rsid w:val="009D0E48"/>
    <w:pPr>
      <w:tabs>
        <w:tab w:val="num" w:pos="432"/>
      </w:tabs>
      <w:ind w:left="432" w:hanging="432"/>
    </w:pPr>
  </w:style>
  <w:style w:type="paragraph" w:styleId="3b">
    <w:name w:val="List Bullet 3"/>
    <w:basedOn w:val="a2"/>
    <w:autoRedefine/>
    <w:semiHidden/>
    <w:rsid w:val="009D0E48"/>
    <w:pPr>
      <w:tabs>
        <w:tab w:val="num" w:pos="432"/>
      </w:tabs>
      <w:ind w:left="432" w:hanging="432"/>
    </w:pPr>
  </w:style>
  <w:style w:type="paragraph" w:styleId="46">
    <w:name w:val="List Bullet 4"/>
    <w:basedOn w:val="a2"/>
    <w:autoRedefine/>
    <w:semiHidden/>
    <w:rsid w:val="009D0E48"/>
    <w:pPr>
      <w:tabs>
        <w:tab w:val="num" w:pos="432"/>
      </w:tabs>
      <w:ind w:left="432" w:hanging="432"/>
    </w:pPr>
  </w:style>
  <w:style w:type="paragraph" w:styleId="51">
    <w:name w:val="List Bullet 5"/>
    <w:basedOn w:val="a2"/>
    <w:autoRedefine/>
    <w:semiHidden/>
    <w:rsid w:val="009D0E48"/>
    <w:pPr>
      <w:numPr>
        <w:numId w:val="3"/>
      </w:numPr>
    </w:pPr>
  </w:style>
  <w:style w:type="table" w:styleId="1a">
    <w:name w:val="Table List 1"/>
    <w:basedOn w:val="a4"/>
    <w:semiHidden/>
    <w:rsid w:val="009D0E48"/>
    <w:pPr>
      <w:adjustRightInd w:val="0"/>
      <w:snapToGrid w:val="0"/>
      <w:spacing w:before="160" w:after="160" w:line="240" w:lineRule="atLeast"/>
      <w:ind w:left="1701"/>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c">
    <w:name w:val="Table List 2"/>
    <w:basedOn w:val="a4"/>
    <w:semiHidden/>
    <w:rsid w:val="009D0E48"/>
    <w:pPr>
      <w:adjustRightInd w:val="0"/>
      <w:snapToGrid w:val="0"/>
      <w:spacing w:before="160" w:after="160" w:line="240" w:lineRule="atLeast"/>
      <w:ind w:left="1701"/>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c">
    <w:name w:val="Table List 3"/>
    <w:basedOn w:val="a4"/>
    <w:semiHidden/>
    <w:rsid w:val="009D0E48"/>
    <w:pPr>
      <w:adjustRightInd w:val="0"/>
      <w:snapToGrid w:val="0"/>
      <w:spacing w:before="160" w:after="160" w:line="240" w:lineRule="atLeast"/>
      <w:ind w:left="1701"/>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7">
    <w:name w:val="Table List 4"/>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7">
    <w:name w:val="Table List 5"/>
    <w:basedOn w:val="a4"/>
    <w:semiHidden/>
    <w:rsid w:val="009D0E48"/>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2">
    <w:name w:val="Table List 6"/>
    <w:basedOn w:val="a4"/>
    <w:semiHidden/>
    <w:rsid w:val="009D0E48"/>
    <w:pPr>
      <w:adjustRightInd w:val="0"/>
      <w:snapToGrid w:val="0"/>
      <w:spacing w:before="160" w:after="160" w:line="240" w:lineRule="atLeast"/>
      <w:ind w:left="1701"/>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72">
    <w:name w:val="Table List 7"/>
    <w:basedOn w:val="a4"/>
    <w:semiHidden/>
    <w:rsid w:val="009D0E48"/>
    <w:pPr>
      <w:adjustRightInd w:val="0"/>
      <w:snapToGrid w:val="0"/>
      <w:spacing w:before="160" w:after="160" w:line="240" w:lineRule="atLeast"/>
      <w:ind w:left="1701"/>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2">
    <w:name w:val="Table List 8"/>
    <w:basedOn w:val="a4"/>
    <w:semiHidden/>
    <w:rsid w:val="009D0E48"/>
    <w:pPr>
      <w:adjustRightInd w:val="0"/>
      <w:snapToGrid w:val="0"/>
      <w:spacing w:before="160" w:after="160" w:line="240" w:lineRule="atLeast"/>
      <w:ind w:left="1701"/>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aff6">
    <w:name w:val="Table Contemporary"/>
    <w:basedOn w:val="a4"/>
    <w:semiHidden/>
    <w:rsid w:val="009D0E48"/>
    <w:pPr>
      <w:adjustRightInd w:val="0"/>
      <w:snapToGrid w:val="0"/>
      <w:spacing w:before="160" w:after="160" w:line="240" w:lineRule="atLeast"/>
      <w:ind w:left="1701"/>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aff7">
    <w:name w:val="Normal (Web)"/>
    <w:basedOn w:val="a2"/>
    <w:rsid w:val="009D0E48"/>
    <w:rPr>
      <w:rFonts w:cs="Times New Roman"/>
    </w:rPr>
  </w:style>
  <w:style w:type="paragraph" w:styleId="aff8">
    <w:name w:val="Signature"/>
    <w:basedOn w:val="a2"/>
    <w:semiHidden/>
    <w:rsid w:val="009D0E48"/>
    <w:pPr>
      <w:ind w:leftChars="2100" w:left="100"/>
    </w:pPr>
  </w:style>
  <w:style w:type="character" w:styleId="aff9">
    <w:name w:val="Emphasis"/>
    <w:basedOn w:val="a3"/>
    <w:uiPriority w:val="20"/>
    <w:qFormat/>
    <w:rsid w:val="008938AC"/>
    <w:rPr>
      <w:i/>
      <w:iCs/>
    </w:rPr>
  </w:style>
  <w:style w:type="paragraph" w:styleId="affa">
    <w:name w:val="Date"/>
    <w:basedOn w:val="a2"/>
    <w:next w:val="a2"/>
    <w:semiHidden/>
    <w:rsid w:val="009D0E48"/>
    <w:pPr>
      <w:ind w:leftChars="2500" w:left="100"/>
    </w:pPr>
  </w:style>
  <w:style w:type="table" w:styleId="1b">
    <w:name w:val="Table Columns 1"/>
    <w:basedOn w:val="a4"/>
    <w:semiHidden/>
    <w:rsid w:val="009D0E48"/>
    <w:pPr>
      <w:adjustRightInd w:val="0"/>
      <w:snapToGrid w:val="0"/>
      <w:spacing w:before="160" w:after="160" w:line="240" w:lineRule="atLeast"/>
      <w:ind w:left="1701"/>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d">
    <w:name w:val="Table Columns 2"/>
    <w:basedOn w:val="a4"/>
    <w:semiHidden/>
    <w:rsid w:val="009D0E48"/>
    <w:pPr>
      <w:adjustRightInd w:val="0"/>
      <w:snapToGrid w:val="0"/>
      <w:spacing w:before="160" w:after="160" w:line="240" w:lineRule="atLeast"/>
      <w:ind w:left="1701"/>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
    <w:name w:val="Table Columns 3"/>
    <w:basedOn w:val="a4"/>
    <w:semiHidden/>
    <w:rsid w:val="009D0E48"/>
    <w:pPr>
      <w:adjustRightInd w:val="0"/>
      <w:snapToGrid w:val="0"/>
      <w:spacing w:before="160" w:after="160" w:line="240" w:lineRule="atLeast"/>
      <w:ind w:left="1701"/>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8">
    <w:name w:val="Table Columns 4"/>
    <w:basedOn w:val="a4"/>
    <w:semiHidden/>
    <w:rsid w:val="009D0E48"/>
    <w:pPr>
      <w:adjustRightInd w:val="0"/>
      <w:snapToGrid w:val="0"/>
      <w:spacing w:before="160" w:after="160" w:line="240" w:lineRule="atLeast"/>
      <w:ind w:left="1701"/>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8">
    <w:name w:val="Table Columns 5"/>
    <w:basedOn w:val="a4"/>
    <w:semiHidden/>
    <w:rsid w:val="009D0E48"/>
    <w:pPr>
      <w:adjustRightInd w:val="0"/>
      <w:snapToGrid w:val="0"/>
      <w:spacing w:before="160" w:after="160" w:line="240" w:lineRule="atLeast"/>
      <w:ind w:left="1701"/>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1c">
    <w:name w:val="Table Grid 1"/>
    <w:basedOn w:val="a4"/>
    <w:semiHidden/>
    <w:rsid w:val="009D0E48"/>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2e">
    <w:name w:val="Table Grid 2"/>
    <w:basedOn w:val="a4"/>
    <w:semiHidden/>
    <w:rsid w:val="009D0E48"/>
    <w:pPr>
      <w:adjustRightInd w:val="0"/>
      <w:snapToGrid w:val="0"/>
      <w:spacing w:before="160" w:after="160" w:line="240" w:lineRule="atLeast"/>
      <w:ind w:left="1701"/>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e">
    <w:name w:val="Table Grid 3"/>
    <w:basedOn w:val="a4"/>
    <w:semiHidden/>
    <w:rsid w:val="009D0E48"/>
    <w:pPr>
      <w:adjustRightInd w:val="0"/>
      <w:snapToGrid w:val="0"/>
      <w:spacing w:before="160" w:after="160" w:line="240" w:lineRule="atLeast"/>
      <w:ind w:left="1701"/>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49">
    <w:name w:val="Table Grid 4"/>
    <w:basedOn w:val="a4"/>
    <w:semiHidden/>
    <w:rsid w:val="009D0E48"/>
    <w:pPr>
      <w:adjustRightInd w:val="0"/>
      <w:snapToGrid w:val="0"/>
      <w:spacing w:before="160" w:after="160" w:line="240" w:lineRule="atLeast"/>
      <w:ind w:left="1701"/>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9">
    <w:name w:val="Table Grid 5"/>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3">
    <w:name w:val="Table Grid 6"/>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3">
    <w:name w:val="Table Grid 7"/>
    <w:basedOn w:val="a4"/>
    <w:semiHidden/>
    <w:rsid w:val="009D0E48"/>
    <w:pPr>
      <w:adjustRightInd w:val="0"/>
      <w:snapToGrid w:val="0"/>
      <w:spacing w:before="160" w:after="160" w:line="240" w:lineRule="atLeast"/>
      <w:ind w:left="1701"/>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3">
    <w:name w:val="Table Grid 8"/>
    <w:basedOn w:val="a4"/>
    <w:semiHidden/>
    <w:rsid w:val="009D0E48"/>
    <w:pPr>
      <w:adjustRightInd w:val="0"/>
      <w:snapToGrid w:val="0"/>
      <w:spacing w:before="160" w:after="160" w:line="240" w:lineRule="atLeast"/>
      <w:ind w:left="1701"/>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styleId="affb">
    <w:name w:val="Block Text"/>
    <w:basedOn w:val="a2"/>
    <w:semiHidden/>
    <w:rsid w:val="009D0E48"/>
    <w:pPr>
      <w:spacing w:after="120"/>
      <w:ind w:leftChars="700" w:left="1440" w:rightChars="700" w:right="1440"/>
    </w:pPr>
  </w:style>
  <w:style w:type="numbering" w:styleId="a">
    <w:name w:val="Outline List 3"/>
    <w:basedOn w:val="a5"/>
    <w:semiHidden/>
    <w:rsid w:val="009D0E48"/>
    <w:pPr>
      <w:numPr>
        <w:numId w:val="8"/>
      </w:numPr>
    </w:pPr>
  </w:style>
  <w:style w:type="paragraph" w:styleId="affc">
    <w:name w:val="envelope address"/>
    <w:basedOn w:val="a2"/>
    <w:semiHidden/>
    <w:rsid w:val="009D0E48"/>
    <w:pPr>
      <w:framePr w:w="7920" w:h="1980" w:hRule="exact" w:hSpace="180" w:wrap="auto" w:hAnchor="page" w:xAlign="center" w:yAlign="bottom"/>
      <w:ind w:leftChars="1400" w:left="100"/>
    </w:pPr>
    <w:rPr>
      <w:rFonts w:ascii="Arial" w:hAnsi="Arial"/>
    </w:rPr>
  </w:style>
  <w:style w:type="paragraph" w:styleId="affd">
    <w:name w:val="Message Header"/>
    <w:basedOn w:val="a2"/>
    <w:semiHidden/>
    <w:rsid w:val="009D0E4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rPr>
  </w:style>
  <w:style w:type="character" w:styleId="affe">
    <w:name w:val="line number"/>
    <w:basedOn w:val="a3"/>
    <w:semiHidden/>
    <w:rsid w:val="009D0E48"/>
  </w:style>
  <w:style w:type="character" w:styleId="afff">
    <w:name w:val="Strong"/>
    <w:basedOn w:val="a3"/>
    <w:uiPriority w:val="22"/>
    <w:qFormat/>
    <w:rsid w:val="008938AC"/>
    <w:rPr>
      <w:b/>
      <w:bCs/>
    </w:rPr>
  </w:style>
  <w:style w:type="character" w:styleId="afff0">
    <w:name w:val="page number"/>
    <w:basedOn w:val="a3"/>
    <w:semiHidden/>
    <w:rsid w:val="009D0E48"/>
  </w:style>
  <w:style w:type="character" w:styleId="afff1">
    <w:name w:val="FollowedHyperlink"/>
    <w:semiHidden/>
    <w:rsid w:val="009D0E48"/>
    <w:rPr>
      <w:color w:val="800080"/>
      <w:u w:val="none"/>
    </w:rPr>
  </w:style>
  <w:style w:type="paragraph" w:styleId="afff2">
    <w:name w:val="Body Text"/>
    <w:basedOn w:val="a2"/>
    <w:semiHidden/>
    <w:rsid w:val="009D0E48"/>
    <w:pPr>
      <w:spacing w:after="120"/>
    </w:pPr>
  </w:style>
  <w:style w:type="paragraph" w:styleId="afff3">
    <w:name w:val="Body Text First Indent"/>
    <w:basedOn w:val="afff2"/>
    <w:semiHidden/>
    <w:rsid w:val="009D0E48"/>
    <w:pPr>
      <w:ind w:firstLineChars="100" w:firstLine="420"/>
    </w:pPr>
  </w:style>
  <w:style w:type="paragraph" w:styleId="afff4">
    <w:name w:val="Body Text Indent"/>
    <w:basedOn w:val="a2"/>
    <w:semiHidden/>
    <w:rsid w:val="009D0E48"/>
    <w:pPr>
      <w:spacing w:after="120"/>
      <w:ind w:leftChars="200" w:left="420"/>
    </w:pPr>
  </w:style>
  <w:style w:type="paragraph" w:styleId="2f">
    <w:name w:val="Body Text First Indent 2"/>
    <w:basedOn w:val="afff4"/>
    <w:semiHidden/>
    <w:rsid w:val="009D0E48"/>
    <w:pPr>
      <w:ind w:firstLineChars="200" w:firstLine="420"/>
    </w:pPr>
  </w:style>
  <w:style w:type="paragraph" w:styleId="afff5">
    <w:name w:val="Normal Indent"/>
    <w:basedOn w:val="a2"/>
    <w:semiHidden/>
    <w:rsid w:val="009D0E48"/>
    <w:pPr>
      <w:ind w:firstLineChars="200" w:firstLine="420"/>
    </w:pPr>
  </w:style>
  <w:style w:type="paragraph" w:styleId="2f0">
    <w:name w:val="Body Text 2"/>
    <w:basedOn w:val="a2"/>
    <w:semiHidden/>
    <w:rsid w:val="009D0E48"/>
    <w:pPr>
      <w:spacing w:after="120" w:line="480" w:lineRule="auto"/>
    </w:pPr>
  </w:style>
  <w:style w:type="paragraph" w:styleId="3f">
    <w:name w:val="Body Text 3"/>
    <w:basedOn w:val="a2"/>
    <w:semiHidden/>
    <w:rsid w:val="009D0E48"/>
    <w:pPr>
      <w:spacing w:after="120"/>
    </w:pPr>
    <w:rPr>
      <w:sz w:val="16"/>
      <w:szCs w:val="16"/>
    </w:rPr>
  </w:style>
  <w:style w:type="paragraph" w:styleId="2f1">
    <w:name w:val="Body Text Indent 2"/>
    <w:basedOn w:val="a2"/>
    <w:semiHidden/>
    <w:rsid w:val="009D0E48"/>
    <w:pPr>
      <w:spacing w:after="120" w:line="480" w:lineRule="auto"/>
      <w:ind w:leftChars="200" w:left="420"/>
    </w:pPr>
  </w:style>
  <w:style w:type="paragraph" w:styleId="3f0">
    <w:name w:val="Body Text Indent 3"/>
    <w:basedOn w:val="a2"/>
    <w:semiHidden/>
    <w:rsid w:val="009D0E48"/>
    <w:pPr>
      <w:spacing w:after="120"/>
      <w:ind w:leftChars="200" w:left="420"/>
    </w:pPr>
    <w:rPr>
      <w:sz w:val="16"/>
      <w:szCs w:val="16"/>
    </w:rPr>
  </w:style>
  <w:style w:type="paragraph" w:styleId="afff6">
    <w:name w:val="Note Heading"/>
    <w:basedOn w:val="a2"/>
    <w:next w:val="a2"/>
    <w:semiHidden/>
    <w:rsid w:val="009D0E48"/>
    <w:pPr>
      <w:jc w:val="center"/>
    </w:pPr>
  </w:style>
  <w:style w:type="paragraph" w:customStyle="1" w:styleId="ItemStepinTable">
    <w:name w:val="Item Step in Table"/>
    <w:rsid w:val="00EF7646"/>
    <w:pPr>
      <w:numPr>
        <w:numId w:val="10"/>
      </w:numPr>
      <w:topLinePunct/>
      <w:spacing w:before="80" w:after="80" w:line="240" w:lineRule="atLeast"/>
    </w:pPr>
    <w:rPr>
      <w:rFonts w:cs="Arial"/>
      <w:sz w:val="21"/>
      <w:szCs w:val="22"/>
    </w:rPr>
  </w:style>
  <w:style w:type="paragraph" w:customStyle="1" w:styleId="End">
    <w:name w:val="End"/>
    <w:basedOn w:val="a2"/>
    <w:rsid w:val="006256E0"/>
    <w:pPr>
      <w:spacing w:after="400"/>
    </w:pPr>
    <w:rPr>
      <w:b/>
    </w:rPr>
  </w:style>
  <w:style w:type="paragraph" w:customStyle="1" w:styleId="1d">
    <w:name w:val="样式1"/>
    <w:basedOn w:val="End"/>
    <w:semiHidden/>
    <w:rsid w:val="009D0E48"/>
    <w:rPr>
      <w:b w:val="0"/>
    </w:rPr>
  </w:style>
  <w:style w:type="paragraph" w:customStyle="1" w:styleId="NotesTextListinTable">
    <w:name w:val="Notes Text List in Table"/>
    <w:rsid w:val="006C425F"/>
    <w:pPr>
      <w:numPr>
        <w:numId w:val="14"/>
      </w:numPr>
      <w:spacing w:before="40" w:after="80" w:line="200" w:lineRule="atLeast"/>
      <w:ind w:left="454" w:hanging="284"/>
      <w:jc w:val="both"/>
    </w:pPr>
    <w:rPr>
      <w:rFonts w:eastAsia="楷体_GB2312" w:cs="楷体_GB2312"/>
      <w:noProof/>
      <w:sz w:val="18"/>
      <w:szCs w:val="18"/>
    </w:rPr>
  </w:style>
  <w:style w:type="paragraph" w:customStyle="1" w:styleId="NotesHeading">
    <w:name w:val="Notes Heading"/>
    <w:basedOn w:val="CAUTIONHeading"/>
    <w:rsid w:val="006256E0"/>
    <w:pPr>
      <w:pBdr>
        <w:top w:val="none" w:sz="0" w:space="0" w:color="auto"/>
      </w:pBdr>
      <w:spacing w:after="40"/>
    </w:pPr>
    <w:rPr>
      <w:position w:val="-6"/>
      <w:sz w:val="18"/>
      <w:szCs w:val="18"/>
    </w:rPr>
  </w:style>
  <w:style w:type="paragraph" w:customStyle="1" w:styleId="NotesText">
    <w:name w:val="Notes Text"/>
    <w:basedOn w:val="CAUTIONText"/>
    <w:rsid w:val="0021362D"/>
    <w:pPr>
      <w:pBdr>
        <w:bottom w:val="none" w:sz="0" w:space="0" w:color="auto"/>
      </w:pBdr>
      <w:spacing w:before="40" w:line="200" w:lineRule="atLeast"/>
      <w:ind w:left="2075"/>
    </w:pPr>
    <w:rPr>
      <w:szCs w:val="18"/>
    </w:rPr>
  </w:style>
  <w:style w:type="paragraph" w:customStyle="1" w:styleId="NotesTextList">
    <w:name w:val="Notes Text List"/>
    <w:basedOn w:val="CAUTIONTextList"/>
    <w:rsid w:val="00F03FF8"/>
    <w:pPr>
      <w:numPr>
        <w:numId w:val="11"/>
      </w:numPr>
      <w:pBdr>
        <w:bottom w:val="none" w:sz="0" w:space="0" w:color="auto"/>
      </w:pBdr>
      <w:spacing w:before="40" w:line="200" w:lineRule="atLeast"/>
    </w:pPr>
    <w:rPr>
      <w:szCs w:val="18"/>
    </w:rPr>
  </w:style>
  <w:style w:type="paragraph" w:customStyle="1" w:styleId="FigureDescriptioninAppendix">
    <w:name w:val="Figure Description in Appendix"/>
    <w:basedOn w:val="Figure"/>
    <w:next w:val="Figure"/>
    <w:rsid w:val="00302245"/>
    <w:pPr>
      <w:keepNext/>
      <w:numPr>
        <w:ilvl w:val="7"/>
        <w:numId w:val="5"/>
      </w:numPr>
      <w:topLinePunct w:val="0"/>
      <w:outlineLvl w:val="7"/>
    </w:pPr>
    <w:rPr>
      <w:rFonts w:eastAsia="黑体"/>
    </w:rPr>
  </w:style>
  <w:style w:type="paragraph" w:customStyle="1" w:styleId="Cover2">
    <w:name w:val="Cover 2"/>
    <w:rsid w:val="00AF79D0"/>
    <w:pPr>
      <w:adjustRightInd w:val="0"/>
      <w:snapToGrid w:val="0"/>
      <w:jc w:val="center"/>
    </w:pPr>
    <w:rPr>
      <w:rFonts w:ascii="Arial" w:eastAsia="黑体" w:hAnsi="Arial" w:cs="Arial"/>
      <w:noProof/>
      <w:sz w:val="32"/>
      <w:szCs w:val="32"/>
      <w:lang w:eastAsia="en-US"/>
    </w:rPr>
  </w:style>
  <w:style w:type="paragraph" w:customStyle="1" w:styleId="CoverText">
    <w:name w:val="Cover Text"/>
    <w:rsid w:val="009D0E48"/>
    <w:pPr>
      <w:adjustRightInd w:val="0"/>
      <w:snapToGrid w:val="0"/>
      <w:spacing w:before="80" w:after="80" w:line="240" w:lineRule="atLeast"/>
      <w:jc w:val="both"/>
    </w:pPr>
    <w:rPr>
      <w:rFonts w:ascii="Arial" w:hAnsi="Arial" w:cs="Arial"/>
      <w:snapToGrid w:val="0"/>
    </w:rPr>
  </w:style>
  <w:style w:type="paragraph" w:customStyle="1" w:styleId="Cover3">
    <w:name w:val="Cover 3"/>
    <w:basedOn w:val="a2"/>
    <w:rsid w:val="009D0E48"/>
    <w:pPr>
      <w:widowControl w:val="0"/>
      <w:topLinePunct w:val="0"/>
      <w:ind w:left="0"/>
    </w:pPr>
    <w:rPr>
      <w:rFonts w:ascii="Arial" w:eastAsia="黑体" w:hAnsi="Arial"/>
      <w:b/>
      <w:bCs/>
      <w:spacing w:val="-4"/>
      <w:sz w:val="22"/>
      <w:szCs w:val="22"/>
    </w:rPr>
  </w:style>
  <w:style w:type="paragraph" w:customStyle="1" w:styleId="TOC1">
    <w:name w:val="TOC 标题1"/>
    <w:next w:val="12"/>
    <w:semiHidden/>
    <w:rsid w:val="00BF0F77"/>
    <w:pPr>
      <w:keepNext/>
      <w:snapToGrid w:val="0"/>
      <w:spacing w:before="480" w:after="360"/>
      <w:jc w:val="center"/>
    </w:pPr>
    <w:rPr>
      <w:rFonts w:ascii="Arial" w:eastAsia="黑体" w:hAnsi="Arial" w:cs="Arial"/>
      <w:noProof/>
      <w:sz w:val="36"/>
      <w:szCs w:val="36"/>
    </w:rPr>
  </w:style>
  <w:style w:type="paragraph" w:customStyle="1" w:styleId="Command">
    <w:name w:val="Command"/>
    <w:basedOn w:val="a2"/>
    <w:rsid w:val="00024836"/>
    <w:pPr>
      <w:topLinePunct w:val="0"/>
      <w:adjustRightInd/>
      <w:snapToGrid/>
      <w:spacing w:before="40" w:after="40" w:line="240" w:lineRule="auto"/>
      <w:ind w:leftChars="810" w:left="810" w:rightChars="100" w:right="210"/>
    </w:pPr>
    <w:rPr>
      <w:rFonts w:ascii="Courier New" w:eastAsia="黑体" w:hAnsi="Courier New" w:cs="宋体"/>
    </w:rPr>
  </w:style>
  <w:style w:type="character" w:customStyle="1" w:styleId="commandparameter">
    <w:name w:val="command parameter"/>
    <w:rsid w:val="00BF0F77"/>
    <w:rPr>
      <w:rFonts w:ascii="Arial" w:eastAsia="宋体" w:hAnsi="Arial"/>
      <w:i/>
      <w:color w:val="auto"/>
      <w:sz w:val="21"/>
      <w:szCs w:val="21"/>
    </w:rPr>
  </w:style>
  <w:style w:type="character" w:customStyle="1" w:styleId="commandkeywords">
    <w:name w:val="command keywords"/>
    <w:rsid w:val="00BF0F77"/>
    <w:rPr>
      <w:rFonts w:ascii="Arial" w:eastAsia="宋体" w:hAnsi="Arial"/>
      <w:b/>
      <w:color w:val="auto"/>
      <w:sz w:val="21"/>
      <w:szCs w:val="21"/>
    </w:rPr>
  </w:style>
  <w:style w:type="character" w:customStyle="1" w:styleId="TableHeading0">
    <w:name w:val="Table Heading 字符"/>
    <w:basedOn w:val="a3"/>
    <w:link w:val="TableHeading"/>
    <w:rsid w:val="002C2323"/>
    <w:rPr>
      <w:rFonts w:ascii="Book Antiqua" w:eastAsia="黑体" w:hAnsi="Book Antiqua" w:cs="Book Antiqua"/>
      <w:bCs/>
      <w:snapToGrid w:val="0"/>
      <w:sz w:val="21"/>
      <w:szCs w:val="21"/>
    </w:rPr>
  </w:style>
  <w:style w:type="paragraph" w:customStyle="1" w:styleId="Outline">
    <w:name w:val="Outline"/>
    <w:basedOn w:val="a2"/>
    <w:semiHidden/>
    <w:rsid w:val="009D0E48"/>
    <w:pPr>
      <w:topLinePunct w:val="0"/>
      <w:spacing w:line="200" w:lineRule="atLeast"/>
      <w:ind w:left="709"/>
      <w:jc w:val="both"/>
    </w:pPr>
    <w:rPr>
      <w:i/>
      <w:color w:val="0000FF"/>
      <w:sz w:val="18"/>
      <w:szCs w:val="18"/>
    </w:rPr>
  </w:style>
  <w:style w:type="paragraph" w:customStyle="1" w:styleId="TableDescriptioninAppendix">
    <w:name w:val="Table Description in Appendix"/>
    <w:basedOn w:val="TableDescription"/>
    <w:next w:val="a2"/>
    <w:rsid w:val="00CB5842"/>
    <w:pPr>
      <w:ind w:left="0"/>
    </w:pPr>
  </w:style>
  <w:style w:type="paragraph" w:customStyle="1" w:styleId="Code">
    <w:name w:val="Code"/>
    <w:basedOn w:val="a2"/>
    <w:rsid w:val="006256E0"/>
    <w:pPr>
      <w:widowControl w:val="0"/>
      <w:autoSpaceDE w:val="0"/>
      <w:autoSpaceDN w:val="0"/>
      <w:spacing w:before="0" w:after="0" w:line="360" w:lineRule="auto"/>
    </w:pPr>
    <w:rPr>
      <w:rFonts w:ascii="Courier New" w:hAnsi="Courier New"/>
      <w:sz w:val="18"/>
    </w:rPr>
  </w:style>
  <w:style w:type="paragraph" w:customStyle="1" w:styleId="CopyrightDeclaration1">
    <w:name w:val="Copyright Declaration1"/>
    <w:rsid w:val="00BF0F77"/>
    <w:pPr>
      <w:spacing w:before="80" w:after="80"/>
    </w:pPr>
    <w:rPr>
      <w:rFonts w:ascii="Arial" w:eastAsia="黑体" w:hAnsi="Arial"/>
      <w:sz w:val="36"/>
    </w:rPr>
  </w:style>
  <w:style w:type="paragraph" w:customStyle="1" w:styleId="Cover30">
    <w:name w:val="Cover3"/>
    <w:semiHidden/>
    <w:rsid w:val="00BF0F77"/>
    <w:pPr>
      <w:adjustRightInd w:val="0"/>
      <w:snapToGrid w:val="0"/>
      <w:spacing w:before="80" w:after="80" w:line="240" w:lineRule="atLeast"/>
    </w:pPr>
    <w:rPr>
      <w:rFonts w:ascii="Arial" w:eastAsia="黑体" w:hAnsi="Arial" w:cs="Arial"/>
      <w:noProof/>
      <w:sz w:val="32"/>
      <w:szCs w:val="32"/>
      <w:lang w:eastAsia="en-US"/>
    </w:rPr>
  </w:style>
  <w:style w:type="paragraph" w:customStyle="1" w:styleId="Cover40">
    <w:name w:val="Cover4"/>
    <w:basedOn w:val="a2"/>
    <w:semiHidden/>
    <w:rsid w:val="00BF0F77"/>
    <w:pPr>
      <w:topLinePunct w:val="0"/>
      <w:ind w:left="0"/>
    </w:pPr>
    <w:rPr>
      <w:rFonts w:ascii="Arial" w:eastAsia="Arial" w:hAnsi="Arial"/>
      <w:b/>
      <w:bCs/>
      <w:sz w:val="24"/>
      <w:szCs w:val="24"/>
    </w:rPr>
  </w:style>
  <w:style w:type="paragraph" w:customStyle="1" w:styleId="SubItemListTextTD">
    <w:name w:val="Sub Item List Text TD"/>
    <w:basedOn w:val="TerminalDisplay"/>
    <w:rsid w:val="00704857"/>
    <w:pPr>
      <w:adjustRightInd w:val="0"/>
      <w:ind w:left="2410"/>
    </w:pPr>
  </w:style>
  <w:style w:type="paragraph" w:customStyle="1" w:styleId="ItemlistTextTD">
    <w:name w:val="Item list Text TD"/>
    <w:basedOn w:val="TerminalDisplay"/>
    <w:rsid w:val="00704857"/>
    <w:pPr>
      <w:adjustRightInd w:val="0"/>
      <w:ind w:left="2126"/>
    </w:pPr>
  </w:style>
  <w:style w:type="paragraph" w:customStyle="1" w:styleId="ItemListTextinTable">
    <w:name w:val="Item List Text in Table"/>
    <w:basedOn w:val="TableText"/>
    <w:autoRedefine/>
    <w:qFormat/>
    <w:rsid w:val="004A31D9"/>
    <w:pPr>
      <w:ind w:left="284"/>
    </w:pPr>
  </w:style>
  <w:style w:type="paragraph" w:customStyle="1" w:styleId="Appendixheading1">
    <w:name w:val="Appendix heading 1"/>
    <w:basedOn w:val="1"/>
    <w:next w:val="2"/>
    <w:rsid w:val="002A19E4"/>
    <w:pPr>
      <w:keepLines/>
      <w:numPr>
        <w:numId w:val="5"/>
      </w:numPr>
      <w:topLinePunct w:val="0"/>
    </w:pPr>
    <w:rPr>
      <w:rFonts w:hint="eastAsia"/>
      <w:bCs w:val="0"/>
    </w:rPr>
  </w:style>
  <w:style w:type="paragraph" w:customStyle="1" w:styleId="Appendixheading2">
    <w:name w:val="Appendix heading 2"/>
    <w:basedOn w:val="2"/>
    <w:next w:val="Appendixheading3"/>
    <w:rsid w:val="008D2A40"/>
    <w:pPr>
      <w:numPr>
        <w:numId w:val="5"/>
      </w:numPr>
      <w:topLinePunct w:val="0"/>
      <w:spacing w:before="200"/>
    </w:pPr>
    <w:rPr>
      <w:rFonts w:cs="Times New Roman" w:hint="eastAsia"/>
    </w:rPr>
  </w:style>
  <w:style w:type="paragraph" w:customStyle="1" w:styleId="Appendixheading3">
    <w:name w:val="Appendix heading 3"/>
    <w:basedOn w:val="3"/>
    <w:next w:val="Appendixheading4"/>
    <w:rsid w:val="008D2A40"/>
    <w:pPr>
      <w:numPr>
        <w:numId w:val="5"/>
      </w:numPr>
      <w:topLinePunct w:val="0"/>
    </w:pPr>
    <w:rPr>
      <w:rFonts w:cs="Times New Roman" w:hint="eastAsia"/>
    </w:rPr>
  </w:style>
  <w:style w:type="paragraph" w:customStyle="1" w:styleId="Appendixheading4">
    <w:name w:val="Appendix heading 4"/>
    <w:basedOn w:val="4"/>
    <w:next w:val="Appendixheading5"/>
    <w:rsid w:val="008D2A40"/>
    <w:pPr>
      <w:numPr>
        <w:numId w:val="5"/>
      </w:numPr>
      <w:topLinePunct w:val="0"/>
    </w:pPr>
    <w:rPr>
      <w:bCs/>
    </w:rPr>
  </w:style>
  <w:style w:type="paragraph" w:customStyle="1" w:styleId="Appendixheading5">
    <w:name w:val="Appendix heading 5"/>
    <w:basedOn w:val="5"/>
    <w:next w:val="BlockLabel"/>
    <w:rsid w:val="00173771"/>
    <w:pPr>
      <w:numPr>
        <w:numId w:val="5"/>
      </w:numPr>
      <w:topLinePunct w:val="0"/>
    </w:pPr>
    <w:rPr>
      <w:rFonts w:cs="Times New Roman"/>
      <w:bCs/>
    </w:rPr>
  </w:style>
  <w:style w:type="character" w:styleId="afff7">
    <w:name w:val="Placeholder Text"/>
    <w:basedOn w:val="a3"/>
    <w:uiPriority w:val="99"/>
    <w:semiHidden/>
    <w:rsid w:val="00F62169"/>
    <w:rPr>
      <w:color w:val="808080"/>
    </w:rPr>
  </w:style>
  <w:style w:type="paragraph" w:customStyle="1" w:styleId="DecimalAligned">
    <w:name w:val="Decimal Aligned"/>
    <w:basedOn w:val="a2"/>
    <w:autoRedefine/>
    <w:uiPriority w:val="40"/>
    <w:qFormat/>
    <w:rsid w:val="004A31D9"/>
    <w:pPr>
      <w:tabs>
        <w:tab w:val="decimal" w:pos="360"/>
      </w:tabs>
      <w:topLinePunct w:val="0"/>
      <w:adjustRightInd/>
      <w:snapToGrid/>
      <w:spacing w:before="0" w:after="200" w:line="276" w:lineRule="auto"/>
      <w:ind w:left="0"/>
    </w:pPr>
    <w:rPr>
      <w:sz w:val="22"/>
      <w:szCs w:val="22"/>
    </w:rPr>
  </w:style>
  <w:style w:type="character" w:customStyle="1" w:styleId="Char1">
    <w:name w:val="脚注文本 Char"/>
    <w:basedOn w:val="a3"/>
    <w:link w:val="af"/>
    <w:uiPriority w:val="99"/>
    <w:rsid w:val="00A5245A"/>
    <w:rPr>
      <w:rFonts w:cs="Arial"/>
      <w:kern w:val="2"/>
      <w:sz w:val="18"/>
      <w:szCs w:val="18"/>
    </w:rPr>
  </w:style>
  <w:style w:type="character" w:styleId="afff8">
    <w:name w:val="Subtle Emphasis"/>
    <w:basedOn w:val="a3"/>
    <w:uiPriority w:val="19"/>
    <w:qFormat/>
    <w:rsid w:val="004A31D9"/>
    <w:rPr>
      <w:rFonts w:ascii="微软雅黑" w:eastAsia="微软雅黑" w:hAnsi="微软雅黑" w:cs="微软雅黑"/>
      <w:bCs w:val="0"/>
      <w:i/>
      <w:iCs/>
      <w:color w:val="808080" w:themeColor="text1" w:themeTint="7F"/>
      <w:szCs w:val="22"/>
      <w:lang w:eastAsia="zh-CN"/>
    </w:rPr>
  </w:style>
  <w:style w:type="table" w:styleId="2-5">
    <w:name w:val="Medium Shading 2 Accent 5"/>
    <w:basedOn w:val="a4"/>
    <w:uiPriority w:val="64"/>
    <w:rsid w:val="00A5245A"/>
    <w:rPr>
      <w:rFonts w:asciiTheme="minorHAnsi" w:eastAsiaTheme="minorEastAsia"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cover--">
    <w:name w:val="cover--"/>
    <w:basedOn w:val="a2"/>
    <w:rsid w:val="00F739A7"/>
    <w:pPr>
      <w:widowControl w:val="0"/>
      <w:tabs>
        <w:tab w:val="left" w:pos="1644"/>
      </w:tabs>
      <w:autoSpaceDE w:val="0"/>
      <w:autoSpaceDN w:val="0"/>
      <w:snapToGrid/>
      <w:spacing w:before="120" w:after="120" w:line="360" w:lineRule="auto"/>
      <w:ind w:left="0"/>
      <w:jc w:val="center"/>
    </w:pPr>
    <w:rPr>
      <w:rFonts w:ascii="Arial" w:eastAsia="黑体" w:hAnsi="Arial"/>
      <w:sz w:val="72"/>
    </w:rPr>
  </w:style>
  <w:style w:type="paragraph" w:customStyle="1" w:styleId="afff9">
    <w:name w:val="图样式"/>
    <w:basedOn w:val="a2"/>
    <w:rsid w:val="00DD12E4"/>
    <w:pPr>
      <w:keepNext/>
      <w:topLinePunct w:val="0"/>
      <w:autoSpaceDE w:val="0"/>
      <w:autoSpaceDN w:val="0"/>
      <w:spacing w:before="0" w:after="0" w:line="360" w:lineRule="auto"/>
      <w:ind w:left="0"/>
      <w:jc w:val="center"/>
    </w:pPr>
    <w:rPr>
      <w:rFonts w:cs="Times New Roman"/>
    </w:rPr>
  </w:style>
  <w:style w:type="paragraph" w:customStyle="1" w:styleId="afffa">
    <w:name w:val="微软雅黑"/>
    <w:basedOn w:val="a2"/>
    <w:link w:val="Char2"/>
    <w:autoRedefine/>
    <w:rsid w:val="004A31D9"/>
    <w:pPr>
      <w:widowControl w:val="0"/>
      <w:topLinePunct w:val="0"/>
      <w:autoSpaceDE w:val="0"/>
      <w:autoSpaceDN w:val="0"/>
      <w:snapToGrid/>
      <w:spacing w:before="0" w:afterLines="50" w:line="320" w:lineRule="exact"/>
      <w:ind w:left="0" w:firstLine="420"/>
    </w:pPr>
    <w:rPr>
      <w:sz w:val="24"/>
      <w:szCs w:val="24"/>
    </w:rPr>
  </w:style>
  <w:style w:type="character" w:customStyle="1" w:styleId="Char2">
    <w:name w:val="微软雅黑 Char"/>
    <w:basedOn w:val="a3"/>
    <w:link w:val="afffa"/>
    <w:rsid w:val="004A31D9"/>
    <w:rPr>
      <w:rFonts w:ascii="微软雅黑" w:eastAsia="微软雅黑" w:hAnsi="微软雅黑" w:cs="微软雅黑"/>
      <w:sz w:val="24"/>
      <w:szCs w:val="24"/>
    </w:rPr>
  </w:style>
  <w:style w:type="paragraph" w:customStyle="1" w:styleId="05">
    <w:name w:val="样式 实验正文 + 段后: 0.5 行"/>
    <w:basedOn w:val="afffa"/>
    <w:rsid w:val="00014276"/>
    <w:pPr>
      <w:spacing w:after="120"/>
    </w:pPr>
    <w:rPr>
      <w:rFonts w:cs="宋体"/>
      <w:szCs w:val="20"/>
    </w:rPr>
  </w:style>
  <w:style w:type="paragraph" w:customStyle="1" w:styleId="afffb">
    <w:name w:val="表格"/>
    <w:next w:val="a2"/>
    <w:link w:val="Char3"/>
    <w:autoRedefine/>
    <w:rsid w:val="004A31D9"/>
    <w:pPr>
      <w:framePr w:wrap="around" w:vAnchor="text" w:hAnchor="margin" w:x="-34" w:y="1"/>
      <w:mirrorIndents/>
    </w:pPr>
    <w:rPr>
      <w:rFonts w:ascii="微软雅黑" w:eastAsia="微软雅黑" w:hAnsi="微软雅黑" w:cs="微软雅黑"/>
      <w:snapToGrid w:val="0"/>
      <w:szCs w:val="21"/>
    </w:rPr>
  </w:style>
  <w:style w:type="character" w:customStyle="1" w:styleId="Char3">
    <w:name w:val="表格 Char"/>
    <w:basedOn w:val="a3"/>
    <w:link w:val="afffb"/>
    <w:rsid w:val="004A31D9"/>
    <w:rPr>
      <w:rFonts w:ascii="微软雅黑" w:eastAsia="微软雅黑" w:hAnsi="微软雅黑" w:cs="微软雅黑"/>
      <w:snapToGrid w:val="0"/>
      <w:szCs w:val="21"/>
    </w:rPr>
  </w:style>
  <w:style w:type="character" w:customStyle="1" w:styleId="afffc">
    <w:name w:val="样式 蓝色"/>
    <w:basedOn w:val="a3"/>
    <w:semiHidden/>
    <w:rsid w:val="00D9006B"/>
    <w:rPr>
      <w:color w:val="0000FF"/>
    </w:rPr>
  </w:style>
  <w:style w:type="character" w:customStyle="1" w:styleId="afffd">
    <w:name w:val="样式 倾斜 蓝色"/>
    <w:basedOn w:val="a3"/>
    <w:semiHidden/>
    <w:rsid w:val="00D9006B"/>
    <w:rPr>
      <w:i/>
      <w:iCs/>
      <w:color w:val="0000FF"/>
    </w:rPr>
  </w:style>
  <w:style w:type="paragraph" w:customStyle="1" w:styleId="Tab">
    <w:name w:val="正文+Tab"/>
    <w:basedOn w:val="a2"/>
    <w:rsid w:val="000145D8"/>
    <w:pPr>
      <w:ind w:left="420"/>
    </w:pPr>
    <w:rPr>
      <w:rFonts w:cs="宋体"/>
    </w:rPr>
  </w:style>
  <w:style w:type="character" w:customStyle="1" w:styleId="11">
    <w:name w:val="表格1 字符"/>
    <w:basedOn w:val="TableHeading0"/>
    <w:link w:val="10"/>
    <w:rsid w:val="002C2323"/>
    <w:rPr>
      <w:rFonts w:ascii="Book Antiqua" w:eastAsia="黑体" w:hAnsi="Book Antiqua" w:cs="Book Antiqua"/>
      <w:b/>
      <w:bCs/>
      <w:snapToGrid w:val="0"/>
      <w:sz w:val="21"/>
      <w:szCs w:val="21"/>
    </w:rPr>
  </w:style>
  <w:style w:type="paragraph" w:customStyle="1" w:styleId="afffe">
    <w:name w:val="命令行"/>
    <w:basedOn w:val="a2"/>
    <w:rsid w:val="00C330D6"/>
    <w:pPr>
      <w:topLinePunct w:val="0"/>
      <w:adjustRightInd/>
      <w:spacing w:beforeLines="100" w:before="0" w:afterLines="100" w:after="0" w:line="240" w:lineRule="auto"/>
      <w:ind w:leftChars="500" w:left="500" w:rightChars="100" w:right="100" w:firstLineChars="200" w:firstLine="200"/>
      <w:contextualSpacing/>
    </w:pPr>
    <w:rPr>
      <w:rFonts w:ascii="Courier New" w:hAnsi="Courier New" w:cs="Times New Roman"/>
      <w:sz w:val="16"/>
    </w:rPr>
  </w:style>
  <w:style w:type="paragraph" w:customStyle="1" w:styleId="Command11">
    <w:name w:val="样式 Command + 左侧:  1 字符 右侧:  1 字符"/>
    <w:basedOn w:val="Command"/>
    <w:semiHidden/>
    <w:rsid w:val="00024836"/>
    <w:pPr>
      <w:ind w:left="2940"/>
    </w:pPr>
  </w:style>
  <w:style w:type="character" w:customStyle="1" w:styleId="affff">
    <w:name w:val="样式 正文 +"/>
    <w:basedOn w:val="a3"/>
    <w:rsid w:val="0070345E"/>
    <w:rPr>
      <w:rFonts w:ascii="FrutigerNext LT Regular" w:eastAsia="华文细黑" w:hAnsi="FrutigerNext LT Regular"/>
      <w:kern w:val="0"/>
    </w:rPr>
  </w:style>
  <w:style w:type="paragraph" w:styleId="TOC">
    <w:name w:val="TOC Heading"/>
    <w:basedOn w:val="1"/>
    <w:next w:val="a2"/>
    <w:autoRedefine/>
    <w:uiPriority w:val="39"/>
    <w:unhideWhenUsed/>
    <w:qFormat/>
    <w:rsid w:val="004A31D9"/>
    <w:pPr>
      <w:keepLines/>
      <w:numPr>
        <w:numId w:val="0"/>
      </w:numPr>
      <w:pBdr>
        <w:bottom w:val="none" w:sz="0" w:space="0" w:color="auto"/>
      </w:pBdr>
      <w:topLinePunct w:val="0"/>
      <w:adjustRightInd/>
      <w:snapToGrid/>
      <w:spacing w:before="240" w:after="0" w:line="259" w:lineRule="auto"/>
      <w:jc w:val="left"/>
      <w:outlineLvl w:val="9"/>
    </w:pPr>
    <w:rPr>
      <w:b w:val="0"/>
      <w:bCs w:val="0"/>
      <w:color w:val="365F91" w:themeColor="accent1" w:themeShade="BF"/>
      <w:sz w:val="32"/>
      <w:szCs w:val="32"/>
    </w:rPr>
  </w:style>
  <w:style w:type="paragraph" w:customStyle="1" w:styleId="BlockLabel0">
    <w:name w:val="Block Label + 结果验证"/>
    <w:basedOn w:val="BlockLabel"/>
    <w:rsid w:val="000D0045"/>
    <w:pPr>
      <w:ind w:leftChars="270" w:left="270"/>
    </w:pPr>
    <w:rPr>
      <w:rFonts w:cs="宋体"/>
      <w:bCs w:val="0"/>
      <w:sz w:val="24"/>
      <w:szCs w:val="20"/>
    </w:rPr>
  </w:style>
  <w:style w:type="table" w:customStyle="1" w:styleId="V30">
    <w:name w:val="实验手册V3.0专用"/>
    <w:basedOn w:val="a4"/>
    <w:uiPriority w:val="99"/>
    <w:rsid w:val="009B014A"/>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hemeFill="background1" w:themeFillShade="D9"/>
      </w:tcPr>
    </w:tblStylePr>
    <w:tblStylePr w:type="firstCol">
      <w:pPr>
        <w:jc w:val="center"/>
      </w:pPr>
      <w:tblPr/>
      <w:tcPr>
        <w:vAlign w:val="center"/>
      </w:tcPr>
    </w:tblStylePr>
  </w:style>
  <w:style w:type="paragraph" w:customStyle="1" w:styleId="TableDescription1">
    <w:name w:val="样式 Table Description + 居中"/>
    <w:basedOn w:val="TableDescription"/>
    <w:link w:val="TableDescription2"/>
    <w:rsid w:val="00F53ACE"/>
    <w:pPr>
      <w:ind w:leftChars="100" w:left="1281" w:rightChars="100" w:right="100"/>
      <w:jc w:val="center"/>
    </w:pPr>
    <w:rPr>
      <w:rFonts w:cs="宋体"/>
    </w:rPr>
  </w:style>
  <w:style w:type="character" w:customStyle="1" w:styleId="1Char">
    <w:name w:val="标题 1 Char"/>
    <w:aliases w:val="ALT+1 Char,heading 1 Char,Qc1 Char,h:1 Char,h:1app Char,level 1 Char,Level 1 Head Char,H1 Char,h1 Char,Huvudrubrik Char,Title1 Char,l1 Char,1st level Char,Section Head Char,Sec1 Char,h11 Char,1st level1 Char,h12 Char,1st level2 Char,h13 Char"/>
    <w:basedOn w:val="a3"/>
    <w:link w:val="1"/>
    <w:qFormat/>
    <w:rsid w:val="00FC5DD0"/>
    <w:rPr>
      <w:rFonts w:ascii="Huawei Sans" w:eastAsia="方正兰亭黑简体" w:hAnsi="Huawei Sans" w:cs="微软雅黑"/>
      <w:b/>
      <w:bCs/>
      <w:sz w:val="44"/>
      <w:szCs w:val="44"/>
    </w:rPr>
  </w:style>
  <w:style w:type="paragraph" w:customStyle="1" w:styleId="affff0">
    <w:name w:val="正文（首行不缩进）"/>
    <w:basedOn w:val="a2"/>
    <w:rsid w:val="0020153C"/>
    <w:pPr>
      <w:widowControl w:val="0"/>
      <w:topLinePunct w:val="0"/>
      <w:autoSpaceDE w:val="0"/>
      <w:autoSpaceDN w:val="0"/>
      <w:snapToGrid/>
      <w:spacing w:beforeLines="50" w:before="0" w:afterLines="50" w:after="0" w:line="240" w:lineRule="auto"/>
      <w:ind w:leftChars="400" w:left="880" w:firstLineChars="200" w:firstLine="440"/>
      <w:contextualSpacing/>
    </w:pPr>
    <w:rPr>
      <w:rFonts w:ascii="Times New Roman" w:hAnsi="Times New Roman" w:cs="Times New Roman"/>
      <w:snapToGrid w:val="0"/>
      <w:sz w:val="22"/>
    </w:rPr>
  </w:style>
  <w:style w:type="paragraph" w:styleId="affff1">
    <w:name w:val="List Paragraph"/>
    <w:basedOn w:val="a2"/>
    <w:link w:val="Char4"/>
    <w:autoRedefine/>
    <w:uiPriority w:val="34"/>
    <w:qFormat/>
    <w:rsid w:val="004A31D9"/>
    <w:pPr>
      <w:widowControl w:val="0"/>
      <w:topLinePunct w:val="0"/>
      <w:autoSpaceDE w:val="0"/>
      <w:autoSpaceDN w:val="0"/>
      <w:snapToGrid/>
      <w:spacing w:beforeLines="50" w:before="0" w:afterLines="50" w:after="0" w:line="240" w:lineRule="auto"/>
      <w:ind w:leftChars="400" w:left="880" w:firstLineChars="200" w:firstLine="420"/>
      <w:contextualSpacing/>
    </w:pPr>
    <w:rPr>
      <w:snapToGrid w:val="0"/>
      <w:sz w:val="22"/>
    </w:rPr>
  </w:style>
  <w:style w:type="character" w:customStyle="1" w:styleId="Char4">
    <w:name w:val="列出段落 Char"/>
    <w:basedOn w:val="a3"/>
    <w:link w:val="affff1"/>
    <w:uiPriority w:val="34"/>
    <w:rsid w:val="004A31D9"/>
    <w:rPr>
      <w:rFonts w:ascii="微软雅黑" w:eastAsia="微软雅黑" w:hAnsi="微软雅黑" w:cs="微软雅黑"/>
      <w:snapToGrid w:val="0"/>
      <w:sz w:val="22"/>
    </w:rPr>
  </w:style>
  <w:style w:type="paragraph" w:customStyle="1" w:styleId="-">
    <w:name w:val="前言正文-新"/>
    <w:basedOn w:val="a2"/>
    <w:rsid w:val="0020153C"/>
    <w:pPr>
      <w:widowControl w:val="0"/>
      <w:topLinePunct w:val="0"/>
      <w:autoSpaceDE w:val="0"/>
      <w:autoSpaceDN w:val="0"/>
      <w:snapToGrid/>
      <w:spacing w:beforeLines="50" w:before="156" w:afterLines="50" w:after="156" w:line="360" w:lineRule="auto"/>
      <w:ind w:left="0"/>
      <w:contextualSpacing/>
    </w:pPr>
    <w:rPr>
      <w:rFonts w:cs="宋体"/>
      <w:snapToGrid w:val="0"/>
    </w:rPr>
  </w:style>
  <w:style w:type="paragraph" w:customStyle="1" w:styleId="affff2">
    <w:name w:val="表格题注"/>
    <w:next w:val="a2"/>
    <w:rsid w:val="0020153C"/>
    <w:pPr>
      <w:keepLines/>
      <w:spacing w:beforeLines="100"/>
      <w:ind w:left="1089" w:hanging="369"/>
      <w:jc w:val="center"/>
    </w:pPr>
    <w:rPr>
      <w:rFonts w:ascii="Arial" w:hAnsi="Arial"/>
      <w:sz w:val="18"/>
      <w:szCs w:val="18"/>
    </w:rPr>
  </w:style>
  <w:style w:type="paragraph" w:customStyle="1" w:styleId="affff3">
    <w:name w:val="插图题注"/>
    <w:next w:val="a2"/>
    <w:rsid w:val="0020153C"/>
    <w:pPr>
      <w:spacing w:afterLines="100"/>
      <w:ind w:left="1089" w:hanging="369"/>
      <w:jc w:val="center"/>
    </w:pPr>
    <w:rPr>
      <w:rFonts w:ascii="Arial" w:hAnsi="Arial"/>
      <w:sz w:val="18"/>
      <w:szCs w:val="18"/>
    </w:rPr>
  </w:style>
  <w:style w:type="paragraph" w:customStyle="1" w:styleId="111">
    <w:name w:val="标题111"/>
    <w:basedOn w:val="2"/>
    <w:rsid w:val="0020153C"/>
    <w:pPr>
      <w:keepLines w:val="0"/>
      <w:numPr>
        <w:ilvl w:val="0"/>
        <w:numId w:val="15"/>
      </w:numPr>
      <w:topLinePunct w:val="0"/>
      <w:adjustRightInd/>
      <w:snapToGrid/>
      <w:spacing w:before="240" w:after="240" w:line="240" w:lineRule="auto"/>
      <w:jc w:val="both"/>
    </w:pPr>
    <w:rPr>
      <w:rFonts w:ascii="Arial" w:hAnsi="Arial" w:cs="Times New Roman"/>
      <w:b/>
      <w:bCs w:val="0"/>
      <w:noProof w:val="0"/>
      <w:sz w:val="24"/>
      <w:szCs w:val="24"/>
      <w:lang w:eastAsia="zh-CN"/>
    </w:rPr>
  </w:style>
  <w:style w:type="paragraph" w:customStyle="1" w:styleId="a0">
    <w:name w:val="实验目标"/>
    <w:basedOn w:val="affff1"/>
    <w:rsid w:val="0020153C"/>
    <w:pPr>
      <w:numPr>
        <w:numId w:val="16"/>
      </w:numPr>
      <w:spacing w:before="156" w:after="156"/>
      <w:ind w:leftChars="0" w:left="0" w:firstLineChars="0" w:firstLine="0"/>
    </w:pPr>
    <w:rPr>
      <w:rFonts w:cs="宋体"/>
      <w:color w:val="000000" w:themeColor="text1"/>
    </w:rPr>
  </w:style>
  <w:style w:type="paragraph" w:customStyle="1" w:styleId="-0">
    <w:name w:val="表格-实验环境说明"/>
    <w:basedOn w:val="afffb"/>
    <w:rsid w:val="0020153C"/>
    <w:pPr>
      <w:framePr w:wrap="around"/>
      <w:spacing w:before="156" w:after="156"/>
      <w:jc w:val="center"/>
    </w:pPr>
    <w:rPr>
      <w:rFonts w:cs="宋体"/>
      <w:szCs w:val="20"/>
    </w:rPr>
  </w:style>
  <w:style w:type="character" w:customStyle="1" w:styleId="Char0">
    <w:name w:val="页脚 Char"/>
    <w:basedOn w:val="a3"/>
    <w:link w:val="ac"/>
    <w:uiPriority w:val="99"/>
    <w:rsid w:val="0020153C"/>
    <w:rPr>
      <w:rFonts w:ascii="FrutigerNext LT Regular" w:eastAsia="华文细黑" w:hAnsi="FrutigerNext LT Regular"/>
      <w:b/>
      <w:bCs/>
      <w:kern w:val="2"/>
      <w:sz w:val="2"/>
      <w:szCs w:val="2"/>
    </w:rPr>
  </w:style>
  <w:style w:type="paragraph" w:customStyle="1" w:styleId="1110">
    <w:name w:val="正文111"/>
    <w:basedOn w:val="a2"/>
    <w:link w:val="111Char"/>
    <w:rsid w:val="008619CD"/>
    <w:pPr>
      <w:widowControl w:val="0"/>
      <w:topLinePunct w:val="0"/>
      <w:autoSpaceDE w:val="0"/>
      <w:autoSpaceDN w:val="0"/>
      <w:snapToGrid/>
      <w:spacing w:beforeLines="50" w:before="0" w:afterLines="50" w:after="0" w:line="240" w:lineRule="auto"/>
      <w:ind w:left="0" w:firstLineChars="200" w:firstLine="420"/>
      <w:contextualSpacing/>
    </w:pPr>
    <w:rPr>
      <w:rFonts w:cs="Times New Roman"/>
      <w:bCs/>
      <w:snapToGrid w:val="0"/>
    </w:rPr>
  </w:style>
  <w:style w:type="character" w:customStyle="1" w:styleId="111Char">
    <w:name w:val="正文111 Char"/>
    <w:basedOn w:val="a3"/>
    <w:link w:val="1110"/>
    <w:rsid w:val="008619CD"/>
    <w:rPr>
      <w:rFonts w:ascii="微软雅黑" w:eastAsia="微软雅黑" w:hAnsi="微软雅黑"/>
      <w:bCs/>
      <w:snapToGrid w:val="0"/>
      <w:sz w:val="21"/>
    </w:rPr>
  </w:style>
  <w:style w:type="paragraph" w:customStyle="1" w:styleId="1e">
    <w:name w:val="1.正文"/>
    <w:basedOn w:val="a2"/>
    <w:link w:val="1f"/>
    <w:autoRedefine/>
    <w:qFormat/>
    <w:rsid w:val="00B424A0"/>
    <w:pPr>
      <w:tabs>
        <w:tab w:val="left" w:pos="4218"/>
      </w:tabs>
      <w:topLinePunct w:val="0"/>
      <w:adjustRightInd/>
      <w:ind w:left="1021"/>
    </w:pPr>
    <w:rPr>
      <w:rFonts w:ascii="Huawei Sans" w:eastAsia="方正兰亭黑简体" w:hAnsi="Huawei Sans"/>
      <w:sz w:val="21"/>
    </w:rPr>
  </w:style>
  <w:style w:type="paragraph" w:customStyle="1" w:styleId="F1EN">
    <w:name w:val="F1正文EN"/>
    <w:basedOn w:val="a2"/>
    <w:link w:val="F1EN0"/>
    <w:rsid w:val="00EF0B3B"/>
    <w:rPr>
      <w:rFonts w:eastAsia="FrutigerNext LT Regular"/>
    </w:rPr>
  </w:style>
  <w:style w:type="character" w:customStyle="1" w:styleId="1f">
    <w:name w:val="1.正文 字符"/>
    <w:basedOn w:val="a3"/>
    <w:link w:val="1e"/>
    <w:qFormat/>
    <w:rsid w:val="00B424A0"/>
    <w:rPr>
      <w:rFonts w:ascii="Huawei Sans" w:eastAsia="方正兰亭黑简体" w:hAnsi="Huawei Sans" w:cs="微软雅黑"/>
      <w:sz w:val="21"/>
    </w:rPr>
  </w:style>
  <w:style w:type="paragraph" w:customStyle="1" w:styleId="2f2">
    <w:name w:val="2.命令"/>
    <w:basedOn w:val="a2"/>
    <w:link w:val="2f3"/>
    <w:autoRedefine/>
    <w:qFormat/>
    <w:rsid w:val="00254FAD"/>
    <w:pPr>
      <w:spacing w:before="40" w:after="40"/>
      <w:ind w:left="1021"/>
    </w:pPr>
    <w:rPr>
      <w:rFonts w:ascii="Huawei Sans" w:eastAsia="方正兰亭黑简体" w:hAnsi="Huawei Sans" w:cs="Courier New"/>
      <w:sz w:val="18"/>
      <w:szCs w:val="18"/>
      <w:lang w:eastAsia="en-US"/>
    </w:rPr>
  </w:style>
  <w:style w:type="character" w:customStyle="1" w:styleId="F1EN0">
    <w:name w:val="F1正文EN 字符"/>
    <w:basedOn w:val="a3"/>
    <w:link w:val="F1EN"/>
    <w:rsid w:val="00EF0B3B"/>
    <w:rPr>
      <w:rFonts w:ascii="FrutigerNext LT Regular" w:eastAsia="FrutigerNext LT Regular" w:hAnsi="FrutigerNext LT Regular" w:cs="Arial"/>
      <w:kern w:val="2"/>
      <w:sz w:val="21"/>
      <w:szCs w:val="21"/>
    </w:rPr>
  </w:style>
  <w:style w:type="character" w:customStyle="1" w:styleId="2f3">
    <w:name w:val="2.命令 字符"/>
    <w:basedOn w:val="a3"/>
    <w:link w:val="2f2"/>
    <w:rsid w:val="00254FAD"/>
    <w:rPr>
      <w:rFonts w:ascii="Huawei Sans" w:eastAsia="方正兰亭黑简体" w:hAnsi="Huawei Sans" w:cs="Courier New"/>
      <w:sz w:val="18"/>
      <w:szCs w:val="18"/>
      <w:lang w:eastAsia="en-US"/>
    </w:rPr>
  </w:style>
  <w:style w:type="paragraph" w:customStyle="1" w:styleId="30">
    <w:name w:val="3.步骤"/>
    <w:basedOn w:val="a2"/>
    <w:link w:val="3f1"/>
    <w:autoRedefine/>
    <w:qFormat/>
    <w:rsid w:val="00254FAD"/>
    <w:pPr>
      <w:numPr>
        <w:ilvl w:val="5"/>
        <w:numId w:val="4"/>
      </w:numPr>
      <w:tabs>
        <w:tab w:val="clear" w:pos="1701"/>
        <w:tab w:val="num" w:pos="1418"/>
      </w:tabs>
      <w:spacing w:before="160" w:after="160"/>
      <w:ind w:left="1559" w:hanging="425"/>
      <w:outlineLvl w:val="3"/>
    </w:pPr>
    <w:rPr>
      <w:rFonts w:ascii="Huawei Sans" w:eastAsia="方正兰亭黑简体" w:hAnsi="Huawei Sans"/>
      <w:sz w:val="21"/>
    </w:rPr>
  </w:style>
  <w:style w:type="paragraph" w:customStyle="1" w:styleId="4a">
    <w:name w:val="4.任务"/>
    <w:basedOn w:val="ItemList"/>
    <w:link w:val="4b"/>
    <w:autoRedefine/>
    <w:qFormat/>
    <w:rsid w:val="00FC5DD0"/>
    <w:pPr>
      <w:ind w:left="1446"/>
    </w:pPr>
    <w:rPr>
      <w:rFonts w:ascii="Huawei Sans" w:eastAsia="方正兰亭黑简体" w:hAnsi="Huawei Sans" w:cs="微软雅黑"/>
    </w:rPr>
  </w:style>
  <w:style w:type="character" w:customStyle="1" w:styleId="Step0">
    <w:name w:val="Step 字符"/>
    <w:basedOn w:val="a3"/>
    <w:link w:val="Step"/>
    <w:rsid w:val="004F1A3D"/>
    <w:rPr>
      <w:rFonts w:ascii="FrutigerNext LT Regular" w:eastAsia="华文细黑" w:hAnsi="FrutigerNext LT Regular" w:cs="Arial"/>
      <w:snapToGrid w:val="0"/>
      <w:sz w:val="21"/>
      <w:szCs w:val="21"/>
    </w:rPr>
  </w:style>
  <w:style w:type="paragraph" w:customStyle="1" w:styleId="5a">
    <w:name w:val="5.表格文字"/>
    <w:basedOn w:val="TableText"/>
    <w:link w:val="5b"/>
    <w:autoRedefine/>
    <w:qFormat/>
    <w:rsid w:val="00FC5DD0"/>
    <w:pPr>
      <w:autoSpaceDE w:val="0"/>
      <w:autoSpaceDN w:val="0"/>
    </w:pPr>
    <w:rPr>
      <w:rFonts w:ascii="Huawei Sans" w:eastAsia="方正兰亭黑简体" w:hAnsi="Huawei Sans"/>
      <w:sz w:val="21"/>
    </w:rPr>
  </w:style>
  <w:style w:type="character" w:customStyle="1" w:styleId="ItemList0">
    <w:name w:val="Item List 字符"/>
    <w:basedOn w:val="a3"/>
    <w:link w:val="ItemList"/>
    <w:rsid w:val="00FA0954"/>
    <w:rPr>
      <w:rFonts w:ascii="FrutigerNext LT Regular" w:eastAsia="华文细黑" w:hAnsi="FrutigerNext LT Regular" w:cs="Arial"/>
      <w:kern w:val="2"/>
      <w:sz w:val="21"/>
      <w:szCs w:val="21"/>
    </w:rPr>
  </w:style>
  <w:style w:type="character" w:customStyle="1" w:styleId="4b">
    <w:name w:val="4.任务 字符"/>
    <w:basedOn w:val="ItemList0"/>
    <w:link w:val="4a"/>
    <w:rsid w:val="00FC5DD0"/>
    <w:rPr>
      <w:rFonts w:ascii="Huawei Sans" w:eastAsia="方正兰亭黑简体" w:hAnsi="Huawei Sans" w:cs="微软雅黑"/>
      <w:kern w:val="2"/>
      <w:sz w:val="21"/>
      <w:szCs w:val="21"/>
    </w:rPr>
  </w:style>
  <w:style w:type="character" w:customStyle="1" w:styleId="TableText0">
    <w:name w:val="Table Text 字符"/>
    <w:basedOn w:val="a3"/>
    <w:link w:val="TableText"/>
    <w:rsid w:val="00FA0954"/>
    <w:rPr>
      <w:rFonts w:ascii="FrutigerNext LT Regular" w:eastAsia="华文细黑" w:hAnsi="FrutigerNext LT Regular" w:cs="Arial"/>
      <w:snapToGrid w:val="0"/>
      <w:sz w:val="21"/>
      <w:szCs w:val="21"/>
    </w:rPr>
  </w:style>
  <w:style w:type="character" w:customStyle="1" w:styleId="5b">
    <w:name w:val="5.表格文字 字符"/>
    <w:basedOn w:val="TableText0"/>
    <w:link w:val="5a"/>
    <w:rsid w:val="00FC5DD0"/>
    <w:rPr>
      <w:rFonts w:ascii="Huawei Sans" w:eastAsia="方正兰亭黑简体" w:hAnsi="Huawei Sans" w:cs="微软雅黑"/>
      <w:snapToGrid w:val="0"/>
      <w:sz w:val="21"/>
      <w:szCs w:val="21"/>
    </w:rPr>
  </w:style>
  <w:style w:type="paragraph" w:customStyle="1" w:styleId="64">
    <w:name w:val="6.前言"/>
    <w:basedOn w:val="Heading1NoNumber"/>
    <w:link w:val="65"/>
    <w:autoRedefine/>
    <w:qFormat/>
    <w:rsid w:val="00FC5DD0"/>
  </w:style>
  <w:style w:type="paragraph" w:customStyle="1" w:styleId="74">
    <w:name w:val="7.简介标题"/>
    <w:basedOn w:val="a2"/>
    <w:link w:val="75"/>
    <w:autoRedefine/>
    <w:qFormat/>
    <w:rsid w:val="00FC5DD0"/>
    <w:rPr>
      <w:rFonts w:ascii="Huawei Sans" w:eastAsia="方正兰亭黑简体" w:hAnsi="Huawei Sans"/>
    </w:rPr>
  </w:style>
  <w:style w:type="character" w:customStyle="1" w:styleId="Heading1NoNumber0">
    <w:name w:val="Heading1 No Number 字符"/>
    <w:basedOn w:val="1Char"/>
    <w:link w:val="Heading1NoNumber"/>
    <w:rsid w:val="00EA31D3"/>
    <w:rPr>
      <w:rFonts w:ascii="Arial Unicode MS" w:eastAsia="黑体" w:hAnsi="Arial Unicode MS" w:cs="Book Antiqua"/>
      <w:b/>
      <w:bCs/>
      <w:kern w:val="2"/>
      <w:sz w:val="44"/>
      <w:szCs w:val="44"/>
    </w:rPr>
  </w:style>
  <w:style w:type="character" w:customStyle="1" w:styleId="65">
    <w:name w:val="6.前言 字符"/>
    <w:basedOn w:val="Heading1NoNumber0"/>
    <w:link w:val="64"/>
    <w:rsid w:val="00FC5DD0"/>
    <w:rPr>
      <w:rFonts w:ascii="Huawei Sans" w:eastAsia="方正兰亭黑简体" w:hAnsi="Huawei Sans" w:cs="微软雅黑"/>
      <w:b/>
      <w:bCs/>
      <w:kern w:val="2"/>
      <w:sz w:val="44"/>
      <w:szCs w:val="44"/>
    </w:rPr>
  </w:style>
  <w:style w:type="paragraph" w:customStyle="1" w:styleId="84">
    <w:name w:val="8.前言标题"/>
    <w:basedOn w:val="1e"/>
    <w:link w:val="85"/>
    <w:autoRedefine/>
    <w:qFormat/>
    <w:rsid w:val="00FC5DD0"/>
    <w:rPr>
      <w:noProof/>
    </w:rPr>
  </w:style>
  <w:style w:type="character" w:customStyle="1" w:styleId="2Char">
    <w:name w:val="标题 2 Char"/>
    <w:aliases w:val="ALT+2 Char,--F2 Char,heading 2 Char1,H2 Char,h2 Char,UNDERRUBRIK 1-2 Char,2 Char,h 2 Char,2nd level Char,l2 Char,heading 2 Char Char,标题 2 Char Char Char Char Char Char Char,PIM2 Char,Heading 2 Hidden Char,Heading 2 CCBS Char,Titre3 Char,D Char"/>
    <w:basedOn w:val="a3"/>
    <w:link w:val="2"/>
    <w:rsid w:val="00FC5DD0"/>
    <w:rPr>
      <w:rFonts w:ascii="Huawei Sans" w:eastAsia="方正兰亭黑简体" w:hAnsi="Huawei Sans" w:cs="Book Antiqua"/>
      <w:bCs/>
      <w:noProof/>
      <w:sz w:val="36"/>
      <w:szCs w:val="36"/>
      <w:lang w:eastAsia="en-US"/>
    </w:rPr>
  </w:style>
  <w:style w:type="character" w:customStyle="1" w:styleId="Heading2NoNumber0">
    <w:name w:val="Heading2 No Number 字符"/>
    <w:basedOn w:val="2Char"/>
    <w:link w:val="Heading2NoNumber"/>
    <w:rsid w:val="00EA31D3"/>
    <w:rPr>
      <w:rFonts w:ascii="Arial Unicode MS" w:eastAsia="黑体" w:hAnsi="Arial Unicode MS" w:cs="Book Antiqua"/>
      <w:bCs/>
      <w:noProof/>
      <w:sz w:val="36"/>
      <w:szCs w:val="36"/>
      <w:lang w:eastAsia="en-US"/>
    </w:rPr>
  </w:style>
  <w:style w:type="character" w:customStyle="1" w:styleId="75">
    <w:name w:val="7.简介标题 字符"/>
    <w:basedOn w:val="Heading2NoNumber0"/>
    <w:link w:val="74"/>
    <w:rsid w:val="00FC5DD0"/>
    <w:rPr>
      <w:rFonts w:ascii="Huawei Sans" w:eastAsia="方正兰亭黑简体" w:hAnsi="Huawei Sans" w:cs="微软雅黑"/>
      <w:bCs w:val="0"/>
      <w:noProof/>
      <w:sz w:val="36"/>
      <w:szCs w:val="36"/>
      <w:lang w:eastAsia="en-US"/>
    </w:rPr>
  </w:style>
  <w:style w:type="character" w:customStyle="1" w:styleId="3Char">
    <w:name w:val="标题 3 Char"/>
    <w:aliases w:val="ALT+3 Char,3.1安装客户端 Char,三级目录 Char"/>
    <w:basedOn w:val="a3"/>
    <w:link w:val="3"/>
    <w:rsid w:val="00E268DC"/>
    <w:rPr>
      <w:rFonts w:ascii="Huawei Sans" w:eastAsia="方正兰亭黑简体" w:hAnsi="Huawei Sans" w:cs="微软雅黑"/>
      <w:noProof/>
      <w:sz w:val="32"/>
      <w:szCs w:val="32"/>
    </w:rPr>
  </w:style>
  <w:style w:type="character" w:customStyle="1" w:styleId="Heading3NoNumber0">
    <w:name w:val="Heading3 No Number 字符"/>
    <w:basedOn w:val="3Char"/>
    <w:link w:val="Heading3NoNumber"/>
    <w:rsid w:val="00EA31D3"/>
    <w:rPr>
      <w:rFonts w:ascii="Arial Unicode MS" w:eastAsia="黑体" w:hAnsi="Arial Unicode MS" w:cs="Book Antiqua"/>
      <w:noProof/>
      <w:sz w:val="26"/>
      <w:szCs w:val="32"/>
    </w:rPr>
  </w:style>
  <w:style w:type="character" w:customStyle="1" w:styleId="85">
    <w:name w:val="8.前言标题 字符"/>
    <w:basedOn w:val="Heading3NoNumber0"/>
    <w:link w:val="84"/>
    <w:rsid w:val="00FC5DD0"/>
    <w:rPr>
      <w:rFonts w:ascii="Huawei Sans" w:eastAsia="方正兰亭黑简体" w:hAnsi="Huawei Sans" w:cs="微软雅黑"/>
      <w:noProof/>
      <w:sz w:val="21"/>
      <w:szCs w:val="32"/>
    </w:rPr>
  </w:style>
  <w:style w:type="table" w:customStyle="1" w:styleId="affff4">
    <w:name w:val="表格样式"/>
    <w:basedOn w:val="a4"/>
    <w:uiPriority w:val="99"/>
    <w:rsid w:val="00E75EA5"/>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b/>
      </w:rPr>
      <w:tblPr/>
      <w:tcPr>
        <w:vAlign w:val="center"/>
      </w:tcPr>
    </w:tblStylePr>
    <w:tblStylePr w:type="firstCol">
      <w:pPr>
        <w:jc w:val="center"/>
      </w:pPr>
      <w:tblPr/>
      <w:tcPr>
        <w:vAlign w:val="center"/>
      </w:tcPr>
    </w:tblStylePr>
  </w:style>
  <w:style w:type="table" w:customStyle="1" w:styleId="Table">
    <w:name w:val="Table"/>
    <w:basedOn w:val="a9"/>
    <w:rsid w:val="00896E8D"/>
    <w:pPr>
      <w:jc w:val="left"/>
    </w:pPr>
    <w:rPr>
      <w:rFonts w:cs="Arial"/>
    </w:rPr>
    <w:tblPr>
      <w:tblInd w:w="1814" w:type="dxa"/>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character" w:customStyle="1" w:styleId="3f1">
    <w:name w:val="3.步骤 字符"/>
    <w:basedOn w:val="a3"/>
    <w:link w:val="30"/>
    <w:qFormat/>
    <w:rsid w:val="00254FAD"/>
    <w:rPr>
      <w:rFonts w:ascii="Huawei Sans" w:eastAsia="方正兰亭黑简体" w:hAnsi="Huawei Sans" w:cs="微软雅黑"/>
      <w:sz w:val="21"/>
    </w:rPr>
  </w:style>
  <w:style w:type="paragraph" w:customStyle="1" w:styleId="50">
    <w:name w:val="5.表格标题"/>
    <w:basedOn w:val="a2"/>
    <w:link w:val="5c"/>
    <w:autoRedefine/>
    <w:qFormat/>
    <w:rsid w:val="00FC5DD0"/>
    <w:pPr>
      <w:keepNext/>
      <w:numPr>
        <w:ilvl w:val="8"/>
        <w:numId w:val="4"/>
      </w:numPr>
      <w:topLinePunct w:val="0"/>
      <w:spacing w:before="160" w:line="240" w:lineRule="auto"/>
      <w:ind w:left="1021"/>
      <w:jc w:val="center"/>
    </w:pPr>
    <w:rPr>
      <w:rFonts w:ascii="Huawei Sans" w:eastAsia="方正兰亭黑简体" w:hAnsi="Huawei Sans"/>
      <w:b/>
      <w:spacing w:val="-4"/>
      <w:sz w:val="24"/>
      <w:szCs w:val="24"/>
    </w:rPr>
  </w:style>
  <w:style w:type="paragraph" w:customStyle="1" w:styleId="9">
    <w:name w:val="9.图片标题"/>
    <w:basedOn w:val="a2"/>
    <w:link w:val="93"/>
    <w:autoRedefine/>
    <w:qFormat/>
    <w:rsid w:val="00FC5DD0"/>
    <w:pPr>
      <w:keepNext/>
      <w:numPr>
        <w:ilvl w:val="7"/>
        <w:numId w:val="4"/>
      </w:numPr>
      <w:topLinePunct w:val="0"/>
      <w:spacing w:after="160" w:line="240" w:lineRule="auto"/>
      <w:ind w:left="1021"/>
      <w:jc w:val="center"/>
    </w:pPr>
    <w:rPr>
      <w:rFonts w:ascii="Huawei Sans" w:eastAsia="方正兰亭黑简体" w:hAnsi="Huawei Sans"/>
      <w:b/>
      <w:spacing w:val="-4"/>
      <w:sz w:val="24"/>
      <w:szCs w:val="24"/>
    </w:rPr>
  </w:style>
  <w:style w:type="character" w:customStyle="1" w:styleId="93">
    <w:name w:val="9.图片标题 字符"/>
    <w:basedOn w:val="a3"/>
    <w:link w:val="9"/>
    <w:rsid w:val="00FC5DD0"/>
    <w:rPr>
      <w:rFonts w:ascii="Huawei Sans" w:eastAsia="方正兰亭黑简体" w:hAnsi="Huawei Sans" w:cs="微软雅黑"/>
      <w:b/>
      <w:spacing w:val="-4"/>
      <w:sz w:val="24"/>
      <w:szCs w:val="24"/>
    </w:rPr>
  </w:style>
  <w:style w:type="character" w:customStyle="1" w:styleId="5c">
    <w:name w:val="5.表格标题 字符"/>
    <w:basedOn w:val="a3"/>
    <w:link w:val="50"/>
    <w:rsid w:val="00FC5DD0"/>
    <w:rPr>
      <w:rFonts w:ascii="Huawei Sans" w:eastAsia="方正兰亭黑简体" w:hAnsi="Huawei Sans" w:cs="微软雅黑"/>
      <w:b/>
      <w:spacing w:val="-4"/>
      <w:sz w:val="24"/>
      <w:szCs w:val="24"/>
    </w:rPr>
  </w:style>
  <w:style w:type="paragraph" w:styleId="affff5">
    <w:name w:val="No Spacing"/>
    <w:uiPriority w:val="1"/>
    <w:qFormat/>
    <w:rsid w:val="004A31D9"/>
    <w:pPr>
      <w:topLinePunct/>
      <w:adjustRightInd w:val="0"/>
      <w:snapToGrid w:val="0"/>
      <w:ind w:left="1134"/>
    </w:pPr>
    <w:rPr>
      <w:rFonts w:ascii="微软雅黑" w:eastAsia="微软雅黑" w:hAnsi="微软雅黑" w:cs="微软雅黑"/>
    </w:rPr>
  </w:style>
  <w:style w:type="character" w:styleId="affff6">
    <w:name w:val="Intense Emphasis"/>
    <w:basedOn w:val="a3"/>
    <w:uiPriority w:val="21"/>
    <w:qFormat/>
    <w:rsid w:val="004A31D9"/>
    <w:rPr>
      <w:rFonts w:ascii="微软雅黑" w:eastAsia="微软雅黑" w:hAnsi="微软雅黑" w:cs="微软雅黑"/>
      <w:i/>
      <w:iCs/>
      <w:color w:val="4F81BD" w:themeColor="accent1"/>
    </w:rPr>
  </w:style>
  <w:style w:type="paragraph" w:styleId="affff7">
    <w:name w:val="Quote"/>
    <w:basedOn w:val="a2"/>
    <w:next w:val="a2"/>
    <w:link w:val="Char5"/>
    <w:uiPriority w:val="29"/>
    <w:qFormat/>
    <w:rsid w:val="004A31D9"/>
    <w:pPr>
      <w:spacing w:before="200" w:after="160"/>
      <w:ind w:left="864" w:right="864"/>
      <w:jc w:val="center"/>
    </w:pPr>
    <w:rPr>
      <w:i/>
      <w:iCs/>
      <w:color w:val="404040" w:themeColor="text1" w:themeTint="BF"/>
    </w:rPr>
  </w:style>
  <w:style w:type="character" w:customStyle="1" w:styleId="Char5">
    <w:name w:val="引用 Char"/>
    <w:basedOn w:val="a3"/>
    <w:link w:val="affff7"/>
    <w:uiPriority w:val="29"/>
    <w:rsid w:val="004A31D9"/>
    <w:rPr>
      <w:rFonts w:ascii="微软雅黑" w:eastAsia="微软雅黑" w:hAnsi="微软雅黑" w:cs="微软雅黑"/>
      <w:i/>
      <w:iCs/>
      <w:color w:val="404040" w:themeColor="text1" w:themeTint="BF"/>
    </w:rPr>
  </w:style>
  <w:style w:type="paragraph" w:styleId="affff8">
    <w:name w:val="Intense Quote"/>
    <w:basedOn w:val="a2"/>
    <w:next w:val="a2"/>
    <w:link w:val="Char6"/>
    <w:autoRedefine/>
    <w:uiPriority w:val="30"/>
    <w:qFormat/>
    <w:rsid w:val="004A31D9"/>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har6">
    <w:name w:val="明显引用 Char"/>
    <w:basedOn w:val="a3"/>
    <w:link w:val="affff8"/>
    <w:uiPriority w:val="30"/>
    <w:rsid w:val="004A31D9"/>
    <w:rPr>
      <w:rFonts w:ascii="微软雅黑" w:eastAsia="微软雅黑" w:hAnsi="微软雅黑" w:cs="微软雅黑"/>
      <w:i/>
      <w:iCs/>
      <w:color w:val="4F81BD" w:themeColor="accent1"/>
    </w:rPr>
  </w:style>
  <w:style w:type="character" w:styleId="affff9">
    <w:name w:val="Subtle Reference"/>
    <w:basedOn w:val="a3"/>
    <w:uiPriority w:val="31"/>
    <w:qFormat/>
    <w:rsid w:val="004A31D9"/>
    <w:rPr>
      <w:rFonts w:ascii="微软雅黑" w:eastAsia="微软雅黑" w:hAnsi="微软雅黑" w:cs="微软雅黑"/>
      <w:smallCaps/>
      <w:color w:val="5A5A5A" w:themeColor="text1" w:themeTint="A5"/>
    </w:rPr>
  </w:style>
  <w:style w:type="character" w:styleId="affffa">
    <w:name w:val="Intense Reference"/>
    <w:basedOn w:val="a3"/>
    <w:uiPriority w:val="32"/>
    <w:qFormat/>
    <w:rsid w:val="004A31D9"/>
    <w:rPr>
      <w:rFonts w:ascii="微软雅黑" w:eastAsia="微软雅黑" w:hAnsi="微软雅黑" w:cs="微软雅黑"/>
      <w:b/>
      <w:bCs/>
      <w:smallCaps/>
      <w:color w:val="4F81BD" w:themeColor="accent1"/>
      <w:spacing w:val="5"/>
    </w:rPr>
  </w:style>
  <w:style w:type="character" w:styleId="affffb">
    <w:name w:val="Book Title"/>
    <w:basedOn w:val="a3"/>
    <w:uiPriority w:val="33"/>
    <w:qFormat/>
    <w:rsid w:val="004A31D9"/>
    <w:rPr>
      <w:rFonts w:ascii="微软雅黑" w:eastAsia="微软雅黑" w:hAnsi="微软雅黑" w:cs="微软雅黑"/>
      <w:b/>
      <w:bCs/>
      <w:i/>
      <w:iCs/>
      <w:spacing w:val="5"/>
    </w:rPr>
  </w:style>
  <w:style w:type="paragraph" w:customStyle="1" w:styleId="Cover-">
    <w:name w:val="Cover-宋体+罗马+正文"/>
    <w:basedOn w:val="a2"/>
    <w:link w:val="Cover-Char"/>
    <w:rsid w:val="00F23E6D"/>
    <w:pPr>
      <w:widowControl w:val="0"/>
      <w:topLinePunct w:val="0"/>
      <w:autoSpaceDE w:val="0"/>
      <w:autoSpaceDN w:val="0"/>
      <w:snapToGrid/>
      <w:spacing w:before="0" w:afterLines="50" w:line="320" w:lineRule="exact"/>
      <w:ind w:left="0" w:firstLine="420"/>
    </w:pPr>
    <w:rPr>
      <w:sz w:val="24"/>
      <w:szCs w:val="24"/>
    </w:rPr>
  </w:style>
  <w:style w:type="character" w:customStyle="1" w:styleId="Cover-Char">
    <w:name w:val="Cover-宋体+罗马+正文 Char"/>
    <w:basedOn w:val="a3"/>
    <w:link w:val="Cover-"/>
    <w:rsid w:val="00F23E6D"/>
    <w:rPr>
      <w:rFonts w:ascii="微软雅黑" w:eastAsia="微软雅黑" w:hAnsi="微软雅黑" w:cs="微软雅黑"/>
      <w:sz w:val="24"/>
      <w:szCs w:val="24"/>
    </w:rPr>
  </w:style>
  <w:style w:type="character" w:customStyle="1" w:styleId="FigureDescription0">
    <w:name w:val="Figure Description 字符"/>
    <w:basedOn w:val="a3"/>
    <w:link w:val="FigureDescription"/>
    <w:rsid w:val="00F23E6D"/>
    <w:rPr>
      <w:rFonts w:eastAsia="黑体" w:cs="Arial"/>
      <w:spacing w:val="-4"/>
      <w:kern w:val="2"/>
      <w:sz w:val="21"/>
      <w:szCs w:val="21"/>
    </w:rPr>
  </w:style>
  <w:style w:type="character" w:customStyle="1" w:styleId="TableDescription0">
    <w:name w:val="Table Description 字符"/>
    <w:basedOn w:val="a3"/>
    <w:link w:val="TableDescription"/>
    <w:rsid w:val="00F23E6D"/>
    <w:rPr>
      <w:rFonts w:ascii="微软雅黑" w:eastAsia="黑体" w:hAnsi="微软雅黑" w:cs="微软雅黑"/>
      <w:spacing w:val="-4"/>
    </w:rPr>
  </w:style>
  <w:style w:type="character" w:customStyle="1" w:styleId="TableDescription2">
    <w:name w:val="样式 Table Description + 居中 字符"/>
    <w:basedOn w:val="TableDescription0"/>
    <w:link w:val="TableDescription1"/>
    <w:rsid w:val="00F23E6D"/>
    <w:rPr>
      <w:rFonts w:ascii="微软雅黑" w:eastAsia="黑体" w:hAnsi="微软雅黑" w:cs="宋体"/>
      <w:spacing w:val="-4"/>
    </w:rPr>
  </w:style>
  <w:style w:type="paragraph" w:customStyle="1" w:styleId="affffc">
    <w:name w:val="边框代码"/>
    <w:basedOn w:val="1e"/>
    <w:link w:val="Char7"/>
    <w:qFormat/>
    <w:rsid w:val="00F23E6D"/>
    <w:pPr>
      <w:pBdr>
        <w:top w:val="single" w:sz="4" w:space="1" w:color="auto"/>
        <w:left w:val="single" w:sz="4" w:space="4" w:color="auto"/>
        <w:bottom w:val="single" w:sz="4" w:space="1" w:color="auto"/>
        <w:right w:val="single" w:sz="4" w:space="4" w:color="auto"/>
      </w:pBdr>
      <w:shd w:val="clear" w:color="auto" w:fill="D9D9D9" w:themeFill="background1" w:themeFillShade="D9"/>
      <w:topLinePunct/>
      <w:adjustRightInd w:val="0"/>
      <w:ind w:left="993"/>
    </w:pPr>
    <w:rPr>
      <w:rFonts w:ascii="方正兰亭黑简体" w:hAnsi="Courier New"/>
      <w:noProof/>
      <w:spacing w:val="-4"/>
      <w:kern w:val="2"/>
      <w:szCs w:val="21"/>
    </w:rPr>
  </w:style>
  <w:style w:type="character" w:customStyle="1" w:styleId="Char7">
    <w:name w:val="边框代码 Char"/>
    <w:basedOn w:val="93"/>
    <w:link w:val="affffc"/>
    <w:rsid w:val="00F23E6D"/>
    <w:rPr>
      <w:rFonts w:ascii="方正兰亭黑简体" w:eastAsia="方正兰亭黑简体" w:hAnsi="Courier New" w:cs="微软雅黑"/>
      <w:b w:val="0"/>
      <w:noProof/>
      <w:spacing w:val="-4"/>
      <w:kern w:val="2"/>
      <w:sz w:val="21"/>
      <w:szCs w:val="21"/>
      <w:shd w:val="clear" w:color="auto" w:fill="D9D9D9" w:themeFill="background1" w:themeFillShade="D9"/>
    </w:rPr>
  </w:style>
  <w:style w:type="paragraph" w:customStyle="1" w:styleId="affffd">
    <w:name w:val="编程步骤"/>
    <w:basedOn w:val="a2"/>
    <w:link w:val="Char8"/>
    <w:qFormat/>
    <w:rsid w:val="00F23E6D"/>
    <w:pPr>
      <w:widowControl w:val="0"/>
      <w:shd w:val="clear" w:color="auto" w:fill="E0E0E0"/>
      <w:topLinePunct w:val="0"/>
      <w:adjustRightInd/>
      <w:spacing w:before="0" w:after="0" w:line="220" w:lineRule="atLeast"/>
      <w:ind w:left="0"/>
      <w:jc w:val="both"/>
    </w:pPr>
    <w:rPr>
      <w:rFonts w:ascii="Courier New" w:eastAsia="宋体" w:hAnsi="Courier New" w:cs="Arial"/>
      <w:kern w:val="2"/>
      <w:sz w:val="16"/>
      <w:szCs w:val="18"/>
    </w:rPr>
  </w:style>
  <w:style w:type="character" w:customStyle="1" w:styleId="Char8">
    <w:name w:val="编程步骤 Char"/>
    <w:link w:val="affffd"/>
    <w:rsid w:val="00F23E6D"/>
    <w:rPr>
      <w:rFonts w:ascii="Courier New" w:hAnsi="Courier New" w:cs="Arial"/>
      <w:kern w:val="2"/>
      <w:sz w:val="16"/>
      <w:szCs w:val="18"/>
      <w:shd w:val="clear" w:color="auto" w:fill="E0E0E0"/>
    </w:rPr>
  </w:style>
  <w:style w:type="character" w:customStyle="1" w:styleId="cmn-color-title">
    <w:name w:val="cmn-color-title"/>
    <w:basedOn w:val="a3"/>
    <w:rsid w:val="00F23E6D"/>
  </w:style>
  <w:style w:type="character" w:customStyle="1" w:styleId="HTMLChar">
    <w:name w:val="HTML 预设格式 Char"/>
    <w:basedOn w:val="a3"/>
    <w:link w:val="HTML8"/>
    <w:uiPriority w:val="99"/>
    <w:rsid w:val="00F23E6D"/>
    <w:rPr>
      <w:rFonts w:ascii="Courier New" w:eastAsia="微软雅黑" w:hAnsi="Courier New" w:cs="Courier New"/>
    </w:rPr>
  </w:style>
  <w:style w:type="paragraph" w:customStyle="1" w:styleId="2f4">
    <w:name w:val="正文2"/>
    <w:basedOn w:val="a2"/>
    <w:link w:val="2Char0"/>
    <w:qFormat/>
    <w:rsid w:val="00F23E6D"/>
    <w:pPr>
      <w:wordWrap w:val="0"/>
      <w:ind w:left="1021"/>
    </w:pPr>
    <w:rPr>
      <w:kern w:val="2"/>
      <w:sz w:val="21"/>
      <w:szCs w:val="21"/>
    </w:rPr>
  </w:style>
  <w:style w:type="character" w:customStyle="1" w:styleId="2Char0">
    <w:name w:val="正文2 Char"/>
    <w:basedOn w:val="a3"/>
    <w:link w:val="2f4"/>
    <w:rsid w:val="00F23E6D"/>
    <w:rPr>
      <w:rFonts w:ascii="微软雅黑" w:eastAsia="微软雅黑" w:hAnsi="微软雅黑" w:cs="微软雅黑"/>
      <w:kern w:val="2"/>
      <w:sz w:val="21"/>
      <w:szCs w:val="21"/>
    </w:rPr>
  </w:style>
  <w:style w:type="paragraph" w:customStyle="1" w:styleId="1f0">
    <w:name w:val="边框代码1"/>
    <w:basedOn w:val="a2"/>
    <w:qFormat/>
    <w:rsid w:val="00F23E6D"/>
    <w:pPr>
      <w:pBdr>
        <w:top w:val="single" w:sz="4" w:space="1" w:color="auto"/>
        <w:left w:val="single" w:sz="4" w:space="4" w:color="auto"/>
        <w:bottom w:val="single" w:sz="4" w:space="1" w:color="auto"/>
        <w:right w:val="single" w:sz="4" w:space="4" w:color="auto"/>
      </w:pBdr>
      <w:shd w:val="clear" w:color="auto" w:fill="D9D9D9" w:themeFill="background1" w:themeFillShade="D9"/>
      <w:wordWrap w:val="0"/>
      <w:ind w:left="993"/>
    </w:pPr>
    <w:rPr>
      <w:rFonts w:ascii="方正兰亭黑简体" w:eastAsia="方正兰亭黑简体" w:hAnsi="Courier New"/>
      <w:kern w:val="2"/>
      <w:sz w:val="21"/>
      <w:szCs w:val="21"/>
    </w:rPr>
  </w:style>
  <w:style w:type="paragraph" w:customStyle="1" w:styleId="94">
    <w:name w:val="样式9"/>
    <w:basedOn w:val="2f2"/>
    <w:link w:val="9Char"/>
    <w:qFormat/>
    <w:rsid w:val="00F23E6D"/>
    <w:pPr>
      <w:pBdr>
        <w:top w:val="single" w:sz="4" w:space="1" w:color="auto"/>
        <w:left w:val="single" w:sz="4" w:space="4" w:color="auto"/>
        <w:bottom w:val="single" w:sz="4" w:space="1" w:color="auto"/>
        <w:right w:val="single" w:sz="4" w:space="4" w:color="auto"/>
      </w:pBdr>
      <w:shd w:val="clear" w:color="auto" w:fill="F2F2F2" w:themeFill="background1" w:themeFillShade="F2"/>
      <w:adjustRightInd/>
      <w:ind w:left="1134" w:rightChars="50" w:right="105"/>
    </w:pPr>
    <w:rPr>
      <w:rFonts w:ascii="Courier New" w:eastAsia="微软雅黑" w:hAnsi="Courier New"/>
      <w:kern w:val="2"/>
    </w:rPr>
  </w:style>
  <w:style w:type="character" w:customStyle="1" w:styleId="9Char">
    <w:name w:val="样式9 Char"/>
    <w:basedOn w:val="2f3"/>
    <w:link w:val="94"/>
    <w:rsid w:val="00F23E6D"/>
    <w:rPr>
      <w:rFonts w:ascii="Courier New" w:eastAsia="微软雅黑" w:hAnsi="Courier New" w:cs="Courier New"/>
      <w:kern w:val="2"/>
      <w:sz w:val="18"/>
      <w:szCs w:val="18"/>
      <w:shd w:val="clear" w:color="auto" w:fill="F2F2F2" w:themeFill="background1" w:themeFillShade="F2"/>
      <w:lang w:eastAsia="en-US"/>
    </w:rPr>
  </w:style>
  <w:style w:type="character" w:customStyle="1" w:styleId="hljs-keyword">
    <w:name w:val="hljs-keyword"/>
    <w:basedOn w:val="a3"/>
    <w:rsid w:val="00F23E6D"/>
  </w:style>
  <w:style w:type="character" w:customStyle="1" w:styleId="hljs-preprocessor">
    <w:name w:val="hljs-preprocessor"/>
    <w:basedOn w:val="a3"/>
    <w:rsid w:val="00F23E6D"/>
  </w:style>
  <w:style w:type="character" w:customStyle="1" w:styleId="hljs-comment">
    <w:name w:val="hljs-comment"/>
    <w:basedOn w:val="a3"/>
    <w:rsid w:val="00F23E6D"/>
  </w:style>
  <w:style w:type="paragraph" w:customStyle="1" w:styleId="1f1">
    <w:name w:val="1. 正文"/>
    <w:basedOn w:val="2f"/>
    <w:link w:val="1Char0"/>
    <w:qFormat/>
    <w:rsid w:val="00F23E6D"/>
    <w:pPr>
      <w:topLinePunct w:val="0"/>
      <w:adjustRightInd/>
      <w:snapToGrid/>
      <w:spacing w:before="0" w:after="0" w:line="360" w:lineRule="auto"/>
      <w:ind w:leftChars="0" w:left="0" w:firstLine="200"/>
    </w:pPr>
    <w:rPr>
      <w:rFonts w:ascii="Arial" w:eastAsiaTheme="minorEastAsia" w:hAnsi="Arial" w:cs="Arial"/>
      <w:kern w:val="2"/>
      <w:sz w:val="21"/>
      <w:szCs w:val="21"/>
    </w:rPr>
  </w:style>
  <w:style w:type="character" w:customStyle="1" w:styleId="1Char0">
    <w:name w:val="1. 正文 Char"/>
    <w:basedOn w:val="a3"/>
    <w:link w:val="1f1"/>
    <w:rsid w:val="00F23E6D"/>
    <w:rPr>
      <w:rFonts w:ascii="Arial" w:eastAsiaTheme="minorEastAsia" w:hAnsi="Arial" w:cs="Arial"/>
      <w:kern w:val="2"/>
      <w:sz w:val="21"/>
      <w:szCs w:val="21"/>
    </w:rPr>
  </w:style>
  <w:style w:type="paragraph" w:customStyle="1" w:styleId="chenxing">
    <w:name w:val="正文chenxing"/>
    <w:basedOn w:val="a2"/>
    <w:link w:val="chenxingChar"/>
    <w:qFormat/>
    <w:rsid w:val="00F23E6D"/>
    <w:pPr>
      <w:ind w:left="1021"/>
    </w:pPr>
    <w:rPr>
      <w:rFonts w:cs="Arial"/>
      <w:kern w:val="2"/>
      <w:sz w:val="21"/>
      <w:szCs w:val="21"/>
      <w:lang w:val="zh-CN"/>
    </w:rPr>
  </w:style>
  <w:style w:type="character" w:customStyle="1" w:styleId="chenxingChar">
    <w:name w:val="正文chenxing Char"/>
    <w:basedOn w:val="a3"/>
    <w:link w:val="chenxing"/>
    <w:rsid w:val="00F23E6D"/>
    <w:rPr>
      <w:rFonts w:ascii="微软雅黑" w:eastAsia="微软雅黑" w:hAnsi="微软雅黑" w:cs="Arial"/>
      <w:kern w:val="2"/>
      <w:sz w:val="21"/>
      <w:szCs w:val="21"/>
      <w:lang w:val="zh-CN"/>
    </w:rPr>
  </w:style>
  <w:style w:type="paragraph" w:customStyle="1" w:styleId="1tupian">
    <w:name w:val="1. 正文tupian"/>
    <w:basedOn w:val="2f"/>
    <w:link w:val="1tupianChar"/>
    <w:qFormat/>
    <w:rsid w:val="00F23E6D"/>
    <w:pPr>
      <w:topLinePunct w:val="0"/>
      <w:adjustRightInd/>
      <w:snapToGrid/>
      <w:spacing w:before="0" w:after="0" w:line="360" w:lineRule="auto"/>
      <w:ind w:leftChars="0" w:left="0" w:firstLine="200"/>
    </w:pPr>
    <w:rPr>
      <w:rFonts w:ascii="Arial" w:eastAsiaTheme="minorEastAsia" w:hAnsi="Arial" w:cs="Arial"/>
      <w:kern w:val="2"/>
      <w:sz w:val="21"/>
      <w:szCs w:val="21"/>
    </w:rPr>
  </w:style>
  <w:style w:type="character" w:customStyle="1" w:styleId="1tupianChar">
    <w:name w:val="1. 正文tupian Char"/>
    <w:basedOn w:val="a3"/>
    <w:link w:val="1tupian"/>
    <w:rsid w:val="00F23E6D"/>
    <w:rPr>
      <w:rFonts w:ascii="Arial" w:eastAsiaTheme="minorEastAsia" w:hAnsi="Arial" w:cs="Arial"/>
      <w:kern w:val="2"/>
      <w:sz w:val="21"/>
      <w:szCs w:val="21"/>
    </w:rPr>
  </w:style>
  <w:style w:type="character" w:customStyle="1" w:styleId="BlockLabelChar">
    <w:name w:val="Block Label Char"/>
    <w:link w:val="BlockLabel"/>
    <w:rsid w:val="00F23E6D"/>
    <w:rPr>
      <w:rFonts w:ascii="Arial Unicode MS" w:eastAsia="黑体" w:hAnsi="Arial Unicode MS" w:cs="Book Antiqua"/>
      <w:bCs/>
      <w:sz w:val="26"/>
      <w:szCs w:val="26"/>
    </w:rPr>
  </w:style>
  <w:style w:type="paragraph" w:customStyle="1" w:styleId="affffe">
    <w:name w:val="代码输入边框"/>
    <w:basedOn w:val="2f2"/>
    <w:link w:val="Char9"/>
    <w:qFormat/>
    <w:rsid w:val="00F23E6D"/>
    <w:pPr>
      <w:pBdr>
        <w:top w:val="single" w:sz="4" w:space="1" w:color="auto"/>
        <w:left w:val="single" w:sz="4" w:space="4" w:color="auto"/>
        <w:bottom w:val="single" w:sz="4" w:space="1" w:color="auto"/>
        <w:right w:val="single" w:sz="4" w:space="4" w:color="auto"/>
      </w:pBdr>
      <w:shd w:val="clear" w:color="auto" w:fill="F2F2F2" w:themeFill="background1" w:themeFillShade="F2"/>
    </w:pPr>
    <w:rPr>
      <w:rFonts w:ascii="Courier New" w:eastAsia="华文细黑" w:hAnsi="Courier New"/>
      <w:kern w:val="2"/>
    </w:rPr>
  </w:style>
  <w:style w:type="character" w:customStyle="1" w:styleId="Char9">
    <w:name w:val="代码输入边框 Char"/>
    <w:basedOn w:val="2f3"/>
    <w:link w:val="affffe"/>
    <w:rsid w:val="00F23E6D"/>
    <w:rPr>
      <w:rFonts w:ascii="Courier New" w:eastAsia="华文细黑" w:hAnsi="Courier New" w:cs="Courier New"/>
      <w:kern w:val="2"/>
      <w:sz w:val="18"/>
      <w:szCs w:val="18"/>
      <w:shd w:val="clear" w:color="auto" w:fill="F2F2F2" w:themeFill="background1" w:themeFillShade="F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416473">
      <w:bodyDiv w:val="1"/>
      <w:marLeft w:val="0"/>
      <w:marRight w:val="0"/>
      <w:marTop w:val="0"/>
      <w:marBottom w:val="0"/>
      <w:divBdr>
        <w:top w:val="none" w:sz="0" w:space="0" w:color="auto"/>
        <w:left w:val="none" w:sz="0" w:space="0" w:color="auto"/>
        <w:bottom w:val="none" w:sz="0" w:space="0" w:color="auto"/>
        <w:right w:val="none" w:sz="0" w:space="0" w:color="auto"/>
      </w:divBdr>
    </w:div>
    <w:div w:id="189999096">
      <w:bodyDiv w:val="1"/>
      <w:marLeft w:val="360"/>
      <w:marRight w:val="360"/>
      <w:marTop w:val="360"/>
      <w:marBottom w:val="360"/>
      <w:divBdr>
        <w:top w:val="none" w:sz="0" w:space="0" w:color="auto"/>
        <w:left w:val="none" w:sz="0" w:space="0" w:color="auto"/>
        <w:bottom w:val="none" w:sz="0" w:space="0" w:color="auto"/>
        <w:right w:val="none" w:sz="0" w:space="0" w:color="auto"/>
      </w:divBdr>
      <w:divsChild>
        <w:div w:id="587661816">
          <w:marLeft w:val="0"/>
          <w:marRight w:val="0"/>
          <w:marTop w:val="0"/>
          <w:marBottom w:val="0"/>
          <w:divBdr>
            <w:top w:val="none" w:sz="0" w:space="0" w:color="auto"/>
            <w:left w:val="none" w:sz="0" w:space="0" w:color="auto"/>
            <w:bottom w:val="none" w:sz="0" w:space="0" w:color="auto"/>
            <w:right w:val="none" w:sz="0" w:space="0" w:color="auto"/>
          </w:divBdr>
          <w:divsChild>
            <w:div w:id="14327515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35171256">
      <w:bodyDiv w:val="1"/>
      <w:marLeft w:val="0"/>
      <w:marRight w:val="0"/>
      <w:marTop w:val="0"/>
      <w:marBottom w:val="0"/>
      <w:divBdr>
        <w:top w:val="none" w:sz="0" w:space="0" w:color="auto"/>
        <w:left w:val="none" w:sz="0" w:space="0" w:color="auto"/>
        <w:bottom w:val="none" w:sz="0" w:space="0" w:color="auto"/>
        <w:right w:val="none" w:sz="0" w:space="0" w:color="auto"/>
      </w:divBdr>
    </w:div>
    <w:div w:id="301694121">
      <w:bodyDiv w:val="1"/>
      <w:marLeft w:val="0"/>
      <w:marRight w:val="0"/>
      <w:marTop w:val="0"/>
      <w:marBottom w:val="0"/>
      <w:divBdr>
        <w:top w:val="none" w:sz="0" w:space="0" w:color="auto"/>
        <w:left w:val="none" w:sz="0" w:space="0" w:color="auto"/>
        <w:bottom w:val="none" w:sz="0" w:space="0" w:color="auto"/>
        <w:right w:val="none" w:sz="0" w:space="0" w:color="auto"/>
      </w:divBdr>
      <w:divsChild>
        <w:div w:id="2135513331">
          <w:marLeft w:val="0"/>
          <w:marRight w:val="0"/>
          <w:marTop w:val="600"/>
          <w:marBottom w:val="0"/>
          <w:divBdr>
            <w:top w:val="none" w:sz="0" w:space="0" w:color="auto"/>
            <w:left w:val="none" w:sz="0" w:space="0" w:color="auto"/>
            <w:bottom w:val="none" w:sz="0" w:space="0" w:color="auto"/>
            <w:right w:val="none" w:sz="0" w:space="0" w:color="auto"/>
          </w:divBdr>
          <w:divsChild>
            <w:div w:id="632907960">
              <w:marLeft w:val="0"/>
              <w:marRight w:val="0"/>
              <w:marTop w:val="0"/>
              <w:marBottom w:val="0"/>
              <w:divBdr>
                <w:top w:val="none" w:sz="0" w:space="0" w:color="auto"/>
                <w:left w:val="none" w:sz="0" w:space="0" w:color="auto"/>
                <w:bottom w:val="none" w:sz="0" w:space="0" w:color="auto"/>
                <w:right w:val="none" w:sz="0" w:space="0" w:color="auto"/>
              </w:divBdr>
              <w:divsChild>
                <w:div w:id="54225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465932">
      <w:bodyDiv w:val="1"/>
      <w:marLeft w:val="0"/>
      <w:marRight w:val="0"/>
      <w:marTop w:val="0"/>
      <w:marBottom w:val="0"/>
      <w:divBdr>
        <w:top w:val="none" w:sz="0" w:space="0" w:color="auto"/>
        <w:left w:val="none" w:sz="0" w:space="0" w:color="auto"/>
        <w:bottom w:val="none" w:sz="0" w:space="0" w:color="auto"/>
        <w:right w:val="none" w:sz="0" w:space="0" w:color="auto"/>
      </w:divBdr>
    </w:div>
    <w:div w:id="977607634">
      <w:bodyDiv w:val="1"/>
      <w:marLeft w:val="360"/>
      <w:marRight w:val="360"/>
      <w:marTop w:val="360"/>
      <w:marBottom w:val="360"/>
      <w:divBdr>
        <w:top w:val="none" w:sz="0" w:space="0" w:color="auto"/>
        <w:left w:val="none" w:sz="0" w:space="0" w:color="auto"/>
        <w:bottom w:val="none" w:sz="0" w:space="0" w:color="auto"/>
        <w:right w:val="none" w:sz="0" w:space="0" w:color="auto"/>
      </w:divBdr>
      <w:divsChild>
        <w:div w:id="555317161">
          <w:marLeft w:val="0"/>
          <w:marRight w:val="0"/>
          <w:marTop w:val="0"/>
          <w:marBottom w:val="0"/>
          <w:divBdr>
            <w:top w:val="none" w:sz="0" w:space="0" w:color="auto"/>
            <w:left w:val="none" w:sz="0" w:space="0" w:color="auto"/>
            <w:bottom w:val="none" w:sz="0" w:space="0" w:color="auto"/>
            <w:right w:val="none" w:sz="0" w:space="0" w:color="auto"/>
          </w:divBdr>
          <w:divsChild>
            <w:div w:id="125385243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247959890">
      <w:bodyDiv w:val="1"/>
      <w:marLeft w:val="0"/>
      <w:marRight w:val="0"/>
      <w:marTop w:val="0"/>
      <w:marBottom w:val="0"/>
      <w:divBdr>
        <w:top w:val="none" w:sz="0" w:space="0" w:color="auto"/>
        <w:left w:val="none" w:sz="0" w:space="0" w:color="auto"/>
        <w:bottom w:val="none" w:sz="0" w:space="0" w:color="auto"/>
        <w:right w:val="none" w:sz="0" w:space="0" w:color="auto"/>
      </w:divBdr>
      <w:divsChild>
        <w:div w:id="1141849384">
          <w:marLeft w:val="360"/>
          <w:marRight w:val="0"/>
          <w:marTop w:val="200"/>
          <w:marBottom w:val="0"/>
          <w:divBdr>
            <w:top w:val="none" w:sz="0" w:space="0" w:color="auto"/>
            <w:left w:val="none" w:sz="0" w:space="0" w:color="auto"/>
            <w:bottom w:val="none" w:sz="0" w:space="0" w:color="auto"/>
            <w:right w:val="none" w:sz="0" w:space="0" w:color="auto"/>
          </w:divBdr>
        </w:div>
        <w:div w:id="1940914685">
          <w:marLeft w:val="360"/>
          <w:marRight w:val="0"/>
          <w:marTop w:val="200"/>
          <w:marBottom w:val="0"/>
          <w:divBdr>
            <w:top w:val="none" w:sz="0" w:space="0" w:color="auto"/>
            <w:left w:val="none" w:sz="0" w:space="0" w:color="auto"/>
            <w:bottom w:val="none" w:sz="0" w:space="0" w:color="auto"/>
            <w:right w:val="none" w:sz="0" w:space="0" w:color="auto"/>
          </w:divBdr>
        </w:div>
      </w:divsChild>
    </w:div>
    <w:div w:id="1299647669">
      <w:bodyDiv w:val="1"/>
      <w:marLeft w:val="0"/>
      <w:marRight w:val="0"/>
      <w:marTop w:val="0"/>
      <w:marBottom w:val="0"/>
      <w:divBdr>
        <w:top w:val="none" w:sz="0" w:space="0" w:color="auto"/>
        <w:left w:val="none" w:sz="0" w:space="0" w:color="auto"/>
        <w:bottom w:val="none" w:sz="0" w:space="0" w:color="auto"/>
        <w:right w:val="none" w:sz="0" w:space="0" w:color="auto"/>
      </w:divBdr>
    </w:div>
    <w:div w:id="1318414813">
      <w:bodyDiv w:val="1"/>
      <w:marLeft w:val="360"/>
      <w:marRight w:val="360"/>
      <w:marTop w:val="360"/>
      <w:marBottom w:val="360"/>
      <w:divBdr>
        <w:top w:val="none" w:sz="0" w:space="0" w:color="auto"/>
        <w:left w:val="none" w:sz="0" w:space="0" w:color="auto"/>
        <w:bottom w:val="none" w:sz="0" w:space="0" w:color="auto"/>
        <w:right w:val="none" w:sz="0" w:space="0" w:color="auto"/>
      </w:divBdr>
      <w:divsChild>
        <w:div w:id="253901343">
          <w:marLeft w:val="0"/>
          <w:marRight w:val="0"/>
          <w:marTop w:val="0"/>
          <w:marBottom w:val="0"/>
          <w:divBdr>
            <w:top w:val="none" w:sz="0" w:space="0" w:color="auto"/>
            <w:left w:val="none" w:sz="0" w:space="0" w:color="auto"/>
            <w:bottom w:val="none" w:sz="0" w:space="0" w:color="auto"/>
            <w:right w:val="none" w:sz="0" w:space="0" w:color="auto"/>
          </w:divBdr>
          <w:divsChild>
            <w:div w:id="99807526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20532153">
      <w:bodyDiv w:val="1"/>
      <w:marLeft w:val="0"/>
      <w:marRight w:val="0"/>
      <w:marTop w:val="0"/>
      <w:marBottom w:val="0"/>
      <w:divBdr>
        <w:top w:val="none" w:sz="0" w:space="0" w:color="auto"/>
        <w:left w:val="none" w:sz="0" w:space="0" w:color="auto"/>
        <w:bottom w:val="none" w:sz="0" w:space="0" w:color="auto"/>
        <w:right w:val="none" w:sz="0" w:space="0" w:color="auto"/>
      </w:divBdr>
    </w:div>
    <w:div w:id="1748306200">
      <w:bodyDiv w:val="1"/>
      <w:marLeft w:val="0"/>
      <w:marRight w:val="0"/>
      <w:marTop w:val="0"/>
      <w:marBottom w:val="0"/>
      <w:divBdr>
        <w:top w:val="none" w:sz="0" w:space="0" w:color="auto"/>
        <w:left w:val="none" w:sz="0" w:space="0" w:color="auto"/>
        <w:bottom w:val="none" w:sz="0" w:space="0" w:color="auto"/>
        <w:right w:val="none" w:sz="0" w:space="0" w:color="auto"/>
      </w:divBdr>
      <w:divsChild>
        <w:div w:id="367920154">
          <w:marLeft w:val="0"/>
          <w:marRight w:val="0"/>
          <w:marTop w:val="600"/>
          <w:marBottom w:val="0"/>
          <w:divBdr>
            <w:top w:val="none" w:sz="0" w:space="0" w:color="auto"/>
            <w:left w:val="none" w:sz="0" w:space="0" w:color="auto"/>
            <w:bottom w:val="none" w:sz="0" w:space="0" w:color="auto"/>
            <w:right w:val="none" w:sz="0" w:space="0" w:color="auto"/>
          </w:divBdr>
          <w:divsChild>
            <w:div w:id="792747212">
              <w:marLeft w:val="0"/>
              <w:marRight w:val="0"/>
              <w:marTop w:val="0"/>
              <w:marBottom w:val="0"/>
              <w:divBdr>
                <w:top w:val="none" w:sz="0" w:space="0" w:color="auto"/>
                <w:left w:val="none" w:sz="0" w:space="0" w:color="auto"/>
                <w:bottom w:val="none" w:sz="0" w:space="0" w:color="auto"/>
                <w:right w:val="none" w:sz="0" w:space="0" w:color="auto"/>
              </w:divBdr>
              <w:divsChild>
                <w:div w:id="16936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276998">
      <w:bodyDiv w:val="1"/>
      <w:marLeft w:val="360"/>
      <w:marRight w:val="360"/>
      <w:marTop w:val="360"/>
      <w:marBottom w:val="360"/>
      <w:divBdr>
        <w:top w:val="none" w:sz="0" w:space="0" w:color="auto"/>
        <w:left w:val="none" w:sz="0" w:space="0" w:color="auto"/>
        <w:bottom w:val="none" w:sz="0" w:space="0" w:color="auto"/>
        <w:right w:val="none" w:sz="0" w:space="0" w:color="auto"/>
      </w:divBdr>
      <w:divsChild>
        <w:div w:id="1629776132">
          <w:marLeft w:val="0"/>
          <w:marRight w:val="0"/>
          <w:marTop w:val="0"/>
          <w:marBottom w:val="0"/>
          <w:divBdr>
            <w:top w:val="none" w:sz="0" w:space="0" w:color="auto"/>
            <w:left w:val="none" w:sz="0" w:space="0" w:color="auto"/>
            <w:bottom w:val="none" w:sz="0" w:space="0" w:color="auto"/>
            <w:right w:val="none" w:sz="0" w:space="0" w:color="auto"/>
          </w:divBdr>
          <w:divsChild>
            <w:div w:id="176148845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29201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63" Type="http://schemas.openxmlformats.org/officeDocument/2006/relationships/image" Target="media/image51.png"/><Relationship Id="rId159" Type="http://schemas.openxmlformats.org/officeDocument/2006/relationships/image" Target="media/image147.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hyperlink" Target="https://opengauss.obs.cn-south-1.myhuaweicloud.com/1.0.0/x86/openGauss-1.0.0-CentOS-64bit.tar.gz" TargetMode="External"/><Relationship Id="rId11" Type="http://schemas.openxmlformats.org/officeDocument/2006/relationships/endnotes" Target="endnotes.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customXml" Target="../customXml/item4.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image" Target="media/image225.png"/><Relationship Id="rId258" Type="http://schemas.openxmlformats.org/officeDocument/2006/relationships/image" Target="media/image246.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6.png"/><Relationship Id="rId269" Type="http://schemas.openxmlformats.org/officeDocument/2006/relationships/header" Target="header1.xml"/><Relationship Id="rId12" Type="http://schemas.openxmlformats.org/officeDocument/2006/relationships/image" Target="media/image1.png"/><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numbering" Target="numbering.xml"/><Relationship Id="rId238"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1.png"/><Relationship Id="rId119" Type="http://schemas.openxmlformats.org/officeDocument/2006/relationships/image" Target="media/image107.png"/><Relationship Id="rId270" Type="http://schemas.openxmlformats.org/officeDocument/2006/relationships/fontTable" Target="fontTable.xml"/><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2.png"/><Relationship Id="rId109" Type="http://schemas.openxmlformats.org/officeDocument/2006/relationships/image" Target="media/image97.png"/><Relationship Id="rId260" Type="http://schemas.openxmlformats.org/officeDocument/2006/relationships/image" Target="media/image248.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styles" Target="styl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image" Target="media/image238.png"/><Relationship Id="rId271" Type="http://schemas.openxmlformats.org/officeDocument/2006/relationships/theme" Target="theme/theme1.xml"/><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261" Type="http://schemas.openxmlformats.org/officeDocument/2006/relationships/image" Target="media/image249.png"/><Relationship Id="rId14" Type="http://schemas.openxmlformats.org/officeDocument/2006/relationships/image" Target="media/image3.jpe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8" Type="http://schemas.openxmlformats.org/officeDocument/2006/relationships/settings" Target="settings.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4.jpeg"/><Relationship Id="rId36" Type="http://schemas.openxmlformats.org/officeDocument/2006/relationships/image" Target="media/image24.png"/><Relationship Id="rId57" Type="http://schemas.openxmlformats.org/officeDocument/2006/relationships/image" Target="media/image45.png"/><Relationship Id="rId262" Type="http://schemas.openxmlformats.org/officeDocument/2006/relationships/image" Target="media/image250.png"/><Relationship Id="rId78" Type="http://schemas.openxmlformats.org/officeDocument/2006/relationships/image" Target="media/image66.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webSettings" Target="webSettings.xml"/><Relationship Id="rId210" Type="http://schemas.openxmlformats.org/officeDocument/2006/relationships/image" Target="media/image198.png"/><Relationship Id="rId26" Type="http://schemas.openxmlformats.org/officeDocument/2006/relationships/image" Target="media/image14.png"/><Relationship Id="rId231" Type="http://schemas.openxmlformats.org/officeDocument/2006/relationships/image" Target="media/image219.png"/><Relationship Id="rId252" Type="http://schemas.openxmlformats.org/officeDocument/2006/relationships/image" Target="media/image240.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5.jpe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hyperlink" Target="https://mirrors.huaweicloud.com/repository/conf/CentOS-7-anon.repo)&#30340;&#20869;&#23481;&#20445;&#23384;&#21040;/etc/yum.repos.d/CentOS-Base.repo" TargetMode="External"/><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microsoft.com/office/2006/relationships/keyMapCustomizations" Target="customizations.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hyperlink" Target="https://www.huaweicloud.com" TargetMode="External"/><Relationship Id="rId39" Type="http://schemas.openxmlformats.org/officeDocument/2006/relationships/image" Target="media/image27.png"/><Relationship Id="rId265" Type="http://schemas.openxmlformats.org/officeDocument/2006/relationships/hyperlink" Target="https://mirrors.huaweicloud.com/repository/conf/CentOS-7-anon.repo" TargetMode="External"/><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customXml" Target="../customXml/item1.xml"/><Relationship Id="rId29" Type="http://schemas.openxmlformats.org/officeDocument/2006/relationships/image" Target="media/image17.png"/><Relationship Id="rId255" Type="http://schemas.openxmlformats.org/officeDocument/2006/relationships/image" Target="media/image243.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7.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hyperlink" Target="https://mirrors.huaweicloud.com/repository/conf/CentOS-7-anon.repo" TargetMode="External"/><Relationship Id="rId30" Type="http://schemas.openxmlformats.org/officeDocument/2006/relationships/image" Target="media/image1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customXml" Target="../customXml/item2.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hyperlink" Target="https://opengauss.obs.cn-south-1.myhuaweicloud.com/1.0.0/x86/openGauss-1.0.0-CentOS-64bit.tar.gz" TargetMode="External"/><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footnotes" Target="foot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customXml" Target="../customXml/item3.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42" Type="http://schemas.openxmlformats.org/officeDocument/2006/relationships/image" Target="media/image30.png"/><Relationship Id="rId84" Type="http://schemas.openxmlformats.org/officeDocument/2006/relationships/image" Target="media/image72.png"/><Relationship Id="rId138" Type="http://schemas.openxmlformats.org/officeDocument/2006/relationships/image" Target="media/image126.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s>
</file>

<file path=word/_rels/header1.xml.rels><?xml version="1.0" encoding="UTF-8" standalone="yes"?>
<Relationships xmlns="http://schemas.openxmlformats.org/package/2006/relationships"><Relationship Id="rId1" Type="http://schemas.openxmlformats.org/officeDocument/2006/relationships/image" Target="media/image252.png"/></Relationships>
</file>

<file path=word/_rels/settings.xml.rels><?xml version="1.0" encoding="UTF-8" standalone="yes"?>
<Relationships xmlns="http://schemas.openxmlformats.org/package/2006/relationships"><Relationship Id="rId1" Type="http://schemas.openxmlformats.org/officeDocument/2006/relationships/attachedTemplate" Target="file:///D:\Onebox\&#24037;&#20316;&#30446;&#24405;\1%23CourseDevelopment\&#23454;&#39564;&#25163;&#20876;&#27169;&#26495;-&#20013;&#33521;\&#23454;&#39564;&#25163;&#20876;&#27169;&#26495;&#65288;&#20013;&#25991;&#65289;\&#23458;&#25143;&#25991;&#26723;&#27169;&#26495;.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C226774B8D87F4D92D9D1F6859ED44E" ma:contentTypeVersion="0" ma:contentTypeDescription="Create a new document." ma:contentTypeScope="" ma:versionID="2405c1ce63a3409bcef189279c704bc6">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A82ABF-3C64-4AD6-A3F8-BF7B6BBD7965}">
  <ds:schemaRefs>
    <ds:schemaRef ds:uri="http://schemas.microsoft.com/sharepoint/v3/contenttype/forms"/>
  </ds:schemaRefs>
</ds:datastoreItem>
</file>

<file path=customXml/itemProps2.xml><?xml version="1.0" encoding="utf-8"?>
<ds:datastoreItem xmlns:ds="http://schemas.openxmlformats.org/officeDocument/2006/customXml" ds:itemID="{BC21252C-4A9D-4501-ACF4-B5A790D1D62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5D7D905-E2AE-4379-91E5-B62BCFCA4D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004541AF-D53F-4854-B961-7287865ED6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客户文档模板.dotm</Template>
  <TotalTime>5956</TotalTime>
  <Pages>119</Pages>
  <Words>8983</Words>
  <Characters>51208</Characters>
  <Application>Microsoft Office Word</Application>
  <DocSecurity>0</DocSecurity>
  <Lines>426</Lines>
  <Paragraphs>120</Paragraphs>
  <ScaleCrop>false</ScaleCrop>
  <Company>Huawei Technologies Co.,Ltd.</Company>
  <LinksUpToDate>false</LinksUpToDate>
  <CharactersWithSpaces>60071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w00280246</dc:creator>
  <cp:keywords/>
  <dc:description/>
  <cp:lastModifiedBy>zhanghuailiang (A)</cp:lastModifiedBy>
  <cp:revision>643</cp:revision>
  <cp:lastPrinted>2016-11-21T02:33:00Z</cp:lastPrinted>
  <dcterms:created xsi:type="dcterms:W3CDTF">2018-07-11T01:34:00Z</dcterms:created>
  <dcterms:modified xsi:type="dcterms:W3CDTF">2021-04-29T12:16:00Z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rietaryDeclaration">
    <vt:lpwstr>华为专有和保密信息_x000d_
版权所有 © 华为技术有限公司</vt:lpwstr>
  </property>
  <property fmtid="{D5CDD505-2E9C-101B-9397-08002B2CF9AE}" pid="3" name="ReleaseDate">
    <vt:lpwstr>2015-12</vt:lpwstr>
  </property>
  <property fmtid="{D5CDD505-2E9C-101B-9397-08002B2CF9AE}" pid="4" name="ProductVersion">
    <vt:lpwstr/>
  </property>
  <property fmtid="{D5CDD505-2E9C-101B-9397-08002B2CF9AE}" pid="5" name="DocumentName">
    <vt:lpwstr/>
  </property>
  <property fmtid="{D5CDD505-2E9C-101B-9397-08002B2CF9AE}" pid="6" name="DocumentVersion">
    <vt:lpwstr>01</vt:lpwstr>
  </property>
  <property fmtid="{D5CDD505-2E9C-101B-9397-08002B2CF9AE}" pid="7" name="Confidential">
    <vt:lpwstr/>
  </property>
  <property fmtid="{D5CDD505-2E9C-101B-9397-08002B2CF9AE}" pid="8" name="slevel">
    <vt:lpwstr>5</vt:lpwstr>
  </property>
  <property fmtid="{D5CDD505-2E9C-101B-9397-08002B2CF9AE}" pid="9" name="slevelui">
    <vt:lpwstr>0</vt:lpwstr>
  </property>
  <property fmtid="{D5CDD505-2E9C-101B-9397-08002B2CF9AE}" pid="10" name="Product&amp;Project Name">
    <vt:lpwstr/>
  </property>
  <property fmtid="{D5CDD505-2E9C-101B-9397-08002B2CF9AE}" pid="11" name="_new_ms_pID_72543">
    <vt:lpwstr>(3)NqcJu9mtpIkQwNVhxO+yTbOSo8pNZ11SYbigMmY7lr0nhSlNNYxTnxCL4pCSzfaJNjp54Gd0
EyS470WtmkQxbxyHR+AWpxM0BVLlXcYXFvKPFTB2SkJrpAwp2p6UmYrhGRuVy4OMYUuzvzkN
sY1RE8TDJd8jR17xUjANuBSnU0nu5+18JdLUw7zgSnWmxIlTrMu4RlHfQsDO692sdEk5p4Nc
Vi34w/VPSCA1TF1Tad</vt:lpwstr>
  </property>
  <property fmtid="{D5CDD505-2E9C-101B-9397-08002B2CF9AE}" pid="12" name="_new_ms_pID_725431">
    <vt:lpwstr>WFH/CM7ewGglDnbdxvmHpjitKLF/pgK9XQR/6napatPeAmB/yqoxwY
8AOb2lUiFb6vPBpji0xn9aE+bVwdI5B+/VWQteYSSvAX1IMTeflRtFR3lzGZz3U0qUuiRQwi
ogFueR88VCAhi4AxfgEsngqOrSpc2qswlcsi/aItWdKJTS0dt+d4OJFUjdOj2NViqn1qD/+f
dT9kAnz5TNWZFVMrmN4BzaEYN+bk/kIdasFl</vt:lpwstr>
  </property>
  <property fmtid="{D5CDD505-2E9C-101B-9397-08002B2CF9AE}" pid="13" name="_new_ms_pID_725432">
    <vt:lpwstr>XH/TLfi2cyJDXZpa0fxWw2RI5ihTD8awSdSY
dH2YTxdbU64rYYyVY8Xiyd/3VMIjbW+IA0gvvkbzo18YjFyD1S0MYIZQ+Fbq/tFijMlYpJwQ
WTNbsqVnLccRi24I84HfXSzPQqaHSraGD4a331JfDq4kfWkZev8vu2w2StLt8kiT</vt:lpwstr>
  </property>
  <property fmtid="{D5CDD505-2E9C-101B-9397-08002B2CF9AE}" pid="14" name="_2015_ms_pID_725343">
    <vt:lpwstr>(3)b1sf+5kzYFMjhIeIOafut640DWPuF+J6SYJKqB2K/qAaVWl3jeSPebycKktnt/pvKiGRJ04G
Ct7ohjip/Irq4BVinqSGeArznCW4hMs3fZv37xjeHXeEsnKIHrAUYgjMevO3Jb9E8XpGPtHC
nr/0mJvDKOB6LPeGFUvvL+ResOQeybiVUbKDlqRTFFeIjtlD9kYuq9VvjzEPJm1smGlUNrki
cXOU/cJuijwn2CpZWy</vt:lpwstr>
  </property>
  <property fmtid="{D5CDD505-2E9C-101B-9397-08002B2CF9AE}" pid="15" name="_2015_ms_pID_7253431">
    <vt:lpwstr>SKuQaJUJr17uk5X85TGgY+/6f1Z0kM2Avss9C29f1CWuNRS4Ev0XYr
/hoAH+uhHe0XZhcIA7MBnk5hr2s5ILamAdgus+pcn63HMveJ2yncUGKC1NdSMGJoEp+RxpOe
PoSumipGmNfnY1+3+kWFom/+IWgmznPHzIEDJfzYlIQyZp9x+jNDipd8NeYnN3YmD6Nd6zJt
leEBi8b3Eiss86V2Hn0a8CcwKrFjYfsjI2q2</vt:lpwstr>
  </property>
  <property fmtid="{D5CDD505-2E9C-101B-9397-08002B2CF9AE}" pid="16" name="ContentTypeId">
    <vt:lpwstr>0x010100CC226774B8D87F4D92D9D1F6859ED44E</vt:lpwstr>
  </property>
  <property fmtid="{D5CDD505-2E9C-101B-9397-08002B2CF9AE}" pid="17" name="_2015_ms_pID_7253432">
    <vt:lpwstr>4Q==</vt:lpwstr>
  </property>
  <property fmtid="{D5CDD505-2E9C-101B-9397-08002B2CF9AE}" pid="18" name="_readonly">
    <vt:lpwstr/>
  </property>
  <property fmtid="{D5CDD505-2E9C-101B-9397-08002B2CF9AE}" pid="19" name="_change">
    <vt:lpwstr/>
  </property>
  <property fmtid="{D5CDD505-2E9C-101B-9397-08002B2CF9AE}" pid="20" name="_full-control">
    <vt:lpwstr/>
  </property>
  <property fmtid="{D5CDD505-2E9C-101B-9397-08002B2CF9AE}" pid="21" name="sflag">
    <vt:lpwstr>1574825726</vt:lpwstr>
  </property>
</Properties>
</file>